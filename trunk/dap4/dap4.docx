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11C2" w:rsidRDefault="008011C2" w:rsidP="007C3A95">
      <w:pPr>
        <w:pStyle w:val="Title"/>
      </w:pPr>
      <w:bookmarkStart w:id="0" w:name="_Toc325277131"/>
      <w:r w:rsidRPr="006674F3">
        <w:t xml:space="preserve">The Data Access Protocol: DAP </w:t>
      </w:r>
      <w:r w:rsidR="005E5218">
        <w:t xml:space="preserve">Version </w:t>
      </w:r>
      <w:r w:rsidRPr="006674F3">
        <w:t>4.0</w:t>
      </w:r>
      <w:bookmarkEnd w:id="0"/>
    </w:p>
    <w:p w:rsidR="00FD0E36" w:rsidRPr="006674F3" w:rsidRDefault="00FD0E36" w:rsidP="009E29C8">
      <w:pPr>
        <w:pStyle w:val="Title"/>
      </w:pPr>
      <w:r>
        <w:t>Vol</w:t>
      </w:r>
      <w:r w:rsidR="0065153C">
        <w:t>ume 1: Data Model and Serialized</w:t>
      </w:r>
      <w:r>
        <w:t xml:space="preserve"> Representation</w:t>
      </w:r>
    </w:p>
    <w:p w:rsidR="008011C2" w:rsidRPr="006674F3" w:rsidRDefault="008011C2" w:rsidP="00136622">
      <w:pPr>
        <w:pStyle w:val="BodyText"/>
      </w:pPr>
    </w:p>
    <w:tbl>
      <w:tblPr>
        <w:tblStyle w:val="TableGrid"/>
        <w:tblW w:w="0" w:type="auto"/>
        <w:jc w:val="center"/>
        <w:tblCellMar>
          <w:left w:w="0" w:type="dxa"/>
          <w:right w:w="0" w:type="dxa"/>
        </w:tblCellMar>
        <w:tblLook w:val="04A0" w:firstRow="1" w:lastRow="0" w:firstColumn="1" w:lastColumn="0" w:noHBand="0" w:noVBand="1"/>
        <w:tblPrChange w:id="1" w:author="Author">
          <w:tblPr>
            <w:tblStyle w:val="TableGrid"/>
            <w:tblW w:w="0" w:type="auto"/>
            <w:tblCellMar>
              <w:left w:w="0" w:type="dxa"/>
              <w:right w:w="0" w:type="dxa"/>
            </w:tblCellMar>
            <w:tblLook w:val="04A0" w:firstRow="1" w:lastRow="0" w:firstColumn="1" w:lastColumn="0" w:noHBand="0" w:noVBand="1"/>
          </w:tblPr>
        </w:tblPrChange>
      </w:tblPr>
      <w:tblGrid>
        <w:gridCol w:w="1535"/>
        <w:gridCol w:w="5996"/>
        <w:tblGridChange w:id="2">
          <w:tblGrid>
            <w:gridCol w:w="1535"/>
            <w:gridCol w:w="5996"/>
          </w:tblGrid>
        </w:tblGridChange>
      </w:tblGrid>
      <w:tr w:rsidR="008011C2" w:rsidRPr="00CF4FF9" w:rsidTr="007E1054">
        <w:trPr>
          <w:jc w:val="center"/>
        </w:trPr>
        <w:tc>
          <w:tcPr>
            <w:tcW w:w="1535" w:type="dxa"/>
            <w:tcPrChange w:id="3" w:author="Author">
              <w:tcPr>
                <w:tcW w:w="1535" w:type="dxa"/>
              </w:tcPr>
            </w:tcPrChange>
          </w:tcPr>
          <w:p w:rsidR="008011C2" w:rsidRPr="00CF4FF9" w:rsidRDefault="008011C2" w:rsidP="007C3A95">
            <w:pPr>
              <w:jc w:val="left"/>
            </w:pPr>
            <w:r w:rsidRPr="00CF4FF9">
              <w:t xml:space="preserve">Date: </w:t>
            </w:r>
          </w:p>
        </w:tc>
        <w:tc>
          <w:tcPr>
            <w:tcW w:w="5996" w:type="dxa"/>
            <w:tcMar>
              <w:left w:w="0" w:type="dxa"/>
              <w:right w:w="0" w:type="dxa"/>
            </w:tcMar>
            <w:tcPrChange w:id="4" w:author="Author">
              <w:tcPr>
                <w:tcW w:w="5996" w:type="dxa"/>
                <w:tcMar>
                  <w:left w:w="0" w:type="dxa"/>
                  <w:right w:w="0" w:type="dxa"/>
                </w:tcMar>
              </w:tcPr>
            </w:tcPrChange>
          </w:tcPr>
          <w:p w:rsidR="008011C2" w:rsidRPr="00CF4FF9" w:rsidRDefault="008011C2" w:rsidP="007C3A95">
            <w:pPr>
              <w:jc w:val="left"/>
            </w:pPr>
            <w:r w:rsidRPr="00CF4FF9">
              <w:t>May 31, 2012</w:t>
            </w:r>
          </w:p>
        </w:tc>
      </w:tr>
      <w:tr w:rsidR="002638D3" w:rsidRPr="00CF4FF9" w:rsidTr="007E1054">
        <w:trPr>
          <w:jc w:val="center"/>
        </w:trPr>
        <w:tc>
          <w:tcPr>
            <w:tcW w:w="1535" w:type="dxa"/>
            <w:tcMar>
              <w:left w:w="0" w:type="dxa"/>
              <w:right w:w="0" w:type="dxa"/>
            </w:tcMar>
            <w:tcPrChange w:id="5" w:author="Author">
              <w:tcPr>
                <w:tcW w:w="1535" w:type="dxa"/>
                <w:tcMar>
                  <w:left w:w="0" w:type="dxa"/>
                  <w:right w:w="0" w:type="dxa"/>
                </w:tcMar>
              </w:tcPr>
            </w:tcPrChange>
          </w:tcPr>
          <w:p w:rsidR="008011C2" w:rsidRPr="00CF4FF9" w:rsidRDefault="008011C2" w:rsidP="007C3A95">
            <w:pPr>
              <w:jc w:val="left"/>
            </w:pPr>
            <w:r w:rsidRPr="00CF4FF9">
              <w:t>Revised:</w:t>
            </w:r>
          </w:p>
        </w:tc>
        <w:tc>
          <w:tcPr>
            <w:tcW w:w="5996" w:type="dxa"/>
            <w:tcMar>
              <w:left w:w="0" w:type="dxa"/>
              <w:right w:w="0" w:type="dxa"/>
            </w:tcMar>
            <w:tcPrChange w:id="6" w:author="Author">
              <w:tcPr>
                <w:tcW w:w="5996" w:type="dxa"/>
                <w:tcMar>
                  <w:left w:w="0" w:type="dxa"/>
                  <w:right w:w="0" w:type="dxa"/>
                </w:tcMar>
              </w:tcPr>
            </w:tcPrChange>
          </w:tcPr>
          <w:p w:rsidR="0040175C" w:rsidRPr="00CF4FF9" w:rsidRDefault="00A95221" w:rsidP="007C3A95">
            <w:pPr>
              <w:jc w:val="left"/>
            </w:pPr>
            <w:r>
              <w:t>June 26</w:t>
            </w:r>
            <w:r w:rsidR="008011C2" w:rsidRPr="00CF4FF9">
              <w:t>, 2012</w:t>
            </w:r>
          </w:p>
        </w:tc>
      </w:tr>
      <w:tr w:rsidR="0040175C" w:rsidRPr="00CF4FF9" w:rsidTr="007E1054">
        <w:trPr>
          <w:jc w:val="center"/>
        </w:trPr>
        <w:tc>
          <w:tcPr>
            <w:tcW w:w="1535" w:type="dxa"/>
            <w:tcMar>
              <w:left w:w="0" w:type="dxa"/>
              <w:right w:w="0" w:type="dxa"/>
            </w:tcMar>
            <w:tcPrChange w:id="7" w:author="Author">
              <w:tcPr>
                <w:tcW w:w="1535" w:type="dxa"/>
                <w:tcMar>
                  <w:left w:w="0" w:type="dxa"/>
                  <w:right w:w="0" w:type="dxa"/>
                </w:tcMar>
              </w:tcPr>
            </w:tcPrChange>
          </w:tcPr>
          <w:p w:rsidR="0040175C" w:rsidRPr="00CF4FF9" w:rsidRDefault="0040175C" w:rsidP="007C3A95">
            <w:pPr>
              <w:jc w:val="left"/>
            </w:pPr>
            <w:r>
              <w:t>Status:</w:t>
            </w:r>
          </w:p>
        </w:tc>
        <w:tc>
          <w:tcPr>
            <w:tcW w:w="5996" w:type="dxa"/>
            <w:tcMar>
              <w:left w:w="0" w:type="dxa"/>
              <w:right w:w="0" w:type="dxa"/>
            </w:tcMar>
            <w:tcPrChange w:id="8" w:author="Author">
              <w:tcPr>
                <w:tcW w:w="5996" w:type="dxa"/>
                <w:tcMar>
                  <w:left w:w="0" w:type="dxa"/>
                  <w:right w:w="0" w:type="dxa"/>
                </w:tcMar>
              </w:tcPr>
            </w:tcPrChange>
          </w:tcPr>
          <w:p w:rsidR="0040175C" w:rsidRPr="00CF4FF9" w:rsidRDefault="0040175C" w:rsidP="007C3A95">
            <w:pPr>
              <w:jc w:val="left"/>
            </w:pPr>
            <w:r>
              <w:t>Draft</w:t>
            </w:r>
          </w:p>
        </w:tc>
      </w:tr>
      <w:tr w:rsidR="002638D3" w:rsidRPr="00CF4FF9" w:rsidTr="007E1054">
        <w:trPr>
          <w:jc w:val="center"/>
        </w:trPr>
        <w:tc>
          <w:tcPr>
            <w:tcW w:w="1535" w:type="dxa"/>
            <w:tcMar>
              <w:left w:w="0" w:type="dxa"/>
              <w:right w:w="0" w:type="dxa"/>
            </w:tcMar>
            <w:tcPrChange w:id="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0" w:author="Author">
              <w:tcPr>
                <w:tcW w:w="5996" w:type="dxa"/>
                <w:tcMar>
                  <w:left w:w="0" w:type="dxa"/>
                  <w:right w:w="0" w:type="dxa"/>
                </w:tcMar>
              </w:tcPr>
            </w:tcPrChange>
          </w:tcPr>
          <w:p w:rsidR="008011C2" w:rsidRPr="00CF4FF9" w:rsidRDefault="008011C2" w:rsidP="007C3A95">
            <w:pPr>
              <w:jc w:val="left"/>
            </w:pPr>
          </w:p>
        </w:tc>
      </w:tr>
      <w:tr w:rsidR="002638D3" w:rsidRPr="00CF4FF9" w:rsidTr="007E1054">
        <w:trPr>
          <w:jc w:val="center"/>
        </w:trPr>
        <w:tc>
          <w:tcPr>
            <w:tcW w:w="1535" w:type="dxa"/>
            <w:tcMar>
              <w:left w:w="0" w:type="dxa"/>
              <w:right w:w="0" w:type="dxa"/>
            </w:tcMar>
            <w:tcPrChange w:id="11" w:author="Author">
              <w:tcPr>
                <w:tcW w:w="1535" w:type="dxa"/>
                <w:tcMar>
                  <w:left w:w="0" w:type="dxa"/>
                  <w:right w:w="0" w:type="dxa"/>
                </w:tcMar>
              </w:tcPr>
            </w:tcPrChange>
          </w:tcPr>
          <w:p w:rsidR="008011C2" w:rsidRPr="00CF4FF9" w:rsidRDefault="008011C2" w:rsidP="007C3A95">
            <w:pPr>
              <w:jc w:val="left"/>
            </w:pPr>
            <w:r w:rsidRPr="00CF4FF9">
              <w:t>Authors:</w:t>
            </w:r>
          </w:p>
        </w:tc>
        <w:tc>
          <w:tcPr>
            <w:tcW w:w="5996" w:type="dxa"/>
            <w:tcMar>
              <w:left w:w="0" w:type="dxa"/>
              <w:right w:w="0" w:type="dxa"/>
            </w:tcMar>
            <w:tcPrChange w:id="12" w:author="Author">
              <w:tcPr>
                <w:tcW w:w="5996" w:type="dxa"/>
                <w:tcMar>
                  <w:left w:w="0" w:type="dxa"/>
                  <w:right w:w="0" w:type="dxa"/>
                </w:tcMar>
              </w:tcPr>
            </w:tcPrChange>
          </w:tcPr>
          <w:p w:rsidR="008011C2" w:rsidRPr="00CF4FF9" w:rsidRDefault="008011C2" w:rsidP="007C3A95">
            <w:pPr>
              <w:jc w:val="left"/>
            </w:pPr>
            <w:r w:rsidRPr="00CF4FF9">
              <w:t>John Caron (Unidata)</w:t>
            </w:r>
          </w:p>
        </w:tc>
      </w:tr>
      <w:tr w:rsidR="008011C2" w:rsidRPr="00CF4FF9" w:rsidTr="007E1054">
        <w:trPr>
          <w:jc w:val="center"/>
        </w:trPr>
        <w:tc>
          <w:tcPr>
            <w:tcW w:w="1535" w:type="dxa"/>
            <w:tcMar>
              <w:left w:w="0" w:type="dxa"/>
              <w:right w:w="0" w:type="dxa"/>
            </w:tcMar>
            <w:tcPrChange w:id="13"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4" w:author="Author">
              <w:tcPr>
                <w:tcW w:w="5996" w:type="dxa"/>
                <w:tcMar>
                  <w:left w:w="0" w:type="dxa"/>
                  <w:right w:w="0" w:type="dxa"/>
                </w:tcMar>
              </w:tcPr>
            </w:tcPrChange>
          </w:tcPr>
          <w:p w:rsidR="008011C2" w:rsidRPr="00CF4FF9" w:rsidRDefault="008011C2" w:rsidP="007C3A95">
            <w:pPr>
              <w:jc w:val="left"/>
            </w:pPr>
            <w:r w:rsidRPr="00CF4FF9">
              <w:t>Ethan Davis (Unidata)</w:t>
            </w:r>
          </w:p>
        </w:tc>
      </w:tr>
      <w:tr w:rsidR="008011C2" w:rsidRPr="00CF4FF9" w:rsidTr="007E1054">
        <w:trPr>
          <w:jc w:val="center"/>
        </w:trPr>
        <w:tc>
          <w:tcPr>
            <w:tcW w:w="1535" w:type="dxa"/>
            <w:tcMar>
              <w:left w:w="0" w:type="dxa"/>
              <w:right w:w="0" w:type="dxa"/>
            </w:tcMar>
            <w:tcPrChange w:id="15"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6" w:author="Author">
              <w:tcPr>
                <w:tcW w:w="5996" w:type="dxa"/>
                <w:tcMar>
                  <w:left w:w="0" w:type="dxa"/>
                  <w:right w:w="0" w:type="dxa"/>
                </w:tcMar>
              </w:tcPr>
            </w:tcPrChange>
          </w:tcPr>
          <w:p w:rsidR="008011C2" w:rsidRPr="00CF4FF9" w:rsidRDefault="008011C2" w:rsidP="00381370">
            <w:pPr>
              <w:jc w:val="left"/>
            </w:pPr>
            <w:r w:rsidRPr="00CF4FF9">
              <w:t>David Fulker (</w:t>
            </w:r>
            <w:r w:rsidR="00381370">
              <w:t>OPeNDAP</w:t>
            </w:r>
            <w:r w:rsidRPr="00CF4FF9">
              <w:t>)</w:t>
            </w:r>
          </w:p>
        </w:tc>
      </w:tr>
      <w:tr w:rsidR="002638D3" w:rsidRPr="00CF4FF9" w:rsidTr="007E1054">
        <w:trPr>
          <w:jc w:val="center"/>
        </w:trPr>
        <w:tc>
          <w:tcPr>
            <w:tcW w:w="1535" w:type="dxa"/>
            <w:tcMar>
              <w:left w:w="0" w:type="dxa"/>
              <w:right w:w="0" w:type="dxa"/>
            </w:tcMar>
            <w:tcPrChange w:id="17"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18" w:author="Author">
              <w:tcPr>
                <w:tcW w:w="5996" w:type="dxa"/>
                <w:tcMar>
                  <w:left w:w="0" w:type="dxa"/>
                  <w:right w:w="0" w:type="dxa"/>
                </w:tcMar>
              </w:tcPr>
            </w:tcPrChange>
          </w:tcPr>
          <w:p w:rsidR="008011C2" w:rsidRPr="00CF4FF9" w:rsidRDefault="008011C2" w:rsidP="007C3A95">
            <w:pPr>
              <w:jc w:val="left"/>
            </w:pPr>
            <w:r w:rsidRPr="00CF4FF9">
              <w:t>James Gallagher (</w:t>
            </w:r>
            <w:r w:rsidR="00381370">
              <w:t>OPeNDAP</w:t>
            </w:r>
            <w:r w:rsidRPr="00CF4FF9">
              <w:t>)</w:t>
            </w:r>
          </w:p>
        </w:tc>
      </w:tr>
      <w:tr w:rsidR="002638D3" w:rsidRPr="00CF4FF9" w:rsidTr="007E1054">
        <w:trPr>
          <w:jc w:val="center"/>
        </w:trPr>
        <w:tc>
          <w:tcPr>
            <w:tcW w:w="1535" w:type="dxa"/>
            <w:tcMar>
              <w:left w:w="0" w:type="dxa"/>
              <w:right w:w="0" w:type="dxa"/>
            </w:tcMar>
            <w:tcPrChange w:id="1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0" w:author="Author">
              <w:tcPr>
                <w:tcW w:w="5996" w:type="dxa"/>
                <w:tcMar>
                  <w:left w:w="0" w:type="dxa"/>
                  <w:right w:w="0" w:type="dxa"/>
                </w:tcMar>
              </w:tcPr>
            </w:tcPrChange>
          </w:tcPr>
          <w:p w:rsidR="008011C2" w:rsidRPr="00CF4FF9" w:rsidRDefault="008011C2" w:rsidP="007C3A95">
            <w:pPr>
              <w:jc w:val="left"/>
            </w:pPr>
            <w:r w:rsidRPr="00CF4FF9">
              <w:t>Dennis Heimbigner (Unidata)</w:t>
            </w:r>
          </w:p>
        </w:tc>
      </w:tr>
      <w:tr w:rsidR="002638D3" w:rsidRPr="00CF4FF9" w:rsidTr="007E1054">
        <w:trPr>
          <w:jc w:val="center"/>
        </w:trPr>
        <w:tc>
          <w:tcPr>
            <w:tcW w:w="1535" w:type="dxa"/>
            <w:tcMar>
              <w:left w:w="0" w:type="dxa"/>
              <w:right w:w="0" w:type="dxa"/>
            </w:tcMar>
            <w:tcPrChange w:id="21"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2" w:author="Author">
              <w:tcPr>
                <w:tcW w:w="5996" w:type="dxa"/>
                <w:tcMar>
                  <w:left w:w="0" w:type="dxa"/>
                  <w:right w:w="0" w:type="dxa"/>
                </w:tcMar>
              </w:tcPr>
            </w:tcPrChange>
          </w:tcPr>
          <w:p w:rsidR="008011C2" w:rsidRPr="00CF4FF9" w:rsidRDefault="008011C2" w:rsidP="007C3A95">
            <w:pPr>
              <w:jc w:val="left"/>
            </w:pPr>
            <w:r w:rsidRPr="00CF4FF9">
              <w:t>Nathan Potter (</w:t>
            </w:r>
            <w:r w:rsidR="00381370">
              <w:t>OPeNDAP</w:t>
            </w:r>
            <w:r w:rsidRPr="00CF4FF9">
              <w:t>)</w:t>
            </w:r>
          </w:p>
        </w:tc>
      </w:tr>
      <w:tr w:rsidR="002638D3" w:rsidRPr="00CF4FF9" w:rsidTr="007E1054">
        <w:trPr>
          <w:jc w:val="center"/>
        </w:trPr>
        <w:tc>
          <w:tcPr>
            <w:tcW w:w="1535" w:type="dxa"/>
            <w:tcMar>
              <w:left w:w="0" w:type="dxa"/>
              <w:right w:w="0" w:type="dxa"/>
            </w:tcMar>
            <w:tcPrChange w:id="23"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4" w:author="Author">
              <w:tcPr>
                <w:tcW w:w="5996" w:type="dxa"/>
                <w:tcMar>
                  <w:left w:w="0" w:type="dxa"/>
                  <w:right w:w="0" w:type="dxa"/>
                </w:tcMar>
              </w:tcPr>
            </w:tcPrChange>
          </w:tcPr>
          <w:p w:rsidR="008011C2" w:rsidRPr="00CF4FF9" w:rsidRDefault="008011C2" w:rsidP="007C3A95">
            <w:pPr>
              <w:jc w:val="left"/>
            </w:pPr>
          </w:p>
        </w:tc>
      </w:tr>
      <w:tr w:rsidR="002638D3" w:rsidRPr="00CF4FF9" w:rsidTr="007E1054">
        <w:trPr>
          <w:jc w:val="center"/>
        </w:trPr>
        <w:tc>
          <w:tcPr>
            <w:tcW w:w="1535" w:type="dxa"/>
            <w:tcMar>
              <w:left w:w="0" w:type="dxa"/>
              <w:right w:w="0" w:type="dxa"/>
            </w:tcMar>
            <w:tcPrChange w:id="25" w:author="Author">
              <w:tcPr>
                <w:tcW w:w="1535" w:type="dxa"/>
                <w:tcMar>
                  <w:left w:w="0" w:type="dxa"/>
                  <w:right w:w="0" w:type="dxa"/>
                </w:tcMar>
              </w:tcPr>
            </w:tcPrChange>
          </w:tcPr>
          <w:p w:rsidR="008011C2" w:rsidRPr="00CF4FF9" w:rsidRDefault="0040175C" w:rsidP="007C3A95">
            <w:pPr>
              <w:jc w:val="left"/>
            </w:pPr>
            <w:r>
              <w:t>Copyright:</w:t>
            </w:r>
          </w:p>
        </w:tc>
        <w:tc>
          <w:tcPr>
            <w:tcW w:w="5996" w:type="dxa"/>
            <w:tcMar>
              <w:left w:w="0" w:type="dxa"/>
              <w:right w:w="0" w:type="dxa"/>
            </w:tcMar>
            <w:tcPrChange w:id="26" w:author="Author">
              <w:tcPr>
                <w:tcW w:w="5996" w:type="dxa"/>
                <w:tcMar>
                  <w:left w:w="0" w:type="dxa"/>
                  <w:right w:w="0" w:type="dxa"/>
                </w:tcMar>
              </w:tcPr>
            </w:tcPrChange>
          </w:tcPr>
          <w:p w:rsidR="008011C2" w:rsidRPr="00CF4FF9" w:rsidRDefault="0040175C" w:rsidP="007C3A95">
            <w:pPr>
              <w:jc w:val="left"/>
            </w:pPr>
            <w:r>
              <w:t xml:space="preserve">2012 </w:t>
            </w:r>
            <w:r w:rsidR="008011C2" w:rsidRPr="00CF4FF9">
              <w:t>University Corporation for Atmospheric Research</w:t>
            </w:r>
          </w:p>
        </w:tc>
      </w:tr>
      <w:tr w:rsidR="002638D3" w:rsidRPr="00CF4FF9" w:rsidTr="007E1054">
        <w:trPr>
          <w:jc w:val="center"/>
        </w:trPr>
        <w:tc>
          <w:tcPr>
            <w:tcW w:w="1535" w:type="dxa"/>
            <w:tcMar>
              <w:left w:w="0" w:type="dxa"/>
              <w:right w:w="0" w:type="dxa"/>
            </w:tcMar>
            <w:tcPrChange w:id="27"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28" w:author="Author">
              <w:tcPr>
                <w:tcW w:w="5996" w:type="dxa"/>
                <w:tcMar>
                  <w:left w:w="0" w:type="dxa"/>
                  <w:right w:w="0" w:type="dxa"/>
                </w:tcMar>
              </w:tcPr>
            </w:tcPrChange>
          </w:tcPr>
          <w:p w:rsidR="008011C2" w:rsidRPr="00CF4FF9" w:rsidRDefault="008011C2" w:rsidP="007C3A95">
            <w:pPr>
              <w:jc w:val="left"/>
            </w:pPr>
            <w:r w:rsidRPr="00CF4FF9">
              <w:t>and Opendap.org</w:t>
            </w:r>
          </w:p>
        </w:tc>
      </w:tr>
      <w:tr w:rsidR="002638D3" w:rsidRPr="00CF4FF9" w:rsidTr="007E1054">
        <w:trPr>
          <w:jc w:val="center"/>
        </w:trPr>
        <w:tc>
          <w:tcPr>
            <w:tcW w:w="1535" w:type="dxa"/>
            <w:tcMar>
              <w:left w:w="0" w:type="dxa"/>
              <w:right w:w="0" w:type="dxa"/>
            </w:tcMar>
            <w:tcPrChange w:id="29" w:author="Author">
              <w:tcPr>
                <w:tcW w:w="1535" w:type="dxa"/>
                <w:tcMar>
                  <w:left w:w="0" w:type="dxa"/>
                  <w:right w:w="0" w:type="dxa"/>
                </w:tcMar>
              </w:tcPr>
            </w:tcPrChange>
          </w:tcPr>
          <w:p w:rsidR="008011C2" w:rsidRPr="00CF4FF9" w:rsidRDefault="008011C2" w:rsidP="007C3A95">
            <w:pPr>
              <w:jc w:val="left"/>
            </w:pPr>
          </w:p>
        </w:tc>
        <w:tc>
          <w:tcPr>
            <w:tcW w:w="5996" w:type="dxa"/>
            <w:tcMar>
              <w:left w:w="0" w:type="dxa"/>
              <w:right w:w="0" w:type="dxa"/>
            </w:tcMar>
            <w:tcPrChange w:id="30" w:author="Author">
              <w:tcPr>
                <w:tcW w:w="5996" w:type="dxa"/>
                <w:tcMar>
                  <w:left w:w="0" w:type="dxa"/>
                  <w:right w:w="0" w:type="dxa"/>
                </w:tcMar>
              </w:tcPr>
            </w:tcPrChange>
          </w:tcPr>
          <w:p w:rsidR="008011C2" w:rsidRPr="00CF4FF9" w:rsidRDefault="008011C2" w:rsidP="007C3A95">
            <w:pPr>
              <w:jc w:val="left"/>
            </w:pPr>
          </w:p>
        </w:tc>
      </w:tr>
    </w:tbl>
    <w:p w:rsidR="0068424B" w:rsidRPr="006674F3" w:rsidRDefault="0068424B" w:rsidP="00136622">
      <w:pPr>
        <w:pStyle w:val="BodyText"/>
      </w:pPr>
    </w:p>
    <w:p w:rsidR="0068424B" w:rsidRPr="007C3A95" w:rsidRDefault="0068424B" w:rsidP="00136622">
      <w:pPr>
        <w:pStyle w:val="abstract"/>
      </w:pPr>
      <w:r w:rsidRPr="007C3A95">
        <w:t>Abstract</w:t>
      </w:r>
    </w:p>
    <w:p w:rsidR="0068424B" w:rsidRPr="00D15A94" w:rsidRDefault="0068424B" w:rsidP="0068424B">
      <w:pPr>
        <w:pStyle w:val="Abstract0"/>
        <w:ind w:left="288"/>
      </w:pPr>
      <w:r w:rsidRPr="00D15A94">
        <w:t xml:space="preserve">This document defines the Data Access Protocol (DAP) version 4.0 (referred to also as DAP4). This data transmission protocol is intended to </w:t>
      </w:r>
      <w:r w:rsidR="00B536A2" w:rsidRPr="00D15A94">
        <w:t>supersede</w:t>
      </w:r>
      <w:r w:rsidRPr="00D15A94">
        <w:t xml:space="preserve"> all previous versions of the DAP protocol. DAP4 is designed specifically for science data. The protocol relies on the widely used and stable standards, and is capable of representing a wide variety of scientific data types.</w:t>
      </w:r>
    </w:p>
    <w:p w:rsidR="0068424B" w:rsidRDefault="0068424B" w:rsidP="00136622">
      <w:pPr>
        <w:pStyle w:val="BodyText"/>
      </w:pPr>
    </w:p>
    <w:p w:rsidR="005923F8" w:rsidRDefault="005923F8" w:rsidP="00136622">
      <w:pPr>
        <w:pStyle w:val="BodyText"/>
      </w:pPr>
      <w:r w:rsidRPr="00CF4FF9">
        <w:t>Distribution of this document is unlimited.</w:t>
      </w:r>
    </w:p>
    <w:p w:rsidR="0068424B" w:rsidRDefault="0068424B" w:rsidP="00136622">
      <w:pPr>
        <w:pStyle w:val="BodyText"/>
      </w:pPr>
      <w:r>
        <w:t>This document takes material from the DAP2 specification and the OPULS Wiki page.</w:t>
      </w:r>
    </w:p>
    <w:p w:rsidR="008011C2" w:rsidRPr="006674F3" w:rsidRDefault="0068424B" w:rsidP="0068424B">
      <w:r>
        <w:br w:type="page"/>
      </w:r>
    </w:p>
    <w:tbl>
      <w:tblPr>
        <w:tblStyle w:val="TableGrid"/>
        <w:tblW w:w="0" w:type="auto"/>
        <w:tblCellMar>
          <w:left w:w="0" w:type="dxa"/>
          <w:right w:w="0" w:type="dxa"/>
        </w:tblCellMar>
        <w:tblLook w:val="04A0" w:firstRow="1" w:lastRow="0" w:firstColumn="1" w:lastColumn="0" w:noHBand="0" w:noVBand="1"/>
        <w:tblPrChange w:id="31" w:author="Author">
          <w:tblPr>
            <w:tblStyle w:val="TableGrid"/>
            <w:tblW w:w="0" w:type="auto"/>
            <w:tblCellMar>
              <w:left w:w="0" w:type="dxa"/>
              <w:right w:w="0" w:type="dxa"/>
            </w:tblCellMar>
            <w:tblLook w:val="04A0" w:firstRow="1" w:lastRow="0" w:firstColumn="1" w:lastColumn="0" w:noHBand="0" w:noVBand="1"/>
          </w:tblPr>
        </w:tblPrChange>
      </w:tblPr>
      <w:tblGrid>
        <w:gridCol w:w="1844"/>
        <w:gridCol w:w="4114"/>
        <w:tblGridChange w:id="32">
          <w:tblGrid>
            <w:gridCol w:w="5"/>
            <w:gridCol w:w="1839"/>
            <w:gridCol w:w="5"/>
            <w:gridCol w:w="4109"/>
            <w:gridCol w:w="5"/>
          </w:tblGrid>
        </w:tblGridChange>
      </w:tblGrid>
      <w:tr w:rsidR="008011C2" w:rsidRPr="006674F3" w:rsidTr="00734C51">
        <w:trPr>
          <w:trPrChange w:id="33" w:author="Author">
            <w:trPr>
              <w:gridBefore w:val="1"/>
            </w:trPr>
          </w:trPrChange>
        </w:trPr>
        <w:tc>
          <w:tcPr>
            <w:tcW w:w="1844" w:type="dxa"/>
            <w:tcPrChange w:id="34" w:author="Author">
              <w:tcPr>
                <w:tcW w:w="1844" w:type="dxa"/>
                <w:gridSpan w:val="2"/>
              </w:tcPr>
            </w:tcPrChange>
          </w:tcPr>
          <w:p w:rsidR="008011C2" w:rsidRPr="006674F3" w:rsidRDefault="008011C2" w:rsidP="007C3A95">
            <w:pPr>
              <w:jc w:val="left"/>
            </w:pPr>
            <w:r w:rsidRPr="006674F3">
              <w:lastRenderedPageBreak/>
              <w:t>Changes:</w:t>
            </w:r>
          </w:p>
        </w:tc>
        <w:tc>
          <w:tcPr>
            <w:tcW w:w="4114" w:type="dxa"/>
            <w:tcPrChange w:id="35" w:author="Author">
              <w:tcPr>
                <w:tcW w:w="4114" w:type="dxa"/>
                <w:gridSpan w:val="2"/>
              </w:tcPr>
            </w:tcPrChange>
          </w:tcPr>
          <w:p w:rsidR="008011C2" w:rsidRPr="006674F3" w:rsidRDefault="008011C2" w:rsidP="007C3A95">
            <w:pPr>
              <w:jc w:val="left"/>
            </w:pPr>
          </w:p>
        </w:tc>
      </w:tr>
      <w:tr w:rsidR="008011C2" w:rsidRPr="006674F3" w:rsidTr="00734C51">
        <w:trPr>
          <w:trPrChange w:id="36" w:author="Author">
            <w:trPr>
              <w:gridBefore w:val="1"/>
            </w:trPr>
          </w:trPrChange>
        </w:trPr>
        <w:tc>
          <w:tcPr>
            <w:tcW w:w="1844" w:type="dxa"/>
            <w:tcPrChange w:id="37" w:author="Author">
              <w:tcPr>
                <w:tcW w:w="1844" w:type="dxa"/>
                <w:gridSpan w:val="2"/>
              </w:tcPr>
            </w:tcPrChange>
          </w:tcPr>
          <w:p w:rsidR="008011C2" w:rsidRPr="006674F3" w:rsidRDefault="00826EE4" w:rsidP="007C3A95">
            <w:pPr>
              <w:jc w:val="left"/>
            </w:pPr>
            <w:r>
              <w:t>2012.05.24</w:t>
            </w:r>
            <w:r w:rsidR="008011C2" w:rsidRPr="006674F3">
              <w:t>:</w:t>
            </w:r>
          </w:p>
        </w:tc>
        <w:tc>
          <w:tcPr>
            <w:tcW w:w="4114" w:type="dxa"/>
            <w:tcPrChange w:id="38" w:author="Author">
              <w:tcPr>
                <w:tcW w:w="4114" w:type="dxa"/>
                <w:gridSpan w:val="2"/>
              </w:tcPr>
            </w:tcPrChange>
          </w:tcPr>
          <w:p w:rsidR="008011C2" w:rsidRPr="006674F3" w:rsidRDefault="008011C2" w:rsidP="007C3A95">
            <w:pPr>
              <w:jc w:val="left"/>
            </w:pPr>
            <w:r w:rsidRPr="006674F3">
              <w:t>Initial Draft</w:t>
            </w:r>
          </w:p>
        </w:tc>
      </w:tr>
      <w:tr w:rsidR="00826EE4" w:rsidRPr="006674F3" w:rsidTr="00734C51">
        <w:trPr>
          <w:trPrChange w:id="39" w:author="Author">
            <w:trPr>
              <w:gridBefore w:val="1"/>
            </w:trPr>
          </w:trPrChange>
        </w:trPr>
        <w:tc>
          <w:tcPr>
            <w:tcW w:w="1844" w:type="dxa"/>
            <w:tcPrChange w:id="40" w:author="Author">
              <w:tcPr>
                <w:tcW w:w="1844" w:type="dxa"/>
                <w:gridSpan w:val="2"/>
              </w:tcPr>
            </w:tcPrChange>
          </w:tcPr>
          <w:p w:rsidR="00826EE4" w:rsidRPr="006674F3" w:rsidRDefault="00826EE4" w:rsidP="00826EE4">
            <w:pPr>
              <w:jc w:val="left"/>
            </w:pPr>
            <w:r>
              <w:t>2012.05.27</w:t>
            </w:r>
          </w:p>
        </w:tc>
        <w:tc>
          <w:tcPr>
            <w:tcW w:w="4114" w:type="dxa"/>
            <w:tcPrChange w:id="41" w:author="Author">
              <w:tcPr>
                <w:tcW w:w="4114" w:type="dxa"/>
                <w:gridSpan w:val="2"/>
              </w:tcPr>
            </w:tcPrChange>
          </w:tcPr>
          <w:p w:rsidR="00826EE4" w:rsidRPr="006674F3" w:rsidRDefault="00826EE4" w:rsidP="00826EE4">
            <w:pPr>
              <w:jc w:val="left"/>
            </w:pPr>
            <w:r>
              <w:t>Added specification of chunk order</w:t>
            </w:r>
          </w:p>
        </w:tc>
      </w:tr>
      <w:tr w:rsidR="00BD5144" w:rsidRPr="006674F3" w:rsidTr="00734C51">
        <w:trPr>
          <w:trPrChange w:id="42" w:author="Author">
            <w:trPr>
              <w:gridBefore w:val="1"/>
            </w:trPr>
          </w:trPrChange>
        </w:trPr>
        <w:tc>
          <w:tcPr>
            <w:tcW w:w="1844" w:type="dxa"/>
            <w:tcPrChange w:id="43" w:author="Author">
              <w:tcPr>
                <w:tcW w:w="1844" w:type="dxa"/>
                <w:gridSpan w:val="2"/>
              </w:tcPr>
            </w:tcPrChange>
          </w:tcPr>
          <w:p w:rsidR="00BD5144" w:rsidRPr="006674F3" w:rsidRDefault="00BD5144" w:rsidP="00BD5144">
            <w:pPr>
              <w:jc w:val="left"/>
            </w:pPr>
            <w:r>
              <w:t>2012.05.28</w:t>
            </w:r>
          </w:p>
        </w:tc>
        <w:tc>
          <w:tcPr>
            <w:tcW w:w="4114" w:type="dxa"/>
            <w:tcPrChange w:id="44" w:author="Author">
              <w:tcPr>
                <w:tcW w:w="4114" w:type="dxa"/>
                <w:gridSpan w:val="2"/>
              </w:tcPr>
            </w:tcPrChange>
          </w:tcPr>
          <w:p w:rsidR="00BD5144" w:rsidRPr="006674F3" w:rsidRDefault="00BD5144" w:rsidP="00BD5144">
            <w:pPr>
              <w:jc w:val="left"/>
            </w:pPr>
            <w:r>
              <w:t>Added specification and interpretation of simple queries</w:t>
            </w:r>
          </w:p>
        </w:tc>
      </w:tr>
      <w:tr w:rsidR="0068424B" w:rsidRPr="006674F3" w:rsidTr="00734C51">
        <w:trPr>
          <w:trPrChange w:id="45" w:author="Author">
            <w:trPr>
              <w:gridBefore w:val="1"/>
            </w:trPr>
          </w:trPrChange>
        </w:trPr>
        <w:tc>
          <w:tcPr>
            <w:tcW w:w="1844" w:type="dxa"/>
            <w:tcPrChange w:id="46" w:author="Author">
              <w:tcPr>
                <w:tcW w:w="1844" w:type="dxa"/>
                <w:gridSpan w:val="2"/>
              </w:tcPr>
            </w:tcPrChange>
          </w:tcPr>
          <w:p w:rsidR="0068424B" w:rsidRPr="006674F3" w:rsidRDefault="0068424B" w:rsidP="0068424B">
            <w:pPr>
              <w:jc w:val="left"/>
            </w:pPr>
            <w:r>
              <w:t>2012.05.28</w:t>
            </w:r>
          </w:p>
        </w:tc>
        <w:tc>
          <w:tcPr>
            <w:tcW w:w="4114" w:type="dxa"/>
            <w:tcPrChange w:id="47" w:author="Author">
              <w:tcPr>
                <w:tcW w:w="4114" w:type="dxa"/>
                <w:gridSpan w:val="2"/>
              </w:tcPr>
            </w:tcPrChange>
          </w:tcPr>
          <w:p w:rsidR="0068424B" w:rsidRPr="006674F3" w:rsidRDefault="0068424B" w:rsidP="0068424B">
            <w:pPr>
              <w:jc w:val="left"/>
            </w:pPr>
            <w:r>
              <w:t>Added discussion about nested sequences.</w:t>
            </w:r>
          </w:p>
        </w:tc>
      </w:tr>
      <w:tr w:rsidR="00411E3A" w:rsidRPr="006674F3" w:rsidTr="00734C51">
        <w:trPr>
          <w:trPrChange w:id="48" w:author="Author">
            <w:trPr>
              <w:gridBefore w:val="1"/>
            </w:trPr>
          </w:trPrChange>
        </w:trPr>
        <w:tc>
          <w:tcPr>
            <w:tcW w:w="1844" w:type="dxa"/>
            <w:tcPrChange w:id="49" w:author="Author">
              <w:tcPr>
                <w:tcW w:w="1844" w:type="dxa"/>
                <w:gridSpan w:val="2"/>
              </w:tcPr>
            </w:tcPrChange>
          </w:tcPr>
          <w:p w:rsidR="00411E3A" w:rsidRPr="006674F3" w:rsidRDefault="00411E3A" w:rsidP="00CF6D22">
            <w:pPr>
              <w:jc w:val="left"/>
            </w:pPr>
            <w:r>
              <w:t>2012.05.29</w:t>
            </w:r>
          </w:p>
        </w:tc>
        <w:tc>
          <w:tcPr>
            <w:tcW w:w="4114" w:type="dxa"/>
            <w:tcPrChange w:id="50" w:author="Author">
              <w:tcPr>
                <w:tcW w:w="4114" w:type="dxa"/>
                <w:gridSpan w:val="2"/>
              </w:tcPr>
            </w:tcPrChange>
          </w:tcPr>
          <w:p w:rsidR="00411E3A" w:rsidRPr="006674F3" w:rsidRDefault="00411E3A" w:rsidP="00CF6D22">
            <w:pPr>
              <w:jc w:val="left"/>
            </w:pPr>
            <w:r>
              <w:t>Formatting changes</w:t>
            </w:r>
          </w:p>
        </w:tc>
      </w:tr>
      <w:tr w:rsidR="00B04ECF" w:rsidRPr="006674F3" w:rsidTr="00734C51">
        <w:trPr>
          <w:trPrChange w:id="51" w:author="Author">
            <w:trPr>
              <w:gridBefore w:val="1"/>
            </w:trPr>
          </w:trPrChange>
        </w:trPr>
        <w:tc>
          <w:tcPr>
            <w:tcW w:w="1844" w:type="dxa"/>
            <w:tcPrChange w:id="52" w:author="Author">
              <w:tcPr>
                <w:tcW w:w="1844" w:type="dxa"/>
                <w:gridSpan w:val="2"/>
              </w:tcPr>
            </w:tcPrChange>
          </w:tcPr>
          <w:p w:rsidR="00B04ECF" w:rsidRDefault="00B04ECF" w:rsidP="00B04ECF">
            <w:pPr>
              <w:jc w:val="left"/>
            </w:pPr>
            <w:r>
              <w:t>2012.6.05</w:t>
            </w:r>
          </w:p>
        </w:tc>
        <w:tc>
          <w:tcPr>
            <w:tcW w:w="4114" w:type="dxa"/>
            <w:tcPrChange w:id="53" w:author="Author">
              <w:tcPr>
                <w:tcW w:w="4114" w:type="dxa"/>
                <w:gridSpan w:val="2"/>
              </w:tcPr>
            </w:tcPrChange>
          </w:tcPr>
          <w:p w:rsidR="00B04ECF" w:rsidRDefault="00B04ECF" w:rsidP="0065153C">
            <w:pPr>
              <w:jc w:val="left"/>
            </w:pPr>
            <w:r>
              <w:t xml:space="preserve">Removed </w:t>
            </w:r>
            <w:r w:rsidR="0065153C">
              <w:t>serialized</w:t>
            </w:r>
            <w:r>
              <w:t xml:space="preserve"> representation sections and constraint sections until James provides direction.</w:t>
            </w:r>
          </w:p>
        </w:tc>
      </w:tr>
      <w:tr w:rsidR="00590DDF" w:rsidRPr="006674F3" w:rsidTr="00734C51">
        <w:trPr>
          <w:trPrChange w:id="54" w:author="Author">
            <w:trPr>
              <w:gridBefore w:val="1"/>
            </w:trPr>
          </w:trPrChange>
        </w:trPr>
        <w:tc>
          <w:tcPr>
            <w:tcW w:w="1844" w:type="dxa"/>
            <w:tcPrChange w:id="55" w:author="Author">
              <w:tcPr>
                <w:tcW w:w="1844" w:type="dxa"/>
                <w:gridSpan w:val="2"/>
              </w:tcPr>
            </w:tcPrChange>
          </w:tcPr>
          <w:p w:rsidR="00590DDF" w:rsidRDefault="00590DDF" w:rsidP="00590DDF">
            <w:pPr>
              <w:jc w:val="left"/>
            </w:pPr>
            <w:r>
              <w:t>2012.6.24</w:t>
            </w:r>
          </w:p>
        </w:tc>
        <w:tc>
          <w:tcPr>
            <w:tcW w:w="4114" w:type="dxa"/>
            <w:tcPrChange w:id="56" w:author="Author">
              <w:tcPr>
                <w:tcW w:w="4114" w:type="dxa"/>
                <w:gridSpan w:val="2"/>
              </w:tcPr>
            </w:tcPrChange>
          </w:tcPr>
          <w:p w:rsidR="00590DDF" w:rsidRDefault="00590DDF" w:rsidP="00590DDF">
            <w:pPr>
              <w:jc w:val="left"/>
            </w:pPr>
            <w:r>
              <w:t>Merge all changes from Gall</w:t>
            </w:r>
            <w:ins w:id="57" w:author="Author">
              <w:r w:rsidR="000072F8">
                <w:t>a</w:t>
              </w:r>
            </w:ins>
            <w:del w:id="58" w:author="Author">
              <w:r w:rsidDel="000072F8">
                <w:delText>e</w:delText>
              </w:r>
            </w:del>
            <w:r>
              <w:t>gher, Potter, and Caron, except as noted.</w:t>
            </w:r>
          </w:p>
        </w:tc>
      </w:tr>
      <w:tr w:rsidR="00590DDF" w:rsidRPr="006674F3" w:rsidTr="00734C51">
        <w:trPr>
          <w:trPrChange w:id="59" w:author="Author">
            <w:trPr>
              <w:gridBefore w:val="1"/>
            </w:trPr>
          </w:trPrChange>
        </w:trPr>
        <w:tc>
          <w:tcPr>
            <w:tcW w:w="1844" w:type="dxa"/>
            <w:tcPrChange w:id="60" w:author="Author">
              <w:tcPr>
                <w:tcW w:w="1844" w:type="dxa"/>
                <w:gridSpan w:val="2"/>
              </w:tcPr>
            </w:tcPrChange>
          </w:tcPr>
          <w:p w:rsidR="00590DDF" w:rsidRDefault="00590DDF" w:rsidP="00590DDF">
            <w:pPr>
              <w:jc w:val="left"/>
            </w:pPr>
            <w:r>
              <w:t>2012.6.24</w:t>
            </w:r>
          </w:p>
        </w:tc>
        <w:tc>
          <w:tcPr>
            <w:tcW w:w="4114" w:type="dxa"/>
            <w:tcPrChange w:id="61" w:author="Author">
              <w:tcPr>
                <w:tcW w:w="4114" w:type="dxa"/>
                <w:gridSpan w:val="2"/>
              </w:tcPr>
            </w:tcPrChange>
          </w:tcPr>
          <w:p w:rsidR="00590DDF" w:rsidRDefault="00590DDF" w:rsidP="00590DDF">
            <w:pPr>
              <w:jc w:val="left"/>
            </w:pPr>
            <w:r>
              <w:t>Removed all references to Sequences.</w:t>
            </w:r>
          </w:p>
        </w:tc>
      </w:tr>
      <w:tr w:rsidR="00BC4354" w:rsidRPr="006674F3" w:rsidTr="00734C51">
        <w:trPr>
          <w:trPrChange w:id="62" w:author="Author">
            <w:trPr>
              <w:gridBefore w:val="1"/>
            </w:trPr>
          </w:trPrChange>
        </w:trPr>
        <w:tc>
          <w:tcPr>
            <w:tcW w:w="1844" w:type="dxa"/>
            <w:tcPrChange w:id="63" w:author="Author">
              <w:tcPr>
                <w:tcW w:w="1844" w:type="dxa"/>
                <w:gridSpan w:val="2"/>
              </w:tcPr>
            </w:tcPrChange>
          </w:tcPr>
          <w:p w:rsidR="00BC4354" w:rsidRDefault="00BC4354" w:rsidP="009A7679">
            <w:pPr>
              <w:jc w:val="left"/>
            </w:pPr>
            <w:r>
              <w:t>2012.6.24</w:t>
            </w:r>
          </w:p>
        </w:tc>
        <w:tc>
          <w:tcPr>
            <w:tcW w:w="4114" w:type="dxa"/>
            <w:tcPrChange w:id="64" w:author="Author">
              <w:tcPr>
                <w:tcW w:w="4114" w:type="dxa"/>
                <w:gridSpan w:val="2"/>
              </w:tcPr>
            </w:tcPrChange>
          </w:tcPr>
          <w:p w:rsidR="00BC4354" w:rsidRDefault="00BC4354" w:rsidP="0065153C">
            <w:pPr>
              <w:jc w:val="left"/>
            </w:pPr>
            <w:r>
              <w:t>Inserted Jame</w:t>
            </w:r>
            <w:r w:rsidR="00E92494">
              <w:t>s’</w:t>
            </w:r>
            <w:r>
              <w:t xml:space="preserve"> version of </w:t>
            </w:r>
            <w:r w:rsidR="0065153C">
              <w:t>serialized</w:t>
            </w:r>
            <w:r>
              <w:t xml:space="preserve"> representation.</w:t>
            </w:r>
          </w:p>
        </w:tc>
      </w:tr>
      <w:tr w:rsidR="00EF7C0C" w:rsidRPr="006674F3" w:rsidTr="00734C51">
        <w:trPr>
          <w:trPrChange w:id="65" w:author="Author">
            <w:trPr>
              <w:gridBefore w:val="1"/>
            </w:trPr>
          </w:trPrChange>
        </w:trPr>
        <w:tc>
          <w:tcPr>
            <w:tcW w:w="1844" w:type="dxa"/>
            <w:tcPrChange w:id="66" w:author="Author">
              <w:tcPr>
                <w:tcW w:w="1844" w:type="dxa"/>
                <w:gridSpan w:val="2"/>
              </w:tcPr>
            </w:tcPrChange>
          </w:tcPr>
          <w:p w:rsidR="00EF7C0C" w:rsidRDefault="00EF7C0C" w:rsidP="00EF7C0C">
            <w:pPr>
              <w:jc w:val="left"/>
            </w:pPr>
            <w:r>
              <w:t>2012.6.25</w:t>
            </w:r>
          </w:p>
        </w:tc>
        <w:tc>
          <w:tcPr>
            <w:tcW w:w="4114" w:type="dxa"/>
            <w:tcPrChange w:id="67" w:author="Author">
              <w:tcPr>
                <w:tcW w:w="4114" w:type="dxa"/>
                <w:gridSpan w:val="2"/>
              </w:tcPr>
            </w:tcPrChange>
          </w:tcPr>
          <w:p w:rsidR="00EF7C0C" w:rsidRDefault="00EF7C0C" w:rsidP="00EF7C0C">
            <w:pPr>
              <w:jc w:val="left"/>
            </w:pPr>
            <w:r>
              <w:t>Added DDX RELAX-NG Grammar.</w:t>
            </w:r>
          </w:p>
        </w:tc>
      </w:tr>
      <w:tr w:rsidR="00EF7C0C" w:rsidRPr="006674F3" w:rsidTr="00734C51">
        <w:trPr>
          <w:trPrChange w:id="68" w:author="Author">
            <w:trPr>
              <w:gridBefore w:val="1"/>
            </w:trPr>
          </w:trPrChange>
        </w:trPr>
        <w:tc>
          <w:tcPr>
            <w:tcW w:w="1844" w:type="dxa"/>
            <w:tcPrChange w:id="69" w:author="Author">
              <w:tcPr>
                <w:tcW w:w="1844" w:type="dxa"/>
                <w:gridSpan w:val="2"/>
              </w:tcPr>
            </w:tcPrChange>
          </w:tcPr>
          <w:p w:rsidR="00EF7C0C" w:rsidRDefault="00EF7C0C" w:rsidP="00EF7C0C">
            <w:pPr>
              <w:jc w:val="left"/>
            </w:pPr>
            <w:r>
              <w:t>2012.6.24</w:t>
            </w:r>
          </w:p>
        </w:tc>
        <w:tc>
          <w:tcPr>
            <w:tcW w:w="4114" w:type="dxa"/>
            <w:tcPrChange w:id="70" w:author="Author">
              <w:tcPr>
                <w:tcW w:w="4114" w:type="dxa"/>
                <w:gridSpan w:val="2"/>
              </w:tcPr>
            </w:tcPrChange>
          </w:tcPr>
          <w:p w:rsidR="00EF7C0C" w:rsidRDefault="00EF7C0C" w:rsidP="00136622">
            <w:pPr>
              <w:jc w:val="left"/>
            </w:pPr>
            <w:r>
              <w:t xml:space="preserve">Added (semi-)formal description of the DAP4 serialization </w:t>
            </w:r>
            <w:r w:rsidR="00136622">
              <w:t>scheme</w:t>
            </w:r>
            <w:r>
              <w:t>.</w:t>
            </w:r>
          </w:p>
        </w:tc>
      </w:tr>
      <w:tr w:rsidR="002D0375" w:rsidRPr="006674F3" w:rsidTr="00734C51">
        <w:trPr>
          <w:trPrChange w:id="71" w:author="Author">
            <w:trPr>
              <w:gridBefore w:val="1"/>
            </w:trPr>
          </w:trPrChange>
        </w:trPr>
        <w:tc>
          <w:tcPr>
            <w:tcW w:w="1844" w:type="dxa"/>
            <w:tcPrChange w:id="72" w:author="Author">
              <w:tcPr>
                <w:tcW w:w="1844" w:type="dxa"/>
                <w:gridSpan w:val="2"/>
              </w:tcPr>
            </w:tcPrChange>
          </w:tcPr>
          <w:p w:rsidR="002D0375" w:rsidRDefault="002D0375" w:rsidP="002D0375">
            <w:pPr>
              <w:jc w:val="left"/>
            </w:pPr>
            <w:r>
              <w:t>2012.6.26</w:t>
            </w:r>
          </w:p>
        </w:tc>
        <w:tc>
          <w:tcPr>
            <w:tcW w:w="4114" w:type="dxa"/>
            <w:tcPrChange w:id="73" w:author="Author">
              <w:tcPr>
                <w:tcW w:w="4114" w:type="dxa"/>
                <w:gridSpan w:val="2"/>
              </w:tcPr>
            </w:tcPrChange>
          </w:tcPr>
          <w:p w:rsidR="002D0375" w:rsidRDefault="002D0375" w:rsidP="002D0375">
            <w:pPr>
              <w:jc w:val="left"/>
            </w:pPr>
            <w:r>
              <w:t>Added: (1) Revised Char type (2) Revised unlimited dimension rules (3) revised MAP rules. (4) Removed HTTP references</w:t>
            </w:r>
          </w:p>
        </w:tc>
      </w:tr>
      <w:tr w:rsidR="00873B48" w:rsidRPr="006674F3" w:rsidTr="00734C51">
        <w:trPr>
          <w:ins w:id="74" w:author="Author"/>
          <w:trPrChange w:id="75" w:author="Author">
            <w:trPr>
              <w:gridBefore w:val="1"/>
            </w:trPr>
          </w:trPrChange>
        </w:trPr>
        <w:tc>
          <w:tcPr>
            <w:tcW w:w="1844" w:type="dxa"/>
            <w:tcPrChange w:id="76" w:author="Author">
              <w:tcPr>
                <w:tcW w:w="1844" w:type="dxa"/>
                <w:gridSpan w:val="2"/>
              </w:tcPr>
            </w:tcPrChange>
          </w:tcPr>
          <w:p w:rsidR="00873B48" w:rsidRDefault="00873B48">
            <w:pPr>
              <w:jc w:val="left"/>
              <w:rPr>
                <w:ins w:id="77" w:author="Author"/>
                <w:b/>
                <w:bCs/>
                <w:noProof/>
                <w:snapToGrid w:val="0"/>
              </w:rPr>
              <w:pPrChange w:id="78" w:author="Author">
                <w:pPr>
                  <w:numPr>
                    <w:ilvl w:val="2"/>
                    <w:numId w:val="22"/>
                  </w:numPr>
                  <w:spacing w:before="120" w:after="0"/>
                  <w:ind w:hanging="360"/>
                  <w:jc w:val="left"/>
                  <w:outlineLvl w:val="1"/>
                </w:pPr>
              </w:pPrChange>
            </w:pPr>
            <w:ins w:id="79" w:author="Author">
              <w:r>
                <w:t>2012.7.09</w:t>
              </w:r>
            </w:ins>
          </w:p>
        </w:tc>
        <w:tc>
          <w:tcPr>
            <w:tcW w:w="4114" w:type="dxa"/>
            <w:tcPrChange w:id="80" w:author="Author">
              <w:tcPr>
                <w:tcW w:w="4114" w:type="dxa"/>
                <w:gridSpan w:val="2"/>
              </w:tcPr>
            </w:tcPrChange>
          </w:tcPr>
          <w:p w:rsidR="00873B48" w:rsidRDefault="00873B48">
            <w:pPr>
              <w:jc w:val="left"/>
              <w:rPr>
                <w:ins w:id="81" w:author="Author"/>
                <w:b/>
                <w:bCs/>
                <w:noProof/>
                <w:snapToGrid w:val="0"/>
              </w:rPr>
              <w:pPrChange w:id="82" w:author="Author">
                <w:pPr>
                  <w:numPr>
                    <w:ilvl w:val="2"/>
                    <w:numId w:val="22"/>
                  </w:numPr>
                  <w:spacing w:before="120"/>
                  <w:ind w:hanging="360"/>
                  <w:jc w:val="left"/>
                  <w:outlineLvl w:val="1"/>
                </w:pPr>
              </w:pPrChange>
            </w:pPr>
            <w:ins w:id="83" w:author="Author">
              <w:r>
                <w:t>Added discussion of identifier</w:t>
              </w:r>
            </w:ins>
          </w:p>
        </w:tc>
      </w:tr>
      <w:tr w:rsidR="008B3BE6" w:rsidRPr="006674F3" w:rsidTr="00734C51">
        <w:trPr>
          <w:ins w:id="84" w:author="Author"/>
          <w:trPrChange w:id="85" w:author="Author">
            <w:trPr>
              <w:gridBefore w:val="1"/>
            </w:trPr>
          </w:trPrChange>
        </w:trPr>
        <w:tc>
          <w:tcPr>
            <w:tcW w:w="1844" w:type="dxa"/>
            <w:tcPrChange w:id="86" w:author="Author">
              <w:tcPr>
                <w:tcW w:w="1844" w:type="dxa"/>
                <w:gridSpan w:val="2"/>
              </w:tcPr>
            </w:tcPrChange>
          </w:tcPr>
          <w:p w:rsidR="008B3BE6" w:rsidRDefault="008B3BE6">
            <w:pPr>
              <w:jc w:val="left"/>
              <w:rPr>
                <w:ins w:id="87" w:author="Author"/>
                <w:b/>
                <w:bCs/>
                <w:noProof/>
                <w:snapToGrid w:val="0"/>
              </w:rPr>
              <w:pPrChange w:id="88" w:author="Author">
                <w:pPr>
                  <w:numPr>
                    <w:ilvl w:val="2"/>
                    <w:numId w:val="22"/>
                  </w:numPr>
                  <w:spacing w:before="120" w:after="0"/>
                  <w:ind w:hanging="360"/>
                  <w:jc w:val="left"/>
                  <w:outlineLvl w:val="1"/>
                </w:pPr>
              </w:pPrChange>
            </w:pPr>
            <w:ins w:id="89" w:author="Author">
              <w:r>
                <w:t>2012.7.10</w:t>
              </w:r>
            </w:ins>
          </w:p>
        </w:tc>
        <w:tc>
          <w:tcPr>
            <w:tcW w:w="4114" w:type="dxa"/>
            <w:tcPrChange w:id="90" w:author="Author">
              <w:tcPr>
                <w:tcW w:w="4114" w:type="dxa"/>
                <w:gridSpan w:val="2"/>
              </w:tcPr>
            </w:tcPrChange>
          </w:tcPr>
          <w:p w:rsidR="008B3BE6" w:rsidRDefault="008B3BE6">
            <w:pPr>
              <w:jc w:val="left"/>
              <w:rPr>
                <w:ins w:id="91" w:author="Author"/>
                <w:b/>
                <w:bCs/>
                <w:noProof/>
                <w:snapToGrid w:val="0"/>
              </w:rPr>
              <w:pPrChange w:id="92" w:author="Author">
                <w:pPr>
                  <w:numPr>
                    <w:ilvl w:val="2"/>
                    <w:numId w:val="22"/>
                  </w:numPr>
                  <w:spacing w:before="120"/>
                  <w:ind w:hanging="360"/>
                  <w:jc w:val="left"/>
                  <w:outlineLvl w:val="1"/>
                </w:pPr>
              </w:pPrChange>
            </w:pPr>
            <w:ins w:id="93" w:author="Author">
              <w:r>
                <w:t>Added discussion of XML escaping</w:t>
              </w:r>
            </w:ins>
          </w:p>
        </w:tc>
      </w:tr>
      <w:tr w:rsidR="008B3BE6" w:rsidRPr="006674F3" w:rsidTr="00734C51">
        <w:trPr>
          <w:ins w:id="94" w:author="Author"/>
          <w:trPrChange w:id="95" w:author="Author">
            <w:trPr>
              <w:gridBefore w:val="1"/>
            </w:trPr>
          </w:trPrChange>
        </w:trPr>
        <w:tc>
          <w:tcPr>
            <w:tcW w:w="1844" w:type="dxa"/>
            <w:tcPrChange w:id="96" w:author="Author">
              <w:tcPr>
                <w:tcW w:w="1844" w:type="dxa"/>
                <w:gridSpan w:val="2"/>
              </w:tcPr>
            </w:tcPrChange>
          </w:tcPr>
          <w:p w:rsidR="008B3BE6" w:rsidRDefault="008B3BE6">
            <w:pPr>
              <w:jc w:val="left"/>
              <w:rPr>
                <w:ins w:id="97" w:author="Author"/>
                <w:b/>
                <w:bCs/>
                <w:noProof/>
                <w:snapToGrid w:val="0"/>
              </w:rPr>
              <w:pPrChange w:id="98" w:author="Author">
                <w:pPr>
                  <w:numPr>
                    <w:ilvl w:val="2"/>
                    <w:numId w:val="22"/>
                  </w:numPr>
                  <w:spacing w:before="120" w:after="0"/>
                  <w:ind w:hanging="360"/>
                  <w:jc w:val="left"/>
                  <w:outlineLvl w:val="1"/>
                </w:pPr>
              </w:pPrChange>
            </w:pPr>
            <w:ins w:id="99" w:author="Author">
              <w:r>
                <w:t>2012.7.10</w:t>
              </w:r>
            </w:ins>
          </w:p>
        </w:tc>
        <w:tc>
          <w:tcPr>
            <w:tcW w:w="4114" w:type="dxa"/>
            <w:tcPrChange w:id="100" w:author="Author">
              <w:tcPr>
                <w:tcW w:w="4114" w:type="dxa"/>
                <w:gridSpan w:val="2"/>
              </w:tcPr>
            </w:tcPrChange>
          </w:tcPr>
          <w:p w:rsidR="008B3BE6" w:rsidRDefault="0087410C">
            <w:pPr>
              <w:jc w:val="left"/>
              <w:rPr>
                <w:ins w:id="101" w:author="Author"/>
                <w:b/>
                <w:bCs/>
                <w:noProof/>
                <w:snapToGrid w:val="0"/>
              </w:rPr>
              <w:pPrChange w:id="102" w:author="Author">
                <w:pPr>
                  <w:numPr>
                    <w:ilvl w:val="2"/>
                    <w:numId w:val="22"/>
                  </w:numPr>
                  <w:spacing w:before="120"/>
                  <w:ind w:hanging="360"/>
                  <w:jc w:val="left"/>
                  <w:outlineLvl w:val="1"/>
                </w:pPr>
              </w:pPrChange>
            </w:pPr>
            <w:ins w:id="103" w:author="Author">
              <w:r>
                <w:t>Fix discrepancies between the formal definition of the on-th-wire format and the examples.</w:t>
              </w:r>
            </w:ins>
          </w:p>
        </w:tc>
      </w:tr>
      <w:tr w:rsidR="00B562F7" w:rsidRPr="006674F3" w:rsidTr="00734C51">
        <w:trPr>
          <w:ins w:id="104" w:author="Author"/>
          <w:trPrChange w:id="105" w:author="Author">
            <w:trPr>
              <w:gridBefore w:val="1"/>
            </w:trPr>
          </w:trPrChange>
        </w:trPr>
        <w:tc>
          <w:tcPr>
            <w:tcW w:w="1844" w:type="dxa"/>
            <w:tcPrChange w:id="106" w:author="Author">
              <w:tcPr>
                <w:tcW w:w="1844" w:type="dxa"/>
                <w:gridSpan w:val="2"/>
              </w:tcPr>
            </w:tcPrChange>
          </w:tcPr>
          <w:p w:rsidR="00B562F7" w:rsidRDefault="00B562F7">
            <w:pPr>
              <w:jc w:val="left"/>
              <w:rPr>
                <w:ins w:id="107" w:author="Author"/>
                <w:b/>
                <w:bCs/>
                <w:noProof/>
                <w:snapToGrid w:val="0"/>
              </w:rPr>
              <w:pPrChange w:id="108" w:author="Author">
                <w:pPr>
                  <w:numPr>
                    <w:ilvl w:val="2"/>
                    <w:numId w:val="22"/>
                  </w:numPr>
                  <w:spacing w:before="120" w:after="0"/>
                  <w:ind w:hanging="360"/>
                  <w:jc w:val="left"/>
                  <w:outlineLvl w:val="1"/>
                </w:pPr>
              </w:pPrChange>
            </w:pPr>
            <w:ins w:id="109" w:author="Author">
              <w:r>
                <w:t>2012.7.12</w:t>
              </w:r>
            </w:ins>
          </w:p>
        </w:tc>
        <w:tc>
          <w:tcPr>
            <w:tcW w:w="4114" w:type="dxa"/>
            <w:tcPrChange w:id="110" w:author="Author">
              <w:tcPr>
                <w:tcW w:w="4114" w:type="dxa"/>
                <w:gridSpan w:val="2"/>
              </w:tcPr>
            </w:tcPrChange>
          </w:tcPr>
          <w:p w:rsidR="00B562F7" w:rsidRDefault="00B562F7">
            <w:pPr>
              <w:jc w:val="left"/>
              <w:rPr>
                <w:ins w:id="111" w:author="Author"/>
                <w:b/>
                <w:bCs/>
                <w:noProof/>
                <w:snapToGrid w:val="0"/>
              </w:rPr>
              <w:pPrChange w:id="112" w:author="Author">
                <w:pPr>
                  <w:numPr>
                    <w:ilvl w:val="2"/>
                    <w:numId w:val="22"/>
                  </w:numPr>
                  <w:spacing w:before="120"/>
                  <w:ind w:hanging="360"/>
                  <w:jc w:val="left"/>
                  <w:outlineLvl w:val="1"/>
                </w:pPr>
              </w:pPrChange>
            </w:pPr>
            <w:ins w:id="113" w:author="Author">
              <w:r>
                <w:t>Removed UByte and made Byte == UInt8</w:t>
              </w:r>
            </w:ins>
          </w:p>
        </w:tc>
      </w:tr>
      <w:tr w:rsidR="00E72772" w:rsidRPr="006674F3" w:rsidTr="00734C51">
        <w:trPr>
          <w:ins w:id="114" w:author="Author"/>
        </w:trPr>
        <w:tc>
          <w:tcPr>
            <w:tcW w:w="1844" w:type="dxa"/>
          </w:tcPr>
          <w:p w:rsidR="00E72772" w:rsidRDefault="00E72772">
            <w:pPr>
              <w:jc w:val="left"/>
              <w:rPr>
                <w:ins w:id="115" w:author="Author"/>
              </w:rPr>
              <w:pPrChange w:id="116" w:author="Author">
                <w:pPr>
                  <w:spacing w:after="0"/>
                  <w:ind w:left="0"/>
                  <w:jc w:val="left"/>
                </w:pPr>
              </w:pPrChange>
            </w:pPr>
            <w:ins w:id="117" w:author="Author">
              <w:r>
                <w:t>2012.8.21</w:t>
              </w:r>
            </w:ins>
          </w:p>
        </w:tc>
        <w:tc>
          <w:tcPr>
            <w:tcW w:w="4114" w:type="dxa"/>
          </w:tcPr>
          <w:p w:rsidR="00E72772" w:rsidRDefault="00E72772">
            <w:pPr>
              <w:jc w:val="left"/>
              <w:rPr>
                <w:ins w:id="118" w:author="Author"/>
                <w:b/>
                <w:bCs/>
                <w:noProof/>
                <w:snapToGrid w:val="0"/>
              </w:rPr>
              <w:pPrChange w:id="119" w:author="Author">
                <w:pPr>
                  <w:numPr>
                    <w:ilvl w:val="2"/>
                    <w:numId w:val="22"/>
                  </w:numPr>
                  <w:spacing w:before="120"/>
                  <w:ind w:hanging="360"/>
                  <w:jc w:val="left"/>
                  <w:outlineLvl w:val="1"/>
                </w:pPr>
              </w:pPrChange>
            </w:pPr>
            <w:ins w:id="120" w:author="Author">
              <w:r>
                <w:t>Added draft constraints section</w:t>
              </w:r>
            </w:ins>
          </w:p>
        </w:tc>
      </w:tr>
    </w:tbl>
    <w:p w:rsidR="00873B48" w:rsidRDefault="00873B48" w:rsidP="00136622">
      <w:pPr>
        <w:pStyle w:val="BodyText"/>
        <w:rPr>
          <w:ins w:id="121" w:author="Author"/>
        </w:rPr>
      </w:pPr>
    </w:p>
    <w:p w:rsidR="005927A6" w:rsidRDefault="005927A6" w:rsidP="00136622">
      <w:pPr>
        <w:pStyle w:val="BodyText"/>
        <w:rPr>
          <w:szCs w:val="22"/>
        </w:rPr>
      </w:pPr>
      <w:r>
        <w:br w:type="page"/>
      </w:r>
    </w:p>
    <w:p w:rsidR="00FA6C9A" w:rsidRDefault="00EF7C0C" w:rsidP="002C4913">
      <w:pPr>
        <w:pStyle w:val="Paragraph"/>
      </w:pPr>
      <w:r>
        <w:lastRenderedPageBreak/>
        <w:t>Open Questions as of 6/24/20</w:t>
      </w:r>
    </w:p>
    <w:p w:rsidR="00FA6C9A" w:rsidDel="007A557D" w:rsidRDefault="00FA6C9A" w:rsidP="00734C51">
      <w:pPr>
        <w:pStyle w:val="ListBullet"/>
        <w:rPr>
          <w:del w:id="122" w:author="Author"/>
        </w:rPr>
      </w:pPr>
      <w:del w:id="123" w:author="Author">
        <w:r w:rsidDel="007A557D">
          <w:delText>is Int32 x[*][*] legal or not?</w:delText>
        </w:r>
        <w:r w:rsidR="002D0375" w:rsidDel="007A557D">
          <w:delText xml:space="preserve"> resolved</w:delText>
        </w:r>
      </w:del>
    </w:p>
    <w:p w:rsidR="00FA6C9A" w:rsidDel="007A557D" w:rsidRDefault="00FA6C9A" w:rsidP="00734C51">
      <w:pPr>
        <w:pStyle w:val="ListBullet"/>
        <w:rPr>
          <w:del w:id="124" w:author="Author"/>
        </w:rPr>
      </w:pPr>
      <w:del w:id="125" w:author="Author">
        <w:r w:rsidDel="007A557D">
          <w:delText>what is the  character encoding for Char?</w:delText>
        </w:r>
        <w:r w:rsidR="002D0375" w:rsidDel="007A557D">
          <w:delText xml:space="preserve"> resolved</w:delText>
        </w:r>
      </w:del>
    </w:p>
    <w:p w:rsidR="00FA6C9A" w:rsidDel="007A557D" w:rsidRDefault="00FA6C9A" w:rsidP="00734C51">
      <w:pPr>
        <w:pStyle w:val="ListBullet"/>
        <w:rPr>
          <w:del w:id="126" w:author="Author"/>
        </w:rPr>
      </w:pPr>
      <w:del w:id="127" w:author="Author">
        <w:r w:rsidDel="007A557D">
          <w:delText xml:space="preserve">James currently has some element in the </w:delText>
        </w:r>
        <w:r w:rsidR="002D0375" w:rsidDel="007A557D">
          <w:delText>MIME</w:delText>
        </w:r>
        <w:r w:rsidDel="007A557D">
          <w:delText xml:space="preserve"> header such as byte ordering. Should these be made part of the Data</w:delText>
        </w:r>
        <w:r w:rsidR="002D0375" w:rsidDel="007A557D">
          <w:delText>DDX response as a binary header?</w:delText>
        </w:r>
      </w:del>
    </w:p>
    <w:p w:rsidR="002D0375" w:rsidRDefault="002D0375" w:rsidP="00734C51">
      <w:pPr>
        <w:pStyle w:val="ListBullet"/>
      </w:pPr>
      <w:r>
        <w:t>We need ways to specify at least the following  version information</w:t>
      </w:r>
    </w:p>
    <w:p w:rsidR="002D0375" w:rsidRDefault="002D0375" w:rsidP="00734C51">
      <w:pPr>
        <w:pStyle w:val="ListBullet"/>
        <w:tabs>
          <w:tab w:val="clear" w:pos="288"/>
          <w:tab w:val="num" w:pos="576"/>
        </w:tabs>
        <w:ind w:left="576"/>
      </w:pPr>
      <w:r>
        <w:t>DAP protocol version (i.e. the value 4)</w:t>
      </w:r>
    </w:p>
    <w:p w:rsidR="002D0375" w:rsidRDefault="002D0375" w:rsidP="00734C51">
      <w:pPr>
        <w:pStyle w:val="ListBullet"/>
        <w:ind w:left="576"/>
      </w:pPr>
      <w:r>
        <w:t>the DDX format version</w:t>
      </w:r>
    </w:p>
    <w:p w:rsidR="00FA6C9A" w:rsidRDefault="002D0375" w:rsidP="00734C51">
      <w:pPr>
        <w:pStyle w:val="ListBullet"/>
        <w:ind w:left="576"/>
      </w:pPr>
      <w:r>
        <w:t>the peristent data representation version.</w:t>
      </w:r>
    </w:p>
    <w:p w:rsidR="007C3A95" w:rsidRPr="005927A6" w:rsidRDefault="005927A6" w:rsidP="00734C51">
      <w:pPr>
        <w:pStyle w:val="Paragraph"/>
      </w:pPr>
      <w:r w:rsidRPr="005927A6">
        <w:t>Notes on decisions made or that need to be made.</w:t>
      </w:r>
    </w:p>
    <w:p w:rsidR="007A557D" w:rsidRDefault="00FD0E36" w:rsidP="00734C51">
      <w:pPr>
        <w:pStyle w:val="ListBullet"/>
        <w:rPr>
          <w:ins w:id="128" w:author="Author"/>
        </w:rPr>
      </w:pPr>
      <w:r>
        <w:t>Nested Attributes are not supported.</w:t>
      </w:r>
    </w:p>
    <w:p w:rsidR="007A557D" w:rsidRDefault="007A557D" w:rsidP="00734C51">
      <w:pPr>
        <w:pStyle w:val="ListBullet"/>
        <w:rPr>
          <w:ins w:id="129" w:author="Author"/>
        </w:rPr>
      </w:pPr>
      <w:ins w:id="130" w:author="Author">
        <w:r>
          <w:t>Change DDX to DMD or whatever we call it.</w:t>
        </w:r>
      </w:ins>
    </w:p>
    <w:p w:rsidR="00FD0E36" w:rsidRDefault="00B32396" w:rsidP="00DB1031">
      <w:pPr>
        <w:pPrChange w:id="131" w:author="Author">
          <w:pPr>
            <w:pStyle w:val="ReferenceSection"/>
            <w:numPr>
              <w:numId w:val="34"/>
            </w:numPr>
            <w:ind w:left="360" w:hanging="360"/>
          </w:pPr>
        </w:pPrChange>
      </w:pPr>
      <w:del w:id="132" w:author="Author">
        <w:r w:rsidDel="008B3BE6">
          <w:delText>.</w:delText>
        </w:r>
      </w:del>
    </w:p>
    <w:p w:rsidR="00B32396" w:rsidDel="008B3BE6" w:rsidRDefault="00B32396" w:rsidP="0057390F">
      <w:pPr>
        <w:pStyle w:val="ReferenceSection"/>
        <w:rPr>
          <w:del w:id="133" w:author="Author"/>
        </w:rPr>
      </w:pPr>
      <w:del w:id="134" w:author="Author">
        <w:r w:rsidDel="008B3BE6">
          <w:delText>Should we use term Cardinal type versus Atomic type.</w:delText>
        </w:r>
      </w:del>
    </w:p>
    <w:p w:rsidR="00FA6C9A" w:rsidRDefault="00FA6C9A">
      <w:pPr>
        <w:pPrChange w:id="135" w:author="Author">
          <w:pPr>
            <w:pStyle w:val="ReferenceSection"/>
          </w:pPr>
        </w:pPrChange>
      </w:pPr>
    </w:p>
    <w:p w:rsidR="00A15384" w:rsidRPr="006674F3" w:rsidRDefault="00A15384" w:rsidP="00136622">
      <w:pPr>
        <w:pStyle w:val="BodyText"/>
        <w:rPr>
          <w:rFonts w:eastAsia="Batang"/>
          <w:lang w:eastAsia="ko-KR"/>
        </w:rPr>
      </w:pPr>
      <w:r w:rsidRPr="006674F3">
        <w:br w:type="page"/>
      </w:r>
    </w:p>
    <w:p w:rsidR="00036FBB" w:rsidRDefault="008011C2" w:rsidP="002C4913">
      <w:pPr>
        <w:pStyle w:val="Paragraph"/>
      </w:pPr>
      <w:r w:rsidRPr="008D0EB4">
        <w:lastRenderedPageBreak/>
        <w:t>Contents</w:t>
      </w:r>
    </w:p>
    <w:p w:rsidR="00E77CA6" w:rsidRDefault="00734C51">
      <w:pPr>
        <w:pStyle w:val="TOC1"/>
        <w:rPr>
          <w:rFonts w:asciiTheme="minorHAnsi" w:eastAsiaTheme="minorEastAsia" w:hAnsiTheme="minorHAnsi" w:cstheme="minorBidi"/>
          <w:bCs w:val="0"/>
          <w:noProof/>
          <w:sz w:val="22"/>
          <w:szCs w:val="22"/>
        </w:rPr>
      </w:pPr>
      <w:r>
        <w:fldChar w:fldCharType="begin"/>
      </w:r>
      <w:r>
        <w:instrText xml:space="preserve"> TOC \o "3-3" \h \z \t "Heading 1,1,Heading 2,2,ReferenceSection,1,Appendix 1,1,Appendix 2,2" </w:instrText>
      </w:r>
      <w:r>
        <w:fldChar w:fldCharType="separate"/>
      </w:r>
      <w:hyperlink w:anchor="_Toc333413700" w:history="1">
        <w:r w:rsidR="00E77CA6" w:rsidRPr="004953CE">
          <w:rPr>
            <w:rStyle w:val="Hyperlink"/>
            <w:noProof/>
          </w:rPr>
          <w:t>1.</w:t>
        </w:r>
        <w:r w:rsidR="00E77CA6">
          <w:rPr>
            <w:rFonts w:asciiTheme="minorHAnsi" w:eastAsiaTheme="minorEastAsia" w:hAnsiTheme="minorHAnsi" w:cstheme="minorBidi"/>
            <w:bCs w:val="0"/>
            <w:noProof/>
            <w:sz w:val="22"/>
            <w:szCs w:val="22"/>
          </w:rPr>
          <w:tab/>
        </w:r>
        <w:r w:rsidR="00E77CA6" w:rsidRPr="004953CE">
          <w:rPr>
            <w:rStyle w:val="Hyperlink"/>
            <w:noProof/>
          </w:rPr>
          <w:t>Introduction</w:t>
        </w:r>
        <w:r w:rsidR="00E77CA6">
          <w:rPr>
            <w:noProof/>
            <w:webHidden/>
          </w:rPr>
          <w:tab/>
        </w:r>
        <w:r w:rsidR="00E77CA6">
          <w:rPr>
            <w:noProof/>
            <w:webHidden/>
          </w:rPr>
          <w:fldChar w:fldCharType="begin"/>
        </w:r>
        <w:r w:rsidR="00E77CA6">
          <w:rPr>
            <w:noProof/>
            <w:webHidden/>
          </w:rPr>
          <w:instrText xml:space="preserve"> PAGEREF _Toc333413700 \h </w:instrText>
        </w:r>
        <w:r w:rsidR="00E77CA6">
          <w:rPr>
            <w:noProof/>
            <w:webHidden/>
          </w:rPr>
        </w:r>
        <w:r w:rsidR="00E77CA6">
          <w:rPr>
            <w:noProof/>
            <w:webHidden/>
          </w:rPr>
          <w:fldChar w:fldCharType="separate"/>
        </w:r>
        <w:r w:rsidR="00E77CA6">
          <w:rPr>
            <w:noProof/>
            <w:webHidden/>
          </w:rPr>
          <w:t>6</w:t>
        </w:r>
        <w:r w:rsidR="00E77CA6">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01" w:history="1">
        <w:r w:rsidRPr="004953CE">
          <w:rPr>
            <w:rStyle w:val="Hyperlink"/>
            <w:noProof/>
          </w:rPr>
          <w:t>2.</w:t>
        </w:r>
        <w:r>
          <w:rPr>
            <w:rFonts w:asciiTheme="minorHAnsi" w:eastAsiaTheme="minorEastAsia" w:hAnsiTheme="minorHAnsi" w:cstheme="minorBidi"/>
            <w:bCs w:val="0"/>
            <w:noProof/>
            <w:sz w:val="22"/>
            <w:szCs w:val="22"/>
          </w:rPr>
          <w:tab/>
        </w:r>
        <w:r w:rsidRPr="004953CE">
          <w:rPr>
            <w:rStyle w:val="Hyperlink"/>
            <w:noProof/>
          </w:rPr>
          <w:t>Requirements</w:t>
        </w:r>
        <w:r>
          <w:rPr>
            <w:noProof/>
            <w:webHidden/>
          </w:rPr>
          <w:tab/>
        </w:r>
        <w:r>
          <w:rPr>
            <w:noProof/>
            <w:webHidden/>
          </w:rPr>
          <w:fldChar w:fldCharType="begin"/>
        </w:r>
        <w:r>
          <w:rPr>
            <w:noProof/>
            <w:webHidden/>
          </w:rPr>
          <w:instrText xml:space="preserve"> PAGEREF _Toc333413701 \h </w:instrText>
        </w:r>
        <w:r>
          <w:rPr>
            <w:noProof/>
            <w:webHidden/>
          </w:rPr>
        </w:r>
        <w:r>
          <w:rPr>
            <w:noProof/>
            <w:webHidden/>
          </w:rPr>
          <w:fldChar w:fldCharType="separate"/>
        </w:r>
        <w:r>
          <w:rPr>
            <w:noProof/>
            <w:webHidden/>
          </w:rPr>
          <w:t>6</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02" w:history="1">
        <w:r w:rsidRPr="004953CE">
          <w:rPr>
            <w:rStyle w:val="Hyperlink"/>
            <w:noProof/>
          </w:rPr>
          <w:t>3.</w:t>
        </w:r>
        <w:r>
          <w:rPr>
            <w:rFonts w:asciiTheme="minorHAnsi" w:eastAsiaTheme="minorEastAsia" w:hAnsiTheme="minorHAnsi" w:cstheme="minorBidi"/>
            <w:bCs w:val="0"/>
            <w:noProof/>
            <w:sz w:val="22"/>
            <w:szCs w:val="22"/>
          </w:rPr>
          <w:tab/>
        </w:r>
        <w:r w:rsidRPr="004953CE">
          <w:rPr>
            <w:rStyle w:val="Hyperlink"/>
            <w:noProof/>
          </w:rPr>
          <w:t>Overall Operation</w:t>
        </w:r>
        <w:r>
          <w:rPr>
            <w:noProof/>
            <w:webHidden/>
          </w:rPr>
          <w:tab/>
        </w:r>
        <w:r>
          <w:rPr>
            <w:noProof/>
            <w:webHidden/>
          </w:rPr>
          <w:fldChar w:fldCharType="begin"/>
        </w:r>
        <w:r>
          <w:rPr>
            <w:noProof/>
            <w:webHidden/>
          </w:rPr>
          <w:instrText xml:space="preserve"> PAGEREF _Toc333413702 \h </w:instrText>
        </w:r>
        <w:r>
          <w:rPr>
            <w:noProof/>
            <w:webHidden/>
          </w:rPr>
        </w:r>
        <w:r>
          <w:rPr>
            <w:noProof/>
            <w:webHidden/>
          </w:rPr>
          <w:fldChar w:fldCharType="separate"/>
        </w:r>
        <w:r>
          <w:rPr>
            <w:noProof/>
            <w:webHidden/>
          </w:rPr>
          <w:t>6</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03" w:history="1">
        <w:r w:rsidRPr="004953CE">
          <w:rPr>
            <w:rStyle w:val="Hyperlink"/>
            <w:noProof/>
          </w:rPr>
          <w:t>4.</w:t>
        </w:r>
        <w:r>
          <w:rPr>
            <w:rFonts w:asciiTheme="minorHAnsi" w:eastAsiaTheme="minorEastAsia" w:hAnsiTheme="minorHAnsi" w:cstheme="minorBidi"/>
            <w:bCs w:val="0"/>
            <w:noProof/>
            <w:sz w:val="22"/>
            <w:szCs w:val="22"/>
          </w:rPr>
          <w:tab/>
        </w:r>
        <w:r w:rsidRPr="004953CE">
          <w:rPr>
            <w:rStyle w:val="Hyperlink"/>
            <w:noProof/>
          </w:rPr>
          <w:t>Characterization of a Data Source</w:t>
        </w:r>
        <w:r>
          <w:rPr>
            <w:noProof/>
            <w:webHidden/>
          </w:rPr>
          <w:tab/>
        </w:r>
        <w:r>
          <w:rPr>
            <w:noProof/>
            <w:webHidden/>
          </w:rPr>
          <w:fldChar w:fldCharType="begin"/>
        </w:r>
        <w:r>
          <w:rPr>
            <w:noProof/>
            <w:webHidden/>
          </w:rPr>
          <w:instrText xml:space="preserve"> PAGEREF _Toc333413703 \h </w:instrText>
        </w:r>
        <w:r>
          <w:rPr>
            <w:noProof/>
            <w:webHidden/>
          </w:rPr>
        </w:r>
        <w:r>
          <w:rPr>
            <w:noProof/>
            <w:webHidden/>
          </w:rPr>
          <w:fldChar w:fldCharType="separate"/>
        </w:r>
        <w:r>
          <w:rPr>
            <w:noProof/>
            <w:webHidden/>
          </w:rPr>
          <w:t>7</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04" w:history="1">
        <w:r w:rsidRPr="004953CE">
          <w:rPr>
            <w:rStyle w:val="Hyperlink"/>
            <w:noProof/>
          </w:rPr>
          <w:t>5.</w:t>
        </w:r>
        <w:r>
          <w:rPr>
            <w:rFonts w:asciiTheme="minorHAnsi" w:eastAsiaTheme="minorEastAsia" w:hAnsiTheme="minorHAnsi" w:cstheme="minorBidi"/>
            <w:bCs w:val="0"/>
            <w:noProof/>
            <w:sz w:val="22"/>
            <w:szCs w:val="22"/>
          </w:rPr>
          <w:tab/>
        </w:r>
        <w:r w:rsidRPr="004953CE">
          <w:rPr>
            <w:rStyle w:val="Hyperlink"/>
            <w:noProof/>
          </w:rPr>
          <w:t>DDX Declarations</w:t>
        </w:r>
        <w:r>
          <w:rPr>
            <w:noProof/>
            <w:webHidden/>
          </w:rPr>
          <w:tab/>
        </w:r>
        <w:r>
          <w:rPr>
            <w:noProof/>
            <w:webHidden/>
          </w:rPr>
          <w:fldChar w:fldCharType="begin"/>
        </w:r>
        <w:r>
          <w:rPr>
            <w:noProof/>
            <w:webHidden/>
          </w:rPr>
          <w:instrText xml:space="preserve"> PAGEREF _Toc333413704 \h </w:instrText>
        </w:r>
        <w:r>
          <w:rPr>
            <w:noProof/>
            <w:webHidden/>
          </w:rPr>
        </w:r>
        <w:r>
          <w:rPr>
            <w:noProof/>
            <w:webHidden/>
          </w:rPr>
          <w:fldChar w:fldCharType="separate"/>
        </w:r>
        <w:r>
          <w:rPr>
            <w:noProof/>
            <w:webHidden/>
          </w:rPr>
          <w:t>7</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05" w:history="1">
        <w:r w:rsidRPr="004953CE">
          <w:rPr>
            <w:rStyle w:val="Hyperlink"/>
            <w:noProof/>
          </w:rPr>
          <w:t>5.1</w:t>
        </w:r>
        <w:r>
          <w:rPr>
            <w:rFonts w:asciiTheme="minorHAnsi" w:eastAsiaTheme="minorEastAsia" w:hAnsiTheme="minorHAnsi" w:cstheme="minorBidi"/>
            <w:noProof/>
            <w:sz w:val="22"/>
            <w:szCs w:val="22"/>
          </w:rPr>
          <w:tab/>
        </w:r>
        <w:r w:rsidRPr="004953CE">
          <w:rPr>
            <w:rStyle w:val="Hyperlink"/>
            <w:noProof/>
          </w:rPr>
          <w:t>XML Escaping Within the DDX</w:t>
        </w:r>
        <w:r>
          <w:rPr>
            <w:noProof/>
            <w:webHidden/>
          </w:rPr>
          <w:tab/>
        </w:r>
        <w:r>
          <w:rPr>
            <w:noProof/>
            <w:webHidden/>
          </w:rPr>
          <w:fldChar w:fldCharType="begin"/>
        </w:r>
        <w:r>
          <w:rPr>
            <w:noProof/>
            <w:webHidden/>
          </w:rPr>
          <w:instrText xml:space="preserve"> PAGEREF _Toc333413705 \h </w:instrText>
        </w:r>
        <w:r>
          <w:rPr>
            <w:noProof/>
            <w:webHidden/>
          </w:rPr>
        </w:r>
        <w:r>
          <w:rPr>
            <w:noProof/>
            <w:webHidden/>
          </w:rPr>
          <w:fldChar w:fldCharType="separate"/>
        </w:r>
        <w:r>
          <w:rPr>
            <w:noProof/>
            <w:webHidden/>
          </w:rPr>
          <w:t>7</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06" w:history="1">
        <w:r w:rsidRPr="004953CE">
          <w:rPr>
            <w:rStyle w:val="Hyperlink"/>
            <w:noProof/>
          </w:rPr>
          <w:t>5.2</w:t>
        </w:r>
        <w:r>
          <w:rPr>
            <w:rFonts w:asciiTheme="minorHAnsi" w:eastAsiaTheme="minorEastAsia" w:hAnsiTheme="minorHAnsi" w:cstheme="minorBidi"/>
            <w:noProof/>
            <w:sz w:val="22"/>
            <w:szCs w:val="22"/>
          </w:rPr>
          <w:tab/>
        </w:r>
        <w:r w:rsidRPr="004953CE">
          <w:rPr>
            <w:rStyle w:val="Hyperlink"/>
            <w:noProof/>
          </w:rPr>
          <w:t>Names</w:t>
        </w:r>
        <w:r>
          <w:rPr>
            <w:noProof/>
            <w:webHidden/>
          </w:rPr>
          <w:tab/>
        </w:r>
        <w:r>
          <w:rPr>
            <w:noProof/>
            <w:webHidden/>
          </w:rPr>
          <w:fldChar w:fldCharType="begin"/>
        </w:r>
        <w:r>
          <w:rPr>
            <w:noProof/>
            <w:webHidden/>
          </w:rPr>
          <w:instrText xml:space="preserve"> PAGEREF _Toc333413706 \h </w:instrText>
        </w:r>
        <w:r>
          <w:rPr>
            <w:noProof/>
            <w:webHidden/>
          </w:rPr>
        </w:r>
        <w:r>
          <w:rPr>
            <w:noProof/>
            <w:webHidden/>
          </w:rPr>
          <w:fldChar w:fldCharType="separate"/>
        </w:r>
        <w:r>
          <w:rPr>
            <w:noProof/>
            <w:webHidden/>
          </w:rPr>
          <w:t>8</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36" w:history="1">
        <w:r w:rsidRPr="004953CE">
          <w:rPr>
            <w:rStyle w:val="Hyperlink"/>
            <w:noProof/>
          </w:rPr>
          <w:t>5.3</w:t>
        </w:r>
        <w:r>
          <w:rPr>
            <w:rFonts w:asciiTheme="minorHAnsi" w:eastAsiaTheme="minorEastAsia" w:hAnsiTheme="minorHAnsi" w:cstheme="minorBidi"/>
            <w:noProof/>
            <w:sz w:val="22"/>
            <w:szCs w:val="22"/>
          </w:rPr>
          <w:tab/>
        </w:r>
        <w:r w:rsidRPr="004953CE">
          <w:rPr>
            <w:rStyle w:val="Hyperlink"/>
            <w:noProof/>
          </w:rPr>
          <w:t>Fully Qualified Names</w:t>
        </w:r>
        <w:r>
          <w:rPr>
            <w:noProof/>
            <w:webHidden/>
          </w:rPr>
          <w:tab/>
        </w:r>
        <w:r>
          <w:rPr>
            <w:noProof/>
            <w:webHidden/>
          </w:rPr>
          <w:fldChar w:fldCharType="begin"/>
        </w:r>
        <w:r>
          <w:rPr>
            <w:noProof/>
            <w:webHidden/>
          </w:rPr>
          <w:instrText xml:space="preserve"> PAGEREF _Toc333413736 \h </w:instrText>
        </w:r>
        <w:r>
          <w:rPr>
            <w:noProof/>
            <w:webHidden/>
          </w:rPr>
        </w:r>
        <w:r>
          <w:rPr>
            <w:noProof/>
            <w:webHidden/>
          </w:rPr>
          <w:fldChar w:fldCharType="separate"/>
        </w:r>
        <w:r>
          <w:rPr>
            <w:noProof/>
            <w:webHidden/>
          </w:rPr>
          <w:t>8</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39" w:history="1">
        <w:r w:rsidRPr="004953CE">
          <w:rPr>
            <w:rStyle w:val="Hyperlink"/>
            <w:noProof/>
          </w:rPr>
          <w:t>5.4</w:t>
        </w:r>
        <w:r>
          <w:rPr>
            <w:rFonts w:asciiTheme="minorHAnsi" w:eastAsiaTheme="minorEastAsia" w:hAnsiTheme="minorHAnsi" w:cstheme="minorBidi"/>
            <w:noProof/>
            <w:sz w:val="22"/>
            <w:szCs w:val="22"/>
          </w:rPr>
          <w:tab/>
        </w:r>
        <w:r w:rsidRPr="004953CE">
          <w:rPr>
            <w:rStyle w:val="Hyperlink"/>
            <w:noProof/>
          </w:rPr>
          <w:t>Non-Data Bearing Declarations versus Data Bearing Declarations</w:t>
        </w:r>
        <w:r>
          <w:rPr>
            <w:noProof/>
            <w:webHidden/>
          </w:rPr>
          <w:tab/>
        </w:r>
        <w:r>
          <w:rPr>
            <w:noProof/>
            <w:webHidden/>
          </w:rPr>
          <w:fldChar w:fldCharType="begin"/>
        </w:r>
        <w:r>
          <w:rPr>
            <w:noProof/>
            <w:webHidden/>
          </w:rPr>
          <w:instrText xml:space="preserve"> PAGEREF _Toc333413739 \h </w:instrText>
        </w:r>
        <w:r>
          <w:rPr>
            <w:noProof/>
            <w:webHidden/>
          </w:rPr>
        </w:r>
        <w:r>
          <w:rPr>
            <w:noProof/>
            <w:webHidden/>
          </w:rPr>
          <w:fldChar w:fldCharType="separate"/>
        </w:r>
        <w:r>
          <w:rPr>
            <w:noProof/>
            <w:webHidden/>
          </w:rPr>
          <w:t>9</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40" w:history="1">
        <w:r w:rsidRPr="004953CE">
          <w:rPr>
            <w:rStyle w:val="Hyperlink"/>
            <w:noProof/>
          </w:rPr>
          <w:t>5.5</w:t>
        </w:r>
        <w:r>
          <w:rPr>
            <w:rFonts w:asciiTheme="minorHAnsi" w:eastAsiaTheme="minorEastAsia" w:hAnsiTheme="minorHAnsi" w:cstheme="minorBidi"/>
            <w:noProof/>
            <w:sz w:val="22"/>
            <w:szCs w:val="22"/>
          </w:rPr>
          <w:tab/>
        </w:r>
        <w:r w:rsidRPr="004953CE">
          <w:rPr>
            <w:rStyle w:val="Hyperlink"/>
            <w:noProof/>
          </w:rPr>
          <w:t>Groups</w:t>
        </w:r>
        <w:r>
          <w:rPr>
            <w:noProof/>
            <w:webHidden/>
          </w:rPr>
          <w:tab/>
        </w:r>
        <w:r>
          <w:rPr>
            <w:noProof/>
            <w:webHidden/>
          </w:rPr>
          <w:fldChar w:fldCharType="begin"/>
        </w:r>
        <w:r>
          <w:rPr>
            <w:noProof/>
            <w:webHidden/>
          </w:rPr>
          <w:instrText xml:space="preserve"> PAGEREF _Toc333413740 \h </w:instrText>
        </w:r>
        <w:r>
          <w:rPr>
            <w:noProof/>
            <w:webHidden/>
          </w:rPr>
        </w:r>
        <w:r>
          <w:rPr>
            <w:noProof/>
            <w:webHidden/>
          </w:rPr>
          <w:fldChar w:fldCharType="separate"/>
        </w:r>
        <w:r>
          <w:rPr>
            <w:noProof/>
            <w:webHidden/>
          </w:rPr>
          <w:t>9</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41" w:history="1">
        <w:r w:rsidRPr="004953CE">
          <w:rPr>
            <w:rStyle w:val="Hyperlink"/>
            <w:noProof/>
          </w:rPr>
          <w:t>5.6</w:t>
        </w:r>
        <w:r>
          <w:rPr>
            <w:rFonts w:asciiTheme="minorHAnsi" w:eastAsiaTheme="minorEastAsia" w:hAnsiTheme="minorHAnsi" w:cstheme="minorBidi"/>
            <w:noProof/>
            <w:sz w:val="22"/>
            <w:szCs w:val="22"/>
          </w:rPr>
          <w:tab/>
        </w:r>
        <w:r w:rsidRPr="004953CE">
          <w:rPr>
            <w:rStyle w:val="Hyperlink"/>
            <w:noProof/>
          </w:rPr>
          <w:t>Dimensions</w:t>
        </w:r>
        <w:r>
          <w:rPr>
            <w:noProof/>
            <w:webHidden/>
          </w:rPr>
          <w:tab/>
        </w:r>
        <w:r>
          <w:rPr>
            <w:noProof/>
            <w:webHidden/>
          </w:rPr>
          <w:fldChar w:fldCharType="begin"/>
        </w:r>
        <w:r>
          <w:rPr>
            <w:noProof/>
            <w:webHidden/>
          </w:rPr>
          <w:instrText xml:space="preserve"> PAGEREF _Toc333413741 \h </w:instrText>
        </w:r>
        <w:r>
          <w:rPr>
            <w:noProof/>
            <w:webHidden/>
          </w:rPr>
        </w:r>
        <w:r>
          <w:rPr>
            <w:noProof/>
            <w:webHidden/>
          </w:rPr>
          <w:fldChar w:fldCharType="separate"/>
        </w:r>
        <w:r>
          <w:rPr>
            <w:noProof/>
            <w:webHidden/>
          </w:rPr>
          <w:t>10</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42" w:history="1">
        <w:r w:rsidRPr="004953CE">
          <w:rPr>
            <w:rStyle w:val="Hyperlink"/>
            <w:noProof/>
          </w:rPr>
          <w:t>5.7</w:t>
        </w:r>
        <w:r>
          <w:rPr>
            <w:rFonts w:asciiTheme="minorHAnsi" w:eastAsiaTheme="minorEastAsia" w:hAnsiTheme="minorHAnsi" w:cstheme="minorBidi"/>
            <w:noProof/>
            <w:sz w:val="22"/>
            <w:szCs w:val="22"/>
          </w:rPr>
          <w:tab/>
        </w:r>
        <w:r w:rsidRPr="004953CE">
          <w:rPr>
            <w:rStyle w:val="Hyperlink"/>
            <w:noProof/>
          </w:rPr>
          <w:t>Enumeration Types</w:t>
        </w:r>
        <w:r>
          <w:rPr>
            <w:noProof/>
            <w:webHidden/>
          </w:rPr>
          <w:tab/>
        </w:r>
        <w:r>
          <w:rPr>
            <w:noProof/>
            <w:webHidden/>
          </w:rPr>
          <w:fldChar w:fldCharType="begin"/>
        </w:r>
        <w:r>
          <w:rPr>
            <w:noProof/>
            <w:webHidden/>
          </w:rPr>
          <w:instrText xml:space="preserve"> PAGEREF _Toc333413742 \h </w:instrText>
        </w:r>
        <w:r>
          <w:rPr>
            <w:noProof/>
            <w:webHidden/>
          </w:rPr>
        </w:r>
        <w:r>
          <w:rPr>
            <w:noProof/>
            <w:webHidden/>
          </w:rPr>
          <w:fldChar w:fldCharType="separate"/>
        </w:r>
        <w:r>
          <w:rPr>
            <w:noProof/>
            <w:webHidden/>
          </w:rPr>
          <w:t>10</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43" w:history="1">
        <w:r w:rsidRPr="004953CE">
          <w:rPr>
            <w:rStyle w:val="Hyperlink"/>
            <w:noProof/>
          </w:rPr>
          <w:t>5.8</w:t>
        </w:r>
        <w:r>
          <w:rPr>
            <w:rFonts w:asciiTheme="minorHAnsi" w:eastAsiaTheme="minorEastAsia" w:hAnsiTheme="minorHAnsi" w:cstheme="minorBidi"/>
            <w:noProof/>
            <w:sz w:val="22"/>
            <w:szCs w:val="22"/>
          </w:rPr>
          <w:tab/>
        </w:r>
        <w:r w:rsidRPr="004953CE">
          <w:rPr>
            <w:rStyle w:val="Hyperlink"/>
            <w:noProof/>
          </w:rPr>
          <w:t>Atomic Types</w:t>
        </w:r>
        <w:r>
          <w:rPr>
            <w:noProof/>
            <w:webHidden/>
          </w:rPr>
          <w:tab/>
        </w:r>
        <w:r>
          <w:rPr>
            <w:noProof/>
            <w:webHidden/>
          </w:rPr>
          <w:fldChar w:fldCharType="begin"/>
        </w:r>
        <w:r>
          <w:rPr>
            <w:noProof/>
            <w:webHidden/>
          </w:rPr>
          <w:instrText xml:space="preserve"> PAGEREF _Toc333413743 \h </w:instrText>
        </w:r>
        <w:r>
          <w:rPr>
            <w:noProof/>
            <w:webHidden/>
          </w:rPr>
        </w:r>
        <w:r>
          <w:rPr>
            <w:noProof/>
            <w:webHidden/>
          </w:rPr>
          <w:fldChar w:fldCharType="separate"/>
        </w:r>
        <w:r>
          <w:rPr>
            <w:noProof/>
            <w:webHidden/>
          </w:rPr>
          <w:t>10</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44" w:history="1">
        <w:r w:rsidRPr="004953CE">
          <w:rPr>
            <w:rStyle w:val="Hyperlink"/>
            <w:noProof/>
          </w:rPr>
          <w:t>5.8.1</w:t>
        </w:r>
        <w:r>
          <w:rPr>
            <w:rFonts w:asciiTheme="minorHAnsi" w:eastAsiaTheme="minorEastAsia" w:hAnsiTheme="minorHAnsi" w:cstheme="minorBidi"/>
            <w:iCs w:val="0"/>
            <w:noProof/>
            <w:sz w:val="22"/>
            <w:szCs w:val="22"/>
          </w:rPr>
          <w:tab/>
        </w:r>
        <w:r w:rsidRPr="004953CE">
          <w:rPr>
            <w:rStyle w:val="Hyperlink"/>
            <w:noProof/>
          </w:rPr>
          <w:t>Integer Types</w:t>
        </w:r>
        <w:r>
          <w:rPr>
            <w:noProof/>
            <w:webHidden/>
          </w:rPr>
          <w:tab/>
        </w:r>
        <w:r>
          <w:rPr>
            <w:noProof/>
            <w:webHidden/>
          </w:rPr>
          <w:fldChar w:fldCharType="begin"/>
        </w:r>
        <w:r>
          <w:rPr>
            <w:noProof/>
            <w:webHidden/>
          </w:rPr>
          <w:instrText xml:space="preserve"> PAGEREF _Toc333413744 \h </w:instrText>
        </w:r>
        <w:r>
          <w:rPr>
            <w:noProof/>
            <w:webHidden/>
          </w:rPr>
        </w:r>
        <w:r>
          <w:rPr>
            <w:noProof/>
            <w:webHidden/>
          </w:rPr>
          <w:fldChar w:fldCharType="separate"/>
        </w:r>
        <w:r>
          <w:rPr>
            <w:noProof/>
            <w:webHidden/>
          </w:rPr>
          <w:t>11</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45" w:history="1">
        <w:r w:rsidRPr="004953CE">
          <w:rPr>
            <w:rStyle w:val="Hyperlink"/>
            <w:noProof/>
          </w:rPr>
          <w:t>5.8.2</w:t>
        </w:r>
        <w:r>
          <w:rPr>
            <w:rFonts w:asciiTheme="minorHAnsi" w:eastAsiaTheme="minorEastAsia" w:hAnsiTheme="minorHAnsi" w:cstheme="minorBidi"/>
            <w:iCs w:val="0"/>
            <w:noProof/>
            <w:sz w:val="22"/>
            <w:szCs w:val="22"/>
          </w:rPr>
          <w:tab/>
        </w:r>
        <w:r w:rsidRPr="004953CE">
          <w:rPr>
            <w:rStyle w:val="Hyperlink"/>
            <w:noProof/>
          </w:rPr>
          <w:t>Floating-point Types</w:t>
        </w:r>
        <w:r>
          <w:rPr>
            <w:noProof/>
            <w:webHidden/>
          </w:rPr>
          <w:tab/>
        </w:r>
        <w:r>
          <w:rPr>
            <w:noProof/>
            <w:webHidden/>
          </w:rPr>
          <w:fldChar w:fldCharType="begin"/>
        </w:r>
        <w:r>
          <w:rPr>
            <w:noProof/>
            <w:webHidden/>
          </w:rPr>
          <w:instrText xml:space="preserve"> PAGEREF _Toc333413745 \h </w:instrText>
        </w:r>
        <w:r>
          <w:rPr>
            <w:noProof/>
            <w:webHidden/>
          </w:rPr>
        </w:r>
        <w:r>
          <w:rPr>
            <w:noProof/>
            <w:webHidden/>
          </w:rPr>
          <w:fldChar w:fldCharType="separate"/>
        </w:r>
        <w:r>
          <w:rPr>
            <w:noProof/>
            <w:webHidden/>
          </w:rPr>
          <w:t>11</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46" w:history="1">
        <w:r w:rsidRPr="004953CE">
          <w:rPr>
            <w:rStyle w:val="Hyperlink"/>
            <w:noProof/>
          </w:rPr>
          <w:t>5.8.3</w:t>
        </w:r>
        <w:r>
          <w:rPr>
            <w:rFonts w:asciiTheme="minorHAnsi" w:eastAsiaTheme="minorEastAsia" w:hAnsiTheme="minorHAnsi" w:cstheme="minorBidi"/>
            <w:iCs w:val="0"/>
            <w:noProof/>
            <w:sz w:val="22"/>
            <w:szCs w:val="22"/>
          </w:rPr>
          <w:tab/>
        </w:r>
        <w:r w:rsidRPr="004953CE">
          <w:rPr>
            <w:rStyle w:val="Hyperlink"/>
            <w:noProof/>
          </w:rPr>
          <w:t>String Types</w:t>
        </w:r>
        <w:r>
          <w:rPr>
            <w:noProof/>
            <w:webHidden/>
          </w:rPr>
          <w:tab/>
        </w:r>
        <w:r>
          <w:rPr>
            <w:noProof/>
            <w:webHidden/>
          </w:rPr>
          <w:fldChar w:fldCharType="begin"/>
        </w:r>
        <w:r>
          <w:rPr>
            <w:noProof/>
            <w:webHidden/>
          </w:rPr>
          <w:instrText xml:space="preserve"> PAGEREF _Toc333413746 \h </w:instrText>
        </w:r>
        <w:r>
          <w:rPr>
            <w:noProof/>
            <w:webHidden/>
          </w:rPr>
        </w:r>
        <w:r>
          <w:rPr>
            <w:noProof/>
            <w:webHidden/>
          </w:rPr>
          <w:fldChar w:fldCharType="separate"/>
        </w:r>
        <w:r>
          <w:rPr>
            <w:noProof/>
            <w:webHidden/>
          </w:rPr>
          <w:t>11</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47" w:history="1">
        <w:r w:rsidRPr="004953CE">
          <w:rPr>
            <w:rStyle w:val="Hyperlink"/>
            <w:noProof/>
          </w:rPr>
          <w:t>5.8.4</w:t>
        </w:r>
        <w:r>
          <w:rPr>
            <w:rFonts w:asciiTheme="minorHAnsi" w:eastAsiaTheme="minorEastAsia" w:hAnsiTheme="minorHAnsi" w:cstheme="minorBidi"/>
            <w:iCs w:val="0"/>
            <w:noProof/>
            <w:sz w:val="22"/>
            <w:szCs w:val="22"/>
          </w:rPr>
          <w:tab/>
        </w:r>
        <w:r w:rsidRPr="004953CE">
          <w:rPr>
            <w:rStyle w:val="Hyperlink"/>
            <w:noProof/>
          </w:rPr>
          <w:t>The Opaque Types</w:t>
        </w:r>
        <w:r>
          <w:rPr>
            <w:noProof/>
            <w:webHidden/>
          </w:rPr>
          <w:tab/>
        </w:r>
        <w:r>
          <w:rPr>
            <w:noProof/>
            <w:webHidden/>
          </w:rPr>
          <w:fldChar w:fldCharType="begin"/>
        </w:r>
        <w:r>
          <w:rPr>
            <w:noProof/>
            <w:webHidden/>
          </w:rPr>
          <w:instrText xml:space="preserve"> PAGEREF _Toc333413747 \h </w:instrText>
        </w:r>
        <w:r>
          <w:rPr>
            <w:noProof/>
            <w:webHidden/>
          </w:rPr>
        </w:r>
        <w:r>
          <w:rPr>
            <w:noProof/>
            <w:webHidden/>
          </w:rPr>
          <w:fldChar w:fldCharType="separate"/>
        </w:r>
        <w:r>
          <w:rPr>
            <w:noProof/>
            <w:webHidden/>
          </w:rPr>
          <w:t>12</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48" w:history="1">
        <w:r w:rsidRPr="004953CE">
          <w:rPr>
            <w:rStyle w:val="Hyperlink"/>
            <w:noProof/>
          </w:rPr>
          <w:t>5.8.5</w:t>
        </w:r>
        <w:r>
          <w:rPr>
            <w:rFonts w:asciiTheme="minorHAnsi" w:eastAsiaTheme="minorEastAsia" w:hAnsiTheme="minorHAnsi" w:cstheme="minorBidi"/>
            <w:iCs w:val="0"/>
            <w:noProof/>
            <w:sz w:val="22"/>
            <w:szCs w:val="22"/>
          </w:rPr>
          <w:tab/>
        </w:r>
        <w:r w:rsidRPr="004953CE">
          <w:rPr>
            <w:rStyle w:val="Hyperlink"/>
            <w:noProof/>
          </w:rPr>
          <w:t>A Note Regarding Implementation of the Atomic Types</w:t>
        </w:r>
        <w:r>
          <w:rPr>
            <w:noProof/>
            <w:webHidden/>
          </w:rPr>
          <w:tab/>
        </w:r>
        <w:r>
          <w:rPr>
            <w:noProof/>
            <w:webHidden/>
          </w:rPr>
          <w:fldChar w:fldCharType="begin"/>
        </w:r>
        <w:r>
          <w:rPr>
            <w:noProof/>
            <w:webHidden/>
          </w:rPr>
          <w:instrText xml:space="preserve"> PAGEREF _Toc333413748 \h </w:instrText>
        </w:r>
        <w:r>
          <w:rPr>
            <w:noProof/>
            <w:webHidden/>
          </w:rPr>
        </w:r>
        <w:r>
          <w:rPr>
            <w:noProof/>
            <w:webHidden/>
          </w:rPr>
          <w:fldChar w:fldCharType="separate"/>
        </w:r>
        <w:r>
          <w:rPr>
            <w:noProof/>
            <w:webHidden/>
          </w:rPr>
          <w:t>12</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49" w:history="1">
        <w:r w:rsidRPr="004953CE">
          <w:rPr>
            <w:rStyle w:val="Hyperlink"/>
            <w:noProof/>
          </w:rPr>
          <w:t>5.9</w:t>
        </w:r>
        <w:r>
          <w:rPr>
            <w:rFonts w:asciiTheme="minorHAnsi" w:eastAsiaTheme="minorEastAsia" w:hAnsiTheme="minorHAnsi" w:cstheme="minorBidi"/>
            <w:noProof/>
            <w:sz w:val="22"/>
            <w:szCs w:val="22"/>
          </w:rPr>
          <w:tab/>
        </w:r>
        <w:r w:rsidRPr="004953CE">
          <w:rPr>
            <w:rStyle w:val="Hyperlink"/>
            <w:noProof/>
          </w:rPr>
          <w:t>Container Types</w:t>
        </w:r>
        <w:r>
          <w:rPr>
            <w:noProof/>
            <w:webHidden/>
          </w:rPr>
          <w:tab/>
        </w:r>
        <w:r>
          <w:rPr>
            <w:noProof/>
            <w:webHidden/>
          </w:rPr>
          <w:fldChar w:fldCharType="begin"/>
        </w:r>
        <w:r>
          <w:rPr>
            <w:noProof/>
            <w:webHidden/>
          </w:rPr>
          <w:instrText xml:space="preserve"> PAGEREF _Toc333413749 \h </w:instrText>
        </w:r>
        <w:r>
          <w:rPr>
            <w:noProof/>
            <w:webHidden/>
          </w:rPr>
        </w:r>
        <w:r>
          <w:rPr>
            <w:noProof/>
            <w:webHidden/>
          </w:rPr>
          <w:fldChar w:fldCharType="separate"/>
        </w:r>
        <w:r>
          <w:rPr>
            <w:noProof/>
            <w:webHidden/>
          </w:rPr>
          <w:t>12</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0" w:history="1">
        <w:r w:rsidRPr="004953CE">
          <w:rPr>
            <w:rStyle w:val="Hyperlink"/>
            <w:noProof/>
          </w:rPr>
          <w:t>5.9.1</w:t>
        </w:r>
        <w:r>
          <w:rPr>
            <w:rFonts w:asciiTheme="minorHAnsi" w:eastAsiaTheme="minorEastAsia" w:hAnsiTheme="minorHAnsi" w:cstheme="minorBidi"/>
            <w:iCs w:val="0"/>
            <w:noProof/>
            <w:sz w:val="22"/>
            <w:szCs w:val="22"/>
          </w:rPr>
          <w:tab/>
        </w:r>
        <w:r w:rsidRPr="004953CE">
          <w:rPr>
            <w:rStyle w:val="Hyperlink"/>
            <w:noProof/>
          </w:rPr>
          <w:t>The Structure Type.</w:t>
        </w:r>
        <w:r>
          <w:rPr>
            <w:noProof/>
            <w:webHidden/>
          </w:rPr>
          <w:tab/>
        </w:r>
        <w:r>
          <w:rPr>
            <w:noProof/>
            <w:webHidden/>
          </w:rPr>
          <w:fldChar w:fldCharType="begin"/>
        </w:r>
        <w:r>
          <w:rPr>
            <w:noProof/>
            <w:webHidden/>
          </w:rPr>
          <w:instrText xml:space="preserve"> PAGEREF _Toc333413750 \h </w:instrText>
        </w:r>
        <w:r>
          <w:rPr>
            <w:noProof/>
            <w:webHidden/>
          </w:rPr>
        </w:r>
        <w:r>
          <w:rPr>
            <w:noProof/>
            <w:webHidden/>
          </w:rPr>
          <w:fldChar w:fldCharType="separate"/>
        </w:r>
        <w:r>
          <w:rPr>
            <w:noProof/>
            <w:webHidden/>
          </w:rPr>
          <w:t>12</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51" w:history="1">
        <w:r w:rsidRPr="004953CE">
          <w:rPr>
            <w:rStyle w:val="Hyperlink"/>
            <w:noProof/>
          </w:rPr>
          <w:t>5.10</w:t>
        </w:r>
        <w:r>
          <w:rPr>
            <w:rFonts w:asciiTheme="minorHAnsi" w:eastAsiaTheme="minorEastAsia" w:hAnsiTheme="minorHAnsi" w:cstheme="minorBidi"/>
            <w:noProof/>
            <w:sz w:val="22"/>
            <w:szCs w:val="22"/>
          </w:rPr>
          <w:tab/>
        </w:r>
        <w:r w:rsidRPr="004953CE">
          <w:rPr>
            <w:rStyle w:val="Hyperlink"/>
            <w:noProof/>
          </w:rPr>
          <w:t>Variables</w:t>
        </w:r>
        <w:r>
          <w:rPr>
            <w:noProof/>
            <w:webHidden/>
          </w:rPr>
          <w:tab/>
        </w:r>
        <w:r>
          <w:rPr>
            <w:noProof/>
            <w:webHidden/>
          </w:rPr>
          <w:fldChar w:fldCharType="begin"/>
        </w:r>
        <w:r>
          <w:rPr>
            <w:noProof/>
            <w:webHidden/>
          </w:rPr>
          <w:instrText xml:space="preserve"> PAGEREF _Toc333413751 \h </w:instrText>
        </w:r>
        <w:r>
          <w:rPr>
            <w:noProof/>
            <w:webHidden/>
          </w:rPr>
        </w:r>
        <w:r>
          <w:rPr>
            <w:noProof/>
            <w:webHidden/>
          </w:rPr>
          <w:fldChar w:fldCharType="separate"/>
        </w:r>
        <w:r>
          <w:rPr>
            <w:noProof/>
            <w:webHidden/>
          </w:rPr>
          <w:t>13</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2" w:history="1">
        <w:r w:rsidRPr="004953CE">
          <w:rPr>
            <w:rStyle w:val="Hyperlink"/>
            <w:noProof/>
          </w:rPr>
          <w:t>5.10.1</w:t>
        </w:r>
        <w:r>
          <w:rPr>
            <w:rFonts w:asciiTheme="minorHAnsi" w:eastAsiaTheme="minorEastAsia" w:hAnsiTheme="minorHAnsi" w:cstheme="minorBidi"/>
            <w:iCs w:val="0"/>
            <w:noProof/>
            <w:sz w:val="22"/>
            <w:szCs w:val="22"/>
          </w:rPr>
          <w:tab/>
        </w:r>
        <w:r w:rsidRPr="004953CE">
          <w:rPr>
            <w:rStyle w:val="Hyperlink"/>
            <w:noProof/>
          </w:rPr>
          <w:t>Arrays</w:t>
        </w:r>
        <w:r>
          <w:rPr>
            <w:noProof/>
            <w:webHidden/>
          </w:rPr>
          <w:tab/>
        </w:r>
        <w:r>
          <w:rPr>
            <w:noProof/>
            <w:webHidden/>
          </w:rPr>
          <w:fldChar w:fldCharType="begin"/>
        </w:r>
        <w:r>
          <w:rPr>
            <w:noProof/>
            <w:webHidden/>
          </w:rPr>
          <w:instrText xml:space="preserve"> PAGEREF _Toc333413752 \h </w:instrText>
        </w:r>
        <w:r>
          <w:rPr>
            <w:noProof/>
            <w:webHidden/>
          </w:rPr>
        </w:r>
        <w:r>
          <w:rPr>
            <w:noProof/>
            <w:webHidden/>
          </w:rPr>
          <w:fldChar w:fldCharType="separate"/>
        </w:r>
        <w:r>
          <w:rPr>
            <w:noProof/>
            <w:webHidden/>
          </w:rPr>
          <w:t>13</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3" w:history="1">
        <w:r w:rsidRPr="004953CE">
          <w:rPr>
            <w:rStyle w:val="Hyperlink"/>
            <w:noProof/>
          </w:rPr>
          <w:t>5.10.2</w:t>
        </w:r>
        <w:r>
          <w:rPr>
            <w:rFonts w:asciiTheme="minorHAnsi" w:eastAsiaTheme="minorEastAsia" w:hAnsiTheme="minorHAnsi" w:cstheme="minorBidi"/>
            <w:iCs w:val="0"/>
            <w:noProof/>
            <w:sz w:val="22"/>
            <w:szCs w:val="22"/>
          </w:rPr>
          <w:tab/>
        </w:r>
        <w:r w:rsidRPr="004953CE">
          <w:rPr>
            <w:rStyle w:val="Hyperlink"/>
            <w:noProof/>
          </w:rPr>
          <w:t>Simple Variables</w:t>
        </w:r>
        <w:r>
          <w:rPr>
            <w:noProof/>
            <w:webHidden/>
          </w:rPr>
          <w:tab/>
        </w:r>
        <w:r>
          <w:rPr>
            <w:noProof/>
            <w:webHidden/>
          </w:rPr>
          <w:fldChar w:fldCharType="begin"/>
        </w:r>
        <w:r>
          <w:rPr>
            <w:noProof/>
            <w:webHidden/>
          </w:rPr>
          <w:instrText xml:space="preserve"> PAGEREF _Toc333413753 \h </w:instrText>
        </w:r>
        <w:r>
          <w:rPr>
            <w:noProof/>
            <w:webHidden/>
          </w:rPr>
        </w:r>
        <w:r>
          <w:rPr>
            <w:noProof/>
            <w:webHidden/>
          </w:rPr>
          <w:fldChar w:fldCharType="separate"/>
        </w:r>
        <w:r>
          <w:rPr>
            <w:noProof/>
            <w:webHidden/>
          </w:rPr>
          <w:t>13</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4" w:history="1">
        <w:r w:rsidRPr="004953CE">
          <w:rPr>
            <w:rStyle w:val="Hyperlink"/>
            <w:noProof/>
          </w:rPr>
          <w:t>5.10.3</w:t>
        </w:r>
        <w:r>
          <w:rPr>
            <w:rFonts w:asciiTheme="minorHAnsi" w:eastAsiaTheme="minorEastAsia" w:hAnsiTheme="minorHAnsi" w:cstheme="minorBidi"/>
            <w:iCs w:val="0"/>
            <w:noProof/>
            <w:sz w:val="22"/>
            <w:szCs w:val="22"/>
          </w:rPr>
          <w:tab/>
        </w:r>
        <w:r w:rsidRPr="004953CE">
          <w:rPr>
            <w:rStyle w:val="Hyperlink"/>
            <w:noProof/>
          </w:rPr>
          <w:t>Dimension Ordering.</w:t>
        </w:r>
        <w:r>
          <w:rPr>
            <w:noProof/>
            <w:webHidden/>
          </w:rPr>
          <w:tab/>
        </w:r>
        <w:r>
          <w:rPr>
            <w:noProof/>
            <w:webHidden/>
          </w:rPr>
          <w:fldChar w:fldCharType="begin"/>
        </w:r>
        <w:r>
          <w:rPr>
            <w:noProof/>
            <w:webHidden/>
          </w:rPr>
          <w:instrText xml:space="preserve"> PAGEREF _Toc333413754 \h </w:instrText>
        </w:r>
        <w:r>
          <w:rPr>
            <w:noProof/>
            <w:webHidden/>
          </w:rPr>
        </w:r>
        <w:r>
          <w:rPr>
            <w:noProof/>
            <w:webHidden/>
          </w:rPr>
          <w:fldChar w:fldCharType="separate"/>
        </w:r>
        <w:r>
          <w:rPr>
            <w:noProof/>
            <w:webHidden/>
          </w:rPr>
          <w:t>14</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5" w:history="1">
        <w:r w:rsidRPr="004953CE">
          <w:rPr>
            <w:rStyle w:val="Hyperlink"/>
            <w:noProof/>
          </w:rPr>
          <w:t>5.10.4</w:t>
        </w:r>
        <w:r>
          <w:rPr>
            <w:rFonts w:asciiTheme="minorHAnsi" w:eastAsiaTheme="minorEastAsia" w:hAnsiTheme="minorHAnsi" w:cstheme="minorBidi"/>
            <w:iCs w:val="0"/>
            <w:noProof/>
            <w:sz w:val="22"/>
            <w:szCs w:val="22"/>
          </w:rPr>
          <w:tab/>
        </w:r>
        <w:r w:rsidRPr="004953CE">
          <w:rPr>
            <w:rStyle w:val="Hyperlink"/>
            <w:noProof/>
          </w:rPr>
          <w:t>Structure Variables</w:t>
        </w:r>
        <w:r>
          <w:rPr>
            <w:noProof/>
            <w:webHidden/>
          </w:rPr>
          <w:tab/>
        </w:r>
        <w:r>
          <w:rPr>
            <w:noProof/>
            <w:webHidden/>
          </w:rPr>
          <w:fldChar w:fldCharType="begin"/>
        </w:r>
        <w:r>
          <w:rPr>
            <w:noProof/>
            <w:webHidden/>
          </w:rPr>
          <w:instrText xml:space="preserve"> PAGEREF _Toc333413755 \h </w:instrText>
        </w:r>
        <w:r>
          <w:rPr>
            <w:noProof/>
            <w:webHidden/>
          </w:rPr>
        </w:r>
        <w:r>
          <w:rPr>
            <w:noProof/>
            <w:webHidden/>
          </w:rPr>
          <w:fldChar w:fldCharType="separate"/>
        </w:r>
        <w:r>
          <w:rPr>
            <w:noProof/>
            <w:webHidden/>
          </w:rPr>
          <w:t>14</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6" w:history="1">
        <w:r w:rsidRPr="004953CE">
          <w:rPr>
            <w:rStyle w:val="Hyperlink"/>
            <w:noProof/>
          </w:rPr>
          <w:t>5.10.5</w:t>
        </w:r>
        <w:r>
          <w:rPr>
            <w:rFonts w:asciiTheme="minorHAnsi" w:eastAsiaTheme="minorEastAsia" w:hAnsiTheme="minorHAnsi" w:cstheme="minorBidi"/>
            <w:iCs w:val="0"/>
            <w:noProof/>
            <w:sz w:val="22"/>
            <w:szCs w:val="22"/>
          </w:rPr>
          <w:tab/>
        </w:r>
        <w:r w:rsidRPr="004953CE">
          <w:rPr>
            <w:rStyle w:val="Hyperlink"/>
            <w:noProof/>
          </w:rPr>
          <w:t>Coverage Variables and Maps</w:t>
        </w:r>
        <w:r>
          <w:rPr>
            <w:noProof/>
            <w:webHidden/>
          </w:rPr>
          <w:tab/>
        </w:r>
        <w:r>
          <w:rPr>
            <w:noProof/>
            <w:webHidden/>
          </w:rPr>
          <w:fldChar w:fldCharType="begin"/>
        </w:r>
        <w:r>
          <w:rPr>
            <w:noProof/>
            <w:webHidden/>
          </w:rPr>
          <w:instrText xml:space="preserve"> PAGEREF _Toc333413756 \h </w:instrText>
        </w:r>
        <w:r>
          <w:rPr>
            <w:noProof/>
            <w:webHidden/>
          </w:rPr>
        </w:r>
        <w:r>
          <w:rPr>
            <w:noProof/>
            <w:webHidden/>
          </w:rPr>
          <w:fldChar w:fldCharType="separate"/>
        </w:r>
        <w:r>
          <w:rPr>
            <w:noProof/>
            <w:webHidden/>
          </w:rPr>
          <w:t>15</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57" w:history="1">
        <w:r w:rsidRPr="004953CE">
          <w:rPr>
            <w:rStyle w:val="Hyperlink"/>
            <w:noProof/>
          </w:rPr>
          <w:t>5.11</w:t>
        </w:r>
        <w:r>
          <w:rPr>
            <w:rFonts w:asciiTheme="minorHAnsi" w:eastAsiaTheme="minorEastAsia" w:hAnsiTheme="minorHAnsi" w:cstheme="minorBidi"/>
            <w:noProof/>
            <w:sz w:val="22"/>
            <w:szCs w:val="22"/>
          </w:rPr>
          <w:tab/>
        </w:r>
        <w:r w:rsidRPr="004953CE">
          <w:rPr>
            <w:rStyle w:val="Hyperlink"/>
            <w:noProof/>
          </w:rPr>
          <w:t>Attributes and Arbitrary XML</w:t>
        </w:r>
        <w:r>
          <w:rPr>
            <w:noProof/>
            <w:webHidden/>
          </w:rPr>
          <w:tab/>
        </w:r>
        <w:r>
          <w:rPr>
            <w:noProof/>
            <w:webHidden/>
          </w:rPr>
          <w:fldChar w:fldCharType="begin"/>
        </w:r>
        <w:r>
          <w:rPr>
            <w:noProof/>
            <w:webHidden/>
          </w:rPr>
          <w:instrText xml:space="preserve"> PAGEREF _Toc333413757 \h </w:instrText>
        </w:r>
        <w:r>
          <w:rPr>
            <w:noProof/>
            <w:webHidden/>
          </w:rPr>
        </w:r>
        <w:r>
          <w:rPr>
            <w:noProof/>
            <w:webHidden/>
          </w:rPr>
          <w:fldChar w:fldCharType="separate"/>
        </w:r>
        <w:r>
          <w:rPr>
            <w:noProof/>
            <w:webHidden/>
          </w:rPr>
          <w:t>16</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8" w:history="1">
        <w:r w:rsidRPr="004953CE">
          <w:rPr>
            <w:rStyle w:val="Hyperlink"/>
            <w:noProof/>
          </w:rPr>
          <w:t>5.11.1</w:t>
        </w:r>
        <w:r>
          <w:rPr>
            <w:rFonts w:asciiTheme="minorHAnsi" w:eastAsiaTheme="minorEastAsia" w:hAnsiTheme="minorHAnsi" w:cstheme="minorBidi"/>
            <w:iCs w:val="0"/>
            <w:noProof/>
            <w:sz w:val="22"/>
            <w:szCs w:val="22"/>
          </w:rPr>
          <w:tab/>
        </w:r>
        <w:r w:rsidRPr="004953CE">
          <w:rPr>
            <w:rStyle w:val="Hyperlink"/>
            <w:noProof/>
          </w:rPr>
          <w:t>Attributes</w:t>
        </w:r>
        <w:r>
          <w:rPr>
            <w:noProof/>
            <w:webHidden/>
          </w:rPr>
          <w:tab/>
        </w:r>
        <w:r>
          <w:rPr>
            <w:noProof/>
            <w:webHidden/>
          </w:rPr>
          <w:fldChar w:fldCharType="begin"/>
        </w:r>
        <w:r>
          <w:rPr>
            <w:noProof/>
            <w:webHidden/>
          </w:rPr>
          <w:instrText xml:space="preserve"> PAGEREF _Toc333413758 \h </w:instrText>
        </w:r>
        <w:r>
          <w:rPr>
            <w:noProof/>
            <w:webHidden/>
          </w:rPr>
        </w:r>
        <w:r>
          <w:rPr>
            <w:noProof/>
            <w:webHidden/>
          </w:rPr>
          <w:fldChar w:fldCharType="separate"/>
        </w:r>
        <w:r>
          <w:rPr>
            <w:noProof/>
            <w:webHidden/>
          </w:rPr>
          <w:t>16</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59" w:history="1">
        <w:r w:rsidRPr="004953CE">
          <w:rPr>
            <w:rStyle w:val="Hyperlink"/>
            <w:noProof/>
          </w:rPr>
          <w:t>5.11.2</w:t>
        </w:r>
        <w:r>
          <w:rPr>
            <w:rFonts w:asciiTheme="minorHAnsi" w:eastAsiaTheme="minorEastAsia" w:hAnsiTheme="minorHAnsi" w:cstheme="minorBidi"/>
            <w:iCs w:val="0"/>
            <w:noProof/>
            <w:sz w:val="22"/>
            <w:szCs w:val="22"/>
          </w:rPr>
          <w:tab/>
        </w:r>
        <w:r w:rsidRPr="004953CE">
          <w:rPr>
            <w:rStyle w:val="Hyperlink"/>
            <w:noProof/>
          </w:rPr>
          <w:t>Arbitrary XML content</w:t>
        </w:r>
        <w:r>
          <w:rPr>
            <w:noProof/>
            <w:webHidden/>
          </w:rPr>
          <w:tab/>
        </w:r>
        <w:r>
          <w:rPr>
            <w:noProof/>
            <w:webHidden/>
          </w:rPr>
          <w:fldChar w:fldCharType="begin"/>
        </w:r>
        <w:r>
          <w:rPr>
            <w:noProof/>
            <w:webHidden/>
          </w:rPr>
          <w:instrText xml:space="preserve"> PAGEREF _Toc333413759 \h </w:instrText>
        </w:r>
        <w:r>
          <w:rPr>
            <w:noProof/>
            <w:webHidden/>
          </w:rPr>
        </w:r>
        <w:r>
          <w:rPr>
            <w:noProof/>
            <w:webHidden/>
          </w:rPr>
          <w:fldChar w:fldCharType="separate"/>
        </w:r>
        <w:r>
          <w:rPr>
            <w:noProof/>
            <w:webHidden/>
          </w:rPr>
          <w:t>17</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0" w:history="1">
        <w:r w:rsidRPr="004953CE">
          <w:rPr>
            <w:rStyle w:val="Hyperlink"/>
            <w:noProof/>
          </w:rPr>
          <w:t>5.11.3</w:t>
        </w:r>
        <w:r>
          <w:rPr>
            <w:rFonts w:asciiTheme="minorHAnsi" w:eastAsiaTheme="minorEastAsia" w:hAnsiTheme="minorHAnsi" w:cstheme="minorBidi"/>
            <w:iCs w:val="0"/>
            <w:noProof/>
            <w:sz w:val="22"/>
            <w:szCs w:val="22"/>
          </w:rPr>
          <w:tab/>
        </w:r>
        <w:r w:rsidRPr="004953CE">
          <w:rPr>
            <w:rStyle w:val="Hyperlink"/>
            <w:noProof/>
          </w:rPr>
          <w:t>Attribute and OtherXML Specification and Placement</w:t>
        </w:r>
        <w:r>
          <w:rPr>
            <w:noProof/>
            <w:webHidden/>
          </w:rPr>
          <w:tab/>
        </w:r>
        <w:r>
          <w:rPr>
            <w:noProof/>
            <w:webHidden/>
          </w:rPr>
          <w:fldChar w:fldCharType="begin"/>
        </w:r>
        <w:r>
          <w:rPr>
            <w:noProof/>
            <w:webHidden/>
          </w:rPr>
          <w:instrText xml:space="preserve"> PAGEREF _Toc333413760 \h </w:instrText>
        </w:r>
        <w:r>
          <w:rPr>
            <w:noProof/>
            <w:webHidden/>
          </w:rPr>
        </w:r>
        <w:r>
          <w:rPr>
            <w:noProof/>
            <w:webHidden/>
          </w:rPr>
          <w:fldChar w:fldCharType="separate"/>
        </w:r>
        <w:r>
          <w:rPr>
            <w:noProof/>
            <w:webHidden/>
          </w:rPr>
          <w:t>17</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61" w:history="1">
        <w:r w:rsidRPr="004953CE">
          <w:rPr>
            <w:rStyle w:val="Hyperlink"/>
            <w:noProof/>
          </w:rPr>
          <w:t>5.12</w:t>
        </w:r>
        <w:r>
          <w:rPr>
            <w:rFonts w:asciiTheme="minorHAnsi" w:eastAsiaTheme="minorEastAsia" w:hAnsiTheme="minorHAnsi" w:cstheme="minorBidi"/>
            <w:noProof/>
            <w:sz w:val="22"/>
            <w:szCs w:val="22"/>
          </w:rPr>
          <w:tab/>
        </w:r>
        <w:r w:rsidRPr="004953CE">
          <w:rPr>
            <w:rStyle w:val="Hyperlink"/>
            <w:noProof/>
          </w:rPr>
          <w:t>Namespaces</w:t>
        </w:r>
        <w:r>
          <w:rPr>
            <w:noProof/>
            <w:webHidden/>
          </w:rPr>
          <w:tab/>
        </w:r>
        <w:r>
          <w:rPr>
            <w:noProof/>
            <w:webHidden/>
          </w:rPr>
          <w:fldChar w:fldCharType="begin"/>
        </w:r>
        <w:r>
          <w:rPr>
            <w:noProof/>
            <w:webHidden/>
          </w:rPr>
          <w:instrText xml:space="preserve"> PAGEREF _Toc333413761 \h </w:instrText>
        </w:r>
        <w:r>
          <w:rPr>
            <w:noProof/>
            <w:webHidden/>
          </w:rPr>
        </w:r>
        <w:r>
          <w:rPr>
            <w:noProof/>
            <w:webHidden/>
          </w:rPr>
          <w:fldChar w:fldCharType="separate"/>
        </w:r>
        <w:r>
          <w:rPr>
            <w:noProof/>
            <w:webHidden/>
          </w:rPr>
          <w:t>17</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62" w:history="1">
        <w:r w:rsidRPr="004953CE">
          <w:rPr>
            <w:rStyle w:val="Hyperlink"/>
            <w:noProof/>
          </w:rPr>
          <w:t>6.</w:t>
        </w:r>
        <w:r>
          <w:rPr>
            <w:rFonts w:asciiTheme="minorHAnsi" w:eastAsiaTheme="minorEastAsia" w:hAnsiTheme="minorHAnsi" w:cstheme="minorBidi"/>
            <w:bCs w:val="0"/>
            <w:noProof/>
            <w:sz w:val="22"/>
            <w:szCs w:val="22"/>
          </w:rPr>
          <w:tab/>
        </w:r>
        <w:r w:rsidRPr="004953CE">
          <w:rPr>
            <w:rStyle w:val="Hyperlink"/>
            <w:noProof/>
          </w:rPr>
          <w:t>Data Representation</w:t>
        </w:r>
        <w:r>
          <w:rPr>
            <w:noProof/>
            <w:webHidden/>
          </w:rPr>
          <w:tab/>
        </w:r>
        <w:r>
          <w:rPr>
            <w:noProof/>
            <w:webHidden/>
          </w:rPr>
          <w:fldChar w:fldCharType="begin"/>
        </w:r>
        <w:r>
          <w:rPr>
            <w:noProof/>
            <w:webHidden/>
          </w:rPr>
          <w:instrText xml:space="preserve"> PAGEREF _Toc333413762 \h </w:instrText>
        </w:r>
        <w:r>
          <w:rPr>
            <w:noProof/>
            <w:webHidden/>
          </w:rPr>
        </w:r>
        <w:r>
          <w:rPr>
            <w:noProof/>
            <w:webHidden/>
          </w:rPr>
          <w:fldChar w:fldCharType="separate"/>
        </w:r>
        <w:r>
          <w:rPr>
            <w:noProof/>
            <w:webHidden/>
          </w:rPr>
          <w:t>18</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63" w:history="1">
        <w:r w:rsidRPr="004953CE">
          <w:rPr>
            <w:rStyle w:val="Hyperlink"/>
            <w:noProof/>
          </w:rPr>
          <w:t>6.1</w:t>
        </w:r>
        <w:r>
          <w:rPr>
            <w:rFonts w:asciiTheme="minorHAnsi" w:eastAsiaTheme="minorEastAsia" w:hAnsiTheme="minorHAnsi" w:cstheme="minorBidi"/>
            <w:noProof/>
            <w:sz w:val="22"/>
            <w:szCs w:val="22"/>
          </w:rPr>
          <w:tab/>
        </w:r>
        <w:r w:rsidRPr="004953CE">
          <w:rPr>
            <w:rStyle w:val="Hyperlink"/>
            <w:noProof/>
          </w:rPr>
          <w:t>Response Structure</w:t>
        </w:r>
        <w:r>
          <w:rPr>
            <w:noProof/>
            <w:webHidden/>
          </w:rPr>
          <w:tab/>
        </w:r>
        <w:r>
          <w:rPr>
            <w:noProof/>
            <w:webHidden/>
          </w:rPr>
          <w:fldChar w:fldCharType="begin"/>
        </w:r>
        <w:r>
          <w:rPr>
            <w:noProof/>
            <w:webHidden/>
          </w:rPr>
          <w:instrText xml:space="preserve"> PAGEREF _Toc333413763 \h </w:instrText>
        </w:r>
        <w:r>
          <w:rPr>
            <w:noProof/>
            <w:webHidden/>
          </w:rPr>
        </w:r>
        <w:r>
          <w:rPr>
            <w:noProof/>
            <w:webHidden/>
          </w:rPr>
          <w:fldChar w:fldCharType="separate"/>
        </w:r>
        <w:r>
          <w:rPr>
            <w:noProof/>
            <w:webHidden/>
          </w:rPr>
          <w:t>18</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4" w:history="1">
        <w:r w:rsidRPr="004953CE">
          <w:rPr>
            <w:rStyle w:val="Hyperlink"/>
            <w:noProof/>
          </w:rPr>
          <w:t>6.1.1</w:t>
        </w:r>
        <w:r>
          <w:rPr>
            <w:rFonts w:asciiTheme="minorHAnsi" w:eastAsiaTheme="minorEastAsia" w:hAnsiTheme="minorHAnsi" w:cstheme="minorBidi"/>
            <w:iCs w:val="0"/>
            <w:noProof/>
            <w:sz w:val="22"/>
            <w:szCs w:val="22"/>
          </w:rPr>
          <w:tab/>
        </w:r>
        <w:r w:rsidRPr="004953CE">
          <w:rPr>
            <w:rStyle w:val="Hyperlink"/>
            <w:noProof/>
          </w:rPr>
          <w:t>Structure of the DDX Response</w:t>
        </w:r>
        <w:r>
          <w:rPr>
            <w:noProof/>
            <w:webHidden/>
          </w:rPr>
          <w:tab/>
        </w:r>
        <w:r>
          <w:rPr>
            <w:noProof/>
            <w:webHidden/>
          </w:rPr>
          <w:fldChar w:fldCharType="begin"/>
        </w:r>
        <w:r>
          <w:rPr>
            <w:noProof/>
            <w:webHidden/>
          </w:rPr>
          <w:instrText xml:space="preserve"> PAGEREF _Toc333413764 \h </w:instrText>
        </w:r>
        <w:r>
          <w:rPr>
            <w:noProof/>
            <w:webHidden/>
          </w:rPr>
        </w:r>
        <w:r>
          <w:rPr>
            <w:noProof/>
            <w:webHidden/>
          </w:rPr>
          <w:fldChar w:fldCharType="separate"/>
        </w:r>
        <w:r>
          <w:rPr>
            <w:noProof/>
            <w:webHidden/>
          </w:rPr>
          <w:t>18</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5" w:history="1">
        <w:r w:rsidRPr="004953CE">
          <w:rPr>
            <w:rStyle w:val="Hyperlink"/>
            <w:noProof/>
          </w:rPr>
          <w:t>6.1.2</w:t>
        </w:r>
        <w:r>
          <w:rPr>
            <w:rFonts w:asciiTheme="minorHAnsi" w:eastAsiaTheme="minorEastAsia" w:hAnsiTheme="minorHAnsi" w:cstheme="minorBidi"/>
            <w:iCs w:val="0"/>
            <w:noProof/>
            <w:sz w:val="22"/>
            <w:szCs w:val="22"/>
          </w:rPr>
          <w:tab/>
        </w:r>
        <w:r w:rsidRPr="004953CE">
          <w:rPr>
            <w:rStyle w:val="Hyperlink"/>
            <w:noProof/>
          </w:rPr>
          <w:t>Structure of the Binary Data Part</w:t>
        </w:r>
        <w:r>
          <w:rPr>
            <w:noProof/>
            <w:webHidden/>
          </w:rPr>
          <w:tab/>
        </w:r>
        <w:r>
          <w:rPr>
            <w:noProof/>
            <w:webHidden/>
          </w:rPr>
          <w:fldChar w:fldCharType="begin"/>
        </w:r>
        <w:r>
          <w:rPr>
            <w:noProof/>
            <w:webHidden/>
          </w:rPr>
          <w:instrText xml:space="preserve"> PAGEREF _Toc333413765 \h </w:instrText>
        </w:r>
        <w:r>
          <w:rPr>
            <w:noProof/>
            <w:webHidden/>
          </w:rPr>
        </w:r>
        <w:r>
          <w:rPr>
            <w:noProof/>
            <w:webHidden/>
          </w:rPr>
          <w:fldChar w:fldCharType="separate"/>
        </w:r>
        <w:r>
          <w:rPr>
            <w:noProof/>
            <w:webHidden/>
          </w:rPr>
          <w:t>19</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66" w:history="1">
        <w:r w:rsidRPr="004953CE">
          <w:rPr>
            <w:rStyle w:val="Hyperlink"/>
            <w:noProof/>
          </w:rPr>
          <w:t>6.2</w:t>
        </w:r>
        <w:r>
          <w:rPr>
            <w:rFonts w:asciiTheme="minorHAnsi" w:eastAsiaTheme="minorEastAsia" w:hAnsiTheme="minorHAnsi" w:cstheme="minorBidi"/>
            <w:noProof/>
            <w:sz w:val="22"/>
            <w:szCs w:val="22"/>
          </w:rPr>
          <w:tab/>
        </w:r>
        <w:r w:rsidRPr="004953CE">
          <w:rPr>
            <w:rStyle w:val="Hyperlink"/>
            <w:noProof/>
          </w:rPr>
          <w:t>TheDAP4 Serialized Representation (DSR)</w:t>
        </w:r>
        <w:r>
          <w:rPr>
            <w:noProof/>
            <w:webHidden/>
          </w:rPr>
          <w:tab/>
        </w:r>
        <w:r>
          <w:rPr>
            <w:noProof/>
            <w:webHidden/>
          </w:rPr>
          <w:fldChar w:fldCharType="begin"/>
        </w:r>
        <w:r>
          <w:rPr>
            <w:noProof/>
            <w:webHidden/>
          </w:rPr>
          <w:instrText xml:space="preserve"> PAGEREF _Toc333413766 \h </w:instrText>
        </w:r>
        <w:r>
          <w:rPr>
            <w:noProof/>
            <w:webHidden/>
          </w:rPr>
        </w:r>
        <w:r>
          <w:rPr>
            <w:noProof/>
            <w:webHidden/>
          </w:rPr>
          <w:fldChar w:fldCharType="separate"/>
        </w:r>
        <w:r>
          <w:rPr>
            <w:noProof/>
            <w:webHidden/>
          </w:rPr>
          <w:t>19</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7" w:history="1">
        <w:r w:rsidRPr="004953CE">
          <w:rPr>
            <w:rStyle w:val="Hyperlink"/>
            <w:noProof/>
          </w:rPr>
          <w:t>6.2.1</w:t>
        </w:r>
        <w:r>
          <w:rPr>
            <w:rFonts w:asciiTheme="minorHAnsi" w:eastAsiaTheme="minorEastAsia" w:hAnsiTheme="minorHAnsi" w:cstheme="minorBidi"/>
            <w:iCs w:val="0"/>
            <w:noProof/>
            <w:sz w:val="22"/>
            <w:szCs w:val="22"/>
          </w:rPr>
          <w:tab/>
        </w:r>
        <w:r w:rsidRPr="004953CE">
          <w:rPr>
            <w:rStyle w:val="Hyperlink"/>
            <w:noProof/>
          </w:rPr>
          <w:t>A note on dimension ordering.</w:t>
        </w:r>
        <w:r>
          <w:rPr>
            <w:noProof/>
            <w:webHidden/>
          </w:rPr>
          <w:tab/>
        </w:r>
        <w:r>
          <w:rPr>
            <w:noProof/>
            <w:webHidden/>
          </w:rPr>
          <w:fldChar w:fldCharType="begin"/>
        </w:r>
        <w:r>
          <w:rPr>
            <w:noProof/>
            <w:webHidden/>
          </w:rPr>
          <w:instrText xml:space="preserve"> PAGEREF _Toc333413767 \h </w:instrText>
        </w:r>
        <w:r>
          <w:rPr>
            <w:noProof/>
            <w:webHidden/>
          </w:rPr>
        </w:r>
        <w:r>
          <w:rPr>
            <w:noProof/>
            <w:webHidden/>
          </w:rPr>
          <w:fldChar w:fldCharType="separate"/>
        </w:r>
        <w:r>
          <w:rPr>
            <w:noProof/>
            <w:webHidden/>
          </w:rPr>
          <w:t>19</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8" w:history="1">
        <w:r w:rsidRPr="004953CE">
          <w:rPr>
            <w:rStyle w:val="Hyperlink"/>
            <w:noProof/>
          </w:rPr>
          <w:t>6.2.2</w:t>
        </w:r>
        <w:r>
          <w:rPr>
            <w:rFonts w:asciiTheme="minorHAnsi" w:eastAsiaTheme="minorEastAsia" w:hAnsiTheme="minorHAnsi" w:cstheme="minorBidi"/>
            <w:iCs w:val="0"/>
            <w:noProof/>
            <w:sz w:val="22"/>
            <w:szCs w:val="22"/>
          </w:rPr>
          <w:tab/>
        </w:r>
        <w:r w:rsidRPr="004953CE">
          <w:rPr>
            <w:rStyle w:val="Hyperlink"/>
            <w:noProof/>
          </w:rPr>
          <w:t>Order of Serialization</w:t>
        </w:r>
        <w:r>
          <w:rPr>
            <w:noProof/>
            <w:webHidden/>
          </w:rPr>
          <w:tab/>
        </w:r>
        <w:r>
          <w:rPr>
            <w:noProof/>
            <w:webHidden/>
          </w:rPr>
          <w:fldChar w:fldCharType="begin"/>
        </w:r>
        <w:r>
          <w:rPr>
            <w:noProof/>
            <w:webHidden/>
          </w:rPr>
          <w:instrText xml:space="preserve"> PAGEREF _Toc333413768 \h </w:instrText>
        </w:r>
        <w:r>
          <w:rPr>
            <w:noProof/>
            <w:webHidden/>
          </w:rPr>
        </w:r>
        <w:r>
          <w:rPr>
            <w:noProof/>
            <w:webHidden/>
          </w:rPr>
          <w:fldChar w:fldCharType="separate"/>
        </w:r>
        <w:r>
          <w:rPr>
            <w:noProof/>
            <w:webHidden/>
          </w:rPr>
          <w:t>20</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69" w:history="1">
        <w:r w:rsidRPr="004953CE">
          <w:rPr>
            <w:rStyle w:val="Hyperlink"/>
            <w:noProof/>
          </w:rPr>
          <w:t>6.2.3</w:t>
        </w:r>
        <w:r>
          <w:rPr>
            <w:rFonts w:asciiTheme="minorHAnsi" w:eastAsiaTheme="minorEastAsia" w:hAnsiTheme="minorHAnsi" w:cstheme="minorBidi"/>
            <w:iCs w:val="0"/>
            <w:noProof/>
            <w:sz w:val="22"/>
            <w:szCs w:val="22"/>
          </w:rPr>
          <w:tab/>
        </w:r>
        <w:r w:rsidRPr="004953CE">
          <w:rPr>
            <w:rStyle w:val="Hyperlink"/>
            <w:noProof/>
          </w:rPr>
          <w:t>Variable Representation in the Absence of Variable Dimensions.</w:t>
        </w:r>
        <w:r>
          <w:rPr>
            <w:noProof/>
            <w:webHidden/>
          </w:rPr>
          <w:tab/>
        </w:r>
        <w:r>
          <w:rPr>
            <w:noProof/>
            <w:webHidden/>
          </w:rPr>
          <w:fldChar w:fldCharType="begin"/>
        </w:r>
        <w:r>
          <w:rPr>
            <w:noProof/>
            <w:webHidden/>
          </w:rPr>
          <w:instrText xml:space="preserve"> PAGEREF _Toc333413769 \h </w:instrText>
        </w:r>
        <w:r>
          <w:rPr>
            <w:noProof/>
            <w:webHidden/>
          </w:rPr>
        </w:r>
        <w:r>
          <w:rPr>
            <w:noProof/>
            <w:webHidden/>
          </w:rPr>
          <w:fldChar w:fldCharType="separate"/>
        </w:r>
        <w:r>
          <w:rPr>
            <w:noProof/>
            <w:webHidden/>
          </w:rPr>
          <w:t>20</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0" w:history="1">
        <w:r w:rsidRPr="004953CE">
          <w:rPr>
            <w:rStyle w:val="Hyperlink"/>
            <w:noProof/>
          </w:rPr>
          <w:t>6.2.4</w:t>
        </w:r>
        <w:r>
          <w:rPr>
            <w:rFonts w:asciiTheme="minorHAnsi" w:eastAsiaTheme="minorEastAsia" w:hAnsiTheme="minorHAnsi" w:cstheme="minorBidi"/>
            <w:iCs w:val="0"/>
            <w:noProof/>
            <w:sz w:val="22"/>
            <w:szCs w:val="22"/>
          </w:rPr>
          <w:tab/>
        </w:r>
        <w:r w:rsidRPr="004953CE">
          <w:rPr>
            <w:rStyle w:val="Hyperlink"/>
            <w:noProof/>
          </w:rPr>
          <w:t>Variable Representation in the Presence of Variable-Length Dimensions.</w:t>
        </w:r>
        <w:r>
          <w:rPr>
            <w:noProof/>
            <w:webHidden/>
          </w:rPr>
          <w:tab/>
        </w:r>
        <w:r>
          <w:rPr>
            <w:noProof/>
            <w:webHidden/>
          </w:rPr>
          <w:fldChar w:fldCharType="begin"/>
        </w:r>
        <w:r>
          <w:rPr>
            <w:noProof/>
            <w:webHidden/>
          </w:rPr>
          <w:instrText xml:space="preserve"> PAGEREF _Toc333413770 \h </w:instrText>
        </w:r>
        <w:r>
          <w:rPr>
            <w:noProof/>
            <w:webHidden/>
          </w:rPr>
        </w:r>
        <w:r>
          <w:rPr>
            <w:noProof/>
            <w:webHidden/>
          </w:rPr>
          <w:fldChar w:fldCharType="separate"/>
        </w:r>
        <w:r>
          <w:rPr>
            <w:noProof/>
            <w:webHidden/>
          </w:rPr>
          <w:t>21</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1" w:history="1">
        <w:r w:rsidRPr="004953CE">
          <w:rPr>
            <w:rStyle w:val="Hyperlink"/>
            <w:noProof/>
          </w:rPr>
          <w:t>6.2.5</w:t>
        </w:r>
        <w:r>
          <w:rPr>
            <w:rFonts w:asciiTheme="minorHAnsi" w:eastAsiaTheme="minorEastAsia" w:hAnsiTheme="minorHAnsi" w:cstheme="minorBidi"/>
            <w:iCs w:val="0"/>
            <w:noProof/>
            <w:sz w:val="22"/>
            <w:szCs w:val="22"/>
          </w:rPr>
          <w:tab/>
        </w:r>
        <w:r w:rsidRPr="004953CE">
          <w:rPr>
            <w:rStyle w:val="Hyperlink"/>
            <w:noProof/>
          </w:rPr>
          <w:t>Checksums</w:t>
        </w:r>
        <w:r>
          <w:rPr>
            <w:noProof/>
            <w:webHidden/>
          </w:rPr>
          <w:tab/>
        </w:r>
        <w:r>
          <w:rPr>
            <w:noProof/>
            <w:webHidden/>
          </w:rPr>
          <w:fldChar w:fldCharType="begin"/>
        </w:r>
        <w:r>
          <w:rPr>
            <w:noProof/>
            <w:webHidden/>
          </w:rPr>
          <w:instrText xml:space="preserve"> PAGEREF _Toc333413771 \h </w:instrText>
        </w:r>
        <w:r>
          <w:rPr>
            <w:noProof/>
            <w:webHidden/>
          </w:rPr>
        </w:r>
        <w:r>
          <w:rPr>
            <w:noProof/>
            <w:webHidden/>
          </w:rPr>
          <w:fldChar w:fldCharType="separate"/>
        </w:r>
        <w:r>
          <w:rPr>
            <w:noProof/>
            <w:webHidden/>
          </w:rPr>
          <w:t>22</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2" w:history="1">
        <w:r w:rsidRPr="004953CE">
          <w:rPr>
            <w:rStyle w:val="Hyperlink"/>
            <w:noProof/>
          </w:rPr>
          <w:t>6.2.6</w:t>
        </w:r>
        <w:r>
          <w:rPr>
            <w:rFonts w:asciiTheme="minorHAnsi" w:eastAsiaTheme="minorEastAsia" w:hAnsiTheme="minorHAnsi" w:cstheme="minorBidi"/>
            <w:iCs w:val="0"/>
            <w:noProof/>
            <w:sz w:val="22"/>
            <w:szCs w:val="22"/>
          </w:rPr>
          <w:tab/>
        </w:r>
        <w:r w:rsidRPr="004953CE">
          <w:rPr>
            <w:rStyle w:val="Hyperlink"/>
            <w:noProof/>
          </w:rPr>
          <w:t>Historical Note</w:t>
        </w:r>
        <w:r>
          <w:rPr>
            <w:noProof/>
            <w:webHidden/>
          </w:rPr>
          <w:tab/>
        </w:r>
        <w:r>
          <w:rPr>
            <w:noProof/>
            <w:webHidden/>
          </w:rPr>
          <w:fldChar w:fldCharType="begin"/>
        </w:r>
        <w:r>
          <w:rPr>
            <w:noProof/>
            <w:webHidden/>
          </w:rPr>
          <w:instrText xml:space="preserve"> PAGEREF _Toc333413772 \h </w:instrText>
        </w:r>
        <w:r>
          <w:rPr>
            <w:noProof/>
            <w:webHidden/>
          </w:rPr>
        </w:r>
        <w:r>
          <w:rPr>
            <w:noProof/>
            <w:webHidden/>
          </w:rPr>
          <w:fldChar w:fldCharType="separate"/>
        </w:r>
        <w:r>
          <w:rPr>
            <w:noProof/>
            <w:webHidden/>
          </w:rPr>
          <w:t>22</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73" w:history="1">
        <w:r w:rsidRPr="004953CE">
          <w:rPr>
            <w:rStyle w:val="Hyperlink"/>
            <w:noProof/>
          </w:rPr>
          <w:t>6.3</w:t>
        </w:r>
        <w:r>
          <w:rPr>
            <w:rFonts w:asciiTheme="minorHAnsi" w:eastAsiaTheme="minorEastAsia" w:hAnsiTheme="minorHAnsi" w:cstheme="minorBidi"/>
            <w:noProof/>
            <w:sz w:val="22"/>
            <w:szCs w:val="22"/>
          </w:rPr>
          <w:tab/>
        </w:r>
        <w:r w:rsidRPr="004953CE">
          <w:rPr>
            <w:rStyle w:val="Hyperlink"/>
            <w:noProof/>
          </w:rPr>
          <w:t>Example responses</w:t>
        </w:r>
        <w:r>
          <w:rPr>
            <w:noProof/>
            <w:webHidden/>
          </w:rPr>
          <w:tab/>
        </w:r>
        <w:r>
          <w:rPr>
            <w:noProof/>
            <w:webHidden/>
          </w:rPr>
          <w:fldChar w:fldCharType="begin"/>
        </w:r>
        <w:r>
          <w:rPr>
            <w:noProof/>
            <w:webHidden/>
          </w:rPr>
          <w:instrText xml:space="preserve"> PAGEREF _Toc333413773 \h </w:instrText>
        </w:r>
        <w:r>
          <w:rPr>
            <w:noProof/>
            <w:webHidden/>
          </w:rPr>
        </w:r>
        <w:r>
          <w:rPr>
            <w:noProof/>
            <w:webHidden/>
          </w:rPr>
          <w:fldChar w:fldCharType="separate"/>
        </w:r>
        <w:r>
          <w:rPr>
            <w:noProof/>
            <w:webHidden/>
          </w:rPr>
          <w:t>22</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4" w:history="1">
        <w:r w:rsidRPr="004953CE">
          <w:rPr>
            <w:rStyle w:val="Hyperlink"/>
            <w:noProof/>
          </w:rPr>
          <w:t>6.3.1</w:t>
        </w:r>
        <w:r>
          <w:rPr>
            <w:rFonts w:asciiTheme="minorHAnsi" w:eastAsiaTheme="minorEastAsia" w:hAnsiTheme="minorHAnsi" w:cstheme="minorBidi"/>
            <w:iCs w:val="0"/>
            <w:noProof/>
            <w:sz w:val="22"/>
            <w:szCs w:val="22"/>
          </w:rPr>
          <w:tab/>
        </w:r>
        <w:r w:rsidRPr="004953CE">
          <w:rPr>
            <w:rStyle w:val="Hyperlink"/>
            <w:noProof/>
          </w:rPr>
          <w:t>A single scalar</w:t>
        </w:r>
        <w:r>
          <w:rPr>
            <w:noProof/>
            <w:webHidden/>
          </w:rPr>
          <w:tab/>
        </w:r>
        <w:r>
          <w:rPr>
            <w:noProof/>
            <w:webHidden/>
          </w:rPr>
          <w:fldChar w:fldCharType="begin"/>
        </w:r>
        <w:r>
          <w:rPr>
            <w:noProof/>
            <w:webHidden/>
          </w:rPr>
          <w:instrText xml:space="preserve"> PAGEREF _Toc333413774 \h </w:instrText>
        </w:r>
        <w:r>
          <w:rPr>
            <w:noProof/>
            <w:webHidden/>
          </w:rPr>
        </w:r>
        <w:r>
          <w:rPr>
            <w:noProof/>
            <w:webHidden/>
          </w:rPr>
          <w:fldChar w:fldCharType="separate"/>
        </w:r>
        <w:r>
          <w:rPr>
            <w:noProof/>
            <w:webHidden/>
          </w:rPr>
          <w:t>22</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5" w:history="1">
        <w:r w:rsidRPr="004953CE">
          <w:rPr>
            <w:rStyle w:val="Hyperlink"/>
            <w:noProof/>
          </w:rPr>
          <w:t>6.3.2</w:t>
        </w:r>
        <w:r>
          <w:rPr>
            <w:rFonts w:asciiTheme="minorHAnsi" w:eastAsiaTheme="minorEastAsia" w:hAnsiTheme="minorHAnsi" w:cstheme="minorBidi"/>
            <w:iCs w:val="0"/>
            <w:noProof/>
            <w:sz w:val="22"/>
            <w:szCs w:val="22"/>
          </w:rPr>
          <w:tab/>
        </w:r>
        <w:r w:rsidRPr="004953CE">
          <w:rPr>
            <w:rStyle w:val="Hyperlink"/>
            <w:noProof/>
          </w:rPr>
          <w:t>A single array</w:t>
        </w:r>
        <w:r>
          <w:rPr>
            <w:noProof/>
            <w:webHidden/>
          </w:rPr>
          <w:tab/>
        </w:r>
        <w:r>
          <w:rPr>
            <w:noProof/>
            <w:webHidden/>
          </w:rPr>
          <w:fldChar w:fldCharType="begin"/>
        </w:r>
        <w:r>
          <w:rPr>
            <w:noProof/>
            <w:webHidden/>
          </w:rPr>
          <w:instrText xml:space="preserve"> PAGEREF _Toc333413775 \h </w:instrText>
        </w:r>
        <w:r>
          <w:rPr>
            <w:noProof/>
            <w:webHidden/>
          </w:rPr>
        </w:r>
        <w:r>
          <w:rPr>
            <w:noProof/>
            <w:webHidden/>
          </w:rPr>
          <w:fldChar w:fldCharType="separate"/>
        </w:r>
        <w:r>
          <w:rPr>
            <w:noProof/>
            <w:webHidden/>
          </w:rPr>
          <w:t>23</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6" w:history="1">
        <w:r w:rsidRPr="004953CE">
          <w:rPr>
            <w:rStyle w:val="Hyperlink"/>
            <w:noProof/>
          </w:rPr>
          <w:t>6.3.3</w:t>
        </w:r>
        <w:r>
          <w:rPr>
            <w:rFonts w:asciiTheme="minorHAnsi" w:eastAsiaTheme="minorEastAsia" w:hAnsiTheme="minorHAnsi" w:cstheme="minorBidi"/>
            <w:iCs w:val="0"/>
            <w:noProof/>
            <w:sz w:val="22"/>
            <w:szCs w:val="22"/>
          </w:rPr>
          <w:tab/>
        </w:r>
        <w:r w:rsidRPr="004953CE">
          <w:rPr>
            <w:rStyle w:val="Hyperlink"/>
            <w:noProof/>
          </w:rPr>
          <w:t>A single structure</w:t>
        </w:r>
        <w:r>
          <w:rPr>
            <w:noProof/>
            <w:webHidden/>
          </w:rPr>
          <w:tab/>
        </w:r>
        <w:r>
          <w:rPr>
            <w:noProof/>
            <w:webHidden/>
          </w:rPr>
          <w:fldChar w:fldCharType="begin"/>
        </w:r>
        <w:r>
          <w:rPr>
            <w:noProof/>
            <w:webHidden/>
          </w:rPr>
          <w:instrText xml:space="preserve"> PAGEREF _Toc333413776 \h </w:instrText>
        </w:r>
        <w:r>
          <w:rPr>
            <w:noProof/>
            <w:webHidden/>
          </w:rPr>
        </w:r>
        <w:r>
          <w:rPr>
            <w:noProof/>
            <w:webHidden/>
          </w:rPr>
          <w:fldChar w:fldCharType="separate"/>
        </w:r>
        <w:r>
          <w:rPr>
            <w:noProof/>
            <w:webHidden/>
          </w:rPr>
          <w:t>24</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7" w:history="1">
        <w:r w:rsidRPr="004953CE">
          <w:rPr>
            <w:rStyle w:val="Hyperlink"/>
            <w:noProof/>
          </w:rPr>
          <w:t>6.3.4</w:t>
        </w:r>
        <w:r>
          <w:rPr>
            <w:rFonts w:asciiTheme="minorHAnsi" w:eastAsiaTheme="minorEastAsia" w:hAnsiTheme="minorHAnsi" w:cstheme="minorBidi"/>
            <w:iCs w:val="0"/>
            <w:noProof/>
            <w:sz w:val="22"/>
            <w:szCs w:val="22"/>
          </w:rPr>
          <w:tab/>
        </w:r>
        <w:r w:rsidRPr="004953CE">
          <w:rPr>
            <w:rStyle w:val="Hyperlink"/>
            <w:noProof/>
          </w:rPr>
          <w:t>An array of structures</w:t>
        </w:r>
        <w:r>
          <w:rPr>
            <w:noProof/>
            <w:webHidden/>
          </w:rPr>
          <w:tab/>
        </w:r>
        <w:r>
          <w:rPr>
            <w:noProof/>
            <w:webHidden/>
          </w:rPr>
          <w:fldChar w:fldCharType="begin"/>
        </w:r>
        <w:r>
          <w:rPr>
            <w:noProof/>
            <w:webHidden/>
          </w:rPr>
          <w:instrText xml:space="preserve"> PAGEREF _Toc333413777 \h </w:instrText>
        </w:r>
        <w:r>
          <w:rPr>
            <w:noProof/>
            <w:webHidden/>
          </w:rPr>
        </w:r>
        <w:r>
          <w:rPr>
            <w:noProof/>
            <w:webHidden/>
          </w:rPr>
          <w:fldChar w:fldCharType="separate"/>
        </w:r>
        <w:r>
          <w:rPr>
            <w:noProof/>
            <w:webHidden/>
          </w:rPr>
          <w:t>24</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8" w:history="1">
        <w:r w:rsidRPr="004953CE">
          <w:rPr>
            <w:rStyle w:val="Hyperlink"/>
            <w:noProof/>
          </w:rPr>
          <w:t>6.3.5</w:t>
        </w:r>
        <w:r>
          <w:rPr>
            <w:rFonts w:asciiTheme="minorHAnsi" w:eastAsiaTheme="minorEastAsia" w:hAnsiTheme="minorHAnsi" w:cstheme="minorBidi"/>
            <w:iCs w:val="0"/>
            <w:noProof/>
            <w:sz w:val="22"/>
            <w:szCs w:val="22"/>
          </w:rPr>
          <w:tab/>
        </w:r>
        <w:r w:rsidRPr="004953CE">
          <w:rPr>
            <w:rStyle w:val="Hyperlink"/>
            <w:noProof/>
          </w:rPr>
          <w:t>A single varying array (one varying dimension)</w:t>
        </w:r>
        <w:r>
          <w:rPr>
            <w:noProof/>
            <w:webHidden/>
          </w:rPr>
          <w:tab/>
        </w:r>
        <w:r>
          <w:rPr>
            <w:noProof/>
            <w:webHidden/>
          </w:rPr>
          <w:fldChar w:fldCharType="begin"/>
        </w:r>
        <w:r>
          <w:rPr>
            <w:noProof/>
            <w:webHidden/>
          </w:rPr>
          <w:instrText xml:space="preserve"> PAGEREF _Toc333413778 \h </w:instrText>
        </w:r>
        <w:r>
          <w:rPr>
            <w:noProof/>
            <w:webHidden/>
          </w:rPr>
        </w:r>
        <w:r>
          <w:rPr>
            <w:noProof/>
            <w:webHidden/>
          </w:rPr>
          <w:fldChar w:fldCharType="separate"/>
        </w:r>
        <w:r>
          <w:rPr>
            <w:noProof/>
            <w:webHidden/>
          </w:rPr>
          <w:t>25</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79" w:history="1">
        <w:r w:rsidRPr="004953CE">
          <w:rPr>
            <w:rStyle w:val="Hyperlink"/>
            <w:noProof/>
          </w:rPr>
          <w:t>6.3.6</w:t>
        </w:r>
        <w:r>
          <w:rPr>
            <w:rFonts w:asciiTheme="minorHAnsi" w:eastAsiaTheme="minorEastAsia" w:hAnsiTheme="minorHAnsi" w:cstheme="minorBidi"/>
            <w:iCs w:val="0"/>
            <w:noProof/>
            <w:sz w:val="22"/>
            <w:szCs w:val="22"/>
          </w:rPr>
          <w:tab/>
        </w:r>
        <w:r w:rsidRPr="004953CE">
          <w:rPr>
            <w:rStyle w:val="Hyperlink"/>
            <w:noProof/>
          </w:rPr>
          <w:t>A single varying array (two varying dimensions)</w:t>
        </w:r>
        <w:r>
          <w:rPr>
            <w:noProof/>
            <w:webHidden/>
          </w:rPr>
          <w:tab/>
        </w:r>
        <w:r>
          <w:rPr>
            <w:noProof/>
            <w:webHidden/>
          </w:rPr>
          <w:fldChar w:fldCharType="begin"/>
        </w:r>
        <w:r>
          <w:rPr>
            <w:noProof/>
            <w:webHidden/>
          </w:rPr>
          <w:instrText xml:space="preserve"> PAGEREF _Toc333413779 \h </w:instrText>
        </w:r>
        <w:r>
          <w:rPr>
            <w:noProof/>
            <w:webHidden/>
          </w:rPr>
        </w:r>
        <w:r>
          <w:rPr>
            <w:noProof/>
            <w:webHidden/>
          </w:rPr>
          <w:fldChar w:fldCharType="separate"/>
        </w:r>
        <w:r>
          <w:rPr>
            <w:noProof/>
            <w:webHidden/>
          </w:rPr>
          <w:t>25</w:t>
        </w:r>
        <w:r>
          <w:rPr>
            <w:noProof/>
            <w:webHidden/>
          </w:rPr>
          <w:fldChar w:fldCharType="end"/>
        </w:r>
      </w:hyperlink>
    </w:p>
    <w:p w:rsidR="00E77CA6" w:rsidRDefault="00E77CA6">
      <w:pPr>
        <w:pStyle w:val="TOC3"/>
        <w:rPr>
          <w:rFonts w:asciiTheme="minorHAnsi" w:eastAsiaTheme="minorEastAsia" w:hAnsiTheme="minorHAnsi" w:cstheme="minorBidi"/>
          <w:iCs w:val="0"/>
          <w:noProof/>
          <w:sz w:val="22"/>
          <w:szCs w:val="22"/>
        </w:rPr>
      </w:pPr>
      <w:hyperlink w:anchor="_Toc333413780" w:history="1">
        <w:r w:rsidRPr="004953CE">
          <w:rPr>
            <w:rStyle w:val="Hyperlink"/>
            <w:noProof/>
          </w:rPr>
          <w:t>6.3.7</w:t>
        </w:r>
        <w:r>
          <w:rPr>
            <w:rFonts w:asciiTheme="minorHAnsi" w:eastAsiaTheme="minorEastAsia" w:hAnsiTheme="minorHAnsi" w:cstheme="minorBidi"/>
            <w:iCs w:val="0"/>
            <w:noProof/>
            <w:sz w:val="22"/>
            <w:szCs w:val="22"/>
          </w:rPr>
          <w:tab/>
        </w:r>
        <w:r w:rsidRPr="004953CE">
          <w:rPr>
            <w:rStyle w:val="Hyperlink"/>
            <w:noProof/>
          </w:rPr>
          <w:t>A varying array of structures with fields that have varying dimensions</w:t>
        </w:r>
        <w:r>
          <w:rPr>
            <w:noProof/>
            <w:webHidden/>
          </w:rPr>
          <w:tab/>
        </w:r>
        <w:r>
          <w:rPr>
            <w:noProof/>
            <w:webHidden/>
          </w:rPr>
          <w:fldChar w:fldCharType="begin"/>
        </w:r>
        <w:r>
          <w:rPr>
            <w:noProof/>
            <w:webHidden/>
          </w:rPr>
          <w:instrText xml:space="preserve"> PAGEREF _Toc333413780 \h </w:instrText>
        </w:r>
        <w:r>
          <w:rPr>
            <w:noProof/>
            <w:webHidden/>
          </w:rPr>
        </w:r>
        <w:r>
          <w:rPr>
            <w:noProof/>
            <w:webHidden/>
          </w:rPr>
          <w:fldChar w:fldCharType="separate"/>
        </w:r>
        <w:r>
          <w:rPr>
            <w:noProof/>
            <w:webHidden/>
          </w:rPr>
          <w:t>26</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81" w:history="1">
        <w:r w:rsidRPr="004953CE">
          <w:rPr>
            <w:rStyle w:val="Hyperlink"/>
            <w:noProof/>
          </w:rPr>
          <w:t>7.</w:t>
        </w:r>
        <w:r>
          <w:rPr>
            <w:rFonts w:asciiTheme="minorHAnsi" w:eastAsiaTheme="minorEastAsia" w:hAnsiTheme="minorHAnsi" w:cstheme="minorBidi"/>
            <w:bCs w:val="0"/>
            <w:noProof/>
            <w:sz w:val="22"/>
            <w:szCs w:val="22"/>
          </w:rPr>
          <w:tab/>
        </w:r>
        <w:r w:rsidRPr="004953CE">
          <w:rPr>
            <w:rStyle w:val="Hyperlink"/>
            <w:noProof/>
          </w:rPr>
          <w:t>DAP4 Chunked Data Representation.</w:t>
        </w:r>
        <w:r>
          <w:rPr>
            <w:noProof/>
            <w:webHidden/>
          </w:rPr>
          <w:tab/>
        </w:r>
        <w:r>
          <w:rPr>
            <w:noProof/>
            <w:webHidden/>
          </w:rPr>
          <w:fldChar w:fldCharType="begin"/>
        </w:r>
        <w:r>
          <w:rPr>
            <w:noProof/>
            <w:webHidden/>
          </w:rPr>
          <w:instrText xml:space="preserve"> PAGEREF _Toc333413781 \h </w:instrText>
        </w:r>
        <w:r>
          <w:rPr>
            <w:noProof/>
            <w:webHidden/>
          </w:rPr>
        </w:r>
        <w:r>
          <w:rPr>
            <w:noProof/>
            <w:webHidden/>
          </w:rPr>
          <w:fldChar w:fldCharType="separate"/>
        </w:r>
        <w:r>
          <w:rPr>
            <w:noProof/>
            <w:webHidden/>
          </w:rPr>
          <w:t>27</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82" w:history="1">
        <w:r w:rsidRPr="004953CE">
          <w:rPr>
            <w:rStyle w:val="Hyperlink"/>
            <w:noProof/>
          </w:rPr>
          <w:t>7.1</w:t>
        </w:r>
        <w:r>
          <w:rPr>
            <w:rFonts w:asciiTheme="minorHAnsi" w:eastAsiaTheme="minorEastAsia" w:hAnsiTheme="minorHAnsi" w:cstheme="minorBidi"/>
            <w:noProof/>
            <w:sz w:val="22"/>
            <w:szCs w:val="22"/>
          </w:rPr>
          <w:tab/>
        </w:r>
        <w:r w:rsidRPr="004953CE">
          <w:rPr>
            <w:rStyle w:val="Hyperlink"/>
            <w:noProof/>
          </w:rPr>
          <w:t>Chunked Format Grammar</w:t>
        </w:r>
        <w:r>
          <w:rPr>
            <w:noProof/>
            <w:webHidden/>
          </w:rPr>
          <w:tab/>
        </w:r>
        <w:r>
          <w:rPr>
            <w:noProof/>
            <w:webHidden/>
          </w:rPr>
          <w:fldChar w:fldCharType="begin"/>
        </w:r>
        <w:r>
          <w:rPr>
            <w:noProof/>
            <w:webHidden/>
          </w:rPr>
          <w:instrText xml:space="preserve"> PAGEREF _Toc333413782 \h </w:instrText>
        </w:r>
        <w:r>
          <w:rPr>
            <w:noProof/>
            <w:webHidden/>
          </w:rPr>
        </w:r>
        <w:r>
          <w:rPr>
            <w:noProof/>
            <w:webHidden/>
          </w:rPr>
          <w:fldChar w:fldCharType="separate"/>
        </w:r>
        <w:r>
          <w:rPr>
            <w:noProof/>
            <w:webHidden/>
          </w:rPr>
          <w:t>28</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83" w:history="1">
        <w:r w:rsidRPr="004953CE">
          <w:rPr>
            <w:rStyle w:val="Hyperlink"/>
            <w:noProof/>
          </w:rPr>
          <w:t>7.2</w:t>
        </w:r>
        <w:r>
          <w:rPr>
            <w:rFonts w:asciiTheme="minorHAnsi" w:eastAsiaTheme="minorEastAsia" w:hAnsiTheme="minorHAnsi" w:cstheme="minorBidi"/>
            <w:noProof/>
            <w:sz w:val="22"/>
            <w:szCs w:val="22"/>
          </w:rPr>
          <w:tab/>
        </w:r>
        <w:r w:rsidRPr="004953CE">
          <w:rPr>
            <w:rStyle w:val="Hyperlink"/>
            <w:noProof/>
          </w:rPr>
          <w:t>Lexical Structure</w:t>
        </w:r>
        <w:r>
          <w:rPr>
            <w:noProof/>
            <w:webHidden/>
          </w:rPr>
          <w:tab/>
        </w:r>
        <w:r>
          <w:rPr>
            <w:noProof/>
            <w:webHidden/>
          </w:rPr>
          <w:fldChar w:fldCharType="begin"/>
        </w:r>
        <w:r>
          <w:rPr>
            <w:noProof/>
            <w:webHidden/>
          </w:rPr>
          <w:instrText xml:space="preserve"> PAGEREF _Toc333413783 \h </w:instrText>
        </w:r>
        <w:r>
          <w:rPr>
            <w:noProof/>
            <w:webHidden/>
          </w:rPr>
        </w:r>
        <w:r>
          <w:rPr>
            <w:noProof/>
            <w:webHidden/>
          </w:rPr>
          <w:fldChar w:fldCharType="separate"/>
        </w:r>
        <w:r>
          <w:rPr>
            <w:noProof/>
            <w:webHidden/>
          </w:rPr>
          <w:t>28</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84" w:history="1">
        <w:r w:rsidRPr="004953CE">
          <w:rPr>
            <w:rStyle w:val="Hyperlink"/>
            <w:noProof/>
          </w:rPr>
          <w:t>7.3</w:t>
        </w:r>
        <w:r>
          <w:rPr>
            <w:rFonts w:asciiTheme="minorHAnsi" w:eastAsiaTheme="minorEastAsia" w:hAnsiTheme="minorHAnsi" w:cstheme="minorBidi"/>
            <w:noProof/>
            <w:sz w:val="22"/>
            <w:szCs w:val="22"/>
          </w:rPr>
          <w:tab/>
        </w:r>
        <w:r w:rsidRPr="004953CE">
          <w:rPr>
            <w:rStyle w:val="Hyperlink"/>
            <w:noProof/>
          </w:rPr>
          <w:t>Error Chunk Schema</w:t>
        </w:r>
        <w:r>
          <w:rPr>
            <w:noProof/>
            <w:webHidden/>
          </w:rPr>
          <w:tab/>
        </w:r>
        <w:r>
          <w:rPr>
            <w:noProof/>
            <w:webHidden/>
          </w:rPr>
          <w:fldChar w:fldCharType="begin"/>
        </w:r>
        <w:r>
          <w:rPr>
            <w:noProof/>
            <w:webHidden/>
          </w:rPr>
          <w:instrText xml:space="preserve"> PAGEREF _Toc333413784 \h </w:instrText>
        </w:r>
        <w:r>
          <w:rPr>
            <w:noProof/>
            <w:webHidden/>
          </w:rPr>
        </w:r>
        <w:r>
          <w:rPr>
            <w:noProof/>
            <w:webHidden/>
          </w:rPr>
          <w:fldChar w:fldCharType="separate"/>
        </w:r>
        <w:r>
          <w:rPr>
            <w:noProof/>
            <w:webHidden/>
          </w:rPr>
          <w:t>28</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85" w:history="1">
        <w:r w:rsidRPr="004953CE">
          <w:rPr>
            <w:rStyle w:val="Hyperlink"/>
            <w:noProof/>
          </w:rPr>
          <w:t>8.</w:t>
        </w:r>
        <w:r>
          <w:rPr>
            <w:rFonts w:asciiTheme="minorHAnsi" w:eastAsiaTheme="minorEastAsia" w:hAnsiTheme="minorHAnsi" w:cstheme="minorBidi"/>
            <w:bCs w:val="0"/>
            <w:noProof/>
            <w:sz w:val="22"/>
            <w:szCs w:val="22"/>
          </w:rPr>
          <w:tab/>
        </w:r>
        <w:r w:rsidRPr="004953CE">
          <w:rPr>
            <w:rStyle w:val="Hyperlink"/>
            <w:noProof/>
          </w:rPr>
          <w:t>Constraints</w:t>
        </w:r>
        <w:r>
          <w:rPr>
            <w:noProof/>
            <w:webHidden/>
          </w:rPr>
          <w:tab/>
        </w:r>
        <w:r>
          <w:rPr>
            <w:noProof/>
            <w:webHidden/>
          </w:rPr>
          <w:fldChar w:fldCharType="begin"/>
        </w:r>
        <w:r>
          <w:rPr>
            <w:noProof/>
            <w:webHidden/>
          </w:rPr>
          <w:instrText xml:space="preserve"> PAGEREF _Toc333413785 \h </w:instrText>
        </w:r>
        <w:r>
          <w:rPr>
            <w:noProof/>
            <w:webHidden/>
          </w:rPr>
        </w:r>
        <w:r>
          <w:rPr>
            <w:noProof/>
            <w:webHidden/>
          </w:rPr>
          <w:fldChar w:fldCharType="separate"/>
        </w:r>
        <w:r>
          <w:rPr>
            <w:noProof/>
            <w:webHidden/>
          </w:rPr>
          <w:t>30</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86" w:history="1">
        <w:r w:rsidRPr="004953CE">
          <w:rPr>
            <w:rStyle w:val="Hyperlink"/>
            <w:noProof/>
          </w:rPr>
          <w:t>8.1</w:t>
        </w:r>
        <w:r>
          <w:rPr>
            <w:rFonts w:asciiTheme="minorHAnsi" w:eastAsiaTheme="minorEastAsia" w:hAnsiTheme="minorHAnsi" w:cstheme="minorBidi"/>
            <w:noProof/>
            <w:sz w:val="22"/>
            <w:szCs w:val="22"/>
          </w:rPr>
          <w:tab/>
        </w:r>
        <w:r w:rsidRPr="004953CE">
          <w:rPr>
            <w:rStyle w:val="Hyperlink"/>
            <w:noProof/>
          </w:rPr>
          <w:t>Syntax</w:t>
        </w:r>
        <w:r>
          <w:rPr>
            <w:noProof/>
            <w:webHidden/>
          </w:rPr>
          <w:tab/>
        </w:r>
        <w:r>
          <w:rPr>
            <w:noProof/>
            <w:webHidden/>
          </w:rPr>
          <w:fldChar w:fldCharType="begin"/>
        </w:r>
        <w:r>
          <w:rPr>
            <w:noProof/>
            <w:webHidden/>
          </w:rPr>
          <w:instrText xml:space="preserve"> PAGEREF _Toc333413786 \h </w:instrText>
        </w:r>
        <w:r>
          <w:rPr>
            <w:noProof/>
            <w:webHidden/>
          </w:rPr>
        </w:r>
        <w:r>
          <w:rPr>
            <w:noProof/>
            <w:webHidden/>
          </w:rPr>
          <w:fldChar w:fldCharType="separate"/>
        </w:r>
        <w:r>
          <w:rPr>
            <w:noProof/>
            <w:webHidden/>
          </w:rPr>
          <w:t>30</w:t>
        </w:r>
        <w:r>
          <w:rPr>
            <w:noProof/>
            <w:webHidden/>
          </w:rPr>
          <w:fldChar w:fldCharType="end"/>
        </w:r>
      </w:hyperlink>
    </w:p>
    <w:p w:rsidR="00E77CA6" w:rsidRDefault="00E77CA6">
      <w:pPr>
        <w:pStyle w:val="TOC2"/>
        <w:tabs>
          <w:tab w:val="left" w:pos="960"/>
          <w:tab w:val="right" w:leader="dot" w:pos="9350"/>
        </w:tabs>
        <w:rPr>
          <w:rFonts w:asciiTheme="minorHAnsi" w:eastAsiaTheme="minorEastAsia" w:hAnsiTheme="minorHAnsi" w:cstheme="minorBidi"/>
          <w:noProof/>
          <w:sz w:val="22"/>
          <w:szCs w:val="22"/>
        </w:rPr>
      </w:pPr>
      <w:hyperlink w:anchor="_Toc333413787" w:history="1">
        <w:r w:rsidRPr="004953CE">
          <w:rPr>
            <w:rStyle w:val="Hyperlink"/>
            <w:noProof/>
          </w:rPr>
          <w:t>8.2</w:t>
        </w:r>
        <w:r>
          <w:rPr>
            <w:rFonts w:asciiTheme="minorHAnsi" w:eastAsiaTheme="minorEastAsia" w:hAnsiTheme="minorHAnsi" w:cstheme="minorBidi"/>
            <w:noProof/>
            <w:sz w:val="22"/>
            <w:szCs w:val="22"/>
          </w:rPr>
          <w:tab/>
        </w:r>
        <w:r w:rsidRPr="004953CE">
          <w:rPr>
            <w:rStyle w:val="Hyperlink"/>
            <w:noProof/>
          </w:rPr>
          <w:t>Interpretation</w:t>
        </w:r>
        <w:r>
          <w:rPr>
            <w:noProof/>
            <w:webHidden/>
          </w:rPr>
          <w:tab/>
        </w:r>
        <w:r>
          <w:rPr>
            <w:noProof/>
            <w:webHidden/>
          </w:rPr>
          <w:fldChar w:fldCharType="begin"/>
        </w:r>
        <w:r>
          <w:rPr>
            <w:noProof/>
            <w:webHidden/>
          </w:rPr>
          <w:instrText xml:space="preserve"> PAGEREF _Toc333413787 \h </w:instrText>
        </w:r>
        <w:r>
          <w:rPr>
            <w:noProof/>
            <w:webHidden/>
          </w:rPr>
        </w:r>
        <w:r>
          <w:rPr>
            <w:noProof/>
            <w:webHidden/>
          </w:rPr>
          <w:fldChar w:fldCharType="separate"/>
        </w:r>
        <w:r>
          <w:rPr>
            <w:noProof/>
            <w:webHidden/>
          </w:rPr>
          <w:t>31</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88" w:history="1">
        <w:r w:rsidRPr="004953CE">
          <w:rPr>
            <w:rStyle w:val="Hyperlink"/>
            <w:noProof/>
          </w:rPr>
          <w:t>References</w:t>
        </w:r>
        <w:r>
          <w:rPr>
            <w:noProof/>
            <w:webHidden/>
          </w:rPr>
          <w:tab/>
        </w:r>
        <w:r>
          <w:rPr>
            <w:noProof/>
            <w:webHidden/>
          </w:rPr>
          <w:fldChar w:fldCharType="begin"/>
        </w:r>
        <w:r>
          <w:rPr>
            <w:noProof/>
            <w:webHidden/>
          </w:rPr>
          <w:instrText xml:space="preserve"> PAGEREF _Toc333413788 \h </w:instrText>
        </w:r>
        <w:r>
          <w:rPr>
            <w:noProof/>
            <w:webHidden/>
          </w:rPr>
        </w:r>
        <w:r>
          <w:rPr>
            <w:noProof/>
            <w:webHidden/>
          </w:rPr>
          <w:fldChar w:fldCharType="separate"/>
        </w:r>
        <w:r>
          <w:rPr>
            <w:noProof/>
            <w:webHidden/>
          </w:rPr>
          <w:t>33</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89" w:history="1">
        <w:r w:rsidRPr="004953CE">
          <w:rPr>
            <w:rStyle w:val="Hyperlink"/>
            <w:noProof/>
          </w:rPr>
          <w:t>Appendix A. DAP4 Lexical Elements</w:t>
        </w:r>
        <w:r>
          <w:rPr>
            <w:noProof/>
            <w:webHidden/>
          </w:rPr>
          <w:tab/>
        </w:r>
        <w:r>
          <w:rPr>
            <w:noProof/>
            <w:webHidden/>
          </w:rPr>
          <w:fldChar w:fldCharType="begin"/>
        </w:r>
        <w:r>
          <w:rPr>
            <w:noProof/>
            <w:webHidden/>
          </w:rPr>
          <w:instrText xml:space="preserve"> PAGEREF _Toc333413789 \h </w:instrText>
        </w:r>
        <w:r>
          <w:rPr>
            <w:noProof/>
            <w:webHidden/>
          </w:rPr>
        </w:r>
        <w:r>
          <w:rPr>
            <w:noProof/>
            <w:webHidden/>
          </w:rPr>
          <w:fldChar w:fldCharType="separate"/>
        </w:r>
        <w:r>
          <w:rPr>
            <w:noProof/>
            <w:webHidden/>
          </w:rPr>
          <w:t>34</w:t>
        </w:r>
        <w:r>
          <w:rPr>
            <w:noProof/>
            <w:webHidden/>
          </w:rPr>
          <w:fldChar w:fldCharType="end"/>
        </w:r>
      </w:hyperlink>
    </w:p>
    <w:p w:rsidR="00E77CA6" w:rsidRDefault="00E77CA6">
      <w:pPr>
        <w:pStyle w:val="TOC2"/>
        <w:tabs>
          <w:tab w:val="right" w:leader="dot" w:pos="9350"/>
        </w:tabs>
        <w:rPr>
          <w:rFonts w:asciiTheme="minorHAnsi" w:eastAsiaTheme="minorEastAsia" w:hAnsiTheme="minorHAnsi" w:cstheme="minorBidi"/>
          <w:noProof/>
          <w:sz w:val="22"/>
          <w:szCs w:val="22"/>
        </w:rPr>
      </w:pPr>
      <w:hyperlink w:anchor="_Toc333413790" w:history="1">
        <w:r w:rsidRPr="004953CE">
          <w:rPr>
            <w:rStyle w:val="Hyperlink"/>
            <w:noProof/>
          </w:rPr>
          <w:t>A.1 DDX Lexical Element Syntax</w:t>
        </w:r>
        <w:r>
          <w:rPr>
            <w:noProof/>
            <w:webHidden/>
          </w:rPr>
          <w:tab/>
        </w:r>
        <w:r>
          <w:rPr>
            <w:noProof/>
            <w:webHidden/>
          </w:rPr>
          <w:fldChar w:fldCharType="begin"/>
        </w:r>
        <w:r>
          <w:rPr>
            <w:noProof/>
            <w:webHidden/>
          </w:rPr>
          <w:instrText xml:space="preserve"> PAGEREF _Toc333413790 \h </w:instrText>
        </w:r>
        <w:r>
          <w:rPr>
            <w:noProof/>
            <w:webHidden/>
          </w:rPr>
        </w:r>
        <w:r>
          <w:rPr>
            <w:noProof/>
            <w:webHidden/>
          </w:rPr>
          <w:fldChar w:fldCharType="separate"/>
        </w:r>
        <w:r>
          <w:rPr>
            <w:noProof/>
            <w:webHidden/>
          </w:rPr>
          <w:t>34</w:t>
        </w:r>
        <w:r>
          <w:rPr>
            <w:noProof/>
            <w:webHidden/>
          </w:rPr>
          <w:fldChar w:fldCharType="end"/>
        </w:r>
      </w:hyperlink>
    </w:p>
    <w:p w:rsidR="00E77CA6" w:rsidRDefault="00E77CA6">
      <w:pPr>
        <w:pStyle w:val="TOC1"/>
        <w:rPr>
          <w:rFonts w:asciiTheme="minorHAnsi" w:eastAsiaTheme="minorEastAsia" w:hAnsiTheme="minorHAnsi" w:cstheme="minorBidi"/>
          <w:bCs w:val="0"/>
          <w:noProof/>
          <w:sz w:val="22"/>
          <w:szCs w:val="22"/>
        </w:rPr>
      </w:pPr>
      <w:hyperlink w:anchor="_Toc333413791" w:history="1">
        <w:r w:rsidRPr="004953CE">
          <w:rPr>
            <w:rStyle w:val="Hyperlink"/>
            <w:noProof/>
          </w:rPr>
          <w:t>Appendix B. DAP4 DDX Syntax as a RELAX NG Schema</w:t>
        </w:r>
        <w:r>
          <w:rPr>
            <w:noProof/>
            <w:webHidden/>
          </w:rPr>
          <w:tab/>
        </w:r>
        <w:r>
          <w:rPr>
            <w:noProof/>
            <w:webHidden/>
          </w:rPr>
          <w:fldChar w:fldCharType="begin"/>
        </w:r>
        <w:r>
          <w:rPr>
            <w:noProof/>
            <w:webHidden/>
          </w:rPr>
          <w:instrText xml:space="preserve"> PAGEREF _Toc333413791 \h </w:instrText>
        </w:r>
        <w:r>
          <w:rPr>
            <w:noProof/>
            <w:webHidden/>
          </w:rPr>
        </w:r>
        <w:r>
          <w:rPr>
            <w:noProof/>
            <w:webHidden/>
          </w:rPr>
          <w:fldChar w:fldCharType="separate"/>
        </w:r>
        <w:r>
          <w:rPr>
            <w:noProof/>
            <w:webHidden/>
          </w:rPr>
          <w:t>38</w:t>
        </w:r>
        <w:r>
          <w:rPr>
            <w:noProof/>
            <w:webHidden/>
          </w:rPr>
          <w:fldChar w:fldCharType="end"/>
        </w:r>
      </w:hyperlink>
    </w:p>
    <w:p w:rsidR="00036FBB" w:rsidRDefault="00734C51">
      <w:pPr>
        <w:pStyle w:val="TOC1"/>
      </w:pPr>
      <w:r>
        <w:fldChar w:fldCharType="end"/>
      </w:r>
    </w:p>
    <w:p w:rsidR="00FF4D15" w:rsidRDefault="00FF4D15">
      <w:pPr>
        <w:rPr>
          <w:b/>
          <w:bCs/>
          <w:snapToGrid w:val="0"/>
          <w:sz w:val="28"/>
          <w:szCs w:val="24"/>
        </w:rPr>
      </w:pPr>
      <w:bookmarkStart w:id="136" w:name="_GoBack"/>
      <w:bookmarkEnd w:id="136"/>
      <w:r>
        <w:br w:type="page"/>
      </w:r>
    </w:p>
    <w:p w:rsidR="008011C2" w:rsidRPr="006674F3" w:rsidRDefault="008011C2" w:rsidP="005A7E80">
      <w:pPr>
        <w:pStyle w:val="Heading1"/>
      </w:pPr>
      <w:bookmarkStart w:id="137" w:name="_Toc328299959"/>
      <w:bookmarkStart w:id="138" w:name="_Toc333413700"/>
      <w:r w:rsidRPr="006674F3">
        <w:lastRenderedPageBreak/>
        <w:t>Introduction</w:t>
      </w:r>
      <w:bookmarkEnd w:id="137"/>
      <w:bookmarkEnd w:id="138"/>
    </w:p>
    <w:p w:rsidR="00A41398" w:rsidRDefault="008011C2" w:rsidP="00136622">
      <w:pPr>
        <w:pStyle w:val="BodyText"/>
      </w:pPr>
      <w:r w:rsidRPr="006674F3">
        <w:t>This specification defines the protocol referred to as the</w:t>
      </w:r>
      <w:r w:rsidR="006674F3">
        <w:t xml:space="preserve"> Data Access Protocol, version 4.0 (“DAP4”). </w:t>
      </w:r>
      <w:r w:rsidRPr="006674F3">
        <w:t xml:space="preserve"> In this do</w:t>
      </w:r>
      <w:r w:rsidR="006674F3">
        <w:t>cument ‘DAP’ refers to DAP4</w:t>
      </w:r>
      <w:r w:rsidRPr="006674F3">
        <w:t xml:space="preserve"> unless otherwise noted.</w:t>
      </w:r>
    </w:p>
    <w:p w:rsidR="006674F3" w:rsidRPr="005D7457" w:rsidRDefault="005D7457" w:rsidP="00136622">
      <w:pPr>
        <w:pStyle w:val="BodyText"/>
      </w:pPr>
      <w:r>
        <w:t>DAP is intended to be the successor to all previous versions of the DAP (specifically DAP version 2.0). The goal is to provide a very general data model capable of representing a wide variety of existing data sets.</w:t>
      </w:r>
      <w:r w:rsidRPr="006674F3">
        <w:rPr>
          <w:szCs w:val="24"/>
        </w:rPr>
        <w:cr/>
      </w:r>
      <w:r>
        <w:rPr>
          <w:szCs w:val="24"/>
        </w:rPr>
        <w:t xml:space="preserve"> </w:t>
      </w:r>
      <w:r>
        <w:t xml:space="preserve">The </w:t>
      </w:r>
      <w:r w:rsidR="006674F3">
        <w:t>DAP build</w:t>
      </w:r>
      <w:r>
        <w:t>s</w:t>
      </w:r>
      <w:r w:rsidR="006674F3">
        <w:t xml:space="preserve"> upon a number of existing data </w:t>
      </w:r>
      <w:r w:rsidR="00136622">
        <w:t>representation schemes</w:t>
      </w:r>
      <w:r w:rsidR="006674F3">
        <w:t>. Specifically, it is influenced by DAP version 2.0[], netCDF-4[], HDF5[], and CDM</w:t>
      </w:r>
      <w:r>
        <w:t>[].</w:t>
      </w:r>
    </w:p>
    <w:p w:rsidR="005D7457" w:rsidRDefault="005D7457" w:rsidP="00136622">
      <w:pPr>
        <w:pStyle w:val="BodyText"/>
      </w:pPr>
      <w:r>
        <w:t xml:space="preserve">The </w:t>
      </w:r>
      <w:r w:rsidR="008011C2" w:rsidRPr="006674F3">
        <w:t>DAP is a protocol for access to data organiz</w:t>
      </w:r>
      <w:r w:rsidR="006674F3">
        <w:t>ed as variables</w:t>
      </w:r>
      <w:r w:rsidR="00B03267">
        <w:t>.</w:t>
      </w:r>
      <w:r w:rsidR="008011C2" w:rsidRPr="006674F3">
        <w:t xml:space="preserve"> It is particularly suited to accesses by a client computer to data stored on remote (server) computers which are net</w:t>
      </w:r>
      <w:r w:rsidR="006674F3">
        <w:t xml:space="preserve">worked to the client computer.  </w:t>
      </w:r>
      <w:r w:rsidR="008011C2" w:rsidRPr="006674F3">
        <w:t>D</w:t>
      </w:r>
      <w:r w:rsidR="006674F3">
        <w:t>AP was designed to hide the im</w:t>
      </w:r>
      <w:r w:rsidR="008011C2" w:rsidRPr="006674F3">
        <w:t>plementation of dif</w:t>
      </w:r>
      <w:r w:rsidR="006674F3">
        <w:t xml:space="preserve">ferent collections of data. The assumption is that a wide variety of data sets using a wide variety of data </w:t>
      </w:r>
      <w:r w:rsidR="00136622">
        <w:t>schemas</w:t>
      </w:r>
      <w:r w:rsidR="006674F3">
        <w:t xml:space="preserve"> can be translated </w:t>
      </w:r>
      <w:r w:rsidR="00B03267">
        <w:t>in</w:t>
      </w:r>
      <w:r w:rsidR="006674F3">
        <w:t xml:space="preserve">to the DAP </w:t>
      </w:r>
      <w:r w:rsidR="00B03267">
        <w:t>protocol</w:t>
      </w:r>
      <w:r w:rsidR="006674F3">
        <w:t xml:space="preserve"> for transmission from the server holding that dataset to a client computer for processing.</w:t>
      </w:r>
    </w:p>
    <w:p w:rsidR="008011C2" w:rsidRPr="005D7457" w:rsidRDefault="008011C2" w:rsidP="00136622">
      <w:pPr>
        <w:pStyle w:val="BodyText"/>
        <w:rPr>
          <w:szCs w:val="24"/>
        </w:rPr>
      </w:pPr>
      <w:r w:rsidRPr="006674F3">
        <w:t>It is important to stress the discipline neutrality of the DAP and the relationship between this and adoption of the DAP in disciplines other t</w:t>
      </w:r>
      <w:r w:rsidR="005D7457">
        <w:t>han the Earth sciences. B</w:t>
      </w:r>
      <w:r w:rsidRPr="006674F3">
        <w:t xml:space="preserve">ecause the DAP is agnostic as relates to discipline, it can be used across the very broad range of data types encountered in oceanography - biological, chemical, physical and geological. </w:t>
      </w:r>
      <w:r w:rsidR="005D7457">
        <w:t>T</w:t>
      </w:r>
      <w:r w:rsidRPr="006674F3">
        <w:t xml:space="preserve">here is nothing that constrains the use of the DAP to the Earth sciences. </w:t>
      </w:r>
    </w:p>
    <w:p w:rsidR="00036FBB" w:rsidRDefault="008011C2">
      <w:pPr>
        <w:pStyle w:val="Heading1"/>
      </w:pPr>
      <w:bookmarkStart w:id="139" w:name="_Toc328299960"/>
      <w:bookmarkStart w:id="140" w:name="_Toc333413701"/>
      <w:r w:rsidRPr="006674F3">
        <w:t>Requirements</w:t>
      </w:r>
      <w:bookmarkEnd w:id="139"/>
      <w:bookmarkEnd w:id="140"/>
    </w:p>
    <w:p w:rsidR="008011C2" w:rsidRPr="005D7457" w:rsidRDefault="008011C2" w:rsidP="00136622">
      <w:pPr>
        <w:pStyle w:val="BodyText"/>
      </w:pPr>
      <w:r w:rsidRPr="006674F3">
        <w:t>The key words “MUST”, “MUST NOT”, “REQUIRED”, “SHALL”, “SHALL NOT”, “SHOULD”, “SHOULD NOT”, “RECOMMENDED”, “MAY” and “OPTIONAL” in this document are to be interpreted as described in RFC 2119</w:t>
      </w:r>
      <w:r w:rsidR="00FF4D15">
        <w:t xml:space="preserve"> </w:t>
      </w:r>
      <w:r w:rsidRPr="006674F3">
        <w:t>[].</w:t>
      </w:r>
    </w:p>
    <w:p w:rsidR="008011C2" w:rsidRPr="005D7457" w:rsidRDefault="008011C2" w:rsidP="005A7E80">
      <w:pPr>
        <w:pStyle w:val="Heading1"/>
      </w:pPr>
      <w:bookmarkStart w:id="141" w:name="_Toc328299961"/>
      <w:bookmarkStart w:id="142" w:name="_Toc333413702"/>
      <w:r w:rsidRPr="006674F3">
        <w:t>Overall Operation</w:t>
      </w:r>
      <w:bookmarkEnd w:id="141"/>
      <w:bookmarkEnd w:id="142"/>
    </w:p>
    <w:p w:rsidR="008011C2" w:rsidRPr="006674F3" w:rsidRDefault="008011C2" w:rsidP="00136622">
      <w:pPr>
        <w:pStyle w:val="BodyText"/>
      </w:pPr>
      <w:r w:rsidRPr="006674F3">
        <w:t>The DAP is a stateless protocol that governs clients making requests from servers, and servers issuing responses to those requests. This section provides an overview of the requests and responses (i.e. the messages) which DAP-compliant software MUST support. These messages are used to request information about a server and data made accessible by that server, as well as requesting data values themselves.</w:t>
      </w:r>
    </w:p>
    <w:p w:rsidR="008011C2" w:rsidRPr="006674F3" w:rsidRDefault="005D7457" w:rsidP="00136622">
      <w:pPr>
        <w:pStyle w:val="BodyText"/>
      </w:pPr>
      <w:r>
        <w:t>The DAP uses t</w:t>
      </w:r>
      <w:r w:rsidR="000F6CF6">
        <w:t>wo</w:t>
      </w:r>
      <w:r w:rsidR="008011C2" w:rsidRPr="006674F3">
        <w:t xml:space="preserve"> responses to represent a data source.  </w:t>
      </w:r>
      <w:r w:rsidR="000F6CF6">
        <w:t>One</w:t>
      </w:r>
      <w:r w:rsidR="00B852B0">
        <w:t xml:space="preserve"> response, the DDX returns meta</w:t>
      </w:r>
      <w:r w:rsidR="000F6CF6">
        <w:t xml:space="preserve">data information describing the structure of a request for data. That is, it </w:t>
      </w:r>
      <w:r w:rsidR="000F6CF6" w:rsidRPr="006674F3">
        <w:t>characterize</w:t>
      </w:r>
      <w:r w:rsidR="000F6CF6">
        <w:t>s</w:t>
      </w:r>
      <w:r w:rsidR="000F6CF6" w:rsidRPr="006674F3">
        <w:t xml:space="preserve"> the variables, their datatypes, names and attributes. </w:t>
      </w:r>
      <w:r w:rsidR="000F6CF6">
        <w:t>The second response, the</w:t>
      </w:r>
      <w:r w:rsidR="00B852B0">
        <w:t xml:space="preserve"> DataDDX, returns both the meta</w:t>
      </w:r>
      <w:r w:rsidR="000F6CF6">
        <w:t>data about the request, but also the data that was requested.</w:t>
      </w:r>
      <w:r w:rsidR="00B852B0">
        <w:t xml:space="preserve"> The DDX and the meta</w:t>
      </w:r>
      <w:r w:rsidR="003835A1">
        <w:t xml:space="preserve">data part of the DataDDX are represented using a specific XML[] </w:t>
      </w:r>
      <w:r w:rsidR="00760E1A">
        <w:t>representation. The syntax of that represe</w:t>
      </w:r>
      <w:r w:rsidR="00772D53">
        <w:t xml:space="preserve">ntation is </w:t>
      </w:r>
      <w:r w:rsidR="00772D53" w:rsidRPr="00EC5055">
        <w:t>defined in</w:t>
      </w:r>
      <w:r w:rsidR="00FF4D15" w:rsidRPr="00EC5055">
        <w:t xml:space="preserve"> </w:t>
      </w:r>
      <w:del w:id="143" w:author="Author">
        <w:r w:rsidR="00FF4D15" w:rsidRPr="000072F8" w:rsidDel="0095389A">
          <w:rPr>
            <w:color w:val="FF0000"/>
          </w:rPr>
          <w:delText>Section ?</w:delText>
        </w:r>
      </w:del>
      <w:ins w:id="144" w:author="Author">
        <w:r w:rsidR="0095389A">
          <w:rPr>
            <w:color w:val="FF0000"/>
          </w:rPr>
          <w:t>Section ?</w:t>
        </w:r>
      </w:ins>
      <w:r w:rsidR="00760E1A" w:rsidRPr="00EC5055">
        <w:t>.</w:t>
      </w:r>
    </w:p>
    <w:p w:rsidR="008011C2" w:rsidRPr="006674F3" w:rsidRDefault="008011C2" w:rsidP="00136622">
      <w:pPr>
        <w:pStyle w:val="BodyText"/>
      </w:pPr>
      <w:r w:rsidRPr="006674F3">
        <w:t>The DAP returns error information using an Error response. If a request for any of the three bas</w:t>
      </w:r>
      <w:r w:rsidR="005D7457">
        <w:t>ic responses cannot be completed then</w:t>
      </w:r>
      <w:r w:rsidRPr="006674F3">
        <w:t xml:space="preserve"> an Error response is returned in its place.</w:t>
      </w:r>
    </w:p>
    <w:p w:rsidR="008011C2" w:rsidRPr="006674F3" w:rsidRDefault="000F6CF6" w:rsidP="00136622">
      <w:pPr>
        <w:pStyle w:val="BodyText"/>
      </w:pPr>
      <w:r>
        <w:t>The two</w:t>
      </w:r>
      <w:r w:rsidR="008011C2" w:rsidRPr="006674F3">
        <w:t xml:space="preserve"> responses (</w:t>
      </w:r>
      <w:r>
        <w:t>DDX and DataDDX</w:t>
      </w:r>
      <w:r w:rsidR="008011C2" w:rsidRPr="006674F3">
        <w:t>) are complete in and of themselves so that, for example, the data response can be used by a client without ever requesting either of the two other responses. In many cases, client progr</w:t>
      </w:r>
      <w:r>
        <w:t>ams will request the DDX</w:t>
      </w:r>
      <w:r w:rsidR="008011C2" w:rsidRPr="006674F3">
        <w:t xml:space="preserve"> </w:t>
      </w:r>
      <w:r w:rsidR="00B03267">
        <w:t xml:space="preserve">response first </w:t>
      </w:r>
      <w:r w:rsidR="008011C2" w:rsidRPr="006674F3">
        <w:t>before requesting</w:t>
      </w:r>
      <w:r>
        <w:t xml:space="preserve"> </w:t>
      </w:r>
      <w:r>
        <w:lastRenderedPageBreak/>
        <w:t>the DataDDX</w:t>
      </w:r>
      <w:r w:rsidR="00B03267">
        <w:t xml:space="preserve"> response</w:t>
      </w:r>
      <w:r w:rsidR="008011C2" w:rsidRPr="006674F3">
        <w:t xml:space="preserve"> but there is no requirement they do so and no server SHALL require that behavior on the part of clients.</w:t>
      </w:r>
    </w:p>
    <w:p w:rsidR="000F6CF6" w:rsidRDefault="000F6CF6" w:rsidP="00136622">
      <w:pPr>
        <w:pStyle w:val="BodyText"/>
      </w:pPr>
      <w:r>
        <w:t xml:space="preserve">Operationally, communication between a DAP </w:t>
      </w:r>
      <w:r w:rsidR="008011C2" w:rsidRPr="006674F3">
        <w:t>client</w:t>
      </w:r>
      <w:r>
        <w:t xml:space="preserve"> and a DAP server uses some underlying already existing protocol. </w:t>
      </w:r>
      <w:r w:rsidR="00B03267">
        <w:t xml:space="preserve">Volume </w:t>
      </w:r>
      <w:ins w:id="145" w:author="Author">
        <w:r w:rsidR="008A0466">
          <w:t>2</w:t>
        </w:r>
      </w:ins>
      <w:del w:id="146" w:author="Author">
        <w:r w:rsidR="00B03267" w:rsidDel="008A0466">
          <w:delText>II</w:delText>
        </w:r>
      </w:del>
      <w:r w:rsidR="00B03267">
        <w:t xml:space="preserve"> discusses the appropriate choices for the underlying protocol.</w:t>
      </w:r>
      <w:r w:rsidR="002D0375">
        <w:t xml:space="preserve"> Whatever protocol is used, the actual DataDDX response must conform to the Multi-Part MIME encoding </w:t>
      </w:r>
      <w:r w:rsidR="002D0375" w:rsidRPr="00EC5055">
        <w:t xml:space="preserve">described in </w:t>
      </w:r>
      <w:del w:id="147" w:author="Author">
        <w:r w:rsidR="002D0375" w:rsidRPr="001F0A3D" w:rsidDel="0095389A">
          <w:rPr>
            <w:rPrChange w:id="148" w:author="Author">
              <w:rPr>
                <w:color w:val="FF0000"/>
              </w:rPr>
            </w:rPrChange>
          </w:rPr>
          <w:delText>Section ?</w:delText>
        </w:r>
      </w:del>
      <w:ins w:id="149" w:author="Author">
        <w:r w:rsidR="0095389A" w:rsidRPr="001F0A3D">
          <w:rPr>
            <w:rPrChange w:id="150" w:author="Author">
              <w:rPr>
                <w:color w:val="FF0000"/>
              </w:rPr>
            </w:rPrChange>
          </w:rPr>
          <w:t>Section ?</w:t>
        </w:r>
      </w:ins>
      <w:r w:rsidR="002D0375" w:rsidRPr="000072F8">
        <w:rPr>
          <w:color w:val="FF0000"/>
        </w:rPr>
        <w:t>.</w:t>
      </w:r>
    </w:p>
    <w:p w:rsidR="008011C2" w:rsidRPr="006674F3" w:rsidRDefault="008011C2" w:rsidP="00136622">
      <w:pPr>
        <w:pStyle w:val="BodyText"/>
      </w:pPr>
      <w:r w:rsidRPr="006674F3">
        <w:t>In addition to these data objects, a DAP server MAY provide additional “services” which clients may find useful.  For example, many D</w:t>
      </w:r>
      <w:r w:rsidR="003835A1">
        <w:t xml:space="preserve">AP-compliant servers provide </w:t>
      </w:r>
      <w:r w:rsidRPr="006674F3">
        <w:t xml:space="preserve">HTML-formatted representations </w:t>
      </w:r>
      <w:r w:rsidR="003835A1">
        <w:t xml:space="preserve">or ASCII representations </w:t>
      </w:r>
      <w:r w:rsidRPr="006674F3">
        <w:t xml:space="preserve">of a data source’s structure </w:t>
      </w:r>
      <w:r w:rsidR="003835A1">
        <w:t>and data. Such additional service</w:t>
      </w:r>
      <w:r w:rsidR="00136622">
        <w:t xml:space="preserve">s are discussed in Volume </w:t>
      </w:r>
      <w:ins w:id="151" w:author="Author">
        <w:r w:rsidR="008A0466">
          <w:t>2</w:t>
        </w:r>
      </w:ins>
      <w:del w:id="152" w:author="Author">
        <w:r w:rsidR="00136622" w:rsidDel="008A0466">
          <w:delText>II</w:delText>
        </w:r>
      </w:del>
      <w:r w:rsidR="00136622">
        <w:t xml:space="preserve"> of this specification.</w:t>
      </w:r>
    </w:p>
    <w:p w:rsidR="008011C2" w:rsidRPr="006674F3" w:rsidRDefault="008011C2" w:rsidP="005A7E80">
      <w:pPr>
        <w:pStyle w:val="Heading1"/>
      </w:pPr>
      <w:bookmarkStart w:id="153" w:name="_Toc328299962"/>
      <w:bookmarkStart w:id="154" w:name="_Toc333413703"/>
      <w:r w:rsidRPr="006674F3">
        <w:t>Characterization of a Data Source</w:t>
      </w:r>
      <w:bookmarkEnd w:id="153"/>
      <w:bookmarkEnd w:id="154"/>
    </w:p>
    <w:p w:rsidR="003835A1" w:rsidRDefault="008011C2" w:rsidP="00136622">
      <w:pPr>
        <w:pStyle w:val="BodyText"/>
      </w:pPr>
      <w:r w:rsidRPr="006674F3">
        <w:t>The DAP characterizes a data sour</w:t>
      </w:r>
      <w:r w:rsidR="003835A1">
        <w:t>ce as a collection of variables, dimensions, and enumeration types.</w:t>
      </w:r>
      <w:r w:rsidRPr="006674F3">
        <w:t xml:space="preserve"> Each variable consists of a name, a type, a value, and a collection of Attributes. </w:t>
      </w:r>
      <w:r w:rsidR="003835A1">
        <w:t>Dimensions have a name and a size. Enumerations list names and values of the enumeration constants. These elements may be grouped into collections using the concept of a “group” that has an identifier and defines a naming scope for the elements within it. Groups may contain other groups.</w:t>
      </w:r>
    </w:p>
    <w:p w:rsidR="008011C2" w:rsidRDefault="008011C2" w:rsidP="00136622">
      <w:pPr>
        <w:pStyle w:val="BodyText"/>
      </w:pPr>
      <w:r w:rsidRPr="006674F3">
        <w:t>The distinction between information in a variable and in an Attribute is somewhat arbitrary. However, the intention is that Attributes hold information that aids in the interpretatio</w:t>
      </w:r>
      <w:r w:rsidR="003835A1">
        <w:t xml:space="preserve">n of data held in a variable. </w:t>
      </w:r>
      <w:r w:rsidRPr="006674F3">
        <w:t>Variables, on the other hand, hold the primary content of a data source.</w:t>
      </w:r>
    </w:p>
    <w:p w:rsidR="003835A1" w:rsidRDefault="00FF4D15" w:rsidP="00136622">
      <w:pPr>
        <w:pStyle w:val="BodyText"/>
      </w:pPr>
      <w:del w:id="155" w:author="Author">
        <w:r w:rsidRPr="001F0A3D" w:rsidDel="0095389A">
          <w:rPr>
            <w:rPrChange w:id="156" w:author="Author">
              <w:rPr>
                <w:color w:val="FF0000"/>
              </w:rPr>
            </w:rPrChange>
          </w:rPr>
          <w:delText>Section ?</w:delText>
        </w:r>
      </w:del>
      <w:ins w:id="157" w:author="Author">
        <w:r w:rsidR="0095389A" w:rsidRPr="001F0A3D">
          <w:rPr>
            <w:rPrChange w:id="158" w:author="Author">
              <w:rPr>
                <w:color w:val="FF0000"/>
              </w:rPr>
            </w:rPrChange>
          </w:rPr>
          <w:t>Section ?</w:t>
        </w:r>
      </w:ins>
      <w:r>
        <w:t xml:space="preserve"> </w:t>
      </w:r>
      <w:r w:rsidR="00772D53">
        <w:t>provides a formal syntax for</w:t>
      </w:r>
      <w:r w:rsidR="00760E1A">
        <w:t xml:space="preserve"> DAP </w:t>
      </w:r>
      <w:r w:rsidR="00772D53">
        <w:t xml:space="preserve">DDX </w:t>
      </w:r>
      <w:r w:rsidR="00760E1A">
        <w:t>characterizations. It is defined using the RelaxNG standard [] for describing the context-free syntax of a class of XML documents, the DDX in this case. The following discussion closely follows that R</w:t>
      </w:r>
      <w:ins w:id="159" w:author="Author">
        <w:r w:rsidR="0095389A">
          <w:t xml:space="preserve">ELAX </w:t>
        </w:r>
      </w:ins>
      <w:del w:id="160" w:author="Author">
        <w:r w:rsidR="00760E1A" w:rsidDel="0095389A">
          <w:delText>elax</w:delText>
        </w:r>
      </w:del>
      <w:r w:rsidR="00760E1A">
        <w:t>NG syntax specification.  It should be noted that any syntax specification requires a specification of the lexical elements of the syntax. The XML specification [] provides most of the lexical context for the syntax, but there are certain places where additional lexical e</w:t>
      </w:r>
      <w:r w:rsidR="00772D53">
        <w:t xml:space="preserve">lements must be used. </w:t>
      </w:r>
      <w:del w:id="161" w:author="Author">
        <w:r w:rsidRPr="000072F8" w:rsidDel="0095389A">
          <w:rPr>
            <w:color w:val="FF0000"/>
          </w:rPr>
          <w:delText>Section ?</w:delText>
        </w:r>
      </w:del>
      <w:ins w:id="162" w:author="Author">
        <w:r w:rsidR="0095389A">
          <w:rPr>
            <w:color w:val="FF0000"/>
          </w:rPr>
          <w:t>Section ?</w:t>
        </w:r>
      </w:ins>
      <w:r>
        <w:t xml:space="preserve"> </w:t>
      </w:r>
      <w:r w:rsidR="00760E1A">
        <w:t>describes those additional lexical elements, and those elements are discussed at appropriate points in the following discussion.</w:t>
      </w:r>
    </w:p>
    <w:p w:rsidR="00821475" w:rsidDel="005A29DC" w:rsidRDefault="00821475" w:rsidP="00136622">
      <w:pPr>
        <w:pStyle w:val="BodyText"/>
        <w:rPr>
          <w:del w:id="163" w:author="Author"/>
        </w:rPr>
      </w:pPr>
      <w:r>
        <w:t>Since the syntax is context-free, there are semantic limitations on what is legal in a DDX. These semantic limitations are defined at appropriate places in the following documentation. It should also be noted that if there are conflicts between what is described here and the RelaxNG syntax, then the syntax takes precedence.</w:t>
      </w:r>
    </w:p>
    <w:p w:rsidR="00C27ECE" w:rsidRDefault="00C27ECE" w:rsidP="00136622">
      <w:pPr>
        <w:pStyle w:val="BodyText"/>
      </w:pPr>
    </w:p>
    <w:p w:rsidR="006349B8" w:rsidRDefault="00F51BFF" w:rsidP="006349B8">
      <w:pPr>
        <w:pStyle w:val="Heading1"/>
      </w:pPr>
      <w:bookmarkStart w:id="164" w:name="_Toc328299963"/>
      <w:bookmarkStart w:id="165" w:name="_Toc333413704"/>
      <w:r>
        <w:t xml:space="preserve">DDX </w:t>
      </w:r>
      <w:r w:rsidR="006349B8">
        <w:t>Declarations</w:t>
      </w:r>
      <w:bookmarkEnd w:id="165"/>
    </w:p>
    <w:p w:rsidR="001A0F00" w:rsidRDefault="001A0F00" w:rsidP="007434A7">
      <w:pPr>
        <w:pStyle w:val="Heading2"/>
        <w:rPr>
          <w:ins w:id="166" w:author="Author"/>
        </w:rPr>
      </w:pPr>
      <w:bookmarkStart w:id="167" w:name="_Toc333413705"/>
      <w:ins w:id="168" w:author="Author">
        <w:r>
          <w:t>XML Escaping Within the DDX</w:t>
        </w:r>
        <w:bookmarkEnd w:id="167"/>
      </w:ins>
    </w:p>
    <w:p w:rsidR="001A0F00" w:rsidRDefault="001A0F00" w:rsidP="001A0F00">
      <w:pPr>
        <w:pStyle w:val="BodyText"/>
        <w:rPr>
          <w:ins w:id="169" w:author="Author"/>
        </w:rPr>
      </w:pPr>
      <w:ins w:id="170" w:author="Author">
        <w:r>
          <w:t>Any string of characters appearing within an XML attribute in the DDX must apply the standard XML escapes.  Specifically, any attribute value containing any of the following characters must replace them with the corresponding XML escape form.</w:t>
        </w:r>
      </w:ins>
    </w:p>
    <w:tbl>
      <w:tblPr>
        <w:tblStyle w:val="TableGrid"/>
        <w:tblW w:w="0" w:type="auto"/>
        <w:jc w:val="center"/>
        <w:tblLook w:val="04A0" w:firstRow="1" w:lastRow="0" w:firstColumn="1" w:lastColumn="0" w:noHBand="0" w:noVBand="1"/>
      </w:tblPr>
      <w:tblGrid>
        <w:gridCol w:w="1149"/>
        <w:gridCol w:w="1695"/>
      </w:tblGrid>
      <w:tr w:rsidR="001A0F00" w:rsidRPr="00C81164" w:rsidTr="008B3BE6">
        <w:trPr>
          <w:jc w:val="center"/>
          <w:ins w:id="171" w:author="Author"/>
        </w:trPr>
        <w:tc>
          <w:tcPr>
            <w:tcW w:w="1149" w:type="dxa"/>
          </w:tcPr>
          <w:p w:rsidR="001A0F00" w:rsidRPr="00C81164" w:rsidRDefault="001A0F00" w:rsidP="008B3BE6">
            <w:pPr>
              <w:spacing w:after="0"/>
              <w:ind w:left="0"/>
              <w:rPr>
                <w:ins w:id="172" w:author="Author"/>
              </w:rPr>
            </w:pPr>
            <w:ins w:id="173" w:author="Author">
              <w:r>
                <w:t>Character</w:t>
              </w:r>
            </w:ins>
          </w:p>
        </w:tc>
        <w:tc>
          <w:tcPr>
            <w:tcW w:w="1695" w:type="dxa"/>
          </w:tcPr>
          <w:p w:rsidR="001A0F00" w:rsidRPr="00C81164" w:rsidRDefault="001A0F00" w:rsidP="008B3BE6">
            <w:pPr>
              <w:spacing w:after="0"/>
              <w:ind w:left="0"/>
              <w:rPr>
                <w:ins w:id="174" w:author="Author"/>
              </w:rPr>
            </w:pPr>
            <w:ins w:id="175" w:author="Author">
              <w:r>
                <w:t>Escaped Form</w:t>
              </w:r>
            </w:ins>
          </w:p>
        </w:tc>
      </w:tr>
      <w:tr w:rsidR="001A0F00" w:rsidRPr="00C81164" w:rsidTr="008B3BE6">
        <w:trPr>
          <w:jc w:val="center"/>
          <w:ins w:id="176" w:author="Author"/>
        </w:trPr>
        <w:tc>
          <w:tcPr>
            <w:tcW w:w="1149" w:type="dxa"/>
          </w:tcPr>
          <w:p w:rsidR="001A0F00" w:rsidRDefault="001A0F00" w:rsidP="008B3BE6">
            <w:pPr>
              <w:spacing w:after="0"/>
              <w:ind w:left="0"/>
              <w:rPr>
                <w:ins w:id="177" w:author="Author"/>
                <w:b/>
                <w:bCs/>
                <w:noProof/>
                <w:snapToGrid w:val="0"/>
              </w:rPr>
            </w:pPr>
            <w:ins w:id="178" w:author="Author">
              <w:r>
                <w:t>&amp;</w:t>
              </w:r>
            </w:ins>
          </w:p>
        </w:tc>
        <w:tc>
          <w:tcPr>
            <w:tcW w:w="1695" w:type="dxa"/>
          </w:tcPr>
          <w:p w:rsidR="001A0F00" w:rsidRDefault="001A0F00" w:rsidP="008B3BE6">
            <w:pPr>
              <w:spacing w:after="0"/>
              <w:ind w:left="0"/>
              <w:rPr>
                <w:ins w:id="179" w:author="Author"/>
                <w:b/>
                <w:bCs/>
                <w:noProof/>
                <w:snapToGrid w:val="0"/>
              </w:rPr>
            </w:pPr>
            <w:ins w:id="180" w:author="Author">
              <w:r>
                <w:t>&amp;amp;</w:t>
              </w:r>
            </w:ins>
          </w:p>
        </w:tc>
      </w:tr>
      <w:tr w:rsidR="001A0F00" w:rsidRPr="00C81164" w:rsidTr="008B3BE6">
        <w:trPr>
          <w:jc w:val="center"/>
          <w:ins w:id="181" w:author="Author"/>
        </w:trPr>
        <w:tc>
          <w:tcPr>
            <w:tcW w:w="1149" w:type="dxa"/>
          </w:tcPr>
          <w:p w:rsidR="001A0F00" w:rsidRDefault="001A0F00" w:rsidP="008B3BE6">
            <w:pPr>
              <w:spacing w:after="0"/>
              <w:ind w:left="0"/>
              <w:rPr>
                <w:ins w:id="182" w:author="Author"/>
                <w:b/>
                <w:bCs/>
                <w:noProof/>
                <w:snapToGrid w:val="0"/>
              </w:rPr>
            </w:pPr>
            <w:ins w:id="183" w:author="Author">
              <w:r>
                <w:t>&lt;</w:t>
              </w:r>
            </w:ins>
          </w:p>
        </w:tc>
        <w:tc>
          <w:tcPr>
            <w:tcW w:w="1695" w:type="dxa"/>
          </w:tcPr>
          <w:p w:rsidR="001A0F00" w:rsidRDefault="001A0F00" w:rsidP="008B3BE6">
            <w:pPr>
              <w:spacing w:after="0"/>
              <w:ind w:left="0"/>
              <w:rPr>
                <w:ins w:id="184" w:author="Author"/>
                <w:b/>
                <w:bCs/>
                <w:noProof/>
                <w:snapToGrid w:val="0"/>
              </w:rPr>
            </w:pPr>
            <w:ins w:id="185" w:author="Author">
              <w:r>
                <w:t>&amp;lt;</w:t>
              </w:r>
            </w:ins>
          </w:p>
        </w:tc>
      </w:tr>
      <w:tr w:rsidR="001A0F00" w:rsidRPr="00C81164" w:rsidTr="008B3BE6">
        <w:trPr>
          <w:jc w:val="center"/>
          <w:ins w:id="186" w:author="Author"/>
        </w:trPr>
        <w:tc>
          <w:tcPr>
            <w:tcW w:w="1149" w:type="dxa"/>
          </w:tcPr>
          <w:p w:rsidR="001A0F00" w:rsidRDefault="001A0F00" w:rsidP="008B3BE6">
            <w:pPr>
              <w:spacing w:after="0"/>
              <w:ind w:left="0"/>
              <w:rPr>
                <w:ins w:id="187" w:author="Author"/>
                <w:b/>
                <w:bCs/>
                <w:noProof/>
                <w:snapToGrid w:val="0"/>
              </w:rPr>
            </w:pPr>
            <w:ins w:id="188" w:author="Author">
              <w:r>
                <w:lastRenderedPageBreak/>
                <w:t>&gt;</w:t>
              </w:r>
            </w:ins>
          </w:p>
        </w:tc>
        <w:tc>
          <w:tcPr>
            <w:tcW w:w="1695" w:type="dxa"/>
          </w:tcPr>
          <w:p w:rsidR="001A0F00" w:rsidRDefault="001A0F00" w:rsidP="008B3BE6">
            <w:pPr>
              <w:spacing w:after="0"/>
              <w:ind w:left="0"/>
              <w:rPr>
                <w:ins w:id="189" w:author="Author"/>
                <w:b/>
                <w:bCs/>
                <w:noProof/>
                <w:snapToGrid w:val="0"/>
              </w:rPr>
            </w:pPr>
            <w:ins w:id="190" w:author="Author">
              <w:r>
                <w:t>&amp;gt;</w:t>
              </w:r>
            </w:ins>
          </w:p>
        </w:tc>
      </w:tr>
      <w:tr w:rsidR="001A0F00" w:rsidRPr="00C81164" w:rsidTr="008B3BE6">
        <w:trPr>
          <w:jc w:val="center"/>
          <w:ins w:id="191" w:author="Author"/>
        </w:trPr>
        <w:tc>
          <w:tcPr>
            <w:tcW w:w="1149" w:type="dxa"/>
          </w:tcPr>
          <w:p w:rsidR="001A0F00" w:rsidRDefault="001A0F00" w:rsidP="008B3BE6">
            <w:pPr>
              <w:spacing w:after="0"/>
              <w:ind w:left="0"/>
              <w:rPr>
                <w:ins w:id="192" w:author="Author"/>
                <w:b/>
                <w:bCs/>
                <w:noProof/>
                <w:snapToGrid w:val="0"/>
              </w:rPr>
            </w:pPr>
            <w:ins w:id="193" w:author="Author">
              <w:r>
                <w:t>"</w:t>
              </w:r>
            </w:ins>
          </w:p>
        </w:tc>
        <w:tc>
          <w:tcPr>
            <w:tcW w:w="1695" w:type="dxa"/>
          </w:tcPr>
          <w:p w:rsidR="001A0F00" w:rsidRDefault="001A0F00" w:rsidP="008B3BE6">
            <w:pPr>
              <w:spacing w:after="0"/>
              <w:ind w:left="0"/>
              <w:rPr>
                <w:ins w:id="194" w:author="Author"/>
                <w:b/>
                <w:bCs/>
                <w:noProof/>
                <w:snapToGrid w:val="0"/>
              </w:rPr>
            </w:pPr>
            <w:ins w:id="195" w:author="Author">
              <w:r>
                <w:t>&amp;quot;</w:t>
              </w:r>
            </w:ins>
          </w:p>
        </w:tc>
      </w:tr>
    </w:tbl>
    <w:p w:rsidR="001A0F00" w:rsidRDefault="001A0F00">
      <w:pPr>
        <w:pStyle w:val="BodyText"/>
        <w:rPr>
          <w:ins w:id="196" w:author="Author"/>
        </w:rPr>
        <w:pPrChange w:id="197" w:author="Author">
          <w:pPr>
            <w:pStyle w:val="Heading2"/>
          </w:pPr>
        </w:pPrChange>
      </w:pPr>
      <w:ins w:id="198" w:author="Author">
        <w:r>
          <w:t xml:space="preserve">So for example, given the occurrence of the attribute </w:t>
        </w:r>
      </w:ins>
    </w:p>
    <w:p w:rsidR="001A0F00" w:rsidRDefault="001A0F00">
      <w:pPr>
        <w:pStyle w:val="BodyText"/>
        <w:rPr>
          <w:ins w:id="199" w:author="Author"/>
        </w:rPr>
        <w:pPrChange w:id="200" w:author="Author">
          <w:pPr>
            <w:pStyle w:val="Heading2"/>
          </w:pPr>
        </w:pPrChange>
      </w:pPr>
      <w:ins w:id="201" w:author="Author">
        <w:r>
          <w:tab/>
          <w:t>name=”&amp;&lt;&gt;”</w:t>
        </w:r>
      </w:ins>
    </w:p>
    <w:p w:rsidR="001A0F00" w:rsidRDefault="001A0F00">
      <w:pPr>
        <w:pStyle w:val="BodyText"/>
        <w:rPr>
          <w:ins w:id="202" w:author="Author"/>
        </w:rPr>
        <w:pPrChange w:id="203" w:author="Author">
          <w:pPr>
            <w:pStyle w:val="Heading2"/>
          </w:pPr>
        </w:pPrChange>
      </w:pPr>
      <w:ins w:id="204" w:author="Author">
        <w:r>
          <w:t>it must be re-written to this form</w:t>
        </w:r>
      </w:ins>
    </w:p>
    <w:p w:rsidR="001A0F00" w:rsidRPr="007E1054" w:rsidRDefault="001A0F00">
      <w:pPr>
        <w:pStyle w:val="BodyText"/>
        <w:rPr>
          <w:ins w:id="205" w:author="Author"/>
        </w:rPr>
        <w:pPrChange w:id="206" w:author="Author">
          <w:pPr>
            <w:pStyle w:val="Heading2"/>
          </w:pPr>
        </w:pPrChange>
      </w:pPr>
      <w:ins w:id="207" w:author="Author">
        <w:r>
          <w:tab/>
          <w:t>name=”&amp;amp;&amp;lt;&amp;gt;”</w:t>
        </w:r>
      </w:ins>
    </w:p>
    <w:p w:rsidR="001A0F00" w:rsidRDefault="00873B48">
      <w:pPr>
        <w:pStyle w:val="Heading2"/>
        <w:rPr>
          <w:ins w:id="208" w:author="Author"/>
        </w:rPr>
      </w:pPr>
      <w:bookmarkStart w:id="209" w:name="_Toc333413706"/>
      <w:ins w:id="210" w:author="Author">
        <w:r>
          <w:t>Name</w:t>
        </w:r>
        <w:r w:rsidR="001A0F00">
          <w:t>s</w:t>
        </w:r>
        <w:bookmarkEnd w:id="209"/>
      </w:ins>
    </w:p>
    <w:p w:rsidR="00873B48" w:rsidDel="001A0F00" w:rsidRDefault="00873B48">
      <w:pPr>
        <w:pStyle w:val="BodyText"/>
        <w:rPr>
          <w:ins w:id="211" w:author="Author"/>
          <w:del w:id="212" w:author="Author"/>
        </w:rPr>
        <w:pPrChange w:id="213" w:author="Author">
          <w:pPr>
            <w:pStyle w:val="Heading2"/>
          </w:pPr>
        </w:pPrChange>
      </w:pPr>
      <w:ins w:id="214" w:author="Author">
        <w:del w:id="215" w:author="Author">
          <w:r w:rsidDel="001A0F00">
            <w:delText>s</w:delText>
          </w:r>
        </w:del>
      </w:ins>
    </w:p>
    <w:p w:rsidR="001A0F00" w:rsidRDefault="00873B48">
      <w:pPr>
        <w:pStyle w:val="BodyText"/>
        <w:rPr>
          <w:ins w:id="216" w:author="Author"/>
        </w:rPr>
        <w:pPrChange w:id="217" w:author="Author">
          <w:pPr>
            <w:pStyle w:val="Heading2"/>
          </w:pPr>
        </w:pPrChange>
      </w:pPr>
      <w:ins w:id="218" w:author="Author">
        <w:r>
          <w:t>A name (aka i</w:t>
        </w:r>
        <w:r w:rsidR="00F4405B">
          <w:t xml:space="preserve">dentifier) in DAP4 consists of </w:t>
        </w:r>
        <w:r>
          <w:t>a sequence of any lega</w:t>
        </w:r>
        <w:r w:rsidR="00F4405B">
          <w:t>l non-control UTF-8 characters</w:t>
        </w:r>
        <w:r w:rsidR="005A29DC">
          <w:t xml:space="preserve">. </w:t>
        </w:r>
        <w:del w:id="219" w:author="Author">
          <w:r w:rsidR="00F4405B" w:rsidDel="005A29DC">
            <w:delText xml:space="preserve"> except as noted below. </w:delText>
          </w:r>
        </w:del>
        <w:r>
          <w:t>A control character is any UTF-8 character in the inclusive range [0x00 – 0x1F].</w:t>
        </w:r>
      </w:ins>
    </w:p>
    <w:p w:rsidR="00F4405B" w:rsidDel="001A0F00" w:rsidRDefault="00873B48">
      <w:pPr>
        <w:pStyle w:val="BodyText"/>
        <w:rPr>
          <w:ins w:id="220" w:author="Author"/>
          <w:del w:id="221" w:author="Author"/>
        </w:rPr>
      </w:pPr>
      <w:ins w:id="222" w:author="Author">
        <w:del w:id="223" w:author="Author">
          <w:r w:rsidDel="001A0F00">
            <w:delText xml:space="preserve"> </w:delText>
          </w:r>
          <w:r w:rsidR="00D06C17" w:rsidDel="001A0F00">
            <w:delText>When appearing in an XML attribute (such as name=”…”) c</w:delText>
          </w:r>
          <w:r w:rsidR="00F4405B" w:rsidDel="001A0F00">
            <w:delText>Certain characters can be included, but must be represented using the XML escape mechanism. Specifically, an identifier containing any of the following characters must replace them with the corresponding XML escape form.</w:delText>
          </w:r>
          <w:bookmarkStart w:id="224" w:name="_Toc329691197"/>
          <w:bookmarkStart w:id="225" w:name="_Toc329692272"/>
          <w:bookmarkStart w:id="226" w:name="_Toc333412194"/>
          <w:bookmarkStart w:id="227" w:name="_Toc333412338"/>
          <w:bookmarkStart w:id="228" w:name="_Toc333413707"/>
          <w:bookmarkEnd w:id="224"/>
          <w:bookmarkEnd w:id="225"/>
          <w:bookmarkEnd w:id="226"/>
          <w:bookmarkEnd w:id="227"/>
          <w:bookmarkEnd w:id="228"/>
        </w:del>
      </w:ins>
    </w:p>
    <w:tbl>
      <w:tblPr>
        <w:tblStyle w:val="TableGrid"/>
        <w:tblW w:w="0" w:type="auto"/>
        <w:jc w:val="center"/>
        <w:tblLook w:val="04A0" w:firstRow="1" w:lastRow="0" w:firstColumn="1" w:lastColumn="0" w:noHBand="0" w:noVBand="1"/>
      </w:tblPr>
      <w:tblGrid>
        <w:gridCol w:w="1509"/>
        <w:gridCol w:w="1695"/>
      </w:tblGrid>
      <w:tr w:rsidR="00F4405B" w:rsidRPr="00C81164" w:rsidDel="001A0F00" w:rsidTr="00D06C17">
        <w:trPr>
          <w:jc w:val="center"/>
          <w:ins w:id="229" w:author="Author"/>
          <w:del w:id="230" w:author="Author"/>
        </w:trPr>
        <w:tc>
          <w:tcPr>
            <w:tcW w:w="1149" w:type="dxa"/>
          </w:tcPr>
          <w:p w:rsidR="00F4405B" w:rsidRPr="00C81164" w:rsidDel="001A0F00" w:rsidRDefault="00F4405B">
            <w:pPr>
              <w:pStyle w:val="BodyText"/>
              <w:rPr>
                <w:ins w:id="231" w:author="Author"/>
                <w:del w:id="232" w:author="Author"/>
              </w:rPr>
              <w:pPrChange w:id="233" w:author="Author">
                <w:pPr>
                  <w:spacing w:after="0"/>
                  <w:ind w:left="0"/>
                  <w:jc w:val="left"/>
                </w:pPr>
              </w:pPrChange>
            </w:pPr>
            <w:ins w:id="234" w:author="Author">
              <w:del w:id="235" w:author="Author">
                <w:r w:rsidDel="001A0F00">
                  <w:delText>Character</w:delText>
                </w:r>
                <w:bookmarkStart w:id="236" w:name="_Toc329691198"/>
                <w:bookmarkStart w:id="237" w:name="_Toc329692273"/>
                <w:bookmarkStart w:id="238" w:name="_Toc333412195"/>
                <w:bookmarkStart w:id="239" w:name="_Toc333412339"/>
                <w:bookmarkStart w:id="240" w:name="_Toc333413708"/>
                <w:bookmarkEnd w:id="236"/>
                <w:bookmarkEnd w:id="237"/>
                <w:bookmarkEnd w:id="238"/>
                <w:bookmarkEnd w:id="239"/>
                <w:bookmarkEnd w:id="240"/>
              </w:del>
            </w:ins>
          </w:p>
        </w:tc>
        <w:tc>
          <w:tcPr>
            <w:tcW w:w="1695" w:type="dxa"/>
          </w:tcPr>
          <w:p w:rsidR="00F4405B" w:rsidRPr="00C81164" w:rsidDel="001A0F00" w:rsidRDefault="00F4405B">
            <w:pPr>
              <w:pStyle w:val="BodyText"/>
              <w:rPr>
                <w:ins w:id="241" w:author="Author"/>
                <w:del w:id="242" w:author="Author"/>
              </w:rPr>
              <w:pPrChange w:id="243" w:author="Author">
                <w:pPr>
                  <w:spacing w:after="0"/>
                  <w:ind w:left="0"/>
                  <w:jc w:val="left"/>
                </w:pPr>
              </w:pPrChange>
            </w:pPr>
            <w:ins w:id="244" w:author="Author">
              <w:del w:id="245" w:author="Author">
                <w:r w:rsidDel="001A0F00">
                  <w:delText>Escaped Form</w:delText>
                </w:r>
                <w:bookmarkStart w:id="246" w:name="_Toc329691199"/>
                <w:bookmarkStart w:id="247" w:name="_Toc329692274"/>
                <w:bookmarkStart w:id="248" w:name="_Toc333412196"/>
                <w:bookmarkStart w:id="249" w:name="_Toc333412340"/>
                <w:bookmarkStart w:id="250" w:name="_Toc333413709"/>
                <w:bookmarkEnd w:id="246"/>
                <w:bookmarkEnd w:id="247"/>
                <w:bookmarkEnd w:id="248"/>
                <w:bookmarkEnd w:id="249"/>
                <w:bookmarkEnd w:id="250"/>
              </w:del>
            </w:ins>
          </w:p>
        </w:tc>
        <w:bookmarkStart w:id="251" w:name="_Toc329691200"/>
        <w:bookmarkStart w:id="252" w:name="_Toc329692275"/>
        <w:bookmarkStart w:id="253" w:name="_Toc333412197"/>
        <w:bookmarkStart w:id="254" w:name="_Toc333412341"/>
        <w:bookmarkStart w:id="255" w:name="_Toc333413710"/>
        <w:bookmarkEnd w:id="251"/>
        <w:bookmarkEnd w:id="252"/>
        <w:bookmarkEnd w:id="253"/>
        <w:bookmarkEnd w:id="254"/>
        <w:bookmarkEnd w:id="255"/>
      </w:tr>
      <w:tr w:rsidR="00F4405B" w:rsidRPr="00C81164" w:rsidDel="001A0F00" w:rsidTr="00D06C17">
        <w:trPr>
          <w:jc w:val="center"/>
          <w:ins w:id="256" w:author="Author"/>
          <w:del w:id="257" w:author="Author"/>
        </w:trPr>
        <w:tc>
          <w:tcPr>
            <w:tcW w:w="1149" w:type="dxa"/>
          </w:tcPr>
          <w:p w:rsidR="00F4405B" w:rsidDel="001A0F00" w:rsidRDefault="00F4405B">
            <w:pPr>
              <w:pStyle w:val="BodyText"/>
              <w:rPr>
                <w:ins w:id="258" w:author="Author"/>
                <w:del w:id="259" w:author="Author"/>
              </w:rPr>
              <w:pPrChange w:id="260" w:author="Author">
                <w:pPr>
                  <w:spacing w:after="0"/>
                  <w:ind w:left="0"/>
                  <w:jc w:val="left"/>
                </w:pPr>
              </w:pPrChange>
            </w:pPr>
            <w:ins w:id="261" w:author="Author">
              <w:del w:id="262" w:author="Author">
                <w:r w:rsidDel="001A0F00">
                  <w:delText>'</w:delText>
                </w:r>
                <w:bookmarkStart w:id="263" w:name="_Toc329691201"/>
                <w:bookmarkStart w:id="264" w:name="_Toc329692276"/>
                <w:bookmarkStart w:id="265" w:name="_Toc333412198"/>
                <w:bookmarkStart w:id="266" w:name="_Toc333412342"/>
                <w:bookmarkStart w:id="267" w:name="_Toc333413711"/>
                <w:bookmarkEnd w:id="263"/>
                <w:bookmarkEnd w:id="264"/>
                <w:bookmarkEnd w:id="265"/>
                <w:bookmarkEnd w:id="266"/>
                <w:bookmarkEnd w:id="267"/>
              </w:del>
            </w:ins>
          </w:p>
        </w:tc>
        <w:tc>
          <w:tcPr>
            <w:tcW w:w="1695" w:type="dxa"/>
          </w:tcPr>
          <w:p w:rsidR="00F4405B" w:rsidDel="001A0F00" w:rsidRDefault="00F4405B">
            <w:pPr>
              <w:pStyle w:val="BodyText"/>
              <w:rPr>
                <w:ins w:id="268" w:author="Author"/>
                <w:del w:id="269" w:author="Author"/>
                <w:b/>
                <w:bCs/>
                <w:noProof/>
                <w:snapToGrid w:val="0"/>
              </w:rPr>
              <w:pPrChange w:id="270" w:author="Author">
                <w:pPr>
                  <w:numPr>
                    <w:ilvl w:val="2"/>
                    <w:numId w:val="22"/>
                  </w:numPr>
                  <w:spacing w:before="120"/>
                  <w:ind w:hanging="360"/>
                  <w:jc w:val="left"/>
                  <w:outlineLvl w:val="1"/>
                </w:pPr>
              </w:pPrChange>
            </w:pPr>
            <w:ins w:id="271" w:author="Author">
              <w:del w:id="272" w:author="Author">
                <w:r w:rsidDel="001A0F00">
                  <w:delText>&amp;#039;</w:delText>
                </w:r>
                <w:bookmarkStart w:id="273" w:name="_Toc329691202"/>
                <w:bookmarkStart w:id="274" w:name="_Toc329692277"/>
                <w:bookmarkStart w:id="275" w:name="_Toc333412199"/>
                <w:bookmarkStart w:id="276" w:name="_Toc333412343"/>
                <w:bookmarkStart w:id="277" w:name="_Toc333413712"/>
                <w:bookmarkEnd w:id="273"/>
                <w:bookmarkEnd w:id="274"/>
                <w:bookmarkEnd w:id="275"/>
                <w:bookmarkEnd w:id="276"/>
                <w:bookmarkEnd w:id="277"/>
              </w:del>
            </w:ins>
          </w:p>
        </w:tc>
        <w:bookmarkStart w:id="278" w:name="_Toc329691203"/>
        <w:bookmarkStart w:id="279" w:name="_Toc329692278"/>
        <w:bookmarkStart w:id="280" w:name="_Toc333412200"/>
        <w:bookmarkStart w:id="281" w:name="_Toc333412344"/>
        <w:bookmarkStart w:id="282" w:name="_Toc333413713"/>
        <w:bookmarkEnd w:id="278"/>
        <w:bookmarkEnd w:id="279"/>
        <w:bookmarkEnd w:id="280"/>
        <w:bookmarkEnd w:id="281"/>
        <w:bookmarkEnd w:id="282"/>
      </w:tr>
      <w:tr w:rsidR="00F4405B" w:rsidRPr="00C81164" w:rsidDel="001A0F00" w:rsidTr="00D06C17">
        <w:trPr>
          <w:jc w:val="center"/>
          <w:ins w:id="283" w:author="Author"/>
          <w:del w:id="284" w:author="Author"/>
        </w:trPr>
        <w:tc>
          <w:tcPr>
            <w:tcW w:w="1149" w:type="dxa"/>
          </w:tcPr>
          <w:p w:rsidR="00F4405B" w:rsidRPr="00C81164" w:rsidDel="001A0F00" w:rsidRDefault="00F4405B">
            <w:pPr>
              <w:pStyle w:val="BodyText"/>
              <w:rPr>
                <w:ins w:id="285" w:author="Author"/>
                <w:del w:id="286" w:author="Author"/>
                <w:b/>
                <w:bCs/>
                <w:noProof/>
                <w:snapToGrid w:val="0"/>
              </w:rPr>
              <w:pPrChange w:id="287" w:author="Author">
                <w:pPr>
                  <w:numPr>
                    <w:ilvl w:val="2"/>
                    <w:numId w:val="22"/>
                  </w:numPr>
                  <w:spacing w:before="120" w:after="0"/>
                  <w:ind w:left="0" w:hanging="360"/>
                  <w:jc w:val="left"/>
                  <w:outlineLvl w:val="1"/>
                </w:pPr>
              </w:pPrChange>
            </w:pPr>
            <w:ins w:id="288" w:author="Author">
              <w:del w:id="289" w:author="Author">
                <w:r w:rsidDel="001A0F00">
                  <w:delText>.</w:delText>
                </w:r>
                <w:bookmarkStart w:id="290" w:name="_Toc329691204"/>
                <w:bookmarkStart w:id="291" w:name="_Toc329692279"/>
                <w:bookmarkStart w:id="292" w:name="_Toc333412201"/>
                <w:bookmarkStart w:id="293" w:name="_Toc333412345"/>
                <w:bookmarkStart w:id="294" w:name="_Toc333413714"/>
                <w:bookmarkEnd w:id="290"/>
                <w:bookmarkEnd w:id="291"/>
                <w:bookmarkEnd w:id="292"/>
                <w:bookmarkEnd w:id="293"/>
                <w:bookmarkEnd w:id="294"/>
              </w:del>
            </w:ins>
          </w:p>
        </w:tc>
        <w:tc>
          <w:tcPr>
            <w:tcW w:w="1695" w:type="dxa"/>
          </w:tcPr>
          <w:p w:rsidR="00F4405B" w:rsidDel="001A0F00" w:rsidRDefault="00F4405B">
            <w:pPr>
              <w:pStyle w:val="BodyText"/>
              <w:rPr>
                <w:ins w:id="295" w:author="Author"/>
                <w:del w:id="296" w:author="Author"/>
                <w:b/>
                <w:bCs/>
                <w:noProof/>
                <w:snapToGrid w:val="0"/>
              </w:rPr>
              <w:pPrChange w:id="297" w:author="Author">
                <w:pPr>
                  <w:numPr>
                    <w:ilvl w:val="2"/>
                    <w:numId w:val="22"/>
                  </w:numPr>
                  <w:spacing w:before="120" w:after="0"/>
                  <w:ind w:left="0" w:hanging="360"/>
                  <w:jc w:val="left"/>
                  <w:outlineLvl w:val="1"/>
                </w:pPr>
              </w:pPrChange>
            </w:pPr>
            <w:ins w:id="298" w:author="Author">
              <w:del w:id="299" w:author="Author">
                <w:r w:rsidDel="001A0F00">
                  <w:delText>&amp;#046;</w:delText>
                </w:r>
                <w:bookmarkStart w:id="300" w:name="_Toc329691205"/>
                <w:bookmarkStart w:id="301" w:name="_Toc329692280"/>
                <w:bookmarkStart w:id="302" w:name="_Toc333412202"/>
                <w:bookmarkStart w:id="303" w:name="_Toc333412346"/>
                <w:bookmarkStart w:id="304" w:name="_Toc333413715"/>
                <w:bookmarkEnd w:id="300"/>
                <w:bookmarkEnd w:id="301"/>
                <w:bookmarkEnd w:id="302"/>
                <w:bookmarkEnd w:id="303"/>
                <w:bookmarkEnd w:id="304"/>
              </w:del>
            </w:ins>
          </w:p>
        </w:tc>
        <w:bookmarkStart w:id="305" w:name="_Toc329691206"/>
        <w:bookmarkStart w:id="306" w:name="_Toc329692281"/>
        <w:bookmarkStart w:id="307" w:name="_Toc333412203"/>
        <w:bookmarkStart w:id="308" w:name="_Toc333412347"/>
        <w:bookmarkStart w:id="309" w:name="_Toc333413716"/>
        <w:bookmarkEnd w:id="305"/>
        <w:bookmarkEnd w:id="306"/>
        <w:bookmarkEnd w:id="307"/>
        <w:bookmarkEnd w:id="308"/>
        <w:bookmarkEnd w:id="309"/>
      </w:tr>
      <w:tr w:rsidR="00F4405B" w:rsidRPr="00C81164" w:rsidDel="001A0F00" w:rsidTr="00D06C17">
        <w:trPr>
          <w:jc w:val="center"/>
          <w:ins w:id="310" w:author="Author"/>
          <w:del w:id="311" w:author="Author"/>
        </w:trPr>
        <w:tc>
          <w:tcPr>
            <w:tcW w:w="1149" w:type="dxa"/>
          </w:tcPr>
          <w:p w:rsidR="00F4405B" w:rsidRPr="00C81164" w:rsidDel="001A0F00" w:rsidRDefault="00F4405B">
            <w:pPr>
              <w:pStyle w:val="BodyText"/>
              <w:rPr>
                <w:ins w:id="312" w:author="Author"/>
                <w:del w:id="313" w:author="Author"/>
                <w:b/>
                <w:bCs/>
                <w:noProof/>
                <w:snapToGrid w:val="0"/>
              </w:rPr>
              <w:pPrChange w:id="314" w:author="Author">
                <w:pPr>
                  <w:numPr>
                    <w:ilvl w:val="2"/>
                    <w:numId w:val="22"/>
                  </w:numPr>
                  <w:spacing w:before="120" w:after="0"/>
                  <w:ind w:left="0" w:hanging="360"/>
                  <w:jc w:val="left"/>
                  <w:outlineLvl w:val="1"/>
                </w:pPr>
              </w:pPrChange>
            </w:pPr>
            <w:ins w:id="315" w:author="Author">
              <w:del w:id="316" w:author="Author">
                <w:r w:rsidDel="001A0F00">
                  <w:delText>/</w:delText>
                </w:r>
                <w:bookmarkStart w:id="317" w:name="_Toc329691207"/>
                <w:bookmarkStart w:id="318" w:name="_Toc329692282"/>
                <w:bookmarkStart w:id="319" w:name="_Toc333412204"/>
                <w:bookmarkStart w:id="320" w:name="_Toc333412348"/>
                <w:bookmarkStart w:id="321" w:name="_Toc333413717"/>
                <w:bookmarkEnd w:id="317"/>
                <w:bookmarkEnd w:id="318"/>
                <w:bookmarkEnd w:id="319"/>
                <w:bookmarkEnd w:id="320"/>
                <w:bookmarkEnd w:id="321"/>
              </w:del>
            </w:ins>
          </w:p>
        </w:tc>
        <w:tc>
          <w:tcPr>
            <w:tcW w:w="1695" w:type="dxa"/>
          </w:tcPr>
          <w:p w:rsidR="00F4405B" w:rsidRPr="00C81164" w:rsidDel="001A0F00" w:rsidRDefault="00F4405B">
            <w:pPr>
              <w:pStyle w:val="BodyText"/>
              <w:rPr>
                <w:ins w:id="322" w:author="Author"/>
                <w:del w:id="323" w:author="Author"/>
                <w:b/>
                <w:bCs/>
                <w:noProof/>
                <w:snapToGrid w:val="0"/>
              </w:rPr>
              <w:pPrChange w:id="324" w:author="Author">
                <w:pPr>
                  <w:numPr>
                    <w:ilvl w:val="2"/>
                    <w:numId w:val="22"/>
                  </w:numPr>
                  <w:spacing w:before="120" w:after="0"/>
                  <w:ind w:left="0" w:hanging="360"/>
                  <w:jc w:val="left"/>
                  <w:outlineLvl w:val="1"/>
                </w:pPr>
              </w:pPrChange>
            </w:pPr>
            <w:ins w:id="325" w:author="Author">
              <w:del w:id="326" w:author="Author">
                <w:r w:rsidDel="001A0F00">
                  <w:delText>&amp;#047;</w:delText>
                </w:r>
                <w:bookmarkStart w:id="327" w:name="_Toc329691208"/>
                <w:bookmarkStart w:id="328" w:name="_Toc329692283"/>
                <w:bookmarkStart w:id="329" w:name="_Toc333412205"/>
                <w:bookmarkStart w:id="330" w:name="_Toc333412349"/>
                <w:bookmarkStart w:id="331" w:name="_Toc333413718"/>
                <w:bookmarkEnd w:id="327"/>
                <w:bookmarkEnd w:id="328"/>
                <w:bookmarkEnd w:id="329"/>
                <w:bookmarkEnd w:id="330"/>
                <w:bookmarkEnd w:id="331"/>
              </w:del>
            </w:ins>
          </w:p>
        </w:tc>
        <w:bookmarkStart w:id="332" w:name="_Toc329691209"/>
        <w:bookmarkStart w:id="333" w:name="_Toc329692284"/>
        <w:bookmarkStart w:id="334" w:name="_Toc333412206"/>
        <w:bookmarkStart w:id="335" w:name="_Toc333412350"/>
        <w:bookmarkStart w:id="336" w:name="_Toc333413719"/>
        <w:bookmarkEnd w:id="332"/>
        <w:bookmarkEnd w:id="333"/>
        <w:bookmarkEnd w:id="334"/>
        <w:bookmarkEnd w:id="335"/>
        <w:bookmarkEnd w:id="336"/>
      </w:tr>
      <w:tr w:rsidR="00F4405B" w:rsidRPr="00C81164" w:rsidDel="001A0F00" w:rsidTr="00D06C17">
        <w:trPr>
          <w:jc w:val="center"/>
          <w:ins w:id="337" w:author="Author"/>
          <w:del w:id="338" w:author="Author"/>
        </w:trPr>
        <w:tc>
          <w:tcPr>
            <w:tcW w:w="1149" w:type="dxa"/>
          </w:tcPr>
          <w:p w:rsidR="00F4405B" w:rsidDel="001A0F00" w:rsidRDefault="00F4405B">
            <w:pPr>
              <w:pStyle w:val="BodyText"/>
              <w:rPr>
                <w:ins w:id="339" w:author="Author"/>
                <w:del w:id="340" w:author="Author"/>
                <w:b/>
                <w:bCs/>
                <w:noProof/>
                <w:snapToGrid w:val="0"/>
              </w:rPr>
              <w:pPrChange w:id="341" w:author="Author">
                <w:pPr>
                  <w:numPr>
                    <w:ilvl w:val="2"/>
                    <w:numId w:val="22"/>
                  </w:numPr>
                  <w:spacing w:before="120"/>
                  <w:ind w:hanging="360"/>
                  <w:jc w:val="left"/>
                  <w:outlineLvl w:val="1"/>
                </w:pPr>
              </w:pPrChange>
            </w:pPr>
            <w:ins w:id="342" w:author="Author">
              <w:del w:id="343" w:author="Author">
                <w:r w:rsidDel="001A0F00">
                  <w:delText>"</w:delText>
                </w:r>
                <w:bookmarkStart w:id="344" w:name="_Toc329691210"/>
                <w:bookmarkStart w:id="345" w:name="_Toc329692285"/>
                <w:bookmarkStart w:id="346" w:name="_Toc333412207"/>
                <w:bookmarkStart w:id="347" w:name="_Toc333412351"/>
                <w:bookmarkStart w:id="348" w:name="_Toc333413720"/>
                <w:bookmarkEnd w:id="344"/>
                <w:bookmarkEnd w:id="345"/>
                <w:bookmarkEnd w:id="346"/>
                <w:bookmarkEnd w:id="347"/>
                <w:bookmarkEnd w:id="348"/>
              </w:del>
            </w:ins>
          </w:p>
        </w:tc>
        <w:tc>
          <w:tcPr>
            <w:tcW w:w="1695" w:type="dxa"/>
          </w:tcPr>
          <w:p w:rsidR="00F4405B" w:rsidDel="001A0F00" w:rsidRDefault="00F4405B">
            <w:pPr>
              <w:pStyle w:val="BodyText"/>
              <w:rPr>
                <w:ins w:id="349" w:author="Author"/>
                <w:del w:id="350" w:author="Author"/>
                <w:b/>
                <w:bCs/>
                <w:noProof/>
                <w:snapToGrid w:val="0"/>
              </w:rPr>
              <w:pPrChange w:id="351" w:author="Author">
                <w:pPr>
                  <w:numPr>
                    <w:ilvl w:val="2"/>
                    <w:numId w:val="22"/>
                  </w:numPr>
                  <w:spacing w:before="120"/>
                  <w:ind w:hanging="360"/>
                  <w:jc w:val="left"/>
                  <w:outlineLvl w:val="1"/>
                </w:pPr>
              </w:pPrChange>
            </w:pPr>
            <w:ins w:id="352" w:author="Author">
              <w:del w:id="353" w:author="Author">
                <w:r w:rsidDel="001A0F00">
                  <w:delText>&amp;quot;</w:delText>
                </w:r>
                <w:bookmarkStart w:id="354" w:name="_Toc329691211"/>
                <w:bookmarkStart w:id="355" w:name="_Toc329692286"/>
                <w:bookmarkStart w:id="356" w:name="_Toc333412208"/>
                <w:bookmarkStart w:id="357" w:name="_Toc333412352"/>
                <w:bookmarkStart w:id="358" w:name="_Toc333413721"/>
                <w:bookmarkEnd w:id="354"/>
                <w:bookmarkEnd w:id="355"/>
                <w:bookmarkEnd w:id="356"/>
                <w:bookmarkEnd w:id="357"/>
                <w:bookmarkEnd w:id="358"/>
              </w:del>
            </w:ins>
          </w:p>
        </w:tc>
        <w:bookmarkStart w:id="359" w:name="_Toc329691212"/>
        <w:bookmarkStart w:id="360" w:name="_Toc329692287"/>
        <w:bookmarkStart w:id="361" w:name="_Toc333412209"/>
        <w:bookmarkStart w:id="362" w:name="_Toc333412353"/>
        <w:bookmarkStart w:id="363" w:name="_Toc333413722"/>
        <w:bookmarkEnd w:id="359"/>
        <w:bookmarkEnd w:id="360"/>
        <w:bookmarkEnd w:id="361"/>
        <w:bookmarkEnd w:id="362"/>
        <w:bookmarkEnd w:id="363"/>
      </w:tr>
      <w:tr w:rsidR="00F4405B" w:rsidRPr="00C81164" w:rsidDel="001A0F00" w:rsidTr="00D06C17">
        <w:trPr>
          <w:jc w:val="center"/>
          <w:ins w:id="364" w:author="Author"/>
          <w:del w:id="365" w:author="Author"/>
        </w:trPr>
        <w:tc>
          <w:tcPr>
            <w:tcW w:w="1149" w:type="dxa"/>
          </w:tcPr>
          <w:p w:rsidR="00F4405B" w:rsidDel="001A0F00" w:rsidRDefault="00F4405B">
            <w:pPr>
              <w:pStyle w:val="BodyText"/>
              <w:rPr>
                <w:ins w:id="366" w:author="Author"/>
                <w:del w:id="367" w:author="Author"/>
                <w:b/>
                <w:bCs/>
                <w:noProof/>
                <w:snapToGrid w:val="0"/>
              </w:rPr>
              <w:pPrChange w:id="368" w:author="Author">
                <w:pPr>
                  <w:numPr>
                    <w:ilvl w:val="2"/>
                    <w:numId w:val="22"/>
                  </w:numPr>
                  <w:spacing w:before="120"/>
                  <w:ind w:hanging="360"/>
                  <w:jc w:val="left"/>
                  <w:outlineLvl w:val="1"/>
                </w:pPr>
              </w:pPrChange>
            </w:pPr>
            <w:ins w:id="369" w:author="Author">
              <w:del w:id="370" w:author="Author">
                <w:r w:rsidDel="001A0F00">
                  <w:delText>&amp;</w:delText>
                </w:r>
                <w:bookmarkStart w:id="371" w:name="_Toc329691213"/>
                <w:bookmarkStart w:id="372" w:name="_Toc329692288"/>
                <w:bookmarkStart w:id="373" w:name="_Toc333412210"/>
                <w:bookmarkStart w:id="374" w:name="_Toc333412354"/>
                <w:bookmarkStart w:id="375" w:name="_Toc333413723"/>
                <w:bookmarkEnd w:id="371"/>
                <w:bookmarkEnd w:id="372"/>
                <w:bookmarkEnd w:id="373"/>
                <w:bookmarkEnd w:id="374"/>
                <w:bookmarkEnd w:id="375"/>
              </w:del>
            </w:ins>
          </w:p>
        </w:tc>
        <w:tc>
          <w:tcPr>
            <w:tcW w:w="1695" w:type="dxa"/>
          </w:tcPr>
          <w:p w:rsidR="00F4405B" w:rsidDel="001A0F00" w:rsidRDefault="00F4405B">
            <w:pPr>
              <w:pStyle w:val="BodyText"/>
              <w:rPr>
                <w:ins w:id="376" w:author="Author"/>
                <w:del w:id="377" w:author="Author"/>
                <w:b/>
                <w:bCs/>
                <w:noProof/>
                <w:snapToGrid w:val="0"/>
              </w:rPr>
              <w:pPrChange w:id="378" w:author="Author">
                <w:pPr>
                  <w:numPr>
                    <w:ilvl w:val="2"/>
                    <w:numId w:val="22"/>
                  </w:numPr>
                  <w:spacing w:before="120"/>
                  <w:ind w:hanging="360"/>
                  <w:jc w:val="left"/>
                  <w:outlineLvl w:val="1"/>
                </w:pPr>
              </w:pPrChange>
            </w:pPr>
            <w:ins w:id="379" w:author="Author">
              <w:del w:id="380" w:author="Author">
                <w:r w:rsidDel="001A0F00">
                  <w:delText>&amp;amp;</w:delText>
                </w:r>
                <w:bookmarkStart w:id="381" w:name="_Toc329691214"/>
                <w:bookmarkStart w:id="382" w:name="_Toc329692289"/>
                <w:bookmarkStart w:id="383" w:name="_Toc333412211"/>
                <w:bookmarkStart w:id="384" w:name="_Toc333412355"/>
                <w:bookmarkStart w:id="385" w:name="_Toc333413724"/>
                <w:bookmarkEnd w:id="381"/>
                <w:bookmarkEnd w:id="382"/>
                <w:bookmarkEnd w:id="383"/>
                <w:bookmarkEnd w:id="384"/>
                <w:bookmarkEnd w:id="385"/>
              </w:del>
            </w:ins>
          </w:p>
        </w:tc>
        <w:bookmarkStart w:id="386" w:name="_Toc329691215"/>
        <w:bookmarkStart w:id="387" w:name="_Toc329692290"/>
        <w:bookmarkStart w:id="388" w:name="_Toc333412212"/>
        <w:bookmarkStart w:id="389" w:name="_Toc333412356"/>
        <w:bookmarkStart w:id="390" w:name="_Toc333413725"/>
        <w:bookmarkEnd w:id="386"/>
        <w:bookmarkEnd w:id="387"/>
        <w:bookmarkEnd w:id="388"/>
        <w:bookmarkEnd w:id="389"/>
        <w:bookmarkEnd w:id="390"/>
      </w:tr>
      <w:tr w:rsidR="00F4405B" w:rsidRPr="00C81164" w:rsidDel="001A0F00" w:rsidTr="00D06C17">
        <w:trPr>
          <w:jc w:val="center"/>
          <w:ins w:id="391" w:author="Author"/>
          <w:del w:id="392" w:author="Author"/>
        </w:trPr>
        <w:tc>
          <w:tcPr>
            <w:tcW w:w="1149" w:type="dxa"/>
          </w:tcPr>
          <w:p w:rsidR="00F4405B" w:rsidDel="001A0F00" w:rsidRDefault="00F4405B">
            <w:pPr>
              <w:pStyle w:val="BodyText"/>
              <w:rPr>
                <w:ins w:id="393" w:author="Author"/>
                <w:del w:id="394" w:author="Author"/>
                <w:b/>
                <w:bCs/>
                <w:noProof/>
                <w:snapToGrid w:val="0"/>
              </w:rPr>
              <w:pPrChange w:id="395" w:author="Author">
                <w:pPr>
                  <w:numPr>
                    <w:ilvl w:val="2"/>
                    <w:numId w:val="22"/>
                  </w:numPr>
                  <w:spacing w:before="120"/>
                  <w:ind w:hanging="360"/>
                  <w:jc w:val="left"/>
                  <w:outlineLvl w:val="1"/>
                </w:pPr>
              </w:pPrChange>
            </w:pPr>
            <w:ins w:id="396" w:author="Author">
              <w:del w:id="397" w:author="Author">
                <w:r w:rsidDel="001A0F00">
                  <w:delText>&lt;</w:delText>
                </w:r>
                <w:bookmarkStart w:id="398" w:name="_Toc329691216"/>
                <w:bookmarkStart w:id="399" w:name="_Toc329692291"/>
                <w:bookmarkStart w:id="400" w:name="_Toc333412213"/>
                <w:bookmarkStart w:id="401" w:name="_Toc333412357"/>
                <w:bookmarkStart w:id="402" w:name="_Toc333413726"/>
                <w:bookmarkEnd w:id="398"/>
                <w:bookmarkEnd w:id="399"/>
                <w:bookmarkEnd w:id="400"/>
                <w:bookmarkEnd w:id="401"/>
                <w:bookmarkEnd w:id="402"/>
              </w:del>
            </w:ins>
          </w:p>
        </w:tc>
        <w:tc>
          <w:tcPr>
            <w:tcW w:w="1695" w:type="dxa"/>
          </w:tcPr>
          <w:p w:rsidR="00F4405B" w:rsidDel="001A0F00" w:rsidRDefault="00F4405B">
            <w:pPr>
              <w:pStyle w:val="BodyText"/>
              <w:rPr>
                <w:ins w:id="403" w:author="Author"/>
                <w:del w:id="404" w:author="Author"/>
                <w:b/>
                <w:bCs/>
                <w:noProof/>
                <w:snapToGrid w:val="0"/>
              </w:rPr>
              <w:pPrChange w:id="405" w:author="Author">
                <w:pPr>
                  <w:numPr>
                    <w:ilvl w:val="2"/>
                    <w:numId w:val="22"/>
                  </w:numPr>
                  <w:spacing w:before="120"/>
                  <w:ind w:hanging="360"/>
                  <w:jc w:val="left"/>
                  <w:outlineLvl w:val="1"/>
                </w:pPr>
              </w:pPrChange>
            </w:pPr>
            <w:ins w:id="406" w:author="Author">
              <w:del w:id="407" w:author="Author">
                <w:r w:rsidDel="001A0F00">
                  <w:delText>&amp;lt;</w:delText>
                </w:r>
                <w:bookmarkStart w:id="408" w:name="_Toc329691217"/>
                <w:bookmarkStart w:id="409" w:name="_Toc329692292"/>
                <w:bookmarkStart w:id="410" w:name="_Toc333412214"/>
                <w:bookmarkStart w:id="411" w:name="_Toc333412358"/>
                <w:bookmarkStart w:id="412" w:name="_Toc333413727"/>
                <w:bookmarkEnd w:id="408"/>
                <w:bookmarkEnd w:id="409"/>
                <w:bookmarkEnd w:id="410"/>
                <w:bookmarkEnd w:id="411"/>
                <w:bookmarkEnd w:id="412"/>
              </w:del>
            </w:ins>
          </w:p>
        </w:tc>
        <w:bookmarkStart w:id="413" w:name="_Toc329691218"/>
        <w:bookmarkStart w:id="414" w:name="_Toc329692293"/>
        <w:bookmarkStart w:id="415" w:name="_Toc333412215"/>
        <w:bookmarkStart w:id="416" w:name="_Toc333412359"/>
        <w:bookmarkStart w:id="417" w:name="_Toc333413728"/>
        <w:bookmarkEnd w:id="413"/>
        <w:bookmarkEnd w:id="414"/>
        <w:bookmarkEnd w:id="415"/>
        <w:bookmarkEnd w:id="416"/>
        <w:bookmarkEnd w:id="417"/>
      </w:tr>
      <w:tr w:rsidR="00F4405B" w:rsidRPr="00C81164" w:rsidDel="001A0F00" w:rsidTr="00D06C17">
        <w:trPr>
          <w:jc w:val="center"/>
          <w:ins w:id="418" w:author="Author"/>
          <w:del w:id="419" w:author="Author"/>
        </w:trPr>
        <w:tc>
          <w:tcPr>
            <w:tcW w:w="1149" w:type="dxa"/>
          </w:tcPr>
          <w:p w:rsidR="00F4405B" w:rsidDel="001A0F00" w:rsidRDefault="00F4405B">
            <w:pPr>
              <w:pStyle w:val="BodyText"/>
              <w:rPr>
                <w:ins w:id="420" w:author="Author"/>
                <w:del w:id="421" w:author="Author"/>
                <w:b/>
                <w:bCs/>
                <w:noProof/>
                <w:snapToGrid w:val="0"/>
              </w:rPr>
              <w:pPrChange w:id="422" w:author="Author">
                <w:pPr>
                  <w:numPr>
                    <w:ilvl w:val="2"/>
                    <w:numId w:val="22"/>
                  </w:numPr>
                  <w:spacing w:before="120"/>
                  <w:ind w:hanging="360"/>
                  <w:jc w:val="left"/>
                  <w:outlineLvl w:val="1"/>
                </w:pPr>
              </w:pPrChange>
            </w:pPr>
            <w:ins w:id="423" w:author="Author">
              <w:del w:id="424" w:author="Author">
                <w:r w:rsidDel="001A0F00">
                  <w:delText>&gt;</w:delText>
                </w:r>
                <w:bookmarkStart w:id="425" w:name="_Toc329691219"/>
                <w:bookmarkStart w:id="426" w:name="_Toc329692294"/>
                <w:bookmarkStart w:id="427" w:name="_Toc333412216"/>
                <w:bookmarkStart w:id="428" w:name="_Toc333412360"/>
                <w:bookmarkStart w:id="429" w:name="_Toc333413729"/>
                <w:bookmarkEnd w:id="425"/>
                <w:bookmarkEnd w:id="426"/>
                <w:bookmarkEnd w:id="427"/>
                <w:bookmarkEnd w:id="428"/>
                <w:bookmarkEnd w:id="429"/>
              </w:del>
            </w:ins>
          </w:p>
        </w:tc>
        <w:tc>
          <w:tcPr>
            <w:tcW w:w="1695" w:type="dxa"/>
          </w:tcPr>
          <w:p w:rsidR="00F4405B" w:rsidDel="001A0F00" w:rsidRDefault="00F4405B">
            <w:pPr>
              <w:pStyle w:val="BodyText"/>
              <w:rPr>
                <w:ins w:id="430" w:author="Author"/>
                <w:del w:id="431" w:author="Author"/>
                <w:b/>
                <w:bCs/>
                <w:noProof/>
                <w:snapToGrid w:val="0"/>
              </w:rPr>
              <w:pPrChange w:id="432" w:author="Author">
                <w:pPr>
                  <w:numPr>
                    <w:ilvl w:val="2"/>
                    <w:numId w:val="22"/>
                  </w:numPr>
                  <w:spacing w:before="120"/>
                  <w:ind w:hanging="360"/>
                  <w:jc w:val="left"/>
                  <w:outlineLvl w:val="1"/>
                </w:pPr>
              </w:pPrChange>
            </w:pPr>
            <w:ins w:id="433" w:author="Author">
              <w:del w:id="434" w:author="Author">
                <w:r w:rsidDel="001A0F00">
                  <w:delText>&amp;gt;</w:delText>
                </w:r>
                <w:bookmarkStart w:id="435" w:name="_Toc329691220"/>
                <w:bookmarkStart w:id="436" w:name="_Toc329692295"/>
                <w:bookmarkStart w:id="437" w:name="_Toc333412217"/>
                <w:bookmarkStart w:id="438" w:name="_Toc333412361"/>
                <w:bookmarkStart w:id="439" w:name="_Toc333413730"/>
                <w:bookmarkEnd w:id="435"/>
                <w:bookmarkEnd w:id="436"/>
                <w:bookmarkEnd w:id="437"/>
                <w:bookmarkEnd w:id="438"/>
                <w:bookmarkEnd w:id="439"/>
              </w:del>
            </w:ins>
          </w:p>
        </w:tc>
        <w:bookmarkStart w:id="440" w:name="_Toc329691221"/>
        <w:bookmarkStart w:id="441" w:name="_Toc329692296"/>
        <w:bookmarkStart w:id="442" w:name="_Toc333412218"/>
        <w:bookmarkStart w:id="443" w:name="_Toc333412362"/>
        <w:bookmarkStart w:id="444" w:name="_Toc333413731"/>
        <w:bookmarkEnd w:id="440"/>
        <w:bookmarkEnd w:id="441"/>
        <w:bookmarkEnd w:id="442"/>
        <w:bookmarkEnd w:id="443"/>
        <w:bookmarkEnd w:id="444"/>
      </w:tr>
      <w:tr w:rsidR="005A29DC" w:rsidRPr="00C81164" w:rsidDel="001A0F00" w:rsidTr="00D06C17">
        <w:trPr>
          <w:jc w:val="center"/>
          <w:ins w:id="445" w:author="Author"/>
          <w:del w:id="446" w:author="Author"/>
        </w:trPr>
        <w:tc>
          <w:tcPr>
            <w:tcW w:w="1149" w:type="dxa"/>
          </w:tcPr>
          <w:p w:rsidR="005A29DC" w:rsidDel="001A0F00" w:rsidRDefault="005A29DC">
            <w:pPr>
              <w:pStyle w:val="BodyText"/>
              <w:rPr>
                <w:ins w:id="447" w:author="Author"/>
                <w:del w:id="448" w:author="Author"/>
                <w:b/>
                <w:bCs/>
                <w:noProof/>
                <w:snapToGrid w:val="0"/>
              </w:rPr>
              <w:pPrChange w:id="449" w:author="Author">
                <w:pPr>
                  <w:numPr>
                    <w:ilvl w:val="2"/>
                    <w:numId w:val="22"/>
                  </w:numPr>
                  <w:spacing w:before="120"/>
                  <w:ind w:hanging="360"/>
                  <w:jc w:val="left"/>
                  <w:outlineLvl w:val="1"/>
                </w:pPr>
              </w:pPrChange>
            </w:pPr>
            <w:ins w:id="450" w:author="Author">
              <w:del w:id="451" w:author="Author">
                <w:r w:rsidDel="001A0F00">
                  <w:delText>"</w:delText>
                </w:r>
                <w:bookmarkStart w:id="452" w:name="_Toc329691222"/>
                <w:bookmarkStart w:id="453" w:name="_Toc329692297"/>
                <w:bookmarkStart w:id="454" w:name="_Toc333412219"/>
                <w:bookmarkStart w:id="455" w:name="_Toc333412363"/>
                <w:bookmarkStart w:id="456" w:name="_Toc333413732"/>
                <w:bookmarkEnd w:id="452"/>
                <w:bookmarkEnd w:id="453"/>
                <w:bookmarkEnd w:id="454"/>
                <w:bookmarkEnd w:id="455"/>
                <w:bookmarkEnd w:id="456"/>
              </w:del>
            </w:ins>
          </w:p>
        </w:tc>
        <w:tc>
          <w:tcPr>
            <w:tcW w:w="1695" w:type="dxa"/>
          </w:tcPr>
          <w:p w:rsidR="005A29DC" w:rsidDel="001A0F00" w:rsidRDefault="005A29DC">
            <w:pPr>
              <w:pStyle w:val="BodyText"/>
              <w:rPr>
                <w:ins w:id="457" w:author="Author"/>
                <w:del w:id="458" w:author="Author"/>
                <w:b/>
                <w:bCs/>
                <w:noProof/>
                <w:snapToGrid w:val="0"/>
              </w:rPr>
              <w:pPrChange w:id="459" w:author="Author">
                <w:pPr>
                  <w:numPr>
                    <w:ilvl w:val="2"/>
                    <w:numId w:val="22"/>
                  </w:numPr>
                  <w:spacing w:before="120"/>
                  <w:ind w:hanging="360"/>
                  <w:jc w:val="left"/>
                  <w:outlineLvl w:val="1"/>
                </w:pPr>
              </w:pPrChange>
            </w:pPr>
            <w:ins w:id="460" w:author="Author">
              <w:del w:id="461" w:author="Author">
                <w:r w:rsidDel="001A0F00">
                  <w:delText>&amp;quot;</w:delText>
                </w:r>
                <w:bookmarkStart w:id="462" w:name="_Toc329691223"/>
                <w:bookmarkStart w:id="463" w:name="_Toc329692298"/>
                <w:bookmarkStart w:id="464" w:name="_Toc333412220"/>
                <w:bookmarkStart w:id="465" w:name="_Toc333412364"/>
                <w:bookmarkStart w:id="466" w:name="_Toc333413733"/>
                <w:bookmarkEnd w:id="462"/>
                <w:bookmarkEnd w:id="463"/>
                <w:bookmarkEnd w:id="464"/>
                <w:bookmarkEnd w:id="465"/>
                <w:bookmarkEnd w:id="466"/>
              </w:del>
            </w:ins>
          </w:p>
        </w:tc>
        <w:bookmarkStart w:id="467" w:name="_Toc329691224"/>
        <w:bookmarkStart w:id="468" w:name="_Toc329692299"/>
        <w:bookmarkStart w:id="469" w:name="_Toc333412221"/>
        <w:bookmarkStart w:id="470" w:name="_Toc333412365"/>
        <w:bookmarkStart w:id="471" w:name="_Toc333413734"/>
        <w:bookmarkEnd w:id="467"/>
        <w:bookmarkEnd w:id="468"/>
        <w:bookmarkEnd w:id="469"/>
        <w:bookmarkEnd w:id="470"/>
        <w:bookmarkEnd w:id="471"/>
      </w:tr>
    </w:tbl>
    <w:p w:rsidR="00873B48" w:rsidRPr="00F4405B" w:rsidDel="00D06C17" w:rsidRDefault="00F4405B">
      <w:pPr>
        <w:pStyle w:val="Heading2"/>
        <w:rPr>
          <w:ins w:id="472" w:author="Author"/>
          <w:del w:id="473" w:author="Author"/>
          <w:snapToGrid/>
          <w:rPrChange w:id="474" w:author="Author">
            <w:rPr>
              <w:ins w:id="475" w:author="Author"/>
              <w:del w:id="476" w:author="Author"/>
            </w:rPr>
          </w:rPrChange>
        </w:rPr>
      </w:pPr>
      <w:ins w:id="477" w:author="Author">
        <w:del w:id="478" w:author="Author">
          <w:r w:rsidDel="00D06C17">
            <w:delText>The formal</w:delText>
          </w:r>
          <w:r w:rsidR="00873B48" w:rsidDel="00D06C17">
            <w:delText xml:space="preserve"> definition is specified in Appendix ?.</w:delText>
          </w:r>
          <w:r w:rsidRPr="00F4405B" w:rsidDel="00D06C17">
            <w:delText xml:space="preserve"> </w:delText>
          </w:r>
          <w:bookmarkStart w:id="479" w:name="_Toc329612205"/>
          <w:bookmarkStart w:id="480" w:name="_Toc329690386"/>
          <w:bookmarkStart w:id="481" w:name="_Toc329691225"/>
          <w:bookmarkStart w:id="482" w:name="_Toc329692300"/>
          <w:bookmarkStart w:id="483" w:name="_Toc333412222"/>
          <w:bookmarkStart w:id="484" w:name="_Toc333412366"/>
          <w:bookmarkStart w:id="485" w:name="_Toc333413735"/>
          <w:bookmarkEnd w:id="479"/>
          <w:bookmarkEnd w:id="480"/>
          <w:bookmarkEnd w:id="481"/>
          <w:bookmarkEnd w:id="482"/>
          <w:bookmarkEnd w:id="483"/>
          <w:bookmarkEnd w:id="484"/>
          <w:bookmarkEnd w:id="485"/>
        </w:del>
      </w:ins>
    </w:p>
    <w:p w:rsidR="007434A7" w:rsidRDefault="007434A7">
      <w:pPr>
        <w:pStyle w:val="Heading2"/>
      </w:pPr>
      <w:bookmarkStart w:id="486" w:name="_Toc333413736"/>
      <w:r>
        <w:t>Fully Qualified Names</w:t>
      </w:r>
      <w:bookmarkEnd w:id="486"/>
    </w:p>
    <w:p w:rsidR="00EA6176" w:rsidRDefault="007434A7" w:rsidP="007434A7">
      <w:pPr>
        <w:pStyle w:val="BodyText"/>
        <w:rPr>
          <w:ins w:id="487" w:author="Author"/>
        </w:rPr>
      </w:pPr>
      <w:r>
        <w:t>Every object in a DAP4 Dataset has a Fully Qualified Name (FQN)</w:t>
      </w:r>
      <w:ins w:id="488" w:author="Author">
        <w:r w:rsidR="0095389A">
          <w:t xml:space="preserve">. </w:t>
        </w:r>
      </w:ins>
      <w:del w:id="489" w:author="Author">
        <w:r w:rsidDel="0095389A">
          <w:delText>. These</w:delText>
        </w:r>
      </w:del>
      <w:ins w:id="490" w:author="Author">
        <w:r w:rsidR="0095389A">
          <w:t>These</w:t>
        </w:r>
      </w:ins>
      <w:r>
        <w:t xml:space="preserve"> </w:t>
      </w:r>
      <w:ins w:id="491" w:author="Author">
        <w:r w:rsidR="0095389A">
          <w:t xml:space="preserve">fully qualified </w:t>
        </w:r>
      </w:ins>
      <w:r>
        <w:t xml:space="preserve">names follow the common conventions of lexically-scoped identifiers. </w:t>
      </w:r>
      <w:ins w:id="492" w:author="Author">
        <w:r w:rsidR="00EA6176">
          <w:t xml:space="preserve"> An FQN has two parts. First, there is the </w:t>
        </w:r>
        <w:r w:rsidR="001E5B18">
          <w:rPr>
            <w:i/>
          </w:rPr>
          <w:t>path</w:t>
        </w:r>
        <w:r w:rsidR="00EA6176">
          <w:t xml:space="preserve">, which refers to Group traversal, and second is the </w:t>
        </w:r>
        <w:r w:rsidR="001E5B18" w:rsidRPr="001E5B18">
          <w:rPr>
            <w:i/>
            <w:rPrChange w:id="493" w:author="Author">
              <w:rPr/>
            </w:rPrChange>
          </w:rPr>
          <w:t>suffix</w:t>
        </w:r>
        <w:r w:rsidR="00EA6176">
          <w:t xml:space="preserve">, which refers to the traversal of Structures. An FQN is the concatenation of the </w:t>
        </w:r>
        <w:r w:rsidR="001E5B18">
          <w:t>path</w:t>
        </w:r>
        <w:r w:rsidR="00EA6176">
          <w:t xml:space="preserve"> with the </w:t>
        </w:r>
        <w:r w:rsidR="001E5B18">
          <w:t>suffix and separated by the ‘/</w:t>
        </w:r>
        <w:r w:rsidR="00EA6176">
          <w:t xml:space="preserve">’ Character. The </w:t>
        </w:r>
        <w:r w:rsidR="001E5B18">
          <w:t>suffix may not exist if O is a group or is not a Structure typed variable.</w:t>
        </w:r>
      </w:ins>
    </w:p>
    <w:p w:rsidR="005D74A1" w:rsidRDefault="007434A7" w:rsidP="007434A7">
      <w:pPr>
        <w:pStyle w:val="BodyText"/>
        <w:rPr>
          <w:ins w:id="494" w:author="Author"/>
        </w:rPr>
      </w:pPr>
      <w:r>
        <w:t>To write a</w:t>
      </w:r>
      <w:ins w:id="495" w:author="Author">
        <w:r w:rsidR="00EA6176">
          <w:t xml:space="preserve"> </w:t>
        </w:r>
        <w:r w:rsidR="001E5B18">
          <w:rPr>
            <w:i/>
          </w:rPr>
          <w:t>path</w:t>
        </w:r>
        <w:r w:rsidR="00EA6176">
          <w:t xml:space="preserve"> </w:t>
        </w:r>
      </w:ins>
      <w:del w:id="496" w:author="Author">
        <w:r w:rsidDel="00EA6176">
          <w:delText>n</w:delText>
        </w:r>
      </w:del>
      <w:ins w:id="497" w:author="Author">
        <w:del w:id="498" w:author="Author">
          <w:r w:rsidR="0095389A" w:rsidDel="00EA6176">
            <w:delText xml:space="preserve"> </w:delText>
          </w:r>
        </w:del>
      </w:ins>
      <w:del w:id="499" w:author="Author">
        <w:r w:rsidDel="0095389A">
          <w:delText xml:space="preserve">d </w:delText>
        </w:r>
        <w:r w:rsidDel="00EA6176">
          <w:delText xml:space="preserve">FQN </w:delText>
        </w:r>
      </w:del>
      <w:ins w:id="500" w:author="Author">
        <w:r w:rsidR="005D74A1">
          <w:t>for an object O, follow these steps.</w:t>
        </w:r>
      </w:ins>
      <w:del w:id="501" w:author="Author">
        <w:r w:rsidDel="005D74A1">
          <w:delText>for some object O</w:delText>
        </w:r>
      </w:del>
    </w:p>
    <w:p w:rsidR="005D74A1" w:rsidRDefault="007434A7" w:rsidP="00734C51">
      <w:pPr>
        <w:pStyle w:val="ListNumber"/>
        <w:rPr>
          <w:ins w:id="502" w:author="Author"/>
        </w:rPr>
        <w:pPrChange w:id="503" w:author="Author">
          <w:pPr>
            <w:pStyle w:val="BodyText"/>
          </w:pPr>
        </w:pPrChange>
      </w:pPr>
      <w:del w:id="504" w:author="Author">
        <w:r w:rsidDel="005D74A1">
          <w:delText xml:space="preserve">, </w:delText>
        </w:r>
      </w:del>
      <w:ins w:id="505" w:author="Author">
        <w:r w:rsidR="005D74A1">
          <w:t>L</w:t>
        </w:r>
      </w:ins>
      <w:del w:id="506" w:author="Author">
        <w:r w:rsidDel="005D74A1">
          <w:delText>l</w:delText>
        </w:r>
      </w:del>
      <w:r>
        <w:t>ocate the closest</w:t>
      </w:r>
      <w:ins w:id="507" w:author="Author">
        <w:r w:rsidR="005A29DC">
          <w:t xml:space="preserve"> enc</w:t>
        </w:r>
      </w:ins>
      <w:del w:id="508" w:author="Author">
        <w:r w:rsidDel="005A29DC">
          <w:delText>, top-level</w:delText>
        </w:r>
        <w:r w:rsidDel="0095389A">
          <w:delText>,  enclosing</w:delText>
        </w:r>
      </w:del>
      <w:ins w:id="509" w:author="Author">
        <w:del w:id="510" w:author="Author">
          <w:r w:rsidR="0095389A" w:rsidDel="005A29DC">
            <w:delText>, enc</w:delText>
          </w:r>
        </w:del>
        <w:r w:rsidR="0095389A">
          <w:t>losing</w:t>
        </w:r>
      </w:ins>
      <w:r>
        <w:t xml:space="preserve"> </w:t>
      </w:r>
      <w:del w:id="511" w:author="Author">
        <w:r w:rsidDel="005A29DC">
          <w:delText xml:space="preserve">object </w:delText>
        </w:r>
      </w:del>
      <w:ins w:id="512" w:author="Author">
        <w:r w:rsidR="005A29DC">
          <w:t xml:space="preserve">group </w:t>
        </w:r>
      </w:ins>
      <w:del w:id="513" w:author="Author">
        <w:r w:rsidDel="005D74A1">
          <w:delText>(</w:delText>
        </w:r>
      </w:del>
      <w:ins w:id="514" w:author="Author">
        <w:r w:rsidR="005A29DC">
          <w:t>G</w:t>
        </w:r>
      </w:ins>
      <w:del w:id="515" w:author="Author">
        <w:r w:rsidDel="005A29DC">
          <w:delText>P</w:delText>
        </w:r>
      </w:del>
      <w:ins w:id="516" w:author="Author">
        <w:r w:rsidR="005D74A1">
          <w:t xml:space="preserve"> </w:t>
        </w:r>
      </w:ins>
      <w:del w:id="517" w:author="Author">
        <w:r w:rsidDel="005D74A1">
          <w:delText xml:space="preserve">) </w:delText>
        </w:r>
      </w:del>
      <w:r>
        <w:t>for O.</w:t>
      </w:r>
      <w:del w:id="518" w:author="Author">
        <w:r w:rsidDel="005A29DC">
          <w:delText xml:space="preserve"> </w:delText>
        </w:r>
      </w:del>
      <w:ins w:id="519" w:author="Author">
        <w:del w:id="520" w:author="Author">
          <w:r w:rsidR="0095389A" w:rsidDel="005A29DC">
            <w:delText xml:space="preserve">P will be either a </w:delText>
          </w:r>
          <w:r w:rsidR="0095389A" w:rsidRPr="00734C51" w:rsidDel="005A29DC">
            <w:rPr>
              <w:rPrChange w:id="521" w:author="Author">
                <w:rPr/>
              </w:rPrChange>
            </w:rPr>
            <w:delText>Group</w:delText>
          </w:r>
          <w:r w:rsidR="0095389A" w:rsidDel="005A29DC">
            <w:delText xml:space="preserve"> (Section ?), a </w:delText>
          </w:r>
          <w:r w:rsidR="0095389A" w:rsidRPr="00734C51" w:rsidDel="005A29DC">
            <w:rPr>
              <w:rPrChange w:id="522" w:author="Author">
                <w:rPr/>
              </w:rPrChange>
            </w:rPr>
            <w:delText>Structure</w:delText>
          </w:r>
          <w:r w:rsidR="0095389A" w:rsidDel="005A29DC">
            <w:delText xml:space="preserve"> (Section ?), or an </w:delText>
          </w:r>
          <w:r w:rsidR="0095389A" w:rsidRPr="00734C51" w:rsidDel="005A29DC">
            <w:rPr>
              <w:rPrChange w:id="523" w:author="Author">
                <w:rPr/>
              </w:rPrChange>
            </w:rPr>
            <w:delText>Enumeration</w:delText>
          </w:r>
          <w:r w:rsidR="0095389A" w:rsidDel="005A29DC">
            <w:delText xml:space="preserve"> (Section ?).</w:delText>
          </w:r>
        </w:del>
        <w:r w:rsidR="005A29DC">
          <w:t xml:space="preserve">  If O is a group, then O and G will be the same.</w:t>
        </w:r>
      </w:ins>
    </w:p>
    <w:p w:rsidR="00EA6176" w:rsidRDefault="0095389A" w:rsidP="00734C51">
      <w:pPr>
        <w:pStyle w:val="ListNumber"/>
        <w:rPr>
          <w:ins w:id="524" w:author="Author"/>
        </w:rPr>
        <w:pPrChange w:id="525" w:author="Author">
          <w:pPr>
            <w:pStyle w:val="BodyText"/>
          </w:pPr>
        </w:pPrChange>
      </w:pPr>
      <w:ins w:id="526" w:author="Author">
        <w:del w:id="527" w:author="Author">
          <w:r w:rsidDel="005A29DC">
            <w:delText xml:space="preserve"> </w:delText>
          </w:r>
        </w:del>
      </w:ins>
      <w:del w:id="528" w:author="Author">
        <w:r w:rsidR="007434A7" w:rsidDel="005A29DC">
          <w:delText xml:space="preserve">P may be the same as O. </w:delText>
        </w:r>
      </w:del>
      <w:ins w:id="529" w:author="Author">
        <w:r w:rsidR="005D74A1">
          <w:t xml:space="preserve">Create </w:t>
        </w:r>
      </w:ins>
      <w:del w:id="530" w:author="Author">
        <w:r w:rsidR="007434A7" w:rsidDel="005D74A1">
          <w:delText xml:space="preserve">Start by creating </w:delText>
        </w:r>
      </w:del>
      <w:r w:rsidR="007434A7">
        <w:t xml:space="preserve">the </w:t>
      </w:r>
      <w:del w:id="531" w:author="Author">
        <w:r w:rsidR="007434A7" w:rsidDel="00EA6176">
          <w:delText xml:space="preserve">FQN </w:delText>
        </w:r>
      </w:del>
      <w:ins w:id="532" w:author="Author">
        <w:r w:rsidR="00EA6176">
          <w:t xml:space="preserve">scope </w:t>
        </w:r>
        <w:r w:rsidR="005D74A1">
          <w:t xml:space="preserve">prefix for O </w:t>
        </w:r>
      </w:ins>
      <w:del w:id="533" w:author="Author">
        <w:r w:rsidR="007434A7" w:rsidDel="005D74A1">
          <w:delText xml:space="preserve">for </w:delText>
        </w:r>
        <w:r w:rsidR="007434A7" w:rsidDel="005A29DC">
          <w:delText>P</w:delText>
        </w:r>
        <w:r w:rsidR="007434A7" w:rsidDel="005D74A1">
          <w:delText xml:space="preserve"> </w:delText>
        </w:r>
      </w:del>
      <w:r w:rsidR="007434A7">
        <w:t xml:space="preserve">by traversing a path through the Group tree to </w:t>
      </w:r>
      <w:ins w:id="534" w:author="Author">
        <w:r w:rsidR="005D74A1">
          <w:t xml:space="preserve">and including </w:t>
        </w:r>
        <w:r w:rsidR="005A29DC">
          <w:t>G</w:t>
        </w:r>
      </w:ins>
      <w:del w:id="535" w:author="Author">
        <w:r w:rsidR="007434A7" w:rsidDel="005A29DC">
          <w:delText>P</w:delText>
        </w:r>
      </w:del>
      <w:r w:rsidR="007434A7">
        <w:t>. Concatenate the group names on that path and separating them with ‘/’. Th</w:t>
      </w:r>
      <w:ins w:id="536" w:author="Author">
        <w:r w:rsidR="005A29DC">
          <w:t xml:space="preserve">e name for </w:t>
        </w:r>
      </w:ins>
      <w:del w:id="537" w:author="Author">
        <w:r w:rsidR="007434A7" w:rsidDel="005A29DC">
          <w:delText xml:space="preserve">e </w:delText>
        </w:r>
      </w:del>
      <w:r w:rsidR="007434A7">
        <w:t xml:space="preserve">root group is </w:t>
      </w:r>
      <w:ins w:id="538" w:author="Author">
        <w:r w:rsidR="005A29DC">
          <w:t>ignored</w:t>
        </w:r>
      </w:ins>
      <w:del w:id="539" w:author="Author">
        <w:r w:rsidR="007434A7" w:rsidDel="005A29DC">
          <w:delText>assumed to have no name</w:delText>
        </w:r>
      </w:del>
      <w:r w:rsidR="007434A7">
        <w:t>, hence the FQN will begin with “/”.</w:t>
      </w:r>
    </w:p>
    <w:p w:rsidR="005A29DC" w:rsidDel="00EA6176" w:rsidRDefault="005A29DC">
      <w:pPr>
        <w:pStyle w:val="BodyText"/>
        <w:rPr>
          <w:ins w:id="540" w:author="Author"/>
          <w:del w:id="541" w:author="Author"/>
        </w:rPr>
      </w:pPr>
      <w:ins w:id="542" w:author="Author">
        <w:r>
          <w:t xml:space="preserve"> </w:t>
        </w:r>
      </w:ins>
    </w:p>
    <w:p w:rsidR="005D74A1" w:rsidRDefault="005D74A1">
      <w:pPr>
        <w:pStyle w:val="BodyText"/>
        <w:rPr>
          <w:ins w:id="543" w:author="Author"/>
        </w:rPr>
      </w:pPr>
      <w:ins w:id="544" w:author="Author">
        <w:r>
          <w:t>If O</w:t>
        </w:r>
        <w:r w:rsidR="00EA6176">
          <w:t xml:space="preserve"> is not a Structure </w:t>
        </w:r>
        <w:r w:rsidR="001E5B18">
          <w:t>typed variable</w:t>
        </w:r>
        <w:r w:rsidR="00EA6176">
          <w:t xml:space="preserve">, </w:t>
        </w:r>
        <w:del w:id="545" w:author="Author">
          <w:r w:rsidDel="00EA6176">
            <w:delText xml:space="preserve"> was a group, </w:delText>
          </w:r>
        </w:del>
        <w:r>
          <w:t xml:space="preserve">then we are done and the </w:t>
        </w:r>
        <w:del w:id="546" w:author="Author">
          <w:r w:rsidDel="00EA6176">
            <w:delText>prefix</w:delText>
          </w:r>
        </w:del>
        <w:r w:rsidR="00EA6176">
          <w:t>FQN for O</w:t>
        </w:r>
        <w:r>
          <w:t xml:space="preserve"> is </w:t>
        </w:r>
        <w:r w:rsidR="00EA6176">
          <w:t xml:space="preserve">just the </w:t>
        </w:r>
        <w:r w:rsidR="001E5B18">
          <w:t>path</w:t>
        </w:r>
        <w:r w:rsidR="00EA6176">
          <w:t xml:space="preserve">. Otherwise, the </w:t>
        </w:r>
        <w:r w:rsidR="001E5B18">
          <w:rPr>
            <w:i/>
          </w:rPr>
          <w:t>suffix</w:t>
        </w:r>
        <w:r w:rsidR="00EA6176">
          <w:t xml:space="preserve"> must be computed as follows.</w:t>
        </w:r>
        <w:del w:id="547" w:author="Author">
          <w:r w:rsidDel="00EA6176">
            <w:delText>the FQN for O.</w:delText>
          </w:r>
        </w:del>
      </w:ins>
    </w:p>
    <w:p w:rsidR="005D74A1" w:rsidRDefault="005D74A1" w:rsidP="00734C51">
      <w:pPr>
        <w:pStyle w:val="ListNumber"/>
        <w:numPr>
          <w:ilvl w:val="0"/>
          <w:numId w:val="42"/>
        </w:numPr>
        <w:rPr>
          <w:ins w:id="548" w:author="Author"/>
        </w:rPr>
        <w:pPrChange w:id="549" w:author="Author">
          <w:pPr>
            <w:pStyle w:val="BodyText"/>
          </w:pPr>
        </w:pPrChange>
      </w:pPr>
      <w:ins w:id="550" w:author="Author">
        <w:del w:id="551" w:author="Author">
          <w:r w:rsidDel="00EA6176">
            <w:delText xml:space="preserve">Otherwise O is not a group, so </w:delText>
          </w:r>
        </w:del>
        <w:r w:rsidR="00EA6176">
          <w:t>Tr</w:t>
        </w:r>
        <w:del w:id="552" w:author="Author">
          <w:r w:rsidDel="00EA6176">
            <w:delText>tr</w:delText>
          </w:r>
        </w:del>
        <w:r>
          <w:t>averse the</w:t>
        </w:r>
        <w:r w:rsidR="00EA6176">
          <w:t xml:space="preserve"> nested Structure declarations </w:t>
        </w:r>
        <w:del w:id="553" w:author="Author">
          <w:r w:rsidDel="00EA6176">
            <w:delText xml:space="preserve"> path </w:delText>
          </w:r>
        </w:del>
        <w:r>
          <w:t xml:space="preserve">from </w:t>
        </w:r>
        <w:r w:rsidR="00EA6176">
          <w:t xml:space="preserve">G </w:t>
        </w:r>
        <w:del w:id="554" w:author="Author">
          <w:r w:rsidDel="00EA6176">
            <w:delText xml:space="preserve">G </w:delText>
          </w:r>
        </w:del>
        <w:r>
          <w:t>to O, including O, but not including G in the path.</w:t>
        </w:r>
        <w:r w:rsidR="00EA6176">
          <w:t xml:space="preserve"> Traversal here means following the enclosing Structure typed variables </w:t>
        </w:r>
        <w:r w:rsidR="001E5B18">
          <w:t>until O is reached.</w:t>
        </w:r>
      </w:ins>
    </w:p>
    <w:p w:rsidR="005D74A1" w:rsidRDefault="005D74A1" w:rsidP="00734C51">
      <w:pPr>
        <w:pStyle w:val="ListNumber"/>
        <w:numPr>
          <w:ilvl w:val="0"/>
          <w:numId w:val="42"/>
        </w:numPr>
        <w:rPr>
          <w:ins w:id="555" w:author="Author"/>
        </w:rPr>
      </w:pPr>
      <w:ins w:id="556" w:author="Author">
        <w:r>
          <w:t>Concatenate the names on that suffix path and separating them with ‘.’ to create a suffix</w:t>
        </w:r>
        <w:r w:rsidR="001E5B18">
          <w:t>.</w:t>
        </w:r>
        <w:del w:id="557" w:author="Author">
          <w:r w:rsidDel="001E5B18">
            <w:delText xml:space="preserve"> FQN.</w:delText>
          </w:r>
        </w:del>
      </w:ins>
    </w:p>
    <w:p w:rsidR="005D74A1" w:rsidRDefault="005D74A1" w:rsidP="00734C51">
      <w:pPr>
        <w:pStyle w:val="ListNumber"/>
        <w:numPr>
          <w:ilvl w:val="0"/>
          <w:numId w:val="42"/>
        </w:numPr>
        <w:rPr>
          <w:ins w:id="558" w:author="Author"/>
        </w:rPr>
        <w:pPrChange w:id="559" w:author="Author">
          <w:pPr>
            <w:pStyle w:val="BodyText"/>
          </w:pPr>
        </w:pPrChange>
      </w:pPr>
      <w:ins w:id="560" w:author="Author">
        <w:r>
          <w:t xml:space="preserve">Create the final FQN as the concatenation of the </w:t>
        </w:r>
        <w:del w:id="561" w:author="Author">
          <w:r w:rsidDel="001E5B18">
            <w:delText>prefix</w:delText>
          </w:r>
        </w:del>
        <w:r w:rsidR="001E5B18">
          <w:t>path</w:t>
        </w:r>
        <w:del w:id="562" w:author="Author">
          <w:r w:rsidDel="001E5B18">
            <w:delText xml:space="preserve"> FQN</w:delText>
          </w:r>
        </w:del>
        <w:r>
          <w:t>, the character ‘/’, and the suffix</w:t>
        </w:r>
        <w:del w:id="563" w:author="Author">
          <w:r w:rsidDel="001E5B18">
            <w:delText xml:space="preserve"> FQN</w:delText>
          </w:r>
        </w:del>
        <w:r>
          <w:t>.</w:t>
        </w:r>
      </w:ins>
    </w:p>
    <w:p w:rsidR="007434A7" w:rsidDel="005D74A1" w:rsidRDefault="007434A7">
      <w:pPr>
        <w:pStyle w:val="ReferenceSection"/>
        <w:numPr>
          <w:ilvl w:val="0"/>
          <w:numId w:val="36"/>
        </w:numPr>
        <w:rPr>
          <w:ins w:id="564" w:author="Author"/>
          <w:del w:id="565" w:author="Author"/>
        </w:rPr>
        <w:pPrChange w:id="566" w:author="dennis" w:date="2012-07-09T15:58:00Z">
          <w:pPr>
            <w:pStyle w:val="BodyText"/>
          </w:pPr>
        </w:pPrChange>
      </w:pPr>
      <w:del w:id="567" w:author="Author">
        <w:r w:rsidDel="005A29DC">
          <w:delText xml:space="preserve"> </w:delText>
        </w:r>
        <w:r w:rsidDel="005D74A1">
          <w:delText>The FQN for P will end with the name of P. If O is a field nested</w:delText>
        </w:r>
      </w:del>
      <w:ins w:id="568" w:author="Author">
        <w:del w:id="569" w:author="Author">
          <w:r w:rsidR="0095389A" w:rsidDel="005D74A1">
            <w:delText>contained</w:delText>
          </w:r>
        </w:del>
      </w:ins>
      <w:del w:id="570" w:author="Author">
        <w:r w:rsidDel="005D74A1">
          <w:delText xml:space="preserve"> in some set of (possibly nested) set of Structures or Enumerations, then collect a </w:delText>
        </w:r>
        <w:r w:rsidRPr="00734C51" w:rsidDel="005D74A1">
          <w:rPr>
            <w:rPrChange w:id="571" w:author="Author">
              <w:rPr/>
            </w:rPrChange>
          </w:rPr>
          <w:delText>field</w:delText>
        </w:r>
        <w:r w:rsidDel="005D74A1">
          <w:delText xml:space="preserve"> pathname from P to O by concatenating the names on that path and separated by dots (“.”). The last name in the field pathname is the names of P. Prefix the field pathname with “.”. Concatenate the FQN with the field pathname for O to create the final FQN for O.</w:delText>
        </w:r>
      </w:del>
    </w:p>
    <w:p w:rsidR="00D06C17" w:rsidRDefault="00D06C17" w:rsidP="00D06C17">
      <w:pPr>
        <w:pStyle w:val="BodyText"/>
        <w:rPr>
          <w:ins w:id="572" w:author="Author"/>
        </w:rPr>
      </w:pPr>
      <w:ins w:id="573" w:author="Author">
        <w:r>
          <w:t>The characters “/” and “.” have special meaning in the context of a fully qualified name. This means that if a name is added to the FQN and that name contains either of those two characters, then tho</w:t>
        </w:r>
        <w:r w:rsidR="00BE4795">
          <w:t>se characters must be specially escaped</w:t>
        </w:r>
        <w:r>
          <w:t xml:space="preserve"> so that they will not be misinterpreted. The defined </w:t>
        </w:r>
        <w:r w:rsidR="00BE4795">
          <w:t>escapes</w:t>
        </w:r>
        <w:r>
          <w:t xml:space="preserve"> are as follows.</w:t>
        </w:r>
      </w:ins>
    </w:p>
    <w:tbl>
      <w:tblPr>
        <w:tblStyle w:val="TableGrid"/>
        <w:tblW w:w="0" w:type="auto"/>
        <w:jc w:val="center"/>
        <w:tblLook w:val="04A0" w:firstRow="1" w:lastRow="0" w:firstColumn="1" w:lastColumn="0" w:noHBand="0" w:noVBand="1"/>
      </w:tblPr>
      <w:tblGrid>
        <w:gridCol w:w="1149"/>
        <w:gridCol w:w="1695"/>
      </w:tblGrid>
      <w:tr w:rsidR="00D06C17" w:rsidRPr="00C81164" w:rsidTr="00D06C17">
        <w:trPr>
          <w:jc w:val="center"/>
          <w:ins w:id="574" w:author="Author"/>
        </w:trPr>
        <w:tc>
          <w:tcPr>
            <w:tcW w:w="1149" w:type="dxa"/>
          </w:tcPr>
          <w:p w:rsidR="00D06C17" w:rsidRPr="00C81164" w:rsidRDefault="00D06C17" w:rsidP="00D06C17">
            <w:pPr>
              <w:spacing w:after="0"/>
              <w:ind w:left="0"/>
              <w:rPr>
                <w:ins w:id="575" w:author="Author"/>
              </w:rPr>
            </w:pPr>
            <w:ins w:id="576" w:author="Author">
              <w:r>
                <w:t>Character</w:t>
              </w:r>
            </w:ins>
          </w:p>
        </w:tc>
        <w:tc>
          <w:tcPr>
            <w:tcW w:w="1695" w:type="dxa"/>
          </w:tcPr>
          <w:p w:rsidR="00D06C17" w:rsidRPr="00C81164" w:rsidRDefault="00D06C17" w:rsidP="00D06C17">
            <w:pPr>
              <w:spacing w:after="0"/>
              <w:ind w:left="0"/>
              <w:rPr>
                <w:ins w:id="577" w:author="Author"/>
              </w:rPr>
            </w:pPr>
            <w:ins w:id="578" w:author="Author">
              <w:r>
                <w:t>Escaped Form</w:t>
              </w:r>
            </w:ins>
          </w:p>
        </w:tc>
      </w:tr>
      <w:tr w:rsidR="00D06C17" w:rsidRPr="00C81164" w:rsidTr="00D06C17">
        <w:trPr>
          <w:jc w:val="center"/>
          <w:ins w:id="579" w:author="Author"/>
        </w:trPr>
        <w:tc>
          <w:tcPr>
            <w:tcW w:w="1149" w:type="dxa"/>
          </w:tcPr>
          <w:p w:rsidR="00D06C17" w:rsidRDefault="00D06C17" w:rsidP="00D06C17">
            <w:pPr>
              <w:spacing w:after="0"/>
              <w:ind w:left="0"/>
              <w:rPr>
                <w:ins w:id="580" w:author="Author"/>
                <w:b/>
                <w:bCs/>
                <w:noProof/>
                <w:snapToGrid w:val="0"/>
              </w:rPr>
            </w:pPr>
            <w:ins w:id="581" w:author="Author">
              <w:r>
                <w:t>.</w:t>
              </w:r>
            </w:ins>
          </w:p>
        </w:tc>
        <w:tc>
          <w:tcPr>
            <w:tcW w:w="1695" w:type="dxa"/>
          </w:tcPr>
          <w:p w:rsidR="00D06C17" w:rsidRDefault="00D06C17" w:rsidP="00D06C17">
            <w:pPr>
              <w:spacing w:after="0"/>
              <w:ind w:left="0"/>
              <w:rPr>
                <w:ins w:id="582" w:author="Author"/>
                <w:b/>
                <w:bCs/>
                <w:noProof/>
                <w:snapToGrid w:val="0"/>
              </w:rPr>
            </w:pPr>
            <w:ins w:id="583" w:author="Author">
              <w:r>
                <w:t>\.</w:t>
              </w:r>
            </w:ins>
          </w:p>
        </w:tc>
      </w:tr>
      <w:tr w:rsidR="00D06C17" w:rsidRPr="00C81164" w:rsidTr="00D06C17">
        <w:trPr>
          <w:jc w:val="center"/>
          <w:ins w:id="584" w:author="Author"/>
        </w:trPr>
        <w:tc>
          <w:tcPr>
            <w:tcW w:w="1149" w:type="dxa"/>
          </w:tcPr>
          <w:p w:rsidR="00D06C17" w:rsidRDefault="00D06C17" w:rsidP="00D06C17">
            <w:pPr>
              <w:spacing w:after="0"/>
              <w:ind w:left="0"/>
              <w:rPr>
                <w:ins w:id="585" w:author="Author"/>
                <w:b/>
                <w:bCs/>
                <w:noProof/>
                <w:snapToGrid w:val="0"/>
              </w:rPr>
            </w:pPr>
            <w:ins w:id="586" w:author="Author">
              <w:r>
                <w:t>/</w:t>
              </w:r>
            </w:ins>
          </w:p>
        </w:tc>
        <w:tc>
          <w:tcPr>
            <w:tcW w:w="1695" w:type="dxa"/>
          </w:tcPr>
          <w:p w:rsidR="00D06C17" w:rsidRDefault="00D06C17" w:rsidP="00D06C17">
            <w:pPr>
              <w:spacing w:after="0"/>
              <w:ind w:left="0"/>
              <w:rPr>
                <w:ins w:id="587" w:author="Author"/>
                <w:b/>
                <w:bCs/>
                <w:noProof/>
                <w:snapToGrid w:val="0"/>
              </w:rPr>
            </w:pPr>
            <w:ins w:id="588" w:author="Author">
              <w:r>
                <w:rPr>
                  <w:b/>
                  <w:bCs/>
                  <w:noProof/>
                  <w:snapToGrid w:val="0"/>
                </w:rPr>
                <w:t>\/</w:t>
              </w:r>
            </w:ins>
          </w:p>
        </w:tc>
      </w:tr>
      <w:tr w:rsidR="00D06C17" w:rsidRPr="00C81164" w:rsidTr="00D06C17">
        <w:trPr>
          <w:jc w:val="center"/>
          <w:ins w:id="589" w:author="Author"/>
        </w:trPr>
        <w:tc>
          <w:tcPr>
            <w:tcW w:w="1149" w:type="dxa"/>
          </w:tcPr>
          <w:p w:rsidR="00D06C17" w:rsidRDefault="00D06C17" w:rsidP="00D06C17">
            <w:pPr>
              <w:spacing w:after="0"/>
              <w:ind w:left="0"/>
              <w:rPr>
                <w:ins w:id="590" w:author="Author"/>
                <w:b/>
                <w:bCs/>
                <w:noProof/>
                <w:snapToGrid w:val="0"/>
              </w:rPr>
            </w:pPr>
            <w:ins w:id="591" w:author="Author">
              <w:r>
                <w:t>\</w:t>
              </w:r>
            </w:ins>
          </w:p>
        </w:tc>
        <w:tc>
          <w:tcPr>
            <w:tcW w:w="1695" w:type="dxa"/>
          </w:tcPr>
          <w:p w:rsidR="00D06C17" w:rsidRDefault="00D06C17" w:rsidP="00D06C17">
            <w:pPr>
              <w:spacing w:after="0"/>
              <w:ind w:left="0"/>
              <w:rPr>
                <w:ins w:id="592" w:author="Author"/>
                <w:b/>
                <w:bCs/>
                <w:noProof/>
                <w:snapToGrid w:val="0"/>
              </w:rPr>
            </w:pPr>
            <w:ins w:id="593" w:author="Author">
              <w:r>
                <w:t>\\</w:t>
              </w:r>
            </w:ins>
          </w:p>
        </w:tc>
      </w:tr>
    </w:tbl>
    <w:p w:rsidR="001A0F00" w:rsidRDefault="00BE4795" w:rsidP="007434A7">
      <w:pPr>
        <w:pStyle w:val="BodyText"/>
      </w:pPr>
      <w:ins w:id="594" w:author="Author">
        <w:r>
          <w:t>Note that the escape character itself must be escaped.</w:t>
        </w:r>
        <w:r w:rsidR="001A0F00">
          <w:t xml:space="preserve"> Also note that this form of escape using ‘\’ is independent of any required XML escape (Section ?).</w:t>
        </w:r>
      </w:ins>
    </w:p>
    <w:p w:rsidR="007434A7" w:rsidRPr="00F4405B" w:rsidDel="00873B48" w:rsidRDefault="007434A7" w:rsidP="007434A7">
      <w:pPr>
        <w:pStyle w:val="BodyText"/>
        <w:rPr>
          <w:del w:id="595" w:author="Author"/>
        </w:rPr>
      </w:pPr>
      <w:del w:id="596" w:author="Author">
        <w:r w:rsidRPr="00F4405B" w:rsidDel="00873B48">
          <w:lastRenderedPageBreak/>
          <w:delText>The forward slash character is never legal as a name. Cases where dots are used in names are accommodated by allowing dots to be escaped using a backslash (\).</w:delText>
        </w:r>
        <w:bookmarkStart w:id="597" w:name="_Toc329612207"/>
        <w:bookmarkStart w:id="598" w:name="_Toc329690388"/>
        <w:bookmarkStart w:id="599" w:name="_Toc329691227"/>
        <w:bookmarkStart w:id="600" w:name="_Toc329692302"/>
        <w:bookmarkStart w:id="601" w:name="_Toc333412229"/>
        <w:bookmarkStart w:id="602" w:name="_Toc333412373"/>
        <w:bookmarkStart w:id="603" w:name="_Toc333413737"/>
        <w:bookmarkEnd w:id="597"/>
        <w:bookmarkEnd w:id="598"/>
        <w:bookmarkEnd w:id="599"/>
        <w:bookmarkEnd w:id="600"/>
        <w:bookmarkEnd w:id="601"/>
        <w:bookmarkEnd w:id="602"/>
        <w:bookmarkEnd w:id="603"/>
      </w:del>
    </w:p>
    <w:p w:rsidR="00A8099D" w:rsidRPr="00F4405B" w:rsidDel="00873B48" w:rsidRDefault="00A8099D" w:rsidP="000072F8">
      <w:pPr>
        <w:pStyle w:val="BodyText"/>
        <w:rPr>
          <w:del w:id="604" w:author="Author"/>
        </w:rPr>
      </w:pPr>
      <w:bookmarkStart w:id="605" w:name="_Toc329612208"/>
      <w:bookmarkStart w:id="606" w:name="_Toc329690389"/>
      <w:bookmarkStart w:id="607" w:name="_Toc329691228"/>
      <w:bookmarkStart w:id="608" w:name="_Toc329692303"/>
      <w:bookmarkStart w:id="609" w:name="_Toc333412230"/>
      <w:bookmarkStart w:id="610" w:name="_Toc333412374"/>
      <w:bookmarkStart w:id="611" w:name="_Toc333413738"/>
      <w:bookmarkEnd w:id="605"/>
      <w:bookmarkEnd w:id="606"/>
      <w:bookmarkEnd w:id="607"/>
      <w:bookmarkEnd w:id="608"/>
      <w:bookmarkEnd w:id="609"/>
      <w:bookmarkEnd w:id="610"/>
      <w:bookmarkEnd w:id="611"/>
    </w:p>
    <w:p w:rsidR="00F66BA3" w:rsidRDefault="00F66BA3" w:rsidP="002C4913">
      <w:pPr>
        <w:pStyle w:val="Heading2"/>
      </w:pPr>
      <w:bookmarkStart w:id="612" w:name="_Toc333413739"/>
      <w:r>
        <w:t xml:space="preserve">Non-Data </w:t>
      </w:r>
      <w:r w:rsidR="00811C7A">
        <w:t xml:space="preserve">Bearing Declarations versus Data Bearing </w:t>
      </w:r>
      <w:r>
        <w:t>Declarations</w:t>
      </w:r>
      <w:bookmarkEnd w:id="164"/>
      <w:bookmarkEnd w:id="612"/>
    </w:p>
    <w:p w:rsidR="00F66BA3" w:rsidRDefault="00F66BA3" w:rsidP="00136622">
      <w:pPr>
        <w:pStyle w:val="BodyText"/>
      </w:pPr>
      <w:r>
        <w:t>The declarations in a DDX can be grouped into two classes. One class is non-data bearing. That is, it provides syntactic or structural metadata about a dataset. The non-data bearing declarations are</w:t>
      </w:r>
      <w:r w:rsidR="00535E16">
        <w:t xml:space="preserve"> </w:t>
      </w:r>
      <w:r>
        <w:t>Groups, Dimensions, and Enumerations. Such declarations do not contain data values themselves</w:t>
      </w:r>
      <w:ins w:id="613" w:author="Author">
        <w:r w:rsidR="000D5C1F">
          <w:t>, although they may define constants such as the dimension size.</w:t>
        </w:r>
      </w:ins>
      <w:del w:id="614" w:author="Author">
        <w:r w:rsidDel="000D5C1F">
          <w:delText>.</w:delText>
        </w:r>
      </w:del>
      <w:r>
        <w:t xml:space="preserve"> In many cases these declarations will not be explicitly represented in the original dataset. Instead, their existence and value(s) will be inferred based on various standards and conventions. The data bearing class of declarations are Variables and Attributes. These elements of the data model are used to house data values or semantic metadata read from the dataset (or, in the latter case) synthesized from the values and standards/conventions that the dataset is known to follow.</w:t>
      </w:r>
    </w:p>
    <w:p w:rsidR="00760E1A" w:rsidRDefault="00760E1A" w:rsidP="002C4913">
      <w:pPr>
        <w:pStyle w:val="Heading2"/>
      </w:pPr>
      <w:bookmarkStart w:id="615" w:name="_Toc328299964"/>
      <w:bookmarkStart w:id="616" w:name="_Toc333413740"/>
      <w:r>
        <w:t>Groups</w:t>
      </w:r>
      <w:bookmarkEnd w:id="615"/>
      <w:bookmarkEnd w:id="616"/>
    </w:p>
    <w:p w:rsidR="00E243CA" w:rsidRDefault="00760E1A" w:rsidP="00136622">
      <w:pPr>
        <w:pStyle w:val="BodyText"/>
      </w:pPr>
      <w:r>
        <w:t>A group</w:t>
      </w:r>
      <w:r w:rsidR="00E243CA" w:rsidRPr="00E243CA">
        <w:t xml:space="preserve"> </w:t>
      </w:r>
      <w:r w:rsidR="00742BC2">
        <w:t>is specified using this</w:t>
      </w:r>
      <w:r w:rsidR="00E243CA">
        <w:t xml:space="preserve"> XML form</w:t>
      </w:r>
      <w:r w:rsidR="007324AB">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Borders>
              <w:top w:val="single" w:sz="4" w:space="0" w:color="auto"/>
              <w:left w:val="single" w:sz="4" w:space="0" w:color="auto"/>
              <w:bottom w:val="single" w:sz="4" w:space="0" w:color="auto"/>
              <w:right w:val="single" w:sz="4" w:space="0" w:color="auto"/>
            </w:tcBorders>
          </w:tcPr>
          <w:p w:rsidR="001770FB" w:rsidRPr="000072F8" w:rsidRDefault="00D75C9D" w:rsidP="00734C51">
            <w:pPr>
              <w:spacing w:after="0"/>
              <w:ind w:left="0"/>
              <w:jc w:val="left"/>
              <w:rPr>
                <w:rFonts w:ascii="Courier" w:hAnsi="Courier"/>
                <w:b/>
                <w:bCs/>
                <w:noProof/>
                <w:snapToGrid w:val="0"/>
              </w:rPr>
              <w:pPrChange w:id="617" w:author="Author">
                <w:pPr>
                  <w:pStyle w:val="BodyText"/>
                  <w:numPr>
                    <w:ilvl w:val="2"/>
                    <w:numId w:val="22"/>
                  </w:numPr>
                  <w:ind w:left="0" w:hanging="360"/>
                  <w:outlineLvl w:val="1"/>
                </w:pPr>
              </w:pPrChange>
            </w:pPr>
            <w:r w:rsidRPr="000072F8">
              <w:rPr>
                <w:rFonts w:ascii="Courier" w:hAnsi="Courier"/>
              </w:rPr>
              <w:t>&lt;Group name=“name”&gt;</w:t>
            </w:r>
          </w:p>
          <w:p w:rsidR="001770FB" w:rsidRPr="000072F8" w:rsidRDefault="00D75C9D" w:rsidP="00734C51">
            <w:pPr>
              <w:spacing w:after="0"/>
              <w:ind w:left="0"/>
              <w:jc w:val="left"/>
              <w:rPr>
                <w:rFonts w:ascii="Courier" w:hAnsi="Courier"/>
                <w:b/>
                <w:bCs/>
                <w:noProof/>
                <w:snapToGrid w:val="0"/>
              </w:rPr>
              <w:pPrChange w:id="618" w:author="Author">
                <w:pPr>
                  <w:pStyle w:val="BodyText"/>
                  <w:numPr>
                    <w:ilvl w:val="2"/>
                    <w:numId w:val="22"/>
                  </w:numPr>
                  <w:ind w:left="0" w:hanging="360"/>
                  <w:outlineLvl w:val="1"/>
                </w:pPr>
              </w:pPrChange>
            </w:pPr>
            <w:r w:rsidRPr="000072F8">
              <w:rPr>
                <w:rFonts w:ascii="Courier" w:hAnsi="Courier"/>
              </w:rPr>
              <w:t>…</w:t>
            </w:r>
          </w:p>
          <w:p w:rsidR="001770FB" w:rsidRPr="001770FB" w:rsidRDefault="00D75C9D" w:rsidP="00734C51">
            <w:pPr>
              <w:spacing w:after="0"/>
              <w:ind w:left="0"/>
              <w:jc w:val="left"/>
              <w:rPr>
                <w:b/>
                <w:bCs/>
                <w:noProof/>
                <w:snapToGrid w:val="0"/>
              </w:rPr>
              <w:pPrChange w:id="619" w:author="Author">
                <w:pPr>
                  <w:pStyle w:val="BodyText"/>
                  <w:numPr>
                    <w:ilvl w:val="2"/>
                    <w:numId w:val="22"/>
                  </w:numPr>
                  <w:ind w:left="0" w:hanging="360"/>
                  <w:outlineLvl w:val="1"/>
                </w:pPr>
              </w:pPrChange>
            </w:pPr>
            <w:r w:rsidRPr="000072F8">
              <w:rPr>
                <w:rFonts w:ascii="Courier" w:hAnsi="Courier"/>
              </w:rPr>
              <w:t>&lt;/Group&gt;</w:t>
            </w:r>
          </w:p>
        </w:tc>
      </w:tr>
    </w:tbl>
    <w:p w:rsidR="00760E1A" w:rsidRDefault="00742BC2" w:rsidP="00136622">
      <w:pPr>
        <w:pStyle w:val="BodyText"/>
      </w:pPr>
      <w:r>
        <w:t xml:space="preserve">A group </w:t>
      </w:r>
      <w:r w:rsidR="00760E1A">
        <w:t>defines a name space and contains other DAP elements. Specifically, it can contain groups, variables, dimensions, and enumerations. The fact that groups can be nested means that the set of groups in a DDX form a tree structure. For any given DDX, there exists a root group that is the root of this tree.</w:t>
      </w:r>
    </w:p>
    <w:p w:rsidR="00E243CA" w:rsidRDefault="00760E1A" w:rsidP="00136622">
      <w:pPr>
        <w:pStyle w:val="BodyText"/>
      </w:pPr>
      <w:r>
        <w:t>A nested set of groups defines a variety of name spaces and access to the contents of a group is specified using a notation of the form “/g1/g2/…/gn”</w:t>
      </w:r>
      <w:r w:rsidR="00E243CA">
        <w:t xml:space="preserve">. This is called a “path”. By convention </w:t>
      </w:r>
      <w:r>
        <w:t xml:space="preserve">“/” </w:t>
      </w:r>
      <w:r w:rsidR="00E243CA">
        <w:t>refers to the root group. Thus the path “/g1/g2/g3” indicates that one should start in the root group, move to group g1 within that root group, then to group g2 within gr</w:t>
      </w:r>
      <w:r w:rsidR="009A7679">
        <w:t>oup g1, and finally to group g3. This is more fully described in the section on Fully Qualified names (</w:t>
      </w:r>
      <w:del w:id="620" w:author="Author">
        <w:r w:rsidR="009A7679" w:rsidRPr="000072F8" w:rsidDel="0095389A">
          <w:rPr>
            <w:color w:val="FF0000"/>
          </w:rPr>
          <w:delText>Section ?</w:delText>
        </w:r>
      </w:del>
      <w:ins w:id="621" w:author="Author">
        <w:r w:rsidR="0095389A">
          <w:rPr>
            <w:color w:val="FF0000"/>
          </w:rPr>
          <w:t>Section ?</w:t>
        </w:r>
      </w:ins>
      <w:r w:rsidR="009A7679">
        <w:t>).</w:t>
      </w:r>
    </w:p>
    <w:p w:rsidR="00D15A94" w:rsidRDefault="00D15A94" w:rsidP="00136622">
      <w:pPr>
        <w:pStyle w:val="BodyText"/>
        <w:rPr>
          <w:ins w:id="622" w:author="Author"/>
        </w:rPr>
      </w:pPr>
      <w:r>
        <w:t>For comparison purposes, DAP groups correspond to netCDF-4 group</w:t>
      </w:r>
      <w:r w:rsidR="00535E16">
        <w:t>s</w:t>
      </w:r>
      <w:r>
        <w:t xml:space="preserve"> and not to the more </w:t>
      </w:r>
      <w:r w:rsidR="00F96E22">
        <w:t>complex HDF5 Group type.</w:t>
      </w:r>
    </w:p>
    <w:p w:rsidR="005D74A1" w:rsidRDefault="00AD793B" w:rsidP="00136622">
      <w:pPr>
        <w:pStyle w:val="BodyText"/>
        <w:rPr>
          <w:ins w:id="623" w:author="Author"/>
        </w:rPr>
      </w:pPr>
      <w:ins w:id="624" w:author="Author">
        <w:r>
          <w:t xml:space="preserve">The top-level group, called the root group, </w:t>
        </w:r>
        <w:r w:rsidR="005D74A1">
          <w:t>serves the role that the “Dataset” construct did in DAP2.</w:t>
        </w:r>
        <w:r>
          <w:t xml:space="preserve"> As mentioned in Section ? on FQNs, the name of the root group is treated as the empty string for purposes of forming an FQN. In addition, the root group (and only the root group) can have the following special attributes.</w:t>
        </w:r>
      </w:ins>
    </w:p>
    <w:tbl>
      <w:tblPr>
        <w:tblStyle w:val="TableGrid"/>
        <w:tblW w:w="0" w:type="auto"/>
        <w:tblInd w:w="144" w:type="dxa"/>
        <w:tblLayout w:type="fixed"/>
        <w:tblLook w:val="04A0" w:firstRow="1" w:lastRow="0" w:firstColumn="1" w:lastColumn="0" w:noHBand="0" w:noVBand="1"/>
        <w:tblPrChange w:id="625" w:author="Author">
          <w:tblPr>
            <w:tblStyle w:val="TableGrid"/>
            <w:tblW w:w="0" w:type="auto"/>
            <w:tblLook w:val="04A0" w:firstRow="1" w:lastRow="0" w:firstColumn="1" w:lastColumn="0" w:noHBand="0" w:noVBand="1"/>
          </w:tblPr>
        </w:tblPrChange>
      </w:tblPr>
      <w:tblGrid>
        <w:gridCol w:w="2124"/>
        <w:gridCol w:w="1170"/>
        <w:gridCol w:w="3467"/>
        <w:tblGridChange w:id="626">
          <w:tblGrid>
            <w:gridCol w:w="3192"/>
            <w:gridCol w:w="3192"/>
            <w:gridCol w:w="3192"/>
          </w:tblGrid>
        </w:tblGridChange>
      </w:tblGrid>
      <w:tr w:rsidR="00AD793B" w:rsidRPr="0067618E" w:rsidTr="001E5B18">
        <w:trPr>
          <w:ins w:id="627" w:author="Author"/>
        </w:trPr>
        <w:tc>
          <w:tcPr>
            <w:tcW w:w="2124" w:type="dxa"/>
            <w:tcPrChange w:id="628" w:author="Author">
              <w:tcPr>
                <w:tcW w:w="3192" w:type="dxa"/>
              </w:tcPr>
            </w:tcPrChange>
          </w:tcPr>
          <w:p w:rsidR="00AD793B" w:rsidRPr="0067618E" w:rsidRDefault="00AD793B">
            <w:pPr>
              <w:rPr>
                <w:ins w:id="629" w:author="Author"/>
              </w:rPr>
              <w:pPrChange w:id="630" w:author="Author">
                <w:pPr>
                  <w:pStyle w:val="BodyText"/>
                  <w:ind w:left="0"/>
                </w:pPr>
              </w:pPrChange>
            </w:pPr>
            <w:ins w:id="631" w:author="Author">
              <w:r w:rsidRPr="0067618E">
                <w:t>Attribute</w:t>
              </w:r>
              <w:r>
                <w:t xml:space="preserve"> </w:t>
              </w:r>
              <w:r w:rsidRPr="0067618E">
                <w:t>Name</w:t>
              </w:r>
            </w:ins>
          </w:p>
        </w:tc>
        <w:tc>
          <w:tcPr>
            <w:tcW w:w="1170" w:type="dxa"/>
            <w:tcPrChange w:id="632" w:author="Author">
              <w:tcPr>
                <w:tcW w:w="3192" w:type="dxa"/>
              </w:tcPr>
            </w:tcPrChange>
          </w:tcPr>
          <w:p w:rsidR="00AD793B" w:rsidRPr="0067618E" w:rsidRDefault="00AD793B">
            <w:pPr>
              <w:rPr>
                <w:ins w:id="633" w:author="Author"/>
              </w:rPr>
              <w:pPrChange w:id="634" w:author="Author">
                <w:pPr>
                  <w:pStyle w:val="BodyText"/>
                  <w:ind w:left="0"/>
                </w:pPr>
              </w:pPrChange>
            </w:pPr>
            <w:ins w:id="635" w:author="Author">
              <w:r w:rsidRPr="0067618E">
                <w:t>Type</w:t>
              </w:r>
            </w:ins>
          </w:p>
        </w:tc>
        <w:tc>
          <w:tcPr>
            <w:tcW w:w="3467" w:type="dxa"/>
            <w:tcPrChange w:id="636" w:author="Author">
              <w:tcPr>
                <w:tcW w:w="3192" w:type="dxa"/>
              </w:tcPr>
            </w:tcPrChange>
          </w:tcPr>
          <w:p w:rsidR="00AD793B" w:rsidRPr="0067618E" w:rsidRDefault="00AD793B">
            <w:pPr>
              <w:rPr>
                <w:ins w:id="637" w:author="Author"/>
              </w:rPr>
              <w:pPrChange w:id="638" w:author="Author">
                <w:pPr>
                  <w:pStyle w:val="BodyText"/>
                  <w:ind w:left="0"/>
                </w:pPr>
              </w:pPrChange>
            </w:pPr>
            <w:ins w:id="639" w:author="Author">
              <w:r w:rsidRPr="0067618E">
                <w:t>Description</w:t>
              </w:r>
            </w:ins>
          </w:p>
        </w:tc>
      </w:tr>
      <w:tr w:rsidR="00AD793B" w:rsidRPr="0067618E" w:rsidTr="001E5B18">
        <w:trPr>
          <w:ins w:id="640" w:author="Author"/>
        </w:trPr>
        <w:tc>
          <w:tcPr>
            <w:tcW w:w="2124" w:type="dxa"/>
            <w:tcPrChange w:id="641" w:author="Author">
              <w:tcPr>
                <w:tcW w:w="3192" w:type="dxa"/>
              </w:tcPr>
            </w:tcPrChange>
          </w:tcPr>
          <w:p w:rsidR="00AD793B" w:rsidRPr="0067618E" w:rsidRDefault="00AD793B">
            <w:pPr>
              <w:ind w:left="0"/>
              <w:jc w:val="left"/>
              <w:rPr>
                <w:ins w:id="642" w:author="Author"/>
              </w:rPr>
              <w:pPrChange w:id="643" w:author="Author">
                <w:pPr>
                  <w:spacing w:after="0"/>
                  <w:ind w:left="0"/>
                  <w:jc w:val="left"/>
                </w:pPr>
              </w:pPrChange>
            </w:pPr>
            <w:ins w:id="644" w:author="Author">
              <w:r>
                <w:t>dapVersion</w:t>
              </w:r>
            </w:ins>
          </w:p>
        </w:tc>
        <w:tc>
          <w:tcPr>
            <w:tcW w:w="1170" w:type="dxa"/>
            <w:tcPrChange w:id="645" w:author="Author">
              <w:tcPr>
                <w:tcW w:w="3192" w:type="dxa"/>
              </w:tcPr>
            </w:tcPrChange>
          </w:tcPr>
          <w:p w:rsidR="00AD793B" w:rsidRPr="0067618E" w:rsidRDefault="00AD793B">
            <w:pPr>
              <w:ind w:left="0"/>
              <w:jc w:val="left"/>
              <w:rPr>
                <w:ins w:id="646" w:author="Author"/>
                <w:b/>
                <w:bCs/>
                <w:noProof/>
                <w:snapToGrid w:val="0"/>
              </w:rPr>
              <w:pPrChange w:id="647" w:author="Author">
                <w:pPr>
                  <w:numPr>
                    <w:ilvl w:val="2"/>
                    <w:numId w:val="22"/>
                  </w:numPr>
                  <w:spacing w:before="120"/>
                  <w:ind w:hanging="360"/>
                  <w:jc w:val="left"/>
                  <w:outlineLvl w:val="1"/>
                </w:pPr>
              </w:pPrChange>
            </w:pPr>
            <w:ins w:id="648" w:author="Author">
              <w:r>
                <w:t>String</w:t>
              </w:r>
            </w:ins>
          </w:p>
        </w:tc>
        <w:tc>
          <w:tcPr>
            <w:tcW w:w="3467" w:type="dxa"/>
            <w:tcPrChange w:id="649" w:author="Author">
              <w:tcPr>
                <w:tcW w:w="3192" w:type="dxa"/>
              </w:tcPr>
            </w:tcPrChange>
          </w:tcPr>
          <w:p w:rsidR="00AD793B" w:rsidRPr="0067618E" w:rsidRDefault="00AD793B">
            <w:pPr>
              <w:ind w:left="0"/>
              <w:jc w:val="left"/>
              <w:rPr>
                <w:ins w:id="650" w:author="Author"/>
                <w:b/>
                <w:bCs/>
                <w:noProof/>
                <w:snapToGrid w:val="0"/>
              </w:rPr>
              <w:pPrChange w:id="651" w:author="Author">
                <w:pPr>
                  <w:numPr>
                    <w:ilvl w:val="2"/>
                    <w:numId w:val="22"/>
                  </w:numPr>
                  <w:spacing w:before="120"/>
                  <w:ind w:hanging="360"/>
                  <w:jc w:val="left"/>
                  <w:outlineLvl w:val="1"/>
                </w:pPr>
              </w:pPrChange>
            </w:pPr>
            <w:ins w:id="652" w:author="Author">
              <w:r>
                <w:t>[Need descriptions]</w:t>
              </w:r>
            </w:ins>
          </w:p>
        </w:tc>
      </w:tr>
      <w:tr w:rsidR="00AD793B" w:rsidRPr="0067618E" w:rsidTr="001E5B18">
        <w:trPr>
          <w:ins w:id="653" w:author="Author"/>
        </w:trPr>
        <w:tc>
          <w:tcPr>
            <w:tcW w:w="2124" w:type="dxa"/>
            <w:tcPrChange w:id="654" w:author="Author">
              <w:tcPr>
                <w:tcW w:w="3192" w:type="dxa"/>
              </w:tcPr>
            </w:tcPrChange>
          </w:tcPr>
          <w:p w:rsidR="00AD793B" w:rsidRDefault="00AD793B">
            <w:pPr>
              <w:ind w:left="0"/>
              <w:jc w:val="left"/>
              <w:rPr>
                <w:ins w:id="655" w:author="Author"/>
              </w:rPr>
              <w:pPrChange w:id="656" w:author="Author">
                <w:pPr>
                  <w:spacing w:after="0"/>
                  <w:ind w:left="0"/>
                  <w:jc w:val="left"/>
                </w:pPr>
              </w:pPrChange>
            </w:pPr>
            <w:ins w:id="657" w:author="Author">
              <w:r>
                <w:t>ns</w:t>
              </w:r>
            </w:ins>
          </w:p>
        </w:tc>
        <w:tc>
          <w:tcPr>
            <w:tcW w:w="1170" w:type="dxa"/>
            <w:tcPrChange w:id="658" w:author="Author">
              <w:tcPr>
                <w:tcW w:w="3192" w:type="dxa"/>
              </w:tcPr>
            </w:tcPrChange>
          </w:tcPr>
          <w:p w:rsidR="00AD793B" w:rsidRDefault="00AD793B">
            <w:pPr>
              <w:ind w:left="0"/>
              <w:jc w:val="left"/>
              <w:rPr>
                <w:ins w:id="659" w:author="Author"/>
                <w:b/>
                <w:bCs/>
                <w:noProof/>
                <w:snapToGrid w:val="0"/>
              </w:rPr>
              <w:pPrChange w:id="660" w:author="Author">
                <w:pPr>
                  <w:numPr>
                    <w:ilvl w:val="2"/>
                    <w:numId w:val="22"/>
                  </w:numPr>
                  <w:spacing w:before="120"/>
                  <w:ind w:hanging="360"/>
                  <w:jc w:val="left"/>
                  <w:outlineLvl w:val="1"/>
                </w:pPr>
              </w:pPrChange>
            </w:pPr>
            <w:ins w:id="661" w:author="Author">
              <w:r>
                <w:t>URI</w:t>
              </w:r>
            </w:ins>
          </w:p>
        </w:tc>
        <w:tc>
          <w:tcPr>
            <w:tcW w:w="3467" w:type="dxa"/>
            <w:tcPrChange w:id="662" w:author="Author">
              <w:tcPr>
                <w:tcW w:w="3192" w:type="dxa"/>
              </w:tcPr>
            </w:tcPrChange>
          </w:tcPr>
          <w:p w:rsidR="00AD793B" w:rsidRPr="0067618E" w:rsidRDefault="00AD793B">
            <w:pPr>
              <w:ind w:left="0"/>
              <w:jc w:val="left"/>
              <w:rPr>
                <w:ins w:id="663" w:author="Author"/>
              </w:rPr>
              <w:pPrChange w:id="664" w:author="Author">
                <w:pPr>
                  <w:spacing w:after="0"/>
                  <w:ind w:left="0"/>
                  <w:jc w:val="left"/>
                </w:pPr>
              </w:pPrChange>
            </w:pPr>
          </w:p>
        </w:tc>
      </w:tr>
      <w:tr w:rsidR="00AD793B" w:rsidRPr="0067618E" w:rsidTr="001E5B18">
        <w:trPr>
          <w:ins w:id="665" w:author="Author"/>
        </w:trPr>
        <w:tc>
          <w:tcPr>
            <w:tcW w:w="2124" w:type="dxa"/>
            <w:tcPrChange w:id="666" w:author="Author">
              <w:tcPr>
                <w:tcW w:w="3192" w:type="dxa"/>
              </w:tcPr>
            </w:tcPrChange>
          </w:tcPr>
          <w:p w:rsidR="00AD793B" w:rsidRDefault="00AD793B">
            <w:pPr>
              <w:ind w:left="0"/>
              <w:jc w:val="left"/>
              <w:rPr>
                <w:ins w:id="667" w:author="Author"/>
              </w:rPr>
              <w:pPrChange w:id="668" w:author="Author">
                <w:pPr>
                  <w:spacing w:after="0"/>
                  <w:ind w:left="0"/>
                  <w:jc w:val="left"/>
                </w:pPr>
              </w:pPrChange>
            </w:pPr>
            <w:ins w:id="669" w:author="Author">
              <w:r>
                <w:t>base</w:t>
              </w:r>
            </w:ins>
          </w:p>
        </w:tc>
        <w:tc>
          <w:tcPr>
            <w:tcW w:w="1170" w:type="dxa"/>
            <w:tcPrChange w:id="670" w:author="Author">
              <w:tcPr>
                <w:tcW w:w="3192" w:type="dxa"/>
              </w:tcPr>
            </w:tcPrChange>
          </w:tcPr>
          <w:p w:rsidR="00AD793B" w:rsidRDefault="00AD793B">
            <w:pPr>
              <w:ind w:left="0"/>
              <w:jc w:val="left"/>
              <w:rPr>
                <w:ins w:id="671" w:author="Author"/>
                <w:b/>
                <w:bCs/>
                <w:noProof/>
                <w:snapToGrid w:val="0"/>
              </w:rPr>
              <w:pPrChange w:id="672" w:author="Author">
                <w:pPr>
                  <w:numPr>
                    <w:ilvl w:val="2"/>
                    <w:numId w:val="22"/>
                  </w:numPr>
                  <w:spacing w:before="120"/>
                  <w:ind w:hanging="360"/>
                  <w:jc w:val="left"/>
                  <w:outlineLvl w:val="1"/>
                </w:pPr>
              </w:pPrChange>
            </w:pPr>
            <w:ins w:id="673" w:author="Author">
              <w:r>
                <w:t>URI</w:t>
              </w:r>
            </w:ins>
          </w:p>
        </w:tc>
        <w:tc>
          <w:tcPr>
            <w:tcW w:w="3467" w:type="dxa"/>
            <w:tcPrChange w:id="674" w:author="Author">
              <w:tcPr>
                <w:tcW w:w="3192" w:type="dxa"/>
              </w:tcPr>
            </w:tcPrChange>
          </w:tcPr>
          <w:p w:rsidR="00AD793B" w:rsidRPr="0067618E" w:rsidRDefault="00AD793B">
            <w:pPr>
              <w:ind w:left="0"/>
              <w:jc w:val="left"/>
              <w:rPr>
                <w:ins w:id="675" w:author="Author"/>
              </w:rPr>
              <w:pPrChange w:id="676" w:author="Author">
                <w:pPr>
                  <w:spacing w:after="0"/>
                  <w:ind w:left="0"/>
                  <w:jc w:val="left"/>
                </w:pPr>
              </w:pPrChange>
            </w:pPr>
          </w:p>
        </w:tc>
      </w:tr>
    </w:tbl>
    <w:p w:rsidR="00AD793B" w:rsidRPr="00AE1396" w:rsidDel="00AD793B" w:rsidRDefault="00AD793B" w:rsidP="00136622">
      <w:pPr>
        <w:pStyle w:val="BodyText"/>
        <w:rPr>
          <w:del w:id="677" w:author="Author"/>
        </w:rPr>
      </w:pPr>
    </w:p>
    <w:p w:rsidR="00036FBB" w:rsidRDefault="00F96E22" w:rsidP="002C4913">
      <w:pPr>
        <w:pStyle w:val="Paragraph"/>
      </w:pPr>
      <w:r>
        <w:t>Semantic Limitations</w:t>
      </w:r>
    </w:p>
    <w:p w:rsidR="00D15A94" w:rsidRDefault="00D15A94" w:rsidP="00734C51">
      <w:pPr>
        <w:pStyle w:val="ListNumber"/>
        <w:numPr>
          <w:ilvl w:val="0"/>
          <w:numId w:val="43"/>
        </w:numPr>
      </w:pPr>
      <w:r>
        <w:t xml:space="preserve">If declared, Groups must be named. </w:t>
      </w:r>
      <w:r w:rsidR="00F96E22">
        <w:t xml:space="preserve">This includes the root group, but </w:t>
      </w:r>
      <w:ins w:id="678" w:author="Author">
        <w:r w:rsidR="00AD793B">
          <w:t xml:space="preserve">for </w:t>
        </w:r>
      </w:ins>
      <w:r w:rsidR="00F96E22">
        <w:t>that group the name is ignored for the purposes of fully qualified names.</w:t>
      </w:r>
    </w:p>
    <w:p w:rsidR="00D15A94" w:rsidRDefault="00D15A94" w:rsidP="00734C51">
      <w:pPr>
        <w:pStyle w:val="ListNumber"/>
        <w:numPr>
          <w:ilvl w:val="0"/>
          <w:numId w:val="43"/>
        </w:numPr>
      </w:pPr>
      <w:r>
        <w:t xml:space="preserve">A Group can contain any </w:t>
      </w:r>
      <w:ins w:id="679" w:author="Author">
        <w:r w:rsidR="00AD793B">
          <w:t xml:space="preserve">number of </w:t>
        </w:r>
      </w:ins>
      <w:r>
        <w:t>object</w:t>
      </w:r>
      <w:ins w:id="680" w:author="Author">
        <w:r w:rsidR="00AD793B">
          <w:t>s</w:t>
        </w:r>
      </w:ins>
      <w:r>
        <w:t xml:space="preserve">, including </w:t>
      </w:r>
      <w:del w:id="681" w:author="Author">
        <w:r w:rsidDel="00AD793B">
          <w:delText xml:space="preserve">a </w:delText>
        </w:r>
      </w:del>
      <w:r>
        <w:t>Group</w:t>
      </w:r>
      <w:ins w:id="682" w:author="Author">
        <w:r w:rsidR="00AD793B">
          <w:t>s.</w:t>
        </w:r>
      </w:ins>
    </w:p>
    <w:p w:rsidR="00D15A94" w:rsidRDefault="00D15A94" w:rsidP="00734C51">
      <w:pPr>
        <w:pStyle w:val="ListNumber"/>
        <w:numPr>
          <w:ilvl w:val="0"/>
          <w:numId w:val="43"/>
        </w:numPr>
      </w:pPr>
      <w:r>
        <w:t>Each Group declares</w:t>
      </w:r>
      <w:r w:rsidR="00F96E22">
        <w:t xml:space="preserve"> a new lexical scope for the objects it contains.</w:t>
      </w:r>
      <w:r>
        <w:t xml:space="preserve"> </w:t>
      </w:r>
    </w:p>
    <w:p w:rsidR="00A704B1" w:rsidRDefault="00D15A94" w:rsidP="00734C51">
      <w:pPr>
        <w:pStyle w:val="ListNumber"/>
        <w:numPr>
          <w:ilvl w:val="0"/>
          <w:numId w:val="43"/>
        </w:numPr>
      </w:pPr>
      <w:r>
        <w:lastRenderedPageBreak/>
        <w:t>A Group ca</w:t>
      </w:r>
      <w:r w:rsidR="00F96E22">
        <w:t xml:space="preserve">nnot </w:t>
      </w:r>
      <w:r w:rsidR="00B03267">
        <w:t>have dimensions and</w:t>
      </w:r>
      <w:r>
        <w:t xml:space="preserve"> a Group cannot </w:t>
      </w:r>
      <w:r w:rsidR="00F96E22">
        <w:t xml:space="preserve">be </w:t>
      </w:r>
      <w:r w:rsidR="00B03267">
        <w:t>defined within a Structure</w:t>
      </w:r>
      <w:r w:rsidR="00A704B1">
        <w:t>.</w:t>
      </w:r>
    </w:p>
    <w:p w:rsidR="00E243CA" w:rsidRDefault="00E243CA" w:rsidP="002C4913">
      <w:pPr>
        <w:pStyle w:val="Heading2"/>
      </w:pPr>
      <w:bookmarkStart w:id="683" w:name="_Toc328299965"/>
      <w:bookmarkStart w:id="684" w:name="_Toc333413741"/>
      <w:r>
        <w:t>Dimensions</w:t>
      </w:r>
      <w:bookmarkEnd w:id="683"/>
      <w:bookmarkEnd w:id="684"/>
    </w:p>
    <w:p w:rsidR="00742BC2" w:rsidRDefault="00E243CA" w:rsidP="00136622">
      <w:pPr>
        <w:pStyle w:val="BodyText"/>
      </w:pPr>
      <w:r>
        <w:t xml:space="preserve">A dimension declaration </w:t>
      </w:r>
      <w:r w:rsidR="00742BC2">
        <w:t>is specified using this XML form.</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1770FB" w:rsidRPr="001770FB">
        <w:tc>
          <w:tcPr>
            <w:tcW w:w="9432" w:type="dxa"/>
          </w:tcPr>
          <w:p w:rsidR="001770FB" w:rsidRPr="001770FB" w:rsidRDefault="001770FB" w:rsidP="00734C51">
            <w:pPr>
              <w:spacing w:after="0"/>
              <w:ind w:left="0"/>
              <w:jc w:val="left"/>
              <w:pPrChange w:id="685" w:author="Author">
                <w:pPr>
                  <w:pStyle w:val="BodyText"/>
                  <w:ind w:left="0"/>
                </w:pPr>
              </w:pPrChange>
            </w:pPr>
            <w:r w:rsidRPr="001770FB">
              <w:t>&lt;Dimension name=“name” size=“size”/&gt;</w:t>
            </w:r>
          </w:p>
        </w:tc>
      </w:tr>
    </w:tbl>
    <w:p w:rsidR="00E243CA" w:rsidRDefault="00E3242B" w:rsidP="00136622">
      <w:pPr>
        <w:pStyle w:val="BodyText"/>
      </w:pPr>
      <w:ins w:id="686" w:author="Author">
        <w:r>
          <w:t xml:space="preserve">The size is a positive integer with a maximum value of 2**63-1. </w:t>
        </w:r>
      </w:ins>
      <w:r w:rsidR="00E243CA">
        <w:t>A dimension declaration will be referenced elsewhere in the DDX by specifying its name. It should also be noted that anonymous dimensions also exist</w:t>
      </w:r>
      <w:r w:rsidR="00535E16">
        <w:t>.</w:t>
      </w:r>
      <w:r w:rsidR="00E243CA">
        <w:t xml:space="preserve"> </w:t>
      </w:r>
      <w:r w:rsidR="00535E16">
        <w:t xml:space="preserve">They </w:t>
      </w:r>
      <w:r w:rsidR="00E243CA">
        <w:t>have a size but no name. Anonymous dimensions do not need to be declared.</w:t>
      </w:r>
      <w:del w:id="687" w:author="Author">
        <w:r w:rsidR="00E243CA" w:rsidDel="00E3242B">
          <w:delText xml:space="preserve"> Additionally, as discussed in </w:delText>
        </w:r>
        <w:r w:rsidR="00E243CA" w:rsidRPr="000072F8" w:rsidDel="00E3242B">
          <w:rPr>
            <w:color w:val="FF0000"/>
          </w:rPr>
          <w:delText>Section ?</w:delText>
        </w:r>
      </w:del>
      <w:ins w:id="688" w:author="Author">
        <w:del w:id="689" w:author="Author">
          <w:r w:rsidR="0095389A" w:rsidDel="00E3242B">
            <w:rPr>
              <w:color w:val="FF0000"/>
            </w:rPr>
            <w:delText>Section ?</w:delText>
          </w:r>
        </w:del>
      </w:ins>
      <w:del w:id="690" w:author="Author">
        <w:r w:rsidR="00E243CA" w:rsidDel="00E3242B">
          <w:delText>, a</w:delText>
        </w:r>
        <w:r w:rsidR="009A7679" w:rsidDel="00E3242B">
          <w:delText>n</w:delText>
        </w:r>
        <w:r w:rsidR="00E243CA" w:rsidDel="00E3242B">
          <w:delText xml:space="preserve"> </w:delText>
        </w:r>
        <w:r w:rsidR="009A7679" w:rsidDel="00E3242B">
          <w:delText xml:space="preserve">anonymous </w:delText>
        </w:r>
        <w:r w:rsidR="00E243CA" w:rsidDel="00E3242B">
          <w:delText>dimension may be of variable length, and such a variable length dimension is indicated using the notation “*”</w:delText>
        </w:r>
        <w:r w:rsidR="00535E16" w:rsidDel="00E3242B">
          <w:delText xml:space="preserve"> for the size.</w:delText>
        </w:r>
      </w:del>
    </w:p>
    <w:p w:rsidR="00F96E22" w:rsidRDefault="00F96E22" w:rsidP="002C4913">
      <w:pPr>
        <w:pStyle w:val="Paragraph"/>
      </w:pPr>
      <w:bookmarkStart w:id="691" w:name="_Toc328299966"/>
      <w:r>
        <w:t>Semantic Limitations</w:t>
      </w:r>
      <w:bookmarkEnd w:id="691"/>
    </w:p>
    <w:p w:rsidR="00F96E22" w:rsidRDefault="00F96E22" w:rsidP="00734C51">
      <w:pPr>
        <w:pStyle w:val="ListNumber"/>
        <w:numPr>
          <w:ilvl w:val="0"/>
          <w:numId w:val="44"/>
        </w:numPr>
      </w:pPr>
      <w:r>
        <w:t>Dimension declarations are not associated with a data type.</w:t>
      </w:r>
    </w:p>
    <w:p w:rsidR="0082782C" w:rsidRDefault="00E3242B" w:rsidP="00734C51">
      <w:pPr>
        <w:pStyle w:val="ListNumber"/>
        <w:numPr>
          <w:ilvl w:val="0"/>
          <w:numId w:val="44"/>
        </w:numPr>
      </w:pPr>
      <w:ins w:id="692" w:author="Author">
        <w:r>
          <w:t>Non anonymous d</w:t>
        </w:r>
      </w:ins>
      <w:del w:id="693" w:author="Author">
        <w:r w:rsidR="0082782C" w:rsidDel="00E3242B">
          <w:delText>D</w:delText>
        </w:r>
      </w:del>
      <w:r w:rsidR="0082782C">
        <w:t>imension sizes MUST be a</w:t>
      </w:r>
      <w:ins w:id="694" w:author="Author">
        <w:r>
          <w:t xml:space="preserve"> capable of being represented as a signed</w:t>
        </w:r>
      </w:ins>
      <w:r w:rsidR="0082782C">
        <w:t xml:space="preserve"> 64-bit integer</w:t>
      </w:r>
      <w:ins w:id="695" w:author="Author">
        <w:r>
          <w:t>.</w:t>
        </w:r>
      </w:ins>
      <w:del w:id="696" w:author="Author">
        <w:r w:rsidR="00B03267" w:rsidDel="00E3242B">
          <w:delText xml:space="preserve"> or “*”, which indicates a variable length dimension</w:delText>
        </w:r>
      </w:del>
    </w:p>
    <w:p w:rsidR="00E243CA" w:rsidRDefault="00E243CA" w:rsidP="002C4913">
      <w:pPr>
        <w:pStyle w:val="Heading2"/>
      </w:pPr>
      <w:bookmarkStart w:id="697" w:name="_Toc328299967"/>
      <w:bookmarkStart w:id="698" w:name="_Toc333413742"/>
      <w:r>
        <w:t>Enumeration Types</w:t>
      </w:r>
      <w:bookmarkEnd w:id="697"/>
      <w:bookmarkEnd w:id="698"/>
    </w:p>
    <w:p w:rsidR="00E243CA" w:rsidRDefault="00E243CA" w:rsidP="00136622">
      <w:pPr>
        <w:pStyle w:val="BodyText"/>
      </w:pPr>
      <w:r>
        <w:t xml:space="preserve">An enumeration type defines a set of names with specific values: enumeration constants. As will be seen in </w:t>
      </w:r>
      <w:del w:id="699" w:author="Author">
        <w:r w:rsidRPr="000072F8" w:rsidDel="0095389A">
          <w:rPr>
            <w:color w:val="FF0000"/>
          </w:rPr>
          <w:delText>Section ?</w:delText>
        </w:r>
      </w:del>
      <w:ins w:id="700" w:author="Author">
        <w:r w:rsidR="0095389A">
          <w:rPr>
            <w:color w:val="FF0000"/>
          </w:rPr>
          <w:t>Section ?</w:t>
        </w:r>
      </w:ins>
      <w:r>
        <w:t>, enumeration types may be used as the type for variables or attributes. The values that can be assigned to such typed objects must come from t</w:t>
      </w:r>
      <w:r w:rsidR="00655828">
        <w:t>he set of enumeration constants.</w:t>
      </w:r>
    </w:p>
    <w:p w:rsidR="006349B8" w:rsidRDefault="006349B8" w:rsidP="00136622">
      <w:pPr>
        <w:pStyle w:val="BodyText"/>
      </w:pPr>
      <w:r>
        <w:t xml:space="preserve">An enumeration type specifies a set of named, integer constants. When a data source has a variable of type 'Enumeration' a DAP 4 server MUST represent that variable using a specified </w:t>
      </w:r>
      <w:r>
        <w:rPr>
          <w:i/>
          <w:iCs/>
        </w:rPr>
        <w:t>integer type</w:t>
      </w:r>
      <w:r>
        <w:t xml:space="preserve">, up to an including a 64-bit unsigned integer. </w:t>
      </w:r>
    </w:p>
    <w:p w:rsidR="001770FB" w:rsidRDefault="00655828" w:rsidP="00136622">
      <w:pPr>
        <w:pStyle w:val="BodyText"/>
      </w:pPr>
      <w:r>
        <w:t>An Enumeration type is declared using this XML form.</w:t>
      </w:r>
    </w:p>
    <w:tbl>
      <w:tblPr>
        <w:tblStyle w:val="TableGrid"/>
        <w:tblW w:w="0" w:type="auto"/>
        <w:tblInd w:w="144" w:type="dxa"/>
        <w:tblLook w:val="04A0" w:firstRow="1" w:lastRow="0" w:firstColumn="1" w:lastColumn="0" w:noHBand="0" w:noVBand="1"/>
      </w:tblPr>
      <w:tblGrid>
        <w:gridCol w:w="9432"/>
      </w:tblGrid>
      <w:tr w:rsidR="001770FB">
        <w:tc>
          <w:tcPr>
            <w:tcW w:w="9432" w:type="dxa"/>
          </w:tcPr>
          <w:p w:rsidR="001770FB" w:rsidDel="00E3242B" w:rsidRDefault="001770FB" w:rsidP="00DB1031">
            <w:pPr>
              <w:spacing w:after="0"/>
              <w:ind w:left="0"/>
              <w:jc w:val="left"/>
              <w:rPr>
                <w:del w:id="701" w:author="Author"/>
              </w:rPr>
              <w:pPrChange w:id="702" w:author="Author">
                <w:pPr>
                  <w:pStyle w:val="BodyText"/>
                  <w:ind w:left="0"/>
                </w:pPr>
              </w:pPrChange>
            </w:pPr>
            <w:r>
              <w:t>&lt;Enumeration name=“name”</w:t>
            </w:r>
            <w:ins w:id="703" w:author="Author">
              <w:r w:rsidR="00E3242B">
                <w:t>&gt;</w:t>
              </w:r>
              <w:r w:rsidR="00E3242B" w:rsidDel="00E3242B">
                <w:t xml:space="preserve"> </w:t>
              </w:r>
            </w:ins>
            <w:del w:id="704" w:author="Author">
              <w:r w:rsidDel="00E3242B">
                <w:delText xml:space="preserve"> basetype=”atomic type”&gt;</w:delText>
              </w:r>
            </w:del>
          </w:p>
          <w:p w:rsidR="001770FB" w:rsidDel="00E3242B" w:rsidRDefault="000D5C1F" w:rsidP="00DB1031">
            <w:pPr>
              <w:spacing w:after="0"/>
              <w:ind w:left="0"/>
              <w:jc w:val="left"/>
              <w:rPr>
                <w:del w:id="705" w:author="Author"/>
              </w:rPr>
              <w:pPrChange w:id="706" w:author="Author">
                <w:pPr>
                  <w:pStyle w:val="BodyText"/>
                  <w:ind w:left="0"/>
                </w:pPr>
              </w:pPrChange>
            </w:pPr>
            <w:ins w:id="707" w:author="Author">
              <w:del w:id="708" w:author="Author">
                <w:r w:rsidDel="00E3242B">
                  <w:delText xml:space="preserve">  </w:delText>
                </w:r>
              </w:del>
            </w:ins>
            <w:del w:id="709" w:author="Author">
              <w:r w:rsidR="001770FB" w:rsidDel="00E3242B">
                <w:delText>&lt;EnumConst name=“name” value=”value”/&gt;</w:delText>
              </w:r>
            </w:del>
          </w:p>
          <w:p w:rsidR="001770FB" w:rsidRPr="00B52927" w:rsidDel="00E3242B" w:rsidRDefault="001770FB" w:rsidP="00DB1031">
            <w:pPr>
              <w:spacing w:after="0"/>
              <w:ind w:left="0"/>
              <w:jc w:val="left"/>
              <w:rPr>
                <w:del w:id="710" w:author="Author"/>
              </w:rPr>
              <w:pPrChange w:id="711" w:author="Author">
                <w:pPr>
                  <w:pStyle w:val="BodyText"/>
                  <w:ind w:left="0"/>
                </w:pPr>
              </w:pPrChange>
            </w:pPr>
            <w:del w:id="712" w:author="Author">
              <w:r w:rsidDel="00E3242B">
                <w:delText xml:space="preserve">  </w:delText>
              </w:r>
              <w:r w:rsidRPr="00B52927" w:rsidDel="00E3242B">
                <w:delText>…</w:delText>
              </w:r>
            </w:del>
          </w:p>
          <w:p w:rsidR="001770FB" w:rsidRDefault="001770FB" w:rsidP="00DB1031">
            <w:pPr>
              <w:spacing w:after="0"/>
              <w:ind w:left="0"/>
              <w:jc w:val="left"/>
              <w:pPrChange w:id="713" w:author="Author">
                <w:pPr>
                  <w:pStyle w:val="BodyText"/>
                  <w:ind w:left="0"/>
                </w:pPr>
              </w:pPrChange>
            </w:pPr>
            <w:del w:id="714" w:author="Author">
              <w:r w:rsidDel="00E3242B">
                <w:delText>&lt;/Enumeration&gt;</w:delText>
              </w:r>
            </w:del>
          </w:p>
        </w:tc>
      </w:tr>
      <w:tr w:rsidR="00E3242B">
        <w:trPr>
          <w:ins w:id="715" w:author="Author"/>
        </w:trPr>
        <w:tc>
          <w:tcPr>
            <w:tcW w:w="9432" w:type="dxa"/>
          </w:tcPr>
          <w:p w:rsidR="00E3242B" w:rsidRDefault="00E3242B" w:rsidP="00DB1031">
            <w:pPr>
              <w:spacing w:after="0"/>
              <w:ind w:left="0"/>
              <w:jc w:val="left"/>
              <w:rPr>
                <w:ins w:id="716" w:author="Author"/>
              </w:rPr>
            </w:pPr>
            <w:ins w:id="717" w:author="Author">
              <w:r>
                <w:t xml:space="preserve">                        basetype=”Byte</w:t>
              </w:r>
              <w:r w:rsidR="00B562F7">
                <w:t>|</w:t>
              </w:r>
              <w:del w:id="718" w:author="Author">
                <w:r w:rsidDel="00B562F7">
                  <w:delText>|UByte|</w:delText>
                </w:r>
              </w:del>
              <w:r>
                <w:t>Int8|UInt8|Int16|UInt16|Int32|UInt32|Int64|UInt64”&gt;</w:t>
              </w:r>
            </w:ins>
          </w:p>
        </w:tc>
      </w:tr>
      <w:tr w:rsidR="00E3242B">
        <w:trPr>
          <w:ins w:id="719" w:author="Author"/>
        </w:trPr>
        <w:tc>
          <w:tcPr>
            <w:tcW w:w="9432" w:type="dxa"/>
          </w:tcPr>
          <w:p w:rsidR="00E3242B" w:rsidRDefault="00E3242B" w:rsidP="00DB1031">
            <w:pPr>
              <w:spacing w:after="0"/>
              <w:ind w:left="0"/>
              <w:jc w:val="left"/>
              <w:rPr>
                <w:ins w:id="720" w:author="Author"/>
                <w:b/>
                <w:bCs/>
                <w:noProof/>
                <w:snapToGrid w:val="0"/>
              </w:rPr>
              <w:pPrChange w:id="721" w:author="Author">
                <w:pPr>
                  <w:numPr>
                    <w:ilvl w:val="2"/>
                    <w:numId w:val="22"/>
                  </w:numPr>
                  <w:spacing w:before="120"/>
                  <w:ind w:hanging="360"/>
                  <w:jc w:val="left"/>
                  <w:outlineLvl w:val="1"/>
                </w:pPr>
              </w:pPrChange>
            </w:pPr>
            <w:ins w:id="722" w:author="Author">
              <w:r>
                <w:t>&lt;EnumConst name=“name” value=”integer”/&gt;</w:t>
              </w:r>
            </w:ins>
          </w:p>
        </w:tc>
      </w:tr>
      <w:tr w:rsidR="00E3242B">
        <w:trPr>
          <w:ins w:id="723" w:author="Author"/>
        </w:trPr>
        <w:tc>
          <w:tcPr>
            <w:tcW w:w="9432" w:type="dxa"/>
          </w:tcPr>
          <w:p w:rsidR="00E3242B" w:rsidRDefault="00E3242B" w:rsidP="00DB1031">
            <w:pPr>
              <w:spacing w:after="0"/>
              <w:ind w:left="0"/>
              <w:jc w:val="left"/>
              <w:rPr>
                <w:ins w:id="724" w:author="Author"/>
                <w:b/>
                <w:bCs/>
                <w:noProof/>
                <w:snapToGrid w:val="0"/>
              </w:rPr>
              <w:pPrChange w:id="725" w:author="Author">
                <w:pPr>
                  <w:numPr>
                    <w:ilvl w:val="2"/>
                    <w:numId w:val="22"/>
                  </w:numPr>
                  <w:spacing w:before="120"/>
                  <w:ind w:hanging="360"/>
                  <w:jc w:val="left"/>
                  <w:outlineLvl w:val="1"/>
                </w:pPr>
              </w:pPrChange>
            </w:pPr>
            <w:ins w:id="726" w:author="Author">
              <w:r>
                <w:t>…</w:t>
              </w:r>
            </w:ins>
          </w:p>
        </w:tc>
      </w:tr>
      <w:tr w:rsidR="00E3242B">
        <w:trPr>
          <w:ins w:id="727" w:author="Author"/>
        </w:trPr>
        <w:tc>
          <w:tcPr>
            <w:tcW w:w="9432" w:type="dxa"/>
          </w:tcPr>
          <w:p w:rsidR="00E3242B" w:rsidRDefault="00E3242B" w:rsidP="00DB1031">
            <w:pPr>
              <w:spacing w:after="0"/>
              <w:ind w:left="0"/>
              <w:jc w:val="left"/>
              <w:rPr>
                <w:ins w:id="728" w:author="Author"/>
                <w:b/>
                <w:bCs/>
                <w:noProof/>
                <w:snapToGrid w:val="0"/>
              </w:rPr>
              <w:pPrChange w:id="729" w:author="Author">
                <w:pPr>
                  <w:numPr>
                    <w:ilvl w:val="2"/>
                    <w:numId w:val="22"/>
                  </w:numPr>
                  <w:spacing w:before="120"/>
                  <w:ind w:hanging="360"/>
                  <w:jc w:val="left"/>
                  <w:outlineLvl w:val="1"/>
                </w:pPr>
              </w:pPrChange>
            </w:pPr>
            <w:ins w:id="730" w:author="Author">
              <w:r>
                <w:t>&lt;/Enumeration&gt;</w:t>
              </w:r>
            </w:ins>
          </w:p>
        </w:tc>
      </w:tr>
    </w:tbl>
    <w:p w:rsidR="00036FBB" w:rsidRDefault="00F96E22" w:rsidP="002C4913">
      <w:pPr>
        <w:pStyle w:val="Paragraph"/>
      </w:pPr>
      <w:r>
        <w:t>Semantic Limitations</w:t>
      </w:r>
    </w:p>
    <w:p w:rsidR="005B2030" w:rsidRDefault="005B2030" w:rsidP="00DB1031">
      <w:pPr>
        <w:pStyle w:val="ListNumber"/>
        <w:numPr>
          <w:ilvl w:val="0"/>
          <w:numId w:val="45"/>
        </w:numPr>
      </w:pPr>
      <w:bookmarkStart w:id="731" w:name="_Ref325279514"/>
      <w:r>
        <w:t xml:space="preserve">The </w:t>
      </w:r>
      <w:r w:rsidR="00535E16">
        <w:t xml:space="preserve">optional </w:t>
      </w:r>
      <w:r>
        <w:t>“basetype” XML attribute defines the type for the value XML attribute of each enumeration constant. This basetype must be one of the integer types (</w:t>
      </w:r>
      <w:r w:rsidRPr="00734C51">
        <w:t xml:space="preserve">see </w:t>
      </w:r>
      <w:del w:id="732" w:author="Author">
        <w:r w:rsidRPr="00734C51" w:rsidDel="0095389A">
          <w:delText>Section ?</w:delText>
        </w:r>
      </w:del>
      <w:ins w:id="733" w:author="Author">
        <w:r w:rsidR="0095389A" w:rsidRPr="00734C51">
          <w:t>Section ?</w:t>
        </w:r>
      </w:ins>
      <w:r>
        <w:t>).</w:t>
      </w:r>
      <w:r w:rsidR="00535E16">
        <w:t xml:space="preserve"> If unspecified, then it defaults to the Atomic type “Int32”.</w:t>
      </w:r>
    </w:p>
    <w:p w:rsidR="008011C2" w:rsidRPr="006674F3" w:rsidRDefault="00655828" w:rsidP="002C4913">
      <w:pPr>
        <w:pStyle w:val="Heading2"/>
      </w:pPr>
      <w:bookmarkStart w:id="734" w:name="_Toc328299968"/>
      <w:bookmarkStart w:id="735" w:name="_Toc333413743"/>
      <w:r>
        <w:t>Atomic Types</w:t>
      </w:r>
      <w:bookmarkEnd w:id="731"/>
      <w:bookmarkEnd w:id="734"/>
      <w:bookmarkEnd w:id="735"/>
    </w:p>
    <w:p w:rsidR="00FD0E36" w:rsidRDefault="006349B8" w:rsidP="00136622">
      <w:pPr>
        <w:pStyle w:val="BodyText"/>
      </w:pPr>
      <w:r>
        <w:t xml:space="preserve">The DAP4 specification assumes the existence of certain pre-defined, declared types called atomic types. </w:t>
      </w:r>
      <w:r w:rsidR="008011C2" w:rsidRPr="006674F3">
        <w:t>As their name suggests, atomic data types are</w:t>
      </w:r>
      <w:r w:rsidR="00655828">
        <w:t xml:space="preserve"> conceptually</w:t>
      </w:r>
      <w:r w:rsidR="008011C2" w:rsidRPr="006674F3">
        <w:t xml:space="preserve"> indivisible.  Atomic variables are used to store integers, real numbers, strings and URLs. There are </w:t>
      </w:r>
      <w:r w:rsidR="002801C3">
        <w:t>five</w:t>
      </w:r>
      <w:r w:rsidR="008011C2" w:rsidRPr="006674F3">
        <w:t xml:space="preserve"> </w:t>
      </w:r>
      <w:r w:rsidR="002801C3">
        <w:t>classes</w:t>
      </w:r>
      <w:r w:rsidR="008011C2" w:rsidRPr="006674F3">
        <w:t xml:space="preserve"> of atomic types, with each family c</w:t>
      </w:r>
      <w:r w:rsidR="002801C3">
        <w:t>ontaining one or more variations: integer, floating-point, string, enumerations, and opaque.</w:t>
      </w:r>
    </w:p>
    <w:p w:rsidR="008011C2" w:rsidRPr="006674F3" w:rsidRDefault="008011C2" w:rsidP="002C4913">
      <w:pPr>
        <w:pStyle w:val="Heading3"/>
      </w:pPr>
      <w:bookmarkStart w:id="736" w:name="_Toc328299969"/>
      <w:bookmarkStart w:id="737" w:name="_Toc333413744"/>
      <w:r w:rsidRPr="006674F3">
        <w:lastRenderedPageBreak/>
        <w:t>Integer Types</w:t>
      </w:r>
      <w:bookmarkEnd w:id="736"/>
      <w:bookmarkEnd w:id="737"/>
    </w:p>
    <w:p w:rsidR="008011C2" w:rsidRPr="006674F3" w:rsidRDefault="008011C2" w:rsidP="00136622">
      <w:pPr>
        <w:pStyle w:val="BodyText"/>
      </w:pPr>
      <w:r w:rsidRPr="006674F3">
        <w:t>The integer</w:t>
      </w:r>
      <w:r w:rsidR="00B52927">
        <w:t xml:space="preserve"> types are summarized in </w:t>
      </w:r>
      <w:r w:rsidR="00D75C9D">
        <w:fldChar w:fldCharType="begin"/>
      </w:r>
      <w:r w:rsidR="00B852B0">
        <w:instrText xml:space="preserve"> REF _Ref325281231 \r \h </w:instrText>
      </w:r>
      <w:r w:rsidR="00D75C9D">
        <w:fldChar w:fldCharType="separate"/>
      </w:r>
      <w:r w:rsidR="00B536A2">
        <w:t>Table 1</w:t>
      </w:r>
      <w:r w:rsidR="00D75C9D">
        <w:fldChar w:fldCharType="end"/>
      </w:r>
      <w:r w:rsidR="00B852B0">
        <w:t>.</w:t>
      </w:r>
      <w:r w:rsidR="002801C3" w:rsidRPr="006674F3">
        <w:t xml:space="preserve"> </w:t>
      </w:r>
      <w:r w:rsidR="00DF42D4">
        <w:t>The lexical structure for integer co</w:t>
      </w:r>
      <w:r w:rsidR="00772D53">
        <w:t>nstants is defined in</w:t>
      </w:r>
      <w:r w:rsidR="00597879">
        <w:t xml:space="preserve"> Appendix ?</w:t>
      </w:r>
      <w:r w:rsidR="00DF42D4">
        <w:t>.</w:t>
      </w:r>
    </w:p>
    <w:p w:rsidR="008011C2" w:rsidRDefault="002801C3" w:rsidP="002035D8">
      <w:pPr>
        <w:pStyle w:val="Caption"/>
        <w:ind w:left="1008"/>
      </w:pPr>
      <w:bookmarkStart w:id="738" w:name="_Ref325281231"/>
      <w:r>
        <w:t>The DAP Integer Data types.</w:t>
      </w:r>
      <w:bookmarkEnd w:id="738"/>
    </w:p>
    <w:tbl>
      <w:tblPr>
        <w:tblStyle w:val="TableGrid"/>
        <w:tblW w:w="0" w:type="auto"/>
        <w:jc w:val="center"/>
        <w:tblLook w:val="0420" w:firstRow="1" w:lastRow="0" w:firstColumn="0" w:lastColumn="0" w:noHBand="0" w:noVBand="1"/>
      </w:tblPr>
      <w:tblGrid>
        <w:gridCol w:w="1800"/>
        <w:gridCol w:w="2970"/>
        <w:gridCol w:w="3420"/>
      </w:tblGrid>
      <w:tr w:rsidR="005E5218">
        <w:trPr>
          <w:jc w:val="center"/>
        </w:trPr>
        <w:tc>
          <w:tcPr>
            <w:tcW w:w="1800" w:type="dxa"/>
          </w:tcPr>
          <w:p w:rsidR="005E5218" w:rsidRDefault="005E5218" w:rsidP="004B21D6">
            <w:pPr>
              <w:jc w:val="left"/>
            </w:pPr>
            <w:r>
              <w:t>Type Name</w:t>
            </w:r>
          </w:p>
        </w:tc>
        <w:tc>
          <w:tcPr>
            <w:tcW w:w="2970" w:type="dxa"/>
          </w:tcPr>
          <w:p w:rsidR="005E5218" w:rsidRDefault="005E5218" w:rsidP="004B21D6">
            <w:pPr>
              <w:jc w:val="left"/>
            </w:pPr>
            <w:r>
              <w:t>Description</w:t>
            </w:r>
          </w:p>
        </w:tc>
        <w:tc>
          <w:tcPr>
            <w:tcW w:w="3420" w:type="dxa"/>
          </w:tcPr>
          <w:p w:rsidR="005E5218" w:rsidRDefault="005E5218" w:rsidP="004B21D6">
            <w:pPr>
              <w:jc w:val="left"/>
            </w:pPr>
            <w:r>
              <w:t>Range of Legal Values</w:t>
            </w:r>
          </w:p>
        </w:tc>
      </w:tr>
      <w:tr w:rsidR="002801C3">
        <w:trPr>
          <w:jc w:val="center"/>
        </w:trPr>
        <w:tc>
          <w:tcPr>
            <w:tcW w:w="1800" w:type="dxa"/>
          </w:tcPr>
          <w:p w:rsidR="002801C3" w:rsidRDefault="002801C3" w:rsidP="004B21D6">
            <w:pPr>
              <w:jc w:val="left"/>
            </w:pPr>
            <w:r>
              <w:t>Int8</w:t>
            </w:r>
          </w:p>
        </w:tc>
        <w:tc>
          <w:tcPr>
            <w:tcW w:w="2970" w:type="dxa"/>
          </w:tcPr>
          <w:p w:rsidR="002801C3" w:rsidRDefault="002801C3" w:rsidP="004B21D6">
            <w:pPr>
              <w:jc w:val="left"/>
            </w:pPr>
            <w:r>
              <w:t>Signed 8-bit integer</w:t>
            </w:r>
          </w:p>
        </w:tc>
        <w:tc>
          <w:tcPr>
            <w:tcW w:w="3420" w:type="dxa"/>
          </w:tcPr>
          <w:p w:rsidR="002801C3" w:rsidRDefault="005E5218" w:rsidP="004B21D6">
            <w:pPr>
              <w:jc w:val="left"/>
            </w:pPr>
            <w:r>
              <w:t>[</w:t>
            </w:r>
            <w:r w:rsidR="00DF42D4">
              <w:t>-(2^7)</w:t>
            </w:r>
            <w:r>
              <w:t>,</w:t>
            </w:r>
            <w:r w:rsidR="00DF42D4">
              <w:t xml:space="preserve"> (2^7) - 1</w:t>
            </w:r>
            <w:r>
              <w:t>]</w:t>
            </w:r>
          </w:p>
        </w:tc>
      </w:tr>
      <w:tr w:rsidR="002801C3">
        <w:trPr>
          <w:jc w:val="center"/>
        </w:trPr>
        <w:tc>
          <w:tcPr>
            <w:tcW w:w="1800" w:type="dxa"/>
          </w:tcPr>
          <w:p w:rsidR="002801C3" w:rsidRDefault="002801C3" w:rsidP="004B21D6">
            <w:pPr>
              <w:jc w:val="left"/>
            </w:pPr>
            <w:r>
              <w:t>UInt8</w:t>
            </w:r>
          </w:p>
        </w:tc>
        <w:tc>
          <w:tcPr>
            <w:tcW w:w="2970" w:type="dxa"/>
          </w:tcPr>
          <w:p w:rsidR="002801C3" w:rsidRDefault="002801C3" w:rsidP="004B21D6">
            <w:pPr>
              <w:jc w:val="left"/>
            </w:pPr>
            <w:r>
              <w:t>Unsigned 8-bit integer</w:t>
            </w:r>
          </w:p>
        </w:tc>
        <w:tc>
          <w:tcPr>
            <w:tcW w:w="3420" w:type="dxa"/>
          </w:tcPr>
          <w:p w:rsidR="002801C3" w:rsidRDefault="005E5218" w:rsidP="004B21D6">
            <w:pPr>
              <w:jc w:val="left"/>
            </w:pPr>
            <w:r>
              <w:t xml:space="preserve">[0, </w:t>
            </w:r>
            <w:r w:rsidR="00DF42D4">
              <w:t>(2^8) - 1</w:t>
            </w:r>
            <w:r>
              <w:t>]</w:t>
            </w:r>
          </w:p>
        </w:tc>
      </w:tr>
      <w:tr w:rsidR="00FF07D4">
        <w:trPr>
          <w:jc w:val="center"/>
        </w:trPr>
        <w:tc>
          <w:tcPr>
            <w:tcW w:w="1800" w:type="dxa"/>
          </w:tcPr>
          <w:p w:rsidR="00FF07D4" w:rsidRDefault="00FF07D4" w:rsidP="004B21D6">
            <w:pPr>
              <w:jc w:val="left"/>
            </w:pPr>
            <w:r>
              <w:t>Byte</w:t>
            </w:r>
          </w:p>
        </w:tc>
        <w:tc>
          <w:tcPr>
            <w:tcW w:w="2970" w:type="dxa"/>
          </w:tcPr>
          <w:p w:rsidR="00FF07D4" w:rsidRDefault="00FF07D4" w:rsidP="004B21D6">
            <w:pPr>
              <w:jc w:val="left"/>
            </w:pPr>
            <w:r>
              <w:t xml:space="preserve">Synonym for </w:t>
            </w:r>
            <w:r w:rsidR="00C84366">
              <w:t>U</w:t>
            </w:r>
            <w:r>
              <w:t>Int8</w:t>
            </w:r>
          </w:p>
        </w:tc>
        <w:tc>
          <w:tcPr>
            <w:tcW w:w="3420" w:type="dxa"/>
          </w:tcPr>
          <w:p w:rsidR="00FF07D4" w:rsidRDefault="000D5C1F" w:rsidP="004B21D6">
            <w:pPr>
              <w:jc w:val="left"/>
            </w:pPr>
            <w:ins w:id="739" w:author="Author">
              <w:r>
                <w:t>[0, (2^8) - 1]</w:t>
              </w:r>
            </w:ins>
          </w:p>
        </w:tc>
      </w:tr>
      <w:tr w:rsidR="000D5C1F">
        <w:trPr>
          <w:jc w:val="center"/>
          <w:ins w:id="740" w:author="Author"/>
        </w:trPr>
        <w:tc>
          <w:tcPr>
            <w:tcW w:w="1800" w:type="dxa"/>
          </w:tcPr>
          <w:p w:rsidR="000D5C1F" w:rsidRDefault="000D5C1F">
            <w:pPr>
              <w:jc w:val="left"/>
              <w:rPr>
                <w:ins w:id="741" w:author="Author"/>
                <w:b/>
                <w:bCs/>
                <w:noProof/>
                <w:snapToGrid w:val="0"/>
              </w:rPr>
              <w:pPrChange w:id="742" w:author="Author">
                <w:pPr>
                  <w:numPr>
                    <w:ilvl w:val="2"/>
                    <w:numId w:val="22"/>
                  </w:numPr>
                  <w:spacing w:before="120"/>
                  <w:ind w:hanging="360"/>
                  <w:jc w:val="left"/>
                  <w:outlineLvl w:val="1"/>
                </w:pPr>
              </w:pPrChange>
            </w:pPr>
            <w:ins w:id="743" w:author="Author">
              <w:r>
                <w:t>Char</w:t>
              </w:r>
            </w:ins>
          </w:p>
        </w:tc>
        <w:tc>
          <w:tcPr>
            <w:tcW w:w="2970" w:type="dxa"/>
          </w:tcPr>
          <w:p w:rsidR="000D5C1F" w:rsidRDefault="000D5C1F">
            <w:pPr>
              <w:jc w:val="left"/>
              <w:rPr>
                <w:ins w:id="744" w:author="Author"/>
                <w:b/>
                <w:bCs/>
                <w:noProof/>
                <w:snapToGrid w:val="0"/>
              </w:rPr>
              <w:pPrChange w:id="745" w:author="Author">
                <w:pPr>
                  <w:numPr>
                    <w:ilvl w:val="2"/>
                    <w:numId w:val="22"/>
                  </w:numPr>
                  <w:spacing w:before="120"/>
                  <w:ind w:hanging="360"/>
                  <w:jc w:val="left"/>
                  <w:outlineLvl w:val="1"/>
                </w:pPr>
              </w:pPrChange>
            </w:pPr>
            <w:ins w:id="746" w:author="Author">
              <w:r>
                <w:t>Synonym for UInt8</w:t>
              </w:r>
            </w:ins>
          </w:p>
        </w:tc>
        <w:tc>
          <w:tcPr>
            <w:tcW w:w="3420" w:type="dxa"/>
          </w:tcPr>
          <w:p w:rsidR="000D5C1F" w:rsidRDefault="000D5C1F">
            <w:pPr>
              <w:jc w:val="left"/>
              <w:rPr>
                <w:ins w:id="747" w:author="Author"/>
                <w:b/>
                <w:bCs/>
                <w:noProof/>
                <w:snapToGrid w:val="0"/>
              </w:rPr>
              <w:pPrChange w:id="748" w:author="Author">
                <w:pPr>
                  <w:numPr>
                    <w:ilvl w:val="2"/>
                    <w:numId w:val="22"/>
                  </w:numPr>
                  <w:spacing w:before="120"/>
                  <w:ind w:hanging="360"/>
                  <w:jc w:val="left"/>
                  <w:outlineLvl w:val="1"/>
                </w:pPr>
              </w:pPrChange>
            </w:pPr>
            <w:ins w:id="749" w:author="Author">
              <w:r>
                <w:t>[0, (2^8) - 1]</w:t>
              </w:r>
            </w:ins>
          </w:p>
        </w:tc>
      </w:tr>
      <w:tr w:rsidR="002801C3">
        <w:trPr>
          <w:jc w:val="center"/>
        </w:trPr>
        <w:tc>
          <w:tcPr>
            <w:tcW w:w="1800" w:type="dxa"/>
          </w:tcPr>
          <w:p w:rsidR="002801C3" w:rsidRDefault="002801C3" w:rsidP="004B21D6">
            <w:pPr>
              <w:jc w:val="left"/>
            </w:pPr>
            <w:r>
              <w:t>Int16</w:t>
            </w:r>
          </w:p>
        </w:tc>
        <w:tc>
          <w:tcPr>
            <w:tcW w:w="2970" w:type="dxa"/>
          </w:tcPr>
          <w:p w:rsidR="002801C3" w:rsidRDefault="002801C3" w:rsidP="004B21D6">
            <w:pPr>
              <w:jc w:val="left"/>
            </w:pPr>
            <w:r>
              <w:t>Signed 16-bit integer</w:t>
            </w:r>
          </w:p>
        </w:tc>
        <w:tc>
          <w:tcPr>
            <w:tcW w:w="3420" w:type="dxa"/>
          </w:tcPr>
          <w:p w:rsidR="002801C3" w:rsidRDefault="005E5218" w:rsidP="004B21D6">
            <w:pPr>
              <w:jc w:val="left"/>
            </w:pPr>
            <w:r>
              <w:t>[-</w:t>
            </w:r>
            <w:r w:rsidR="00DF42D4">
              <w:t>(2^15)</w:t>
            </w:r>
            <w:r>
              <w:t xml:space="preserve">, </w:t>
            </w:r>
            <w:r w:rsidR="00DF42D4">
              <w:t>(2^15) - 1</w:t>
            </w:r>
            <w:r>
              <w:t>]</w:t>
            </w:r>
          </w:p>
        </w:tc>
      </w:tr>
      <w:tr w:rsidR="002801C3">
        <w:trPr>
          <w:jc w:val="center"/>
        </w:trPr>
        <w:tc>
          <w:tcPr>
            <w:tcW w:w="1800" w:type="dxa"/>
          </w:tcPr>
          <w:p w:rsidR="002801C3" w:rsidRDefault="002801C3" w:rsidP="004B21D6">
            <w:pPr>
              <w:jc w:val="left"/>
            </w:pPr>
            <w:r>
              <w:t>UInt16</w:t>
            </w:r>
          </w:p>
        </w:tc>
        <w:tc>
          <w:tcPr>
            <w:tcW w:w="2970" w:type="dxa"/>
          </w:tcPr>
          <w:p w:rsidR="002801C3" w:rsidRDefault="002801C3" w:rsidP="004B21D6">
            <w:pPr>
              <w:jc w:val="left"/>
            </w:pPr>
            <w:r>
              <w:t>Unsigned 16-bit integer</w:t>
            </w:r>
          </w:p>
        </w:tc>
        <w:tc>
          <w:tcPr>
            <w:tcW w:w="3420" w:type="dxa"/>
          </w:tcPr>
          <w:p w:rsidR="002801C3" w:rsidRDefault="00DF42D4" w:rsidP="004B21D6">
            <w:pPr>
              <w:jc w:val="left"/>
            </w:pPr>
            <w:r>
              <w:t>[0, (2^16)  - 1</w:t>
            </w:r>
            <w:r w:rsidR="005E5218">
              <w:t>]</w:t>
            </w:r>
          </w:p>
        </w:tc>
      </w:tr>
      <w:tr w:rsidR="00DF42D4">
        <w:trPr>
          <w:jc w:val="center"/>
        </w:trPr>
        <w:tc>
          <w:tcPr>
            <w:tcW w:w="1800" w:type="dxa"/>
          </w:tcPr>
          <w:p w:rsidR="00DF42D4" w:rsidRDefault="00DF42D4" w:rsidP="004B21D6">
            <w:pPr>
              <w:jc w:val="left"/>
            </w:pPr>
            <w:r>
              <w:t>Int32</w:t>
            </w:r>
          </w:p>
        </w:tc>
        <w:tc>
          <w:tcPr>
            <w:tcW w:w="2970" w:type="dxa"/>
          </w:tcPr>
          <w:p w:rsidR="00DF42D4" w:rsidRDefault="00DF42D4" w:rsidP="004B21D6">
            <w:pPr>
              <w:jc w:val="left"/>
            </w:pPr>
            <w:r>
              <w:t>Signed 32-bit integer</w:t>
            </w:r>
          </w:p>
        </w:tc>
        <w:tc>
          <w:tcPr>
            <w:tcW w:w="3420" w:type="dxa"/>
          </w:tcPr>
          <w:p w:rsidR="00DF42D4" w:rsidRDefault="00DF42D4" w:rsidP="004B21D6">
            <w:pPr>
              <w:jc w:val="left"/>
            </w:pPr>
            <w:r>
              <w:t>[-(2^31), (2^31) - 1]</w:t>
            </w:r>
          </w:p>
        </w:tc>
      </w:tr>
      <w:tr w:rsidR="00DF42D4">
        <w:trPr>
          <w:jc w:val="center"/>
        </w:trPr>
        <w:tc>
          <w:tcPr>
            <w:tcW w:w="1800" w:type="dxa"/>
          </w:tcPr>
          <w:p w:rsidR="00DF42D4" w:rsidRDefault="00DF42D4" w:rsidP="004B21D6">
            <w:pPr>
              <w:jc w:val="left"/>
            </w:pPr>
            <w:r>
              <w:t>UInt32</w:t>
            </w:r>
          </w:p>
        </w:tc>
        <w:tc>
          <w:tcPr>
            <w:tcW w:w="2970" w:type="dxa"/>
          </w:tcPr>
          <w:p w:rsidR="00DF42D4" w:rsidRDefault="00DF42D4" w:rsidP="004B21D6">
            <w:pPr>
              <w:jc w:val="left"/>
            </w:pPr>
            <w:r>
              <w:t>Unsigned 32-bit integer</w:t>
            </w:r>
          </w:p>
        </w:tc>
        <w:tc>
          <w:tcPr>
            <w:tcW w:w="3420" w:type="dxa"/>
          </w:tcPr>
          <w:p w:rsidR="00DF42D4" w:rsidRDefault="00DF42D4" w:rsidP="004B21D6">
            <w:pPr>
              <w:jc w:val="left"/>
            </w:pPr>
            <w:r>
              <w:t>[0, (2^32)  - 1]</w:t>
            </w:r>
          </w:p>
        </w:tc>
      </w:tr>
      <w:tr w:rsidR="00DF42D4">
        <w:trPr>
          <w:jc w:val="center"/>
        </w:trPr>
        <w:tc>
          <w:tcPr>
            <w:tcW w:w="1800" w:type="dxa"/>
          </w:tcPr>
          <w:p w:rsidR="00DF42D4" w:rsidRDefault="00DF42D4" w:rsidP="004B21D6">
            <w:pPr>
              <w:jc w:val="left"/>
            </w:pPr>
            <w:r>
              <w:t>Int64</w:t>
            </w:r>
          </w:p>
        </w:tc>
        <w:tc>
          <w:tcPr>
            <w:tcW w:w="2970" w:type="dxa"/>
          </w:tcPr>
          <w:p w:rsidR="00DF42D4" w:rsidRDefault="00DF42D4" w:rsidP="004B21D6">
            <w:pPr>
              <w:jc w:val="left"/>
            </w:pPr>
            <w:r>
              <w:t>Signed 64-bit integer</w:t>
            </w:r>
          </w:p>
        </w:tc>
        <w:tc>
          <w:tcPr>
            <w:tcW w:w="3420" w:type="dxa"/>
          </w:tcPr>
          <w:p w:rsidR="00DF42D4" w:rsidRDefault="00DF42D4" w:rsidP="004B21D6">
            <w:pPr>
              <w:jc w:val="left"/>
            </w:pPr>
            <w:r>
              <w:t>[-(2^63), (2^63) - 1]</w:t>
            </w:r>
          </w:p>
        </w:tc>
      </w:tr>
      <w:tr w:rsidR="00DF42D4">
        <w:trPr>
          <w:jc w:val="center"/>
        </w:trPr>
        <w:tc>
          <w:tcPr>
            <w:tcW w:w="1800" w:type="dxa"/>
          </w:tcPr>
          <w:p w:rsidR="00DF42D4" w:rsidRDefault="00DF42D4" w:rsidP="004B21D6">
            <w:pPr>
              <w:jc w:val="left"/>
            </w:pPr>
            <w:r>
              <w:t>UInt64</w:t>
            </w:r>
          </w:p>
        </w:tc>
        <w:tc>
          <w:tcPr>
            <w:tcW w:w="2970" w:type="dxa"/>
          </w:tcPr>
          <w:p w:rsidR="00DF42D4" w:rsidRDefault="00DF42D4" w:rsidP="004B21D6">
            <w:pPr>
              <w:jc w:val="left"/>
            </w:pPr>
            <w:r>
              <w:t>Unsigned 64-bit integer</w:t>
            </w:r>
          </w:p>
        </w:tc>
        <w:tc>
          <w:tcPr>
            <w:tcW w:w="3420" w:type="dxa"/>
          </w:tcPr>
          <w:p w:rsidR="00DF42D4" w:rsidRDefault="00DF42D4" w:rsidP="004B21D6">
            <w:pPr>
              <w:jc w:val="left"/>
            </w:pPr>
            <w:r>
              <w:t>[0, (2^64)  - 1]</w:t>
            </w:r>
          </w:p>
        </w:tc>
      </w:tr>
      <w:tr w:rsidR="00B429A7" w:rsidDel="000D5C1F">
        <w:trPr>
          <w:jc w:val="center"/>
          <w:del w:id="750" w:author="Author"/>
        </w:trPr>
        <w:tc>
          <w:tcPr>
            <w:tcW w:w="1800" w:type="dxa"/>
          </w:tcPr>
          <w:p w:rsidR="00B429A7" w:rsidDel="000D5C1F" w:rsidRDefault="00B429A7" w:rsidP="00B429A7">
            <w:pPr>
              <w:jc w:val="left"/>
              <w:rPr>
                <w:del w:id="751" w:author="Author"/>
              </w:rPr>
            </w:pPr>
            <w:del w:id="752" w:author="Author">
              <w:r w:rsidDel="000D5C1F">
                <w:delText>Char</w:delText>
              </w:r>
            </w:del>
          </w:p>
        </w:tc>
        <w:tc>
          <w:tcPr>
            <w:tcW w:w="2970" w:type="dxa"/>
          </w:tcPr>
          <w:p w:rsidR="00B429A7" w:rsidDel="000D5C1F" w:rsidRDefault="00B429A7" w:rsidP="00B429A7">
            <w:pPr>
              <w:jc w:val="left"/>
              <w:rPr>
                <w:del w:id="753" w:author="Author"/>
              </w:rPr>
            </w:pPr>
            <w:del w:id="754" w:author="Author">
              <w:r w:rsidDel="000D5C1F">
                <w:delText>Synonym for UInt8</w:delText>
              </w:r>
            </w:del>
          </w:p>
        </w:tc>
        <w:tc>
          <w:tcPr>
            <w:tcW w:w="3420" w:type="dxa"/>
          </w:tcPr>
          <w:p w:rsidR="00B429A7" w:rsidDel="000D5C1F" w:rsidRDefault="00B429A7" w:rsidP="00B429A7">
            <w:pPr>
              <w:jc w:val="left"/>
              <w:rPr>
                <w:del w:id="755" w:author="Author"/>
              </w:rPr>
            </w:pPr>
            <w:del w:id="756" w:author="Author">
              <w:r w:rsidDel="000D5C1F">
                <w:delText>[0, (2^8) - 1]</w:delText>
              </w:r>
            </w:del>
          </w:p>
        </w:tc>
      </w:tr>
    </w:tbl>
    <w:p w:rsidR="00B429A7" w:rsidDel="000D5C1F" w:rsidRDefault="00B429A7" w:rsidP="00B429A7">
      <w:pPr>
        <w:pStyle w:val="BodyText"/>
        <w:rPr>
          <w:del w:id="757" w:author="Author"/>
        </w:rPr>
      </w:pPr>
      <w:r>
        <w:t>Note that for historical reasons, the Char type is defined to be a synonym of UInt8, this mean that technically, the Char type has no associated character set encoding. However, servers and clients are free to infer typical character semantics to this type. The inferred character set encoding is chosen purely at the discretion of the server or client using whatever conventions they agree to use.</w:t>
      </w:r>
    </w:p>
    <w:p w:rsidR="006B68A4" w:rsidRPr="006674F3" w:rsidRDefault="006B68A4" w:rsidP="00136622">
      <w:pPr>
        <w:pStyle w:val="BodyText"/>
      </w:pPr>
    </w:p>
    <w:p w:rsidR="006B68A4" w:rsidRDefault="008011C2" w:rsidP="002C4913">
      <w:pPr>
        <w:pStyle w:val="Heading3"/>
      </w:pPr>
      <w:bookmarkStart w:id="758" w:name="_Toc328299970"/>
      <w:bookmarkStart w:id="759" w:name="_Toc333413745"/>
      <w:r w:rsidRPr="006674F3">
        <w:t>Floating-point Types</w:t>
      </w:r>
      <w:bookmarkEnd w:id="758"/>
      <w:bookmarkEnd w:id="759"/>
    </w:p>
    <w:p w:rsidR="00DF42D4" w:rsidRPr="00DF42D4" w:rsidRDefault="00DF42D4" w:rsidP="00136622">
      <w:pPr>
        <w:pStyle w:val="BodyText"/>
      </w:pPr>
      <w:r w:rsidRPr="006674F3">
        <w:t>The floating point data</w:t>
      </w:r>
      <w:r w:rsidR="00B852B0">
        <w:t xml:space="preserve"> types are summarized in </w:t>
      </w:r>
      <w:r w:rsidR="00D75C9D">
        <w:fldChar w:fldCharType="begin"/>
      </w:r>
      <w:r w:rsidR="00B852B0">
        <w:instrText xml:space="preserve"> REF _Ref325281556 \r \h </w:instrText>
      </w:r>
      <w:r w:rsidR="00D75C9D">
        <w:fldChar w:fldCharType="separate"/>
      </w:r>
      <w:r w:rsidR="00B536A2">
        <w:t>Table 2</w:t>
      </w:r>
      <w:r w:rsidR="00D75C9D">
        <w:fldChar w:fldCharType="end"/>
      </w:r>
      <w:r w:rsidRPr="006674F3">
        <w:t>. The two floating point data types use IEEE 754[11]</w:t>
      </w:r>
      <w:r>
        <w:t xml:space="preserve"> </w:t>
      </w:r>
      <w:r w:rsidRPr="006674F3">
        <w:t>to represent values. The two types correspond to ANSI C’s float and double data types.</w:t>
      </w:r>
      <w:r w:rsidR="00B52927">
        <w:t xml:space="preserve"> </w:t>
      </w:r>
      <w:r>
        <w:t>The lexical structure for floating point co</w:t>
      </w:r>
      <w:r w:rsidR="00772D53">
        <w:t>nstants is defined in</w:t>
      </w:r>
      <w:r w:rsidR="00AC032A">
        <w:t xml:space="preserve"> </w:t>
      </w:r>
      <w:del w:id="760" w:author="Author">
        <w:r w:rsidR="00AC032A" w:rsidRPr="000072F8" w:rsidDel="0095389A">
          <w:rPr>
            <w:color w:val="FF0000"/>
          </w:rPr>
          <w:delText>Section ?</w:delText>
        </w:r>
      </w:del>
      <w:ins w:id="761" w:author="Author">
        <w:r w:rsidR="0095389A">
          <w:rPr>
            <w:color w:val="FF0000"/>
          </w:rPr>
          <w:t>Section ?</w:t>
        </w:r>
      </w:ins>
      <w:r w:rsidR="00AC032A">
        <w:t>.</w:t>
      </w:r>
    </w:p>
    <w:p w:rsidR="002801C3" w:rsidRDefault="002801C3" w:rsidP="002035D8">
      <w:pPr>
        <w:pStyle w:val="Caption"/>
        <w:ind w:left="1008"/>
      </w:pPr>
      <w:bookmarkStart w:id="762" w:name="_Ref325281556"/>
      <w:r>
        <w:t>The DAP Floating-Point Data types.</w:t>
      </w:r>
      <w:bookmarkEnd w:id="762"/>
    </w:p>
    <w:tbl>
      <w:tblPr>
        <w:tblStyle w:val="TableGrid"/>
        <w:tblW w:w="0" w:type="auto"/>
        <w:jc w:val="center"/>
        <w:tblLook w:val="04A0" w:firstRow="1" w:lastRow="0" w:firstColumn="1" w:lastColumn="0" w:noHBand="0" w:noVBand="1"/>
      </w:tblPr>
      <w:tblGrid>
        <w:gridCol w:w="1710"/>
        <w:gridCol w:w="2750"/>
        <w:gridCol w:w="3870"/>
      </w:tblGrid>
      <w:tr w:rsidR="00A61FA4">
        <w:trPr>
          <w:jc w:val="center"/>
        </w:trPr>
        <w:tc>
          <w:tcPr>
            <w:tcW w:w="1710" w:type="dxa"/>
          </w:tcPr>
          <w:p w:rsidR="00A61FA4" w:rsidRDefault="00A61FA4" w:rsidP="004B21D6">
            <w:pPr>
              <w:jc w:val="left"/>
            </w:pPr>
            <w:r>
              <w:t>Type Name</w:t>
            </w:r>
          </w:p>
        </w:tc>
        <w:tc>
          <w:tcPr>
            <w:tcW w:w="2750" w:type="dxa"/>
          </w:tcPr>
          <w:p w:rsidR="00A61FA4" w:rsidRDefault="00A61FA4" w:rsidP="004B21D6">
            <w:pPr>
              <w:jc w:val="left"/>
            </w:pPr>
            <w:r>
              <w:t>Description</w:t>
            </w:r>
          </w:p>
        </w:tc>
        <w:tc>
          <w:tcPr>
            <w:tcW w:w="3870" w:type="dxa"/>
          </w:tcPr>
          <w:p w:rsidR="00A61FA4" w:rsidRDefault="00A61FA4" w:rsidP="004B21D6">
            <w:pPr>
              <w:jc w:val="left"/>
            </w:pPr>
            <w:r>
              <w:t>Range of Legal Values</w:t>
            </w:r>
          </w:p>
        </w:tc>
      </w:tr>
      <w:tr w:rsidR="002801C3">
        <w:trPr>
          <w:jc w:val="center"/>
        </w:trPr>
        <w:tc>
          <w:tcPr>
            <w:tcW w:w="1710" w:type="dxa"/>
          </w:tcPr>
          <w:p w:rsidR="002801C3" w:rsidRDefault="006B68A4" w:rsidP="004B21D6">
            <w:pPr>
              <w:jc w:val="left"/>
            </w:pPr>
            <w:r>
              <w:t>Float32</w:t>
            </w:r>
          </w:p>
        </w:tc>
        <w:tc>
          <w:tcPr>
            <w:tcW w:w="2750" w:type="dxa"/>
          </w:tcPr>
          <w:p w:rsidR="002801C3" w:rsidRDefault="006B68A4" w:rsidP="004B21D6">
            <w:pPr>
              <w:jc w:val="left"/>
            </w:pPr>
            <w:r>
              <w:t>32-bit Floating-point number</w:t>
            </w:r>
          </w:p>
        </w:tc>
        <w:tc>
          <w:tcPr>
            <w:tcW w:w="3870" w:type="dxa"/>
          </w:tcPr>
          <w:p w:rsidR="006B68A4" w:rsidRPr="006674F3" w:rsidRDefault="00DF42D4" w:rsidP="004B21D6">
            <w:pPr>
              <w:jc w:val="left"/>
            </w:pPr>
            <w:r>
              <w:t>[±1.175494351 × 10^38,</w:t>
            </w:r>
          </w:p>
          <w:p w:rsidR="002801C3" w:rsidRDefault="006B68A4" w:rsidP="004B21D6">
            <w:pPr>
              <w:jc w:val="left"/>
            </w:pPr>
            <w:r w:rsidRPr="006674F3">
              <w:t>±3.402823466 × 10</w:t>
            </w:r>
            <w:r>
              <w:t>^</w:t>
            </w:r>
            <w:r w:rsidRPr="006674F3">
              <w:t>38</w:t>
            </w:r>
            <w:r w:rsidR="00DF42D4">
              <w:t>]</w:t>
            </w:r>
          </w:p>
        </w:tc>
      </w:tr>
      <w:tr w:rsidR="002801C3">
        <w:trPr>
          <w:jc w:val="center"/>
        </w:trPr>
        <w:tc>
          <w:tcPr>
            <w:tcW w:w="1710" w:type="dxa"/>
          </w:tcPr>
          <w:p w:rsidR="002801C3" w:rsidRDefault="006B68A4" w:rsidP="004B21D6">
            <w:pPr>
              <w:jc w:val="left"/>
            </w:pPr>
            <w:r>
              <w:t>Float64</w:t>
            </w:r>
          </w:p>
        </w:tc>
        <w:tc>
          <w:tcPr>
            <w:tcW w:w="2750" w:type="dxa"/>
          </w:tcPr>
          <w:p w:rsidR="002801C3" w:rsidRDefault="006B68A4" w:rsidP="004B21D6">
            <w:pPr>
              <w:jc w:val="left"/>
            </w:pPr>
            <w:r>
              <w:t>64-bit Floating-point number</w:t>
            </w:r>
          </w:p>
        </w:tc>
        <w:tc>
          <w:tcPr>
            <w:tcW w:w="3870" w:type="dxa"/>
          </w:tcPr>
          <w:p w:rsidR="002801C3" w:rsidRDefault="00DF42D4" w:rsidP="004B21D6">
            <w:pPr>
              <w:jc w:val="left"/>
            </w:pPr>
            <w:r>
              <w:t>[</w:t>
            </w:r>
            <w:r w:rsidR="006B68A4">
              <w:t>±2.2250738585072014 × 10^308</w:t>
            </w:r>
            <w:r>
              <w:t>,</w:t>
            </w:r>
            <w:r w:rsidR="006B68A4">
              <w:t xml:space="preserve">  ±1.7976931348623157  × 10^308</w:t>
            </w:r>
            <w:r>
              <w:t>]</w:t>
            </w:r>
          </w:p>
        </w:tc>
      </w:tr>
    </w:tbl>
    <w:p w:rsidR="00DF42D4" w:rsidRDefault="00DF42D4" w:rsidP="00136622">
      <w:pPr>
        <w:pStyle w:val="BodyText"/>
      </w:pPr>
    </w:p>
    <w:p w:rsidR="00DF42D4" w:rsidRPr="00DF42D4" w:rsidRDefault="008011C2" w:rsidP="002C4913">
      <w:pPr>
        <w:pStyle w:val="Heading3"/>
      </w:pPr>
      <w:bookmarkStart w:id="763" w:name="_Toc328299971"/>
      <w:bookmarkStart w:id="764" w:name="_Toc333413746"/>
      <w:r w:rsidRPr="006674F3">
        <w:t>String Types</w:t>
      </w:r>
      <w:bookmarkEnd w:id="763"/>
      <w:bookmarkEnd w:id="764"/>
    </w:p>
    <w:p w:rsidR="00DF42D4" w:rsidRPr="006674F3" w:rsidRDefault="006B68A4" w:rsidP="00136622">
      <w:pPr>
        <w:pStyle w:val="BodyText"/>
      </w:pPr>
      <w:r>
        <w:t xml:space="preserve">The </w:t>
      </w:r>
      <w:del w:id="765" w:author="Author">
        <w:r w:rsidDel="000D5C1F">
          <w:delText>three</w:delText>
        </w:r>
        <w:r w:rsidR="008011C2" w:rsidRPr="006674F3" w:rsidDel="000D5C1F">
          <w:delText xml:space="preserve"> </w:delText>
        </w:r>
      </w:del>
      <w:r w:rsidR="008011C2" w:rsidRPr="006674F3">
        <w:t>string data</w:t>
      </w:r>
      <w:r w:rsidR="00B852B0">
        <w:t xml:space="preserve"> types are summarized in </w:t>
      </w:r>
      <w:r w:rsidR="00D75C9D">
        <w:fldChar w:fldCharType="begin"/>
      </w:r>
      <w:r w:rsidR="00B852B0">
        <w:instrText xml:space="preserve"> REF _Ref325281622 \r \h </w:instrText>
      </w:r>
      <w:r w:rsidR="00D75C9D">
        <w:fldChar w:fldCharType="separate"/>
      </w:r>
      <w:r w:rsidR="00B536A2">
        <w:t>Table 3</w:t>
      </w:r>
      <w:r w:rsidR="00D75C9D">
        <w:fldChar w:fldCharType="end"/>
      </w:r>
      <w:r w:rsidR="008011C2" w:rsidRPr="006674F3">
        <w:t xml:space="preserve">.  </w:t>
      </w:r>
      <w:r w:rsidR="00DF42D4">
        <w:t>Again, the lexical structure fo</w:t>
      </w:r>
      <w:r w:rsidR="00772D53">
        <w:t>r these is defined in</w:t>
      </w:r>
      <w:r w:rsidR="00E92494">
        <w:t xml:space="preserve"> </w:t>
      </w:r>
      <w:del w:id="766" w:author="Author">
        <w:r w:rsidR="00E92494" w:rsidDel="0095389A">
          <w:delText>Section ?</w:delText>
        </w:r>
      </w:del>
      <w:ins w:id="767" w:author="Author">
        <w:r w:rsidR="0095389A">
          <w:t>Section ?</w:t>
        </w:r>
      </w:ins>
      <w:r w:rsidR="00E92494">
        <w:t>.</w:t>
      </w:r>
    </w:p>
    <w:p w:rsidR="006B68A4" w:rsidRDefault="00DF42D4" w:rsidP="00136622">
      <w:pPr>
        <w:pStyle w:val="BodyText"/>
      </w:pPr>
      <w:r w:rsidRPr="006674F3">
        <w:lastRenderedPageBreak/>
        <w:t>Strings are individually sized. This means</w:t>
      </w:r>
      <w:r w:rsidR="00913FF9">
        <w:t xml:space="preserve"> that in an array of strings, for example, each instance of that s</w:t>
      </w:r>
      <w:r w:rsidRPr="006674F3">
        <w:t>tri</w:t>
      </w:r>
      <w:r>
        <w:t xml:space="preserve">ng MAY be of </w:t>
      </w:r>
      <w:r w:rsidR="00913FF9">
        <w:t>a different size</w:t>
      </w:r>
      <w:r>
        <w:t>.</w:t>
      </w:r>
    </w:p>
    <w:p w:rsidR="00B429A7" w:rsidRDefault="00B429A7" w:rsidP="00136622">
      <w:pPr>
        <w:pStyle w:val="BodyText"/>
      </w:pPr>
    </w:p>
    <w:p w:rsidR="006B68A4" w:rsidRPr="00F64FFF" w:rsidRDefault="006B68A4" w:rsidP="002035D8">
      <w:pPr>
        <w:pStyle w:val="Caption"/>
        <w:ind w:left="1008"/>
      </w:pPr>
      <w:bookmarkStart w:id="768" w:name="_Ref325281622"/>
      <w:r>
        <w:t>The String Data types.</w:t>
      </w:r>
      <w:bookmarkEnd w:id="768"/>
    </w:p>
    <w:tbl>
      <w:tblPr>
        <w:tblStyle w:val="TableGrid"/>
        <w:tblW w:w="0" w:type="auto"/>
        <w:jc w:val="center"/>
        <w:tblLook w:val="04A0" w:firstRow="1" w:lastRow="0" w:firstColumn="1" w:lastColumn="0" w:noHBand="0" w:noVBand="1"/>
      </w:tblPr>
      <w:tblGrid>
        <w:gridCol w:w="1710"/>
        <w:gridCol w:w="3528"/>
        <w:gridCol w:w="2952"/>
      </w:tblGrid>
      <w:tr w:rsidR="00A61FA4">
        <w:trPr>
          <w:jc w:val="center"/>
        </w:trPr>
        <w:tc>
          <w:tcPr>
            <w:tcW w:w="1710" w:type="dxa"/>
          </w:tcPr>
          <w:p w:rsidR="00A61FA4" w:rsidRDefault="00A61FA4" w:rsidP="004B21D6">
            <w:pPr>
              <w:jc w:val="left"/>
            </w:pPr>
            <w:r>
              <w:t>Type Name</w:t>
            </w:r>
          </w:p>
        </w:tc>
        <w:tc>
          <w:tcPr>
            <w:tcW w:w="3528" w:type="dxa"/>
          </w:tcPr>
          <w:p w:rsidR="00A61FA4" w:rsidRDefault="00A61FA4" w:rsidP="004B21D6">
            <w:pPr>
              <w:jc w:val="left"/>
            </w:pPr>
            <w:r>
              <w:t>Description</w:t>
            </w:r>
          </w:p>
        </w:tc>
        <w:tc>
          <w:tcPr>
            <w:tcW w:w="2952" w:type="dxa"/>
          </w:tcPr>
          <w:p w:rsidR="00A61FA4" w:rsidRDefault="00A61FA4" w:rsidP="004B21D6">
            <w:pPr>
              <w:jc w:val="left"/>
            </w:pPr>
            <w:r>
              <w:t>Range of Legal Values</w:t>
            </w:r>
          </w:p>
        </w:tc>
      </w:tr>
      <w:tr w:rsidR="006B68A4">
        <w:trPr>
          <w:jc w:val="center"/>
        </w:trPr>
        <w:tc>
          <w:tcPr>
            <w:tcW w:w="1710" w:type="dxa"/>
          </w:tcPr>
          <w:p w:rsidR="006B68A4" w:rsidRDefault="006B68A4" w:rsidP="004B21D6">
            <w:pPr>
              <w:jc w:val="left"/>
            </w:pPr>
            <w:r>
              <w:t>String</w:t>
            </w:r>
          </w:p>
        </w:tc>
        <w:tc>
          <w:tcPr>
            <w:tcW w:w="3528" w:type="dxa"/>
          </w:tcPr>
          <w:p w:rsidR="006B68A4" w:rsidRDefault="006B68A4" w:rsidP="004B21D6">
            <w:pPr>
              <w:jc w:val="left"/>
            </w:pPr>
            <w:r>
              <w:t>A variable length string of UTF-8 characters</w:t>
            </w:r>
          </w:p>
        </w:tc>
        <w:tc>
          <w:tcPr>
            <w:tcW w:w="2952" w:type="dxa"/>
          </w:tcPr>
          <w:p w:rsidR="006B68A4" w:rsidRDefault="00F64FFF" w:rsidP="004B21D6">
            <w:pPr>
              <w:jc w:val="left"/>
            </w:pPr>
            <w:r>
              <w:t>As defined in []</w:t>
            </w:r>
          </w:p>
        </w:tc>
      </w:tr>
      <w:tr w:rsidR="006B68A4">
        <w:trPr>
          <w:jc w:val="center"/>
        </w:trPr>
        <w:tc>
          <w:tcPr>
            <w:tcW w:w="1710" w:type="dxa"/>
          </w:tcPr>
          <w:p w:rsidR="006B68A4" w:rsidRDefault="006B68A4" w:rsidP="004B21D6">
            <w:pPr>
              <w:jc w:val="left"/>
            </w:pPr>
            <w:r>
              <w:t>UR</w:t>
            </w:r>
            <w:r w:rsidR="00F64FFF">
              <w:t>I</w:t>
            </w:r>
          </w:p>
        </w:tc>
        <w:tc>
          <w:tcPr>
            <w:tcW w:w="3528" w:type="dxa"/>
          </w:tcPr>
          <w:p w:rsidR="006B68A4" w:rsidRDefault="00F64FFF" w:rsidP="004B21D6">
            <w:pPr>
              <w:jc w:val="left"/>
            </w:pPr>
            <w:r>
              <w:t>A Uniform Resource Identifier</w:t>
            </w:r>
          </w:p>
        </w:tc>
        <w:tc>
          <w:tcPr>
            <w:tcW w:w="2952" w:type="dxa"/>
          </w:tcPr>
          <w:p w:rsidR="006B68A4" w:rsidRDefault="00F64FFF" w:rsidP="004B21D6">
            <w:pPr>
              <w:jc w:val="left"/>
            </w:pPr>
            <w:r>
              <w:t xml:space="preserve">As defined </w:t>
            </w:r>
            <w:r w:rsidRPr="006674F3">
              <w:t>in IETF RFC 2396[3]</w:t>
            </w:r>
          </w:p>
        </w:tc>
      </w:tr>
    </w:tbl>
    <w:p w:rsidR="00652AA0" w:rsidRDefault="00652AA0" w:rsidP="00136622">
      <w:pPr>
        <w:pStyle w:val="BodyText"/>
      </w:pPr>
    </w:p>
    <w:p w:rsidR="00F64FFF" w:rsidRDefault="009E49BD" w:rsidP="002C4913">
      <w:pPr>
        <w:pStyle w:val="Heading3"/>
      </w:pPr>
      <w:bookmarkStart w:id="769" w:name="_Toc328299973"/>
      <w:bookmarkStart w:id="770" w:name="_Toc333413747"/>
      <w:r>
        <w:t xml:space="preserve">The </w:t>
      </w:r>
      <w:r w:rsidR="00F64FFF">
        <w:t>Opaque Type</w:t>
      </w:r>
      <w:bookmarkEnd w:id="769"/>
      <w:r w:rsidR="00590DDF">
        <w:t>s</w:t>
      </w:r>
      <w:bookmarkEnd w:id="770"/>
    </w:p>
    <w:p w:rsidR="007C3A95" w:rsidRPr="007C3A95" w:rsidRDefault="007C3A95" w:rsidP="00136622">
      <w:pPr>
        <w:pStyle w:val="BodyText"/>
      </w:pPr>
      <w:r>
        <w:t xml:space="preserve">The XML </w:t>
      </w:r>
      <w:r w:rsidR="00136622">
        <w:t>scheme</w:t>
      </w:r>
      <w:r>
        <w:t xml:space="preserve"> for declaring an Opaque type is as follows.</w:t>
      </w:r>
    </w:p>
    <w:tbl>
      <w:tblPr>
        <w:tblStyle w:val="TableGrid"/>
        <w:tblW w:w="0" w:type="auto"/>
        <w:tblInd w:w="144" w:type="dxa"/>
        <w:tblLook w:val="04A0" w:firstRow="1" w:lastRow="0" w:firstColumn="1" w:lastColumn="0" w:noHBand="0" w:noVBand="1"/>
      </w:tblPr>
      <w:tblGrid>
        <w:gridCol w:w="9432"/>
      </w:tblGrid>
      <w:tr w:rsidR="001770FB">
        <w:tc>
          <w:tcPr>
            <w:tcW w:w="9576" w:type="dxa"/>
          </w:tcPr>
          <w:p w:rsidR="001770FB" w:rsidRDefault="001770FB" w:rsidP="001770FB">
            <w:pPr>
              <w:spacing w:after="0"/>
              <w:ind w:left="0"/>
              <w:jc w:val="left"/>
            </w:pPr>
            <w:r>
              <w:t>&lt;Opaque</w:t>
            </w:r>
            <w:del w:id="771" w:author="Author">
              <w:r w:rsidDel="00E3242B">
                <w:delText xml:space="preserve"> … </w:delText>
              </w:r>
            </w:del>
            <w:r>
              <w:t>&gt;</w:t>
            </w:r>
          </w:p>
        </w:tc>
      </w:tr>
    </w:tbl>
    <w:p w:rsidR="00B32396" w:rsidRDefault="00811C7A" w:rsidP="00136622">
      <w:pPr>
        <w:pStyle w:val="BodyText"/>
      </w:pPr>
      <w:r w:rsidRPr="00811C7A">
        <w:t xml:space="preserve">The Opaque type is use to hold objects like JPEG images and other Binary Large Object (BLOB) data that have significant internal structure which might be understood by clients (e.g., an image display program) but that would be very cumbersome to describe using DAP's built-in types. Defining a variable of type </w:t>
      </w:r>
      <w:r w:rsidR="00AC032A">
        <w:t>“</w:t>
      </w:r>
      <w:r w:rsidRPr="00811C7A">
        <w:t>Opaque</w:t>
      </w:r>
      <w:r w:rsidR="00AC032A">
        <w:t>”</w:t>
      </w:r>
      <w:r w:rsidRPr="00811C7A">
        <w:t xml:space="preserve"> does not communicate any information about its content, although an attribute could be used to do that.</w:t>
      </w:r>
    </w:p>
    <w:p w:rsidR="00DB1031" w:rsidRDefault="00B32396" w:rsidP="00DB1031">
      <w:pPr>
        <w:pStyle w:val="Paragraph"/>
        <w:pPrChange w:id="772" w:author="Author">
          <w:pPr>
            <w:pStyle w:val="ReferenceSection"/>
            <w:numPr>
              <w:numId w:val="17"/>
            </w:numPr>
            <w:ind w:left="360" w:hanging="360"/>
          </w:pPr>
        </w:pPrChange>
      </w:pPr>
      <w:r>
        <w:t>Semantic Limitations</w:t>
      </w:r>
    </w:p>
    <w:p w:rsidR="00DB1031" w:rsidRDefault="00DB1031" w:rsidP="00DB1031">
      <w:pPr>
        <w:pStyle w:val="ListNumber"/>
        <w:numPr>
          <w:ilvl w:val="0"/>
          <w:numId w:val="48"/>
        </w:numPr>
      </w:pPr>
      <w:r>
        <w:t>The content of an opaque object is completely un-interpreted by the DAP4 implementation. There is no attempt to re-order four-byte words to or from network byte order and there is no attempt to modify its actual length to conform to, for e</w:t>
      </w:r>
      <w:r>
        <w:t xml:space="preserve">xample, a four-byte boundary. </w:t>
      </w:r>
      <w:r>
        <w:t>although when transmitted on the wire, padding may be added.</w:t>
      </w:r>
      <w:r>
        <w:t xml:space="preserve"> </w:t>
      </w:r>
      <w:r>
        <w:t xml:space="preserve">The Opaque type is an Atomic Type, which might seem odd because instances of Opaque can be of different sizes. However, by thinking of Opaque as equivalent to a byte-string type, the analog with strings makes it clear that it should be an Atomic type. </w:t>
      </w:r>
    </w:p>
    <w:p w:rsidR="008011C2" w:rsidRPr="006674F3" w:rsidRDefault="008011C2" w:rsidP="002C4913">
      <w:pPr>
        <w:pStyle w:val="Heading3"/>
      </w:pPr>
      <w:bookmarkStart w:id="773" w:name="_Toc328299974"/>
      <w:bookmarkStart w:id="774" w:name="_Toc333413748"/>
      <w:r w:rsidRPr="006674F3">
        <w:t xml:space="preserve">A </w:t>
      </w:r>
      <w:r w:rsidR="00652AA0">
        <w:t>Note Regarding Implementation of the Atomic T</w:t>
      </w:r>
      <w:r w:rsidRPr="006674F3">
        <w:t>ypes</w:t>
      </w:r>
      <w:bookmarkEnd w:id="773"/>
      <w:bookmarkEnd w:id="774"/>
    </w:p>
    <w:p w:rsidR="008011C2" w:rsidRPr="006674F3" w:rsidRDefault="008011C2" w:rsidP="00136622">
      <w:pPr>
        <w:pStyle w:val="BodyText"/>
      </w:pPr>
      <w:r w:rsidRPr="006674F3">
        <w:t>When implementing the DAP, it is important to match information in a data source or read from a DAP response to the local data type which best fits those data. In some cases an exact match may not be possible. For example Java lacks unsigned integer types</w:t>
      </w:r>
      <w:r w:rsidR="00AC032A">
        <w:t xml:space="preserve"> </w:t>
      </w:r>
      <w:r w:rsidRPr="006674F3">
        <w:t xml:space="preserve">[13]. Implementations faced with such limitations MUST ensure that clients will be able to retrieve the full range of values from the data source. </w:t>
      </w:r>
      <w:ins w:id="775" w:author="Author">
        <w:r w:rsidR="000D5C1F">
          <w:t>If this is im</w:t>
        </w:r>
      </w:ins>
      <w:del w:id="776" w:author="Author">
        <w:r w:rsidRPr="006674F3" w:rsidDel="000D5C1F">
          <w:delText xml:space="preserve">As a </w:delText>
        </w:r>
      </w:del>
      <w:r w:rsidRPr="006674F3">
        <w:t>practica</w:t>
      </w:r>
      <w:ins w:id="777" w:author="Author">
        <w:r w:rsidR="000D5C1F">
          <w:t>l, then the server</w:t>
        </w:r>
      </w:ins>
      <w:del w:id="778" w:author="Author">
        <w:r w:rsidRPr="006674F3" w:rsidDel="000D5C1F">
          <w:delText>l consideration,</w:delText>
        </w:r>
      </w:del>
      <w:r w:rsidRPr="006674F3">
        <w:t xml:space="preserve"> </w:t>
      </w:r>
      <w:del w:id="779" w:author="Author">
        <w:r w:rsidRPr="006674F3" w:rsidDel="000D5C1F">
          <w:delText>this may be implemented</w:delText>
        </w:r>
      </w:del>
      <w:ins w:id="780" w:author="Author">
        <w:r w:rsidR="000D5C1F">
          <w:t>may implement this rule</w:t>
        </w:r>
      </w:ins>
      <w:r w:rsidRPr="006674F3">
        <w:t xml:space="preserve"> by hiding the variable in question or returning an error.</w:t>
      </w:r>
    </w:p>
    <w:p w:rsidR="008011C2" w:rsidRDefault="00F64FFF" w:rsidP="002C4913">
      <w:pPr>
        <w:pStyle w:val="Heading2"/>
      </w:pPr>
      <w:bookmarkStart w:id="781" w:name="_Toc328299975"/>
      <w:bookmarkStart w:id="782" w:name="_Toc333413749"/>
      <w:r>
        <w:t>Container</w:t>
      </w:r>
      <w:r w:rsidR="008011C2" w:rsidRPr="006674F3">
        <w:t xml:space="preserve"> </w:t>
      </w:r>
      <w:r>
        <w:t>Types</w:t>
      </w:r>
      <w:bookmarkEnd w:id="781"/>
      <w:bookmarkEnd w:id="782"/>
    </w:p>
    <w:p w:rsidR="0065147A" w:rsidRPr="0065147A" w:rsidRDefault="0065147A" w:rsidP="00136622">
      <w:pPr>
        <w:pStyle w:val="BodyText"/>
      </w:pPr>
      <w:r>
        <w:t>There is currently one container type, namely the Structure type.</w:t>
      </w:r>
    </w:p>
    <w:p w:rsidR="0065147A" w:rsidRPr="006674F3" w:rsidRDefault="0065147A" w:rsidP="002C4913">
      <w:pPr>
        <w:pStyle w:val="Heading3"/>
      </w:pPr>
      <w:bookmarkStart w:id="783" w:name="_Toc328299976"/>
      <w:bookmarkStart w:id="784" w:name="_Toc333413750"/>
      <w:r>
        <w:t xml:space="preserve">The </w:t>
      </w:r>
      <w:r w:rsidR="008011C2" w:rsidRPr="006674F3">
        <w:t>Structure</w:t>
      </w:r>
      <w:bookmarkEnd w:id="783"/>
      <w:r>
        <w:t xml:space="preserve"> Type.</w:t>
      </w:r>
      <w:bookmarkEnd w:id="784"/>
    </w:p>
    <w:p w:rsidR="008011C2" w:rsidRPr="006674F3" w:rsidRDefault="00652AA0" w:rsidP="00136622">
      <w:pPr>
        <w:pStyle w:val="BodyText"/>
      </w:pPr>
      <w:r>
        <w:t xml:space="preserve">A Structure groups </w:t>
      </w:r>
      <w:r w:rsidR="0065147A">
        <w:t xml:space="preserve">a list of </w:t>
      </w:r>
      <w:r w:rsidR="0057390F">
        <w:t xml:space="preserve">variables </w:t>
      </w:r>
      <w:r w:rsidR="008011C2" w:rsidRPr="006674F3">
        <w:t>so that the collection can be manipulated as a single item.</w:t>
      </w:r>
      <w:r w:rsidR="0057390F">
        <w:t xml:space="preserve"> The variables in a Structure may also be referred to as “fields” to conform to conventional use of </w:t>
      </w:r>
      <w:r w:rsidR="0057390F">
        <w:lastRenderedPageBreak/>
        <w:t xml:space="preserve">that term, </w:t>
      </w:r>
      <w:del w:id="785" w:author="Author">
        <w:r w:rsidR="0057390F" w:rsidDel="000D5C1F">
          <w:delText xml:space="preserve"> </w:delText>
        </w:r>
      </w:del>
      <w:r w:rsidR="0057390F">
        <w:t xml:space="preserve">but there is otherwise no distinction between fields and variables. </w:t>
      </w:r>
      <w:r>
        <w:t xml:space="preserve"> The Structure’s fields</w:t>
      </w:r>
      <w:r w:rsidR="008011C2" w:rsidRPr="006674F3">
        <w:t xml:space="preserve"> MAY be of any t</w:t>
      </w:r>
      <w:r>
        <w:t>ype, including</w:t>
      </w:r>
      <w:ins w:id="786" w:author="Author">
        <w:r w:rsidR="000D5C1F">
          <w:t xml:space="preserve"> the</w:t>
        </w:r>
      </w:ins>
      <w:r>
        <w:t xml:space="preserve"> Structure</w:t>
      </w:r>
      <w:r w:rsidR="008011C2" w:rsidRPr="006674F3">
        <w:t xml:space="preserve"> type</w:t>
      </w:r>
      <w:del w:id="787" w:author="Author">
        <w:r w:rsidR="008011C2" w:rsidRPr="006674F3" w:rsidDel="000D5C1F">
          <w:delText>s</w:delText>
        </w:r>
      </w:del>
      <w:r w:rsidR="008011C2" w:rsidRPr="006674F3">
        <w:t xml:space="preserve">.  The order of items in the Structure is significant only in relation to the </w:t>
      </w:r>
      <w:r w:rsidR="0065153C">
        <w:t>serialized</w:t>
      </w:r>
      <w:r w:rsidR="008011C2" w:rsidRPr="006674F3">
        <w:t xml:space="preserve"> representation of that Structure.</w:t>
      </w:r>
    </w:p>
    <w:p w:rsidR="00441724" w:rsidRPr="006674F3" w:rsidRDefault="00441724" w:rsidP="002C4913">
      <w:pPr>
        <w:pStyle w:val="Heading2"/>
      </w:pPr>
      <w:bookmarkStart w:id="788" w:name="_Toc325831939"/>
      <w:bookmarkStart w:id="789" w:name="_Toc325888415"/>
      <w:bookmarkStart w:id="790" w:name="_Toc325831940"/>
      <w:bookmarkStart w:id="791" w:name="_Toc325888350"/>
      <w:bookmarkStart w:id="792" w:name="_Toc325888416"/>
      <w:bookmarkStart w:id="793" w:name="_Toc325888488"/>
      <w:bookmarkStart w:id="794" w:name="_Toc325888552"/>
      <w:bookmarkStart w:id="795" w:name="_Toc325898928"/>
      <w:bookmarkStart w:id="796" w:name="_Toc325901024"/>
      <w:bookmarkStart w:id="797" w:name="_Toc325916022"/>
      <w:bookmarkStart w:id="798" w:name="_Toc325965915"/>
      <w:bookmarkStart w:id="799" w:name="_Toc325970957"/>
      <w:bookmarkStart w:id="800" w:name="_Toc325979822"/>
      <w:bookmarkStart w:id="801" w:name="_Toc325979882"/>
      <w:bookmarkStart w:id="802" w:name="_Toc325980194"/>
      <w:bookmarkStart w:id="803" w:name="_Toc325982730"/>
      <w:bookmarkStart w:id="804" w:name="_Toc325982875"/>
      <w:bookmarkStart w:id="805" w:name="_Toc325982948"/>
      <w:bookmarkStart w:id="806" w:name="_Toc325831941"/>
      <w:bookmarkStart w:id="807" w:name="_Toc325888351"/>
      <w:bookmarkStart w:id="808" w:name="_Toc325888417"/>
      <w:bookmarkStart w:id="809" w:name="_Toc325888489"/>
      <w:bookmarkStart w:id="810" w:name="_Toc325888553"/>
      <w:bookmarkStart w:id="811" w:name="_Toc325898929"/>
      <w:bookmarkStart w:id="812" w:name="_Toc325901025"/>
      <w:bookmarkStart w:id="813" w:name="_Toc325916023"/>
      <w:bookmarkStart w:id="814" w:name="_Toc325965916"/>
      <w:bookmarkStart w:id="815" w:name="_Toc325970958"/>
      <w:bookmarkStart w:id="816" w:name="_Toc325979823"/>
      <w:bookmarkStart w:id="817" w:name="_Toc325979883"/>
      <w:bookmarkStart w:id="818" w:name="_Toc325980195"/>
      <w:bookmarkStart w:id="819" w:name="_Toc325982731"/>
      <w:bookmarkStart w:id="820" w:name="_Toc325982876"/>
      <w:bookmarkStart w:id="821" w:name="_Toc325982949"/>
      <w:bookmarkStart w:id="822" w:name="_Toc328299979"/>
      <w:bookmarkStart w:id="823" w:name="_Toc333413751"/>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r w:rsidRPr="006674F3">
        <w:t>Variables</w:t>
      </w:r>
      <w:bookmarkEnd w:id="822"/>
      <w:bookmarkEnd w:id="823"/>
    </w:p>
    <w:p w:rsidR="00441724" w:rsidRPr="006674F3" w:rsidRDefault="00441724" w:rsidP="00136622">
      <w:pPr>
        <w:pStyle w:val="BodyText"/>
      </w:pPr>
      <w:r w:rsidRPr="006674F3">
        <w:t xml:space="preserve">Each variable in a data source MUST have a name, a type and one or more values. Using just this information and armed with an understanding of the definition of the DAP data types, a program can read any or all of the </w:t>
      </w:r>
      <w:r>
        <w:t>information from a data source.</w:t>
      </w:r>
    </w:p>
    <w:p w:rsidR="00441724" w:rsidRPr="006674F3" w:rsidRDefault="00441724" w:rsidP="00136622">
      <w:pPr>
        <w:pStyle w:val="BodyText"/>
      </w:pPr>
      <w:r w:rsidRPr="006674F3">
        <w:t>The DAP variables come in several different types. There are several atomic types, the basic indivisible types representing integers, floating poin</w:t>
      </w:r>
      <w:r>
        <w:t xml:space="preserve">t numbers and the like, and </w:t>
      </w:r>
      <w:ins w:id="824" w:author="Author">
        <w:r w:rsidR="000D5C1F">
          <w:t>a container</w:t>
        </w:r>
      </w:ins>
      <w:del w:id="825" w:author="Author">
        <w:r w:rsidDel="000D5C1F">
          <w:delText>two</w:delText>
        </w:r>
        <w:r w:rsidRPr="006674F3" w:rsidDel="000D5C1F">
          <w:delText xml:space="preserve"> constructor</w:delText>
        </w:r>
      </w:del>
      <w:r w:rsidRPr="006674F3">
        <w:t xml:space="preserve"> type</w:t>
      </w:r>
      <w:del w:id="826" w:author="Author">
        <w:r w:rsidRPr="006674F3" w:rsidDel="000D5C1F">
          <w:delText>s</w:delText>
        </w:r>
      </w:del>
      <w:r w:rsidRPr="006674F3">
        <w:t xml:space="preserve"> </w:t>
      </w:r>
      <w:ins w:id="827" w:author="Author">
        <w:r w:rsidR="000D5C1F">
          <w:t xml:space="preserve">— the Structure type —  </w:t>
        </w:r>
      </w:ins>
      <w:del w:id="828" w:author="Author">
        <w:r w:rsidRPr="006674F3" w:rsidDel="000D5C1F">
          <w:delText xml:space="preserve">(also called container types) </w:delText>
        </w:r>
      </w:del>
      <w:r w:rsidRPr="006674F3">
        <w:t xml:space="preserve">which are </w:t>
      </w:r>
      <w:del w:id="829" w:author="Author">
        <w:r w:rsidRPr="006674F3" w:rsidDel="000D5C1F">
          <w:delText xml:space="preserve">flexible </w:delText>
        </w:r>
      </w:del>
      <w:ins w:id="830" w:author="Author">
        <w:r w:rsidR="000D5C1F">
          <w:t>supports</w:t>
        </w:r>
        <w:r w:rsidR="000D5C1F" w:rsidRPr="006674F3">
          <w:t xml:space="preserve"> </w:t>
        </w:r>
      </w:ins>
      <w:del w:id="831" w:author="Author">
        <w:r w:rsidRPr="006674F3" w:rsidDel="000D5C1F">
          <w:delText xml:space="preserve">collections </w:delText>
        </w:r>
      </w:del>
      <w:ins w:id="832" w:author="Author">
        <w:r w:rsidR="000D5C1F">
          <w:t>aggregation</w:t>
        </w:r>
        <w:r w:rsidR="000D5C1F" w:rsidRPr="006674F3">
          <w:t xml:space="preserve"> </w:t>
        </w:r>
      </w:ins>
      <w:r w:rsidRPr="006674F3">
        <w:t>of other variables</w:t>
      </w:r>
      <w:ins w:id="833" w:author="Author">
        <w:r w:rsidR="000D5C1F">
          <w:t xml:space="preserve"> into a single unit.</w:t>
        </w:r>
      </w:ins>
      <w:del w:id="834" w:author="Author">
        <w:r w:rsidRPr="006674F3" w:rsidDel="000D5C1F">
          <w:delText xml:space="preserve">. </w:delText>
        </w:r>
      </w:del>
      <w:r w:rsidRPr="006674F3">
        <w:t xml:space="preserve"> </w:t>
      </w:r>
      <w:del w:id="835" w:author="Author">
        <w:r w:rsidRPr="006674F3" w:rsidDel="000D5C1F">
          <w:delText xml:space="preserve">Constructor </w:delText>
        </w:r>
      </w:del>
      <w:ins w:id="836" w:author="Author">
        <w:r w:rsidR="000D5C1F">
          <w:t>A container</w:t>
        </w:r>
        <w:r w:rsidR="000D5C1F" w:rsidRPr="006674F3">
          <w:t xml:space="preserve"> </w:t>
        </w:r>
      </w:ins>
      <w:r w:rsidRPr="006674F3">
        <w:t>type</w:t>
      </w:r>
      <w:del w:id="837" w:author="Author">
        <w:r w:rsidRPr="006674F3" w:rsidDel="000D5C1F">
          <w:delText>s</w:delText>
        </w:r>
      </w:del>
      <w:r w:rsidRPr="006674F3">
        <w:t xml:space="preserve"> may contain both atomic </w:t>
      </w:r>
      <w:ins w:id="838" w:author="Author">
        <w:r w:rsidR="000D5C1F">
          <w:t xml:space="preserve">typed </w:t>
        </w:r>
      </w:ins>
      <w:r w:rsidRPr="006674F3">
        <w:t xml:space="preserve">variable </w:t>
      </w:r>
      <w:del w:id="839" w:author="Author">
        <w:r w:rsidRPr="006674F3" w:rsidDel="000D5C1F">
          <w:delText xml:space="preserve">types </w:delText>
        </w:r>
      </w:del>
      <w:r w:rsidRPr="006674F3">
        <w:t xml:space="preserve">as well as </w:t>
      </w:r>
      <w:del w:id="840" w:author="Author">
        <w:r w:rsidRPr="006674F3" w:rsidDel="000D5C1F">
          <w:delText>other constructor types.</w:delText>
        </w:r>
      </w:del>
      <w:ins w:id="841" w:author="Author">
        <w:r w:rsidR="000D5C1F">
          <w:t>other container typed variables.</w:t>
        </w:r>
      </w:ins>
    </w:p>
    <w:p w:rsidR="00441724" w:rsidRDefault="00441724" w:rsidP="00136622">
      <w:pPr>
        <w:pStyle w:val="BodyText"/>
      </w:pPr>
      <w:r w:rsidRPr="006674F3">
        <w:t xml:space="preserve">The DAP variables describe the data when it is being transferred from the server to the client.  It does not necessarily describe </w:t>
      </w:r>
      <w:r>
        <w:t>the format of the data i</w:t>
      </w:r>
      <w:r w:rsidRPr="006674F3">
        <w:t xml:space="preserve">nside the server or client. The DAP defines, for each data type described in this document, a </w:t>
      </w:r>
      <w:r w:rsidR="0065153C">
        <w:t>serialized</w:t>
      </w:r>
      <w:r w:rsidRPr="006674F3">
        <w:t xml:space="preserve"> representation, which is the information actually communicated between DAP servers and DAP clients.  The </w:t>
      </w:r>
      <w:r w:rsidR="0065153C">
        <w:t>serialized</w:t>
      </w:r>
      <w:r w:rsidRPr="006674F3">
        <w:t xml:space="preserve"> representation consists of two parts:  the declaration of the type and the </w:t>
      </w:r>
      <w:r w:rsidR="0065153C">
        <w:t xml:space="preserve">serialized </w:t>
      </w:r>
      <w:r w:rsidRPr="006674F3">
        <w:t xml:space="preserve">encoding of its value(s). </w:t>
      </w:r>
      <w:r>
        <w:t>The data represent</w:t>
      </w:r>
      <w:r w:rsidR="0065153C">
        <w:t xml:space="preserve">ation is presented in </w:t>
      </w:r>
      <w:del w:id="842" w:author="Author">
        <w:r w:rsidR="0065153C" w:rsidRPr="000072F8" w:rsidDel="0095389A">
          <w:rPr>
            <w:color w:val="FF0000"/>
          </w:rPr>
          <w:delText>Section ?</w:delText>
        </w:r>
      </w:del>
      <w:ins w:id="843" w:author="Author">
        <w:r w:rsidR="0095389A">
          <w:rPr>
            <w:color w:val="FF0000"/>
          </w:rPr>
          <w:t>Section ?</w:t>
        </w:r>
      </w:ins>
      <w:r w:rsidR="0065153C" w:rsidRPr="000072F8">
        <w:rPr>
          <w:color w:val="FF0000"/>
        </w:rPr>
        <w:t xml:space="preserve"> and Appendix ?.</w:t>
      </w:r>
    </w:p>
    <w:p w:rsidR="00441724" w:rsidRPr="006674F3" w:rsidRDefault="00441724" w:rsidP="002C4913">
      <w:pPr>
        <w:pStyle w:val="Heading3"/>
      </w:pPr>
      <w:bookmarkStart w:id="844" w:name="_Toc328299980"/>
      <w:bookmarkStart w:id="845" w:name="_Toc333413752"/>
      <w:r w:rsidRPr="006674F3">
        <w:t>Array</w:t>
      </w:r>
      <w:r>
        <w:t>s</w:t>
      </w:r>
      <w:bookmarkEnd w:id="844"/>
      <w:bookmarkEnd w:id="845"/>
    </w:p>
    <w:p w:rsidR="00441724" w:rsidRDefault="00441724" w:rsidP="00136622">
      <w:pPr>
        <w:pStyle w:val="BodyText"/>
      </w:pPr>
      <w:r>
        <w:t xml:space="preserve">Most (but not all) types may be arrays. </w:t>
      </w:r>
      <w:r w:rsidR="001F37E9">
        <w:t xml:space="preserve">An </w:t>
      </w:r>
      <w:r w:rsidR="0096227F">
        <w:t>Array is a multi</w:t>
      </w:r>
      <w:r w:rsidRPr="006674F3">
        <w:t>-dimensional indexed</w:t>
      </w:r>
      <w:r w:rsidR="0096227F">
        <w:t xml:space="preserve"> data structure. </w:t>
      </w:r>
      <w:r w:rsidRPr="006674F3">
        <w:t xml:space="preserve">An Array’s member variable </w:t>
      </w:r>
      <w:r w:rsidR="00C84409">
        <w:t xml:space="preserve">MUST be of some </w:t>
      </w:r>
      <w:r w:rsidRPr="006674F3">
        <w:t>DAP data type. Array indexes MUST start at zero.</w:t>
      </w:r>
      <w:r w:rsidR="0096227F">
        <w:t xml:space="preserve"> </w:t>
      </w:r>
      <w:r w:rsidRPr="006674F3">
        <w:t xml:space="preserve">Arrays </w:t>
      </w:r>
      <w:r>
        <w:t>MUST be stored in row-</w:t>
      </w:r>
      <w:r w:rsidRPr="006674F3">
        <w:t>major order</w:t>
      </w:r>
      <w:r w:rsidR="0096227F">
        <w:t xml:space="preserve"> (as is the case with ANSI C), which means that the order of declaration of dimensions is significant. The s</w:t>
      </w:r>
      <w:r w:rsidRPr="006674F3">
        <w:t>ize of each Array’s dimensions MUST be given</w:t>
      </w:r>
      <w:r w:rsidR="0096227F">
        <w:t>,</w:t>
      </w:r>
      <w:r w:rsidR="0096227F" w:rsidRPr="006674F3">
        <w:t xml:space="preserve"> </w:t>
      </w:r>
      <w:r w:rsidR="0096227F">
        <w:t>except for variable length dimensions.</w:t>
      </w:r>
      <w:r w:rsidRPr="006674F3">
        <w:t xml:space="preserve"> The total number of elements</w:t>
      </w:r>
      <w:r>
        <w:t xml:space="preserve"> in an Array MUST NOT exceed 2^64-1</w:t>
      </w:r>
      <w:r w:rsidRPr="006674F3">
        <w:t>. There is no prescribed limit on the number of dimensions an Array may have except that the foregoing limit on the total number of elements MUST NOT be exceeded.</w:t>
      </w:r>
      <w:r>
        <w:t xml:space="preserve"> </w:t>
      </w:r>
      <w:r w:rsidRPr="006674F3">
        <w:t xml:space="preserve">The number of elements in an Array is fixed as that given by </w:t>
      </w:r>
      <w:r>
        <w:t>the size(s) of its dimension(s), except when the array has a variable length dimension.</w:t>
      </w:r>
    </w:p>
    <w:p w:rsidR="00036FBB" w:rsidRDefault="00441724" w:rsidP="002C4913">
      <w:pPr>
        <w:pStyle w:val="Paragraph"/>
      </w:pPr>
      <w:r>
        <w:t>Semantic Limitations</w:t>
      </w:r>
    </w:p>
    <w:p w:rsidR="00036FBB" w:rsidRDefault="00441724" w:rsidP="00DB1031">
      <w:pPr>
        <w:pStyle w:val="ListNumber"/>
        <w:numPr>
          <w:ilvl w:val="0"/>
          <w:numId w:val="46"/>
        </w:numPr>
      </w:pPr>
      <w:r>
        <w:t xml:space="preserve">Simple variables (see below) </w:t>
      </w:r>
      <w:del w:id="846" w:author="Author">
        <w:r w:rsidDel="000D5C1F">
          <w:delText xml:space="preserve">may </w:delText>
        </w:r>
      </w:del>
      <w:ins w:id="847" w:author="Author">
        <w:r w:rsidR="000D5C1F">
          <w:t xml:space="preserve">MAY </w:t>
        </w:r>
      </w:ins>
      <w:r>
        <w:t>be arrays.</w:t>
      </w:r>
    </w:p>
    <w:p w:rsidR="00441724" w:rsidRDefault="00441724" w:rsidP="00DB1031">
      <w:pPr>
        <w:pStyle w:val="ListNumber"/>
        <w:numPr>
          <w:ilvl w:val="0"/>
          <w:numId w:val="46"/>
        </w:numPr>
      </w:pPr>
      <w:r>
        <w:t>Structure</w:t>
      </w:r>
      <w:r w:rsidR="00891EB7">
        <w:t>s</w:t>
      </w:r>
      <w:r>
        <w:t xml:space="preserve"> MAY be arrays.</w:t>
      </w:r>
    </w:p>
    <w:p w:rsidR="00441724" w:rsidRDefault="00441724" w:rsidP="002C4913">
      <w:pPr>
        <w:pStyle w:val="Heading3"/>
      </w:pPr>
      <w:bookmarkStart w:id="848" w:name="_Toc328299981"/>
      <w:bookmarkStart w:id="849" w:name="_Toc333413753"/>
      <w:r>
        <w:t>Simple Variables</w:t>
      </w:r>
      <w:bookmarkEnd w:id="848"/>
      <w:bookmarkEnd w:id="849"/>
    </w:p>
    <w:p w:rsidR="00441724" w:rsidRDefault="00441724" w:rsidP="00136622">
      <w:pPr>
        <w:pStyle w:val="BodyText"/>
      </w:pPr>
      <w:r>
        <w:t>A simple, dimensioned variable is declared using this XML form.</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&lt;Int32 name=”name”&gt;</w:t>
            </w:r>
          </w:p>
          <w:p w:rsidR="008F0E7C" w:rsidRDefault="008F0E7C" w:rsidP="008F0E7C">
            <w:pPr>
              <w:spacing w:after="0"/>
              <w:ind w:left="0"/>
              <w:jc w:val="left"/>
            </w:pPr>
            <w:r>
              <w:t xml:space="preserve">  &lt;Dim</w:t>
            </w:r>
            <w:del w:id="850" w:author="Author">
              <w:r w:rsidDel="00E3242B">
                <w:delText>ension</w:delText>
              </w:r>
            </w:del>
            <w:r>
              <w:t xml:space="preserve"> name=”</w:t>
            </w:r>
            <w:del w:id="851" w:author="Author">
              <w:r w:rsidDel="00DC2301">
                <w:delText>name</w:delText>
              </w:r>
            </w:del>
            <w:ins w:id="852" w:author="Author">
              <w:r w:rsidR="00DC2301">
                <w:t>FQN</w:t>
              </w:r>
            </w:ins>
            <w:r>
              <w:t>”/&gt;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ins w:id="853" w:author="Author">
              <w:r w:rsidR="00E3242B">
                <w:t xml:space="preserve"> </w:t>
              </w:r>
            </w:ins>
            <w:del w:id="854" w:author="Author">
              <w:r w:rsidDel="00E3242B">
                <w:delText xml:space="preserve">ension </w:delText>
              </w:r>
            </w:del>
            <w:r>
              <w:t>size=”integer”/&gt;</w:t>
            </w:r>
          </w:p>
          <w:p w:rsidR="008F0E7C" w:rsidRDefault="008F0E7C" w:rsidP="008F0E7C">
            <w:pPr>
              <w:spacing w:after="0"/>
              <w:ind w:left="0"/>
              <w:jc w:val="left"/>
            </w:pPr>
            <w:r>
              <w:t xml:space="preserve"> …</w:t>
            </w:r>
          </w:p>
          <w:p w:rsidR="008F0E7C" w:rsidRDefault="008F0E7C" w:rsidP="008F0E7C">
            <w:pPr>
              <w:spacing w:after="0"/>
              <w:ind w:left="0"/>
              <w:jc w:val="left"/>
            </w:pPr>
            <w:r>
              <w:t xml:space="preserve">  &lt;Dim</w:t>
            </w:r>
            <w:del w:id="855" w:author="Author">
              <w:r w:rsidDel="00E3242B">
                <w:delText>ension</w:delText>
              </w:r>
            </w:del>
            <w:r>
              <w:t xml:space="preserve"> size=”*”/&gt;</w:t>
            </w:r>
          </w:p>
          <w:p w:rsidR="001F05F1" w:rsidRDefault="008F0E7C" w:rsidP="008F0E7C">
            <w:pPr>
              <w:spacing w:after="0"/>
              <w:ind w:left="0"/>
              <w:jc w:val="left"/>
            </w:pPr>
            <w:r>
              <w:t>&lt;/Int32&gt;</w:t>
            </w:r>
          </w:p>
        </w:tc>
      </w:tr>
    </w:tbl>
    <w:p w:rsidR="00441724" w:rsidRDefault="00441724" w:rsidP="00136622">
      <w:pPr>
        <w:pStyle w:val="BodyText"/>
        <w:rPr>
          <w:ins w:id="856" w:author="Author"/>
        </w:rPr>
      </w:pPr>
      <w:r>
        <w:t xml:space="preserve">A simple variable is one whose type is one of the Atomic Types (see Section </w:t>
      </w:r>
      <w:del w:id="857" w:author="Author">
        <w:r w:rsidR="00D75C9D" w:rsidDel="00C514D7">
          <w:fldChar w:fldCharType="begin"/>
        </w:r>
        <w:r w:rsidDel="00C514D7">
          <w:delInstrText xml:space="preserve"> REF _Ref325279514 \r \h </w:delInstrText>
        </w:r>
        <w:r w:rsidR="00D75C9D" w:rsidDel="00C514D7">
          <w:fldChar w:fldCharType="separate"/>
        </w:r>
        <w:r w:rsidR="00B536A2" w:rsidDel="00C514D7">
          <w:delText>1</w:delText>
        </w:r>
        <w:r w:rsidR="00D75C9D" w:rsidDel="00C514D7">
          <w:fldChar w:fldCharType="end"/>
        </w:r>
      </w:del>
      <w:ins w:id="858" w:author="Author">
        <w:r w:rsidR="00C514D7">
          <w:t>?</w:t>
        </w:r>
      </w:ins>
      <w:r>
        <w:t xml:space="preserve">). The name of the Atomic Type (Int32 in this example) is used as the XML element name. Within the body of that </w:t>
      </w:r>
      <w:r>
        <w:lastRenderedPageBreak/>
        <w:t>element, it is possible to specify zero or more dimension references. A dimension reference</w:t>
      </w:r>
      <w:ins w:id="859" w:author="Author">
        <w:r w:rsidR="00E3242B">
          <w:t xml:space="preserve"> (&lt;Dim…/&gt;)</w:t>
        </w:r>
      </w:ins>
      <w:r>
        <w:t xml:space="preserve"> </w:t>
      </w:r>
      <w:del w:id="860" w:author="Author">
        <w:r w:rsidDel="00EF0DBE">
          <w:delText xml:space="preserve">may </w:delText>
        </w:r>
      </w:del>
      <w:ins w:id="861" w:author="Author">
        <w:r w:rsidR="00EF0DBE">
          <w:t xml:space="preserve">MAY </w:t>
        </w:r>
      </w:ins>
      <w:r>
        <w:t xml:space="preserve">refer to a previously defined dimension declaration. It </w:t>
      </w:r>
      <w:del w:id="862" w:author="Author">
        <w:r w:rsidDel="00EF0DBE">
          <w:delText xml:space="preserve">may </w:delText>
        </w:r>
      </w:del>
      <w:ins w:id="863" w:author="Author">
        <w:r w:rsidR="00EF0DBE">
          <w:t xml:space="preserve">MAY </w:t>
        </w:r>
      </w:ins>
      <w:r>
        <w:t xml:space="preserve">also define an anonymous dimension with no name, but with a size. It </w:t>
      </w:r>
      <w:del w:id="864" w:author="Author">
        <w:r w:rsidDel="00EF0DBE">
          <w:delText xml:space="preserve">may </w:delText>
        </w:r>
      </w:del>
      <w:ins w:id="865" w:author="Author">
        <w:r w:rsidR="00EF0DBE">
          <w:t xml:space="preserve">MAY </w:t>
        </w:r>
      </w:ins>
      <w:r>
        <w:t>also define a variable length dimension using a size of “*”.</w:t>
      </w:r>
    </w:p>
    <w:p w:rsidR="00C514D7" w:rsidDel="00C514D7" w:rsidRDefault="00C514D7" w:rsidP="00136622">
      <w:pPr>
        <w:pStyle w:val="BodyText"/>
        <w:rPr>
          <w:del w:id="866" w:author="Author"/>
        </w:rPr>
      </w:pPr>
    </w:p>
    <w:p w:rsidR="00036FBB" w:rsidRDefault="00441724" w:rsidP="002C4913">
      <w:pPr>
        <w:pStyle w:val="Paragraph"/>
      </w:pPr>
      <w:r>
        <w:t>Semantic Limitations</w:t>
      </w:r>
    </w:p>
    <w:p w:rsidR="00441724" w:rsidRDefault="0057390F" w:rsidP="00DB1031">
      <w:pPr>
        <w:pStyle w:val="ListNumber"/>
        <w:numPr>
          <w:ilvl w:val="0"/>
          <w:numId w:val="49"/>
        </w:numPr>
      </w:pPr>
      <w:r>
        <w:t>N.A.</w:t>
      </w:r>
    </w:p>
    <w:p w:rsidR="00DA41D1" w:rsidRDefault="00C514D7">
      <w:pPr>
        <w:pStyle w:val="Heading3"/>
        <w:pPrChange w:id="867" w:author="Author">
          <w:pPr>
            <w:pStyle w:val="Heading4"/>
          </w:pPr>
        </w:pPrChange>
      </w:pPr>
      <w:bookmarkStart w:id="868" w:name="_Toc328299982"/>
      <w:bookmarkStart w:id="869" w:name="_Toc333413754"/>
      <w:ins w:id="870" w:author="Author">
        <w:r>
          <w:t>D</w:t>
        </w:r>
      </w:ins>
      <w:del w:id="871" w:author="Author">
        <w:r w:rsidR="00DA41D1" w:rsidDel="00C514D7">
          <w:delText>A note on d</w:delText>
        </w:r>
      </w:del>
      <w:r w:rsidR="00DA41D1">
        <w:t xml:space="preserve">imension </w:t>
      </w:r>
      <w:ins w:id="872" w:author="Author">
        <w:r>
          <w:t>O</w:t>
        </w:r>
      </w:ins>
      <w:del w:id="873" w:author="Author">
        <w:r w:rsidR="00DA41D1" w:rsidDel="00C514D7">
          <w:delText>o</w:delText>
        </w:r>
      </w:del>
      <w:r w:rsidR="00DA41D1">
        <w:t>rdering.</w:t>
      </w:r>
      <w:bookmarkEnd w:id="869"/>
    </w:p>
    <w:p w:rsidR="00DA41D1" w:rsidRDefault="00DA41D1" w:rsidP="00DA41D1">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DA41D1" w:rsidRPr="008232B5">
        <w:tc>
          <w:tcPr>
            <w:tcW w:w="9576" w:type="dxa"/>
          </w:tcPr>
          <w:p w:rsidR="00DA41D1" w:rsidRPr="008232B5" w:rsidRDefault="00DA41D1" w:rsidP="00381370">
            <w:pPr>
              <w:spacing w:after="0"/>
              <w:ind w:left="0"/>
              <w:jc w:val="left"/>
            </w:pPr>
            <w:r w:rsidRPr="008232B5">
              <w:t>&lt;Int32  name=”i”&gt;</w:t>
            </w:r>
          </w:p>
        </w:tc>
      </w:tr>
      <w:tr w:rsidR="00DA41D1" w:rsidRPr="008232B5">
        <w:tc>
          <w:tcPr>
            <w:tcW w:w="9576" w:type="dxa"/>
          </w:tcPr>
          <w:p w:rsidR="00DA41D1" w:rsidRPr="008232B5" w:rsidRDefault="00DA41D1" w:rsidP="00381370">
            <w:pPr>
              <w:spacing w:after="0"/>
              <w:ind w:left="0"/>
              <w:jc w:val="left"/>
            </w:pPr>
            <w:r w:rsidRPr="008232B5">
              <w:t>&lt;Di</w:t>
            </w:r>
            <w:ins w:id="874" w:author="Author">
              <w:r w:rsidR="00EF0DBE">
                <w:t>m</w:t>
              </w:r>
            </w:ins>
            <w:del w:id="875" w:author="Author">
              <w:r w:rsidRPr="008232B5" w:rsidDel="00EF0DBE">
                <w:delText>mension</w:delText>
              </w:r>
            </w:del>
            <w:r w:rsidRPr="008232B5">
              <w:t xml:space="preserve"> name=”</w:t>
            </w:r>
            <w:ins w:id="876" w:author="Author">
              <w:r w:rsidR="00DC2301">
                <w:t>/</w:t>
              </w:r>
            </w:ins>
            <w:r w:rsidRPr="008232B5">
              <w:t>d1”/&gt;</w:t>
            </w:r>
          </w:p>
        </w:tc>
      </w:tr>
      <w:tr w:rsidR="00DA41D1" w:rsidRPr="008232B5">
        <w:tc>
          <w:tcPr>
            <w:tcW w:w="9576" w:type="dxa"/>
          </w:tcPr>
          <w:p w:rsidR="00DA41D1" w:rsidRPr="008232B5" w:rsidRDefault="00DA41D1" w:rsidP="00381370">
            <w:pPr>
              <w:spacing w:after="0"/>
              <w:ind w:left="0"/>
              <w:jc w:val="left"/>
            </w:pPr>
            <w:r>
              <w:t>&lt;</w:t>
            </w:r>
            <w:r w:rsidRPr="008232B5">
              <w:t>Dim</w:t>
            </w:r>
            <w:del w:id="877" w:author="Author">
              <w:r w:rsidRPr="008232B5" w:rsidDel="00EF0DBE">
                <w:delText>ension</w:delText>
              </w:r>
            </w:del>
            <w:r w:rsidRPr="008232B5">
              <w:t xml:space="preserve"> name=”</w:t>
            </w:r>
            <w:ins w:id="878" w:author="Author">
              <w:r w:rsidR="00DC2301">
                <w:t>/</w:t>
              </w:r>
            </w:ins>
            <w:r w:rsidRPr="008232B5">
              <w:t>d2”/&gt;</w:t>
            </w:r>
          </w:p>
        </w:tc>
      </w:tr>
      <w:tr w:rsidR="00DA41D1" w:rsidRPr="008232B5">
        <w:tc>
          <w:tcPr>
            <w:tcW w:w="9576" w:type="dxa"/>
          </w:tcPr>
          <w:p w:rsidR="00DA41D1" w:rsidRPr="008232B5" w:rsidRDefault="00DA41D1" w:rsidP="00381370">
            <w:pPr>
              <w:spacing w:after="0"/>
              <w:ind w:left="0"/>
              <w:jc w:val="left"/>
            </w:pPr>
            <w:r w:rsidRPr="008232B5">
              <w:t>…</w:t>
            </w:r>
          </w:p>
        </w:tc>
      </w:tr>
      <w:tr w:rsidR="00DA41D1" w:rsidRPr="008232B5">
        <w:tc>
          <w:tcPr>
            <w:tcW w:w="9576" w:type="dxa"/>
          </w:tcPr>
          <w:p w:rsidR="00DA41D1" w:rsidRPr="008232B5" w:rsidRDefault="00DA41D1" w:rsidP="00381370">
            <w:pPr>
              <w:spacing w:after="0"/>
              <w:ind w:left="0"/>
              <w:jc w:val="left"/>
            </w:pPr>
            <w:r>
              <w:t>&lt;</w:t>
            </w:r>
            <w:r w:rsidRPr="008232B5">
              <w:t>Dim</w:t>
            </w:r>
            <w:del w:id="879" w:author="Author">
              <w:r w:rsidRPr="008232B5" w:rsidDel="00EF0DBE">
                <w:delText>ension</w:delText>
              </w:r>
            </w:del>
            <w:r w:rsidRPr="008232B5">
              <w:t xml:space="preserve"> name=”</w:t>
            </w:r>
            <w:ins w:id="880" w:author="Author">
              <w:r w:rsidR="00DC2301">
                <w:t>/</w:t>
              </w:r>
            </w:ins>
            <w:r w:rsidRPr="008232B5">
              <w:t>dn”/&gt;</w:t>
            </w:r>
          </w:p>
        </w:tc>
      </w:tr>
      <w:tr w:rsidR="00DA41D1" w:rsidRPr="008232B5">
        <w:tc>
          <w:tcPr>
            <w:tcW w:w="9576" w:type="dxa"/>
          </w:tcPr>
          <w:p w:rsidR="00DA41D1" w:rsidRPr="008232B5" w:rsidRDefault="00DA41D1" w:rsidP="00381370">
            <w:pPr>
              <w:spacing w:after="0"/>
              <w:ind w:left="0"/>
              <w:jc w:val="left"/>
            </w:pPr>
            <w:r w:rsidRPr="008232B5">
              <w:t>&lt;/Int32&gt;</w:t>
            </w:r>
          </w:p>
        </w:tc>
      </w:tr>
    </w:tbl>
    <w:p w:rsidR="00DA41D1" w:rsidRDefault="00DA41D1" w:rsidP="00DA41D1">
      <w:pPr>
        <w:pStyle w:val="BodyText"/>
      </w:pPr>
      <w:r>
        <w:t>The dimensions are considered ordered from top to bottom. From this,</w:t>
      </w:r>
      <w:ins w:id="881" w:author="Author">
        <w:r w:rsidR="00C514D7">
          <w:t xml:space="preserve"> a corresponding</w:t>
        </w:r>
      </w:ins>
      <w:del w:id="882" w:author="Author">
        <w:r w:rsidDel="00C514D7">
          <w:delText xml:space="preserve"> it is assumed that the</w:delText>
        </w:r>
      </w:del>
      <w:r>
        <w:t xml:space="preserve"> left-to-right order</w:t>
      </w:r>
      <w:del w:id="883" w:author="Author">
        <w:r w:rsidDel="00EF0DBE">
          <w:delText xml:space="preserve"> is</w:delText>
        </w:r>
      </w:del>
      <w:r>
        <w:t xml:space="preserve"> [d1][d2]…[dn]</w:t>
      </w:r>
      <w:ins w:id="884" w:author="Author">
        <w:r w:rsidR="00C514D7">
          <w:t xml:space="preserve"> can be inferred where the top dimension is the left-most and the bottom dimension is the right-most. </w:t>
        </w:r>
      </w:ins>
      <w:del w:id="885" w:author="Author">
        <w:r w:rsidDel="00C514D7">
          <w:delText xml:space="preserve">. </w:delText>
        </w:r>
      </w:del>
      <w:r>
        <w:t xml:space="preserve">The assumption of row-major order means that in enumerating all possible combinations of these dimensions, the right-most is considered to vary the fastest. The terms “right(most)” or “left(most”) refer to this </w:t>
      </w:r>
      <w:ins w:id="886" w:author="Author">
        <w:r w:rsidR="00C514D7">
          <w:t>left-to-right o</w:t>
        </w:r>
      </w:ins>
      <w:del w:id="887" w:author="Author">
        <w:r w:rsidDel="00C514D7">
          <w:delText>o</w:delText>
        </w:r>
      </w:del>
      <w:r>
        <w:t>rdering of dimensions.</w:t>
      </w:r>
    </w:p>
    <w:p w:rsidR="00441724" w:rsidRDefault="0065147A" w:rsidP="002C4913">
      <w:pPr>
        <w:pStyle w:val="Heading3"/>
      </w:pPr>
      <w:bookmarkStart w:id="888" w:name="_Toc333413755"/>
      <w:r>
        <w:t>Structure</w:t>
      </w:r>
      <w:r w:rsidR="00441724">
        <w:t xml:space="preserve"> Variables</w:t>
      </w:r>
      <w:bookmarkEnd w:id="868"/>
      <w:bookmarkEnd w:id="888"/>
    </w:p>
    <w:p w:rsidR="00441724" w:rsidRDefault="00441724" w:rsidP="00136622">
      <w:pPr>
        <w:pStyle w:val="BodyText"/>
      </w:pPr>
      <w:r>
        <w:t xml:space="preserve">As with simple variables, a </w:t>
      </w:r>
      <w:r w:rsidR="0065147A">
        <w:t>structure</w:t>
      </w:r>
      <w:r>
        <w:t xml:space="preserve"> variable specifies a type as well as any dimension for that variab</w:t>
      </w:r>
      <w:r w:rsidR="00590DDF">
        <w:t>le. The type, however, is</w:t>
      </w:r>
      <w:r>
        <w:t xml:space="preserve"> a Str</w:t>
      </w:r>
      <w:r w:rsidR="0065147A">
        <w:t>ucture.</w:t>
      </w:r>
    </w:p>
    <w:p w:rsidR="00A87914" w:rsidRDefault="00A87914" w:rsidP="002C4913">
      <w:pPr>
        <w:pStyle w:val="Heading4"/>
      </w:pPr>
      <w:r>
        <w:t>Structures</w:t>
      </w:r>
    </w:p>
    <w:p w:rsidR="00347ADB" w:rsidRDefault="004B21D6" w:rsidP="00136622">
      <w:pPr>
        <w:pStyle w:val="BodyText"/>
      </w:pPr>
      <w:r>
        <w:t xml:space="preserve">The XML </w:t>
      </w:r>
      <w:r w:rsidR="00136622">
        <w:t>scheme</w:t>
      </w:r>
      <w:r>
        <w:t xml:space="preserve"> for a Structure typed variable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&lt;Structure name=”name”&gt;</w:t>
            </w:r>
          </w:p>
          <w:p w:rsidR="00C514D7" w:rsidRDefault="008F0E7C" w:rsidP="008F0E7C">
            <w:pPr>
              <w:spacing w:after="0"/>
              <w:ind w:left="0"/>
              <w:jc w:val="left"/>
              <w:rPr>
                <w:ins w:id="889" w:author="Author"/>
              </w:rPr>
            </w:pPr>
            <w:r>
              <w:t xml:space="preserve">  </w:t>
            </w:r>
            <w:ins w:id="890" w:author="Author">
              <w:r w:rsidR="00C514D7">
                <w:t>{variable definition}</w:t>
              </w:r>
            </w:ins>
          </w:p>
          <w:p w:rsidR="00C514D7" w:rsidRDefault="00C514D7" w:rsidP="008F0E7C">
            <w:pPr>
              <w:spacing w:after="0"/>
              <w:ind w:left="0"/>
              <w:jc w:val="left"/>
              <w:rPr>
                <w:ins w:id="891" w:author="Author"/>
              </w:rPr>
            </w:pPr>
            <w:ins w:id="892" w:author="Author">
              <w:r>
                <w:t xml:space="preserve">  {variable definition}</w:t>
              </w:r>
            </w:ins>
          </w:p>
          <w:p w:rsidR="008F0E7C" w:rsidDel="00C514D7" w:rsidRDefault="008F0E7C" w:rsidP="008F0E7C">
            <w:pPr>
              <w:spacing w:after="0"/>
              <w:ind w:left="0"/>
              <w:jc w:val="left"/>
              <w:rPr>
                <w:del w:id="893" w:author="Author"/>
              </w:rPr>
            </w:pPr>
            <w:del w:id="894" w:author="Author">
              <w:r w:rsidDel="00C514D7">
                <w:delText>{structure body}</w:delText>
              </w:r>
            </w:del>
          </w:p>
          <w:p w:rsidR="008F0E7C" w:rsidRDefault="008F0E7C" w:rsidP="008F0E7C">
            <w:pPr>
              <w:spacing w:after="0"/>
              <w:ind w:left="0"/>
              <w:jc w:val="left"/>
              <w:rPr>
                <w:ins w:id="895" w:author="Author"/>
              </w:rPr>
            </w:pPr>
            <w:r>
              <w:t xml:space="preserve">  …</w:t>
            </w:r>
          </w:p>
          <w:p w:rsidR="00C514D7" w:rsidRDefault="00C514D7" w:rsidP="008F0E7C">
            <w:pPr>
              <w:spacing w:after="0"/>
              <w:ind w:left="0"/>
              <w:jc w:val="left"/>
            </w:pPr>
            <w:ins w:id="896" w:author="Author">
              <w:r>
                <w:t xml:space="preserve">  {variable definition}</w:t>
              </w:r>
            </w:ins>
          </w:p>
          <w:p w:rsidR="008F0E7C" w:rsidRDefault="008F0E7C" w:rsidP="008F0E7C">
            <w:pPr>
              <w:spacing w:after="0"/>
              <w:ind w:left="0"/>
              <w:jc w:val="left"/>
            </w:pPr>
            <w:r>
              <w:t xml:space="preserve">  &lt;Dim</w:t>
            </w:r>
            <w:del w:id="897" w:author="Author">
              <w:r w:rsidDel="00EF0DBE">
                <w:delText>ension</w:delText>
              </w:r>
            </w:del>
            <w:r>
              <w:t xml:space="preserve"> name=”</w:t>
            </w:r>
            <w:ins w:id="898" w:author="Author">
              <w:r w:rsidR="00DC2301">
                <w:t>FQN</w:t>
              </w:r>
            </w:ins>
            <w:del w:id="899" w:author="Author">
              <w:r w:rsidDel="00DC2301">
                <w:delText>name</w:delText>
              </w:r>
            </w:del>
            <w:r>
              <w:t>”/&gt;</w:t>
            </w:r>
          </w:p>
          <w:p w:rsidR="008F0E7C" w:rsidRDefault="008F0E7C" w:rsidP="008F0E7C">
            <w:pPr>
              <w:spacing w:after="0"/>
              <w:ind w:left="0"/>
              <w:jc w:val="left"/>
              <w:rPr>
                <w:ins w:id="900" w:author="Author"/>
              </w:rPr>
            </w:pPr>
            <w:r>
              <w:t xml:space="preserve">  …</w:t>
            </w:r>
          </w:p>
          <w:p w:rsidR="00C514D7" w:rsidRDefault="00C514D7" w:rsidP="008F0E7C">
            <w:pPr>
              <w:spacing w:after="0"/>
              <w:ind w:left="0"/>
              <w:jc w:val="left"/>
            </w:pPr>
            <w:ins w:id="901" w:author="Author">
              <w:r>
                <w:t xml:space="preserve">  &lt;Dim</w:t>
              </w:r>
              <w:del w:id="902" w:author="Author">
                <w:r w:rsidDel="00EF0DBE">
                  <w:delText>ension</w:delText>
                </w:r>
              </w:del>
              <w:r>
                <w:t xml:space="preserve"> name=”</w:t>
              </w:r>
              <w:r w:rsidR="00EF0DBE">
                <w:t>FQN</w:t>
              </w:r>
              <w:del w:id="903" w:author="Author">
                <w:r w:rsidDel="00DC2301">
                  <w:delText>name</w:delText>
                </w:r>
              </w:del>
              <w:r>
                <w:t>”/&gt;</w:t>
              </w:r>
            </w:ins>
          </w:p>
          <w:p w:rsidR="001F05F1" w:rsidRDefault="008F0E7C" w:rsidP="008F0E7C">
            <w:pPr>
              <w:spacing w:after="0"/>
              <w:ind w:left="0"/>
              <w:jc w:val="left"/>
            </w:pPr>
            <w:r>
              <w:t>&lt;/Structure&gt;</w:t>
            </w:r>
          </w:p>
        </w:tc>
      </w:tr>
    </w:tbl>
    <w:p w:rsidR="00441724" w:rsidRDefault="00441724" w:rsidP="00136622">
      <w:pPr>
        <w:pStyle w:val="BodyText"/>
      </w:pPr>
      <w:r>
        <w:t xml:space="preserve">The Structure contains within it a </w:t>
      </w:r>
      <w:ins w:id="904" w:author="Author">
        <w:r w:rsidR="00C514D7">
          <w:t xml:space="preserve">list of variable definitions (Section ?). </w:t>
        </w:r>
        <w:r w:rsidR="00EF0DBE">
          <w:t>For discussion convenience, e</w:t>
        </w:r>
        <w:del w:id="905" w:author="Author">
          <w:r w:rsidR="00C514D7" w:rsidDel="00EF0DBE">
            <w:delText>E</w:delText>
          </w:r>
        </w:del>
        <w:r w:rsidR="00C514D7">
          <w:t xml:space="preserve">ach such variable may be referred to as a “field” of the Structure. </w:t>
        </w:r>
      </w:ins>
      <w:del w:id="906" w:author="Author">
        <w:r w:rsidDel="00C514D7">
          <w:delText>“structure body”, which is define</w:delText>
        </w:r>
        <w:r w:rsidR="00891EB7" w:rsidDel="00C514D7">
          <w:delText>d</w:delText>
        </w:r>
        <w:r w:rsidDel="00C514D7">
          <w:delText xml:space="preserve"> in </w:delText>
        </w:r>
        <w:r w:rsidRPr="000072F8" w:rsidDel="0095389A">
          <w:rPr>
            <w:color w:val="FF0000"/>
          </w:rPr>
          <w:delText>Section ?</w:delText>
        </w:r>
        <w:r w:rsidDel="00C514D7">
          <w:delText xml:space="preserve">.  </w:delText>
        </w:r>
      </w:del>
      <w:r>
        <w:t>T</w:t>
      </w:r>
      <w:del w:id="907" w:author="Author">
        <w:r w:rsidDel="00EF0DBE">
          <w:delText>he structure body may</w:delText>
        </w:r>
      </w:del>
      <w:ins w:id="908" w:author="Author">
        <w:r w:rsidR="00EF0DBE">
          <w:t>he list of fields may</w:t>
        </w:r>
      </w:ins>
      <w:r>
        <w:t xml:space="preserve"> </w:t>
      </w:r>
      <w:ins w:id="909" w:author="Author">
        <w:r w:rsidR="00C514D7">
          <w:t xml:space="preserve">optionally </w:t>
        </w:r>
      </w:ins>
      <w:r>
        <w:t>be followed with a list of dimension references indicating the dimensions of the Structure typed variable.</w:t>
      </w:r>
    </w:p>
    <w:p w:rsidR="00036FBB" w:rsidRDefault="00A87914" w:rsidP="002C4913">
      <w:pPr>
        <w:pStyle w:val="Paragraph"/>
      </w:pPr>
      <w:r>
        <w:t>Semantic Limitations</w:t>
      </w:r>
    </w:p>
    <w:p w:rsidR="00A87914" w:rsidRDefault="00A87914" w:rsidP="00DB1031">
      <w:pPr>
        <w:pStyle w:val="ListNumber"/>
        <w:numPr>
          <w:ilvl w:val="0"/>
          <w:numId w:val="50"/>
        </w:numPr>
      </w:pPr>
      <w:r>
        <w:t>Structures MAY be dimensioned.</w:t>
      </w:r>
    </w:p>
    <w:p w:rsidR="00441724" w:rsidRDefault="0065147A" w:rsidP="002C4913">
      <w:pPr>
        <w:pStyle w:val="Heading3"/>
      </w:pPr>
      <w:bookmarkStart w:id="910" w:name="_Toc328299983"/>
      <w:bookmarkStart w:id="911" w:name="_Toc333413756"/>
      <w:r>
        <w:lastRenderedPageBreak/>
        <w:t xml:space="preserve">Coverage Variables and </w:t>
      </w:r>
      <w:r w:rsidR="00441724">
        <w:t>Maps</w:t>
      </w:r>
      <w:bookmarkEnd w:id="910"/>
      <w:bookmarkEnd w:id="911"/>
    </w:p>
    <w:p w:rsidR="00563F83" w:rsidRDefault="0065147A" w:rsidP="00136622">
      <w:pPr>
        <w:pStyle w:val="BodyText"/>
      </w:pPr>
      <w:r>
        <w:t xml:space="preserve">A </w:t>
      </w:r>
      <w:ins w:id="912" w:author="Author">
        <w:r w:rsidR="00C514D7">
          <w:t>“</w:t>
        </w:r>
      </w:ins>
      <w:r w:rsidR="00563F83">
        <w:t>Coverage</w:t>
      </w:r>
      <w:ins w:id="913" w:author="Author">
        <w:r w:rsidR="00C514D7">
          <w:t>”</w:t>
        </w:r>
      </w:ins>
      <w:r w:rsidR="00563F83">
        <w:t xml:space="preserve"> is a concept commonly found in many disciplines, where the term refers to a sampled function with both its domain and range explicitly enumerated by variables. DAP2 uses the name ‘Grid’ to denote what the OGC calls a ‘rectangular grid’ [</w:t>
      </w:r>
      <w:r>
        <w:t xml:space="preserve">cite: </w:t>
      </w:r>
      <w:r w:rsidR="00563F83">
        <w:t>the abstract coverage spec.]. DAP4 expands on this so that other t</w:t>
      </w:r>
      <w:r>
        <w:t>ypes of C</w:t>
      </w:r>
      <w:r w:rsidR="00563F83">
        <w:t>overages can be explicitly represented.</w:t>
      </w:r>
    </w:p>
    <w:p w:rsidR="00563F83" w:rsidRDefault="00563F83" w:rsidP="00136622">
      <w:pPr>
        <w:pStyle w:val="BodyText"/>
      </w:pPr>
      <w:r>
        <w:t xml:space="preserve">In DAP4, the range for a coverage </w:t>
      </w:r>
      <w:del w:id="914" w:author="Author">
        <w:r w:rsidDel="00C514D7">
          <w:delText xml:space="preserve">are </w:delText>
        </w:r>
      </w:del>
      <w:ins w:id="915" w:author="Author">
        <w:r w:rsidR="00C514D7">
          <w:t xml:space="preserve">is </w:t>
        </w:r>
      </w:ins>
      <w:r>
        <w:t xml:space="preserve">the values of a </w:t>
      </w:r>
      <w:r w:rsidR="0065147A">
        <w:t xml:space="preserve">(simple or </w:t>
      </w:r>
      <w:r w:rsidR="00013083">
        <w:t>container</w:t>
      </w:r>
      <w:r w:rsidR="0065147A">
        <w:t xml:space="preserve">) variable </w:t>
      </w:r>
      <w:r>
        <w:t>that includes a specific set of ‘maps’ or ‘coordinate variables’ that define the domain for the sampled function. Taken as whole, this type of variable is called a</w:t>
      </w:r>
      <w:del w:id="916" w:author="Author">
        <w:r w:rsidDel="00C514D7">
          <w:delText xml:space="preserve"> </w:delText>
        </w:r>
      </w:del>
      <w:ins w:id="917" w:author="Author">
        <w:r w:rsidR="00C514D7">
          <w:t xml:space="preserve"> “</w:t>
        </w:r>
      </w:ins>
      <w:del w:id="918" w:author="Author">
        <w:r w:rsidDel="00C514D7">
          <w:delText>‘</w:delText>
        </w:r>
      </w:del>
      <w:r>
        <w:t>grid</w:t>
      </w:r>
      <w:ins w:id="919" w:author="Author">
        <w:r w:rsidR="00C514D7">
          <w:t>”</w:t>
        </w:r>
      </w:ins>
      <w:del w:id="920" w:author="Author">
        <w:r w:rsidDel="00C514D7">
          <w:delText>’</w:delText>
        </w:r>
      </w:del>
      <w:r>
        <w:t xml:space="preserve"> for convenience sake.</w:t>
      </w:r>
    </w:p>
    <w:p w:rsidR="00441724" w:rsidRDefault="00563F83" w:rsidP="00136622">
      <w:pPr>
        <w:pStyle w:val="BodyText"/>
      </w:pPr>
      <w:r w:rsidDel="00563F83">
        <w:t xml:space="preserve"> </w:t>
      </w:r>
      <w:r w:rsidR="00441724">
        <w:t>Using OGC coverage terminology, we have this.</w:t>
      </w:r>
    </w:p>
    <w:p w:rsidR="00441724" w:rsidRDefault="00441724" w:rsidP="00DB1031">
      <w:pPr>
        <w:pStyle w:val="ListNumber"/>
        <w:numPr>
          <w:ilvl w:val="0"/>
          <w:numId w:val="51"/>
        </w:numPr>
      </w:pPr>
      <w:r>
        <w:t xml:space="preserve">The maps specify the </w:t>
      </w:r>
      <w:ins w:id="921" w:author="Author">
        <w:r w:rsidR="00C514D7">
          <w:t>“</w:t>
        </w:r>
      </w:ins>
      <w:del w:id="922" w:author="Author">
        <w:r w:rsidDel="00C514D7">
          <w:delText>''</w:delText>
        </w:r>
      </w:del>
      <w:r>
        <w:t>Domain</w:t>
      </w:r>
      <w:ins w:id="923" w:author="Author">
        <w:r w:rsidR="00C514D7">
          <w:t>”</w:t>
        </w:r>
      </w:ins>
      <w:del w:id="924" w:author="Author">
        <w:r w:rsidDel="00C514D7">
          <w:delText>''</w:delText>
        </w:r>
      </w:del>
    </w:p>
    <w:p w:rsidR="00441724" w:rsidRDefault="00441724" w:rsidP="00DB1031">
      <w:pPr>
        <w:pStyle w:val="ListNumber"/>
        <w:numPr>
          <w:ilvl w:val="0"/>
          <w:numId w:val="51"/>
        </w:numPr>
      </w:pPr>
      <w:r>
        <w:t xml:space="preserve">The array specifies the </w:t>
      </w:r>
      <w:ins w:id="925" w:author="Author">
        <w:r w:rsidR="00C514D7">
          <w:t>“</w:t>
        </w:r>
      </w:ins>
      <w:del w:id="926" w:author="Author">
        <w:r w:rsidDel="00C514D7">
          <w:delText>''</w:delText>
        </w:r>
      </w:del>
      <w:r>
        <w:t>Range</w:t>
      </w:r>
      <w:ins w:id="927" w:author="Author">
        <w:r w:rsidR="00C514D7">
          <w:t>”</w:t>
        </w:r>
      </w:ins>
      <w:del w:id="928" w:author="Author">
        <w:r w:rsidDel="00C514D7">
          <w:delText>''</w:delText>
        </w:r>
      </w:del>
    </w:p>
    <w:p w:rsidR="00441724" w:rsidRDefault="00A95221" w:rsidP="00DB1031">
      <w:pPr>
        <w:pStyle w:val="ListNumber"/>
        <w:numPr>
          <w:ilvl w:val="0"/>
          <w:numId w:val="51"/>
        </w:numPr>
      </w:pPr>
      <w:r>
        <w:t>The Grid</w:t>
      </w:r>
      <w:r w:rsidR="00441724">
        <w:t xml:space="preserve"> is </w:t>
      </w:r>
      <w:r>
        <w:t xml:space="preserve">itself </w:t>
      </w:r>
      <w:r w:rsidR="00441724">
        <w:t xml:space="preserve">a </w:t>
      </w:r>
      <w:ins w:id="929" w:author="Author">
        <w:r w:rsidR="00C514D7">
          <w:t>“</w:t>
        </w:r>
      </w:ins>
      <w:del w:id="930" w:author="Author">
        <w:r w:rsidR="00441724" w:rsidDel="00C514D7">
          <w:delText>''</w:delText>
        </w:r>
      </w:del>
      <w:r w:rsidR="00441724">
        <w:t>Coverage</w:t>
      </w:r>
      <w:ins w:id="931" w:author="Author">
        <w:r w:rsidR="00B22E08">
          <w:t>”</w:t>
        </w:r>
      </w:ins>
      <w:del w:id="932" w:author="Author">
        <w:r w:rsidR="00441724" w:rsidDel="00B22E08">
          <w:delText>''</w:delText>
        </w:r>
      </w:del>
      <w:r w:rsidR="004B21D6">
        <w:t xml:space="preserve"> per OGC.</w:t>
      </w:r>
    </w:p>
    <w:p w:rsidR="00441724" w:rsidRDefault="00441724" w:rsidP="00DB1031">
      <w:pPr>
        <w:pStyle w:val="ListNumber"/>
        <w:numPr>
          <w:ilvl w:val="0"/>
          <w:numId w:val="51"/>
        </w:numPr>
      </w:pPr>
      <w:r>
        <w:t>The Domain and Range are sampled functions</w:t>
      </w:r>
    </w:p>
    <w:p w:rsidR="00441724" w:rsidRDefault="00441724" w:rsidP="00136622">
      <w:pPr>
        <w:pStyle w:val="BodyText"/>
      </w:pPr>
      <w:r>
        <w:t xml:space="preserve">A map is defined using the following XML </w:t>
      </w:r>
      <w:r w:rsidR="00136622">
        <w:t>scheme</w:t>
      </w:r>
      <w:r>
        <w:t>.</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8F0E7C" w:rsidRPr="008F0E7C">
        <w:tc>
          <w:tcPr>
            <w:tcW w:w="9576" w:type="dxa"/>
          </w:tcPr>
          <w:p w:rsidR="008F0E7C" w:rsidRPr="008F0E7C" w:rsidRDefault="008F0E7C" w:rsidP="008F0E7C">
            <w:pPr>
              <w:spacing w:after="0"/>
              <w:ind w:left="0"/>
              <w:jc w:val="left"/>
            </w:pPr>
            <w:r w:rsidRPr="008F0E7C">
              <w:t>&lt;Map name=”FQN for some variable defined in the DDX” /&gt;</w:t>
            </w:r>
          </w:p>
        </w:tc>
      </w:tr>
    </w:tbl>
    <w:p w:rsidR="004B21D6" w:rsidRDefault="00E54894" w:rsidP="00136622">
      <w:pPr>
        <w:pStyle w:val="BodyText"/>
      </w:pPr>
      <w:r>
        <w:t>An example might look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name=”A”&gt;</w:t>
            </w:r>
          </w:p>
          <w:p w:rsidR="008F0E7C" w:rsidRDefault="008F0E7C" w:rsidP="008F0E7C">
            <w:pPr>
              <w:spacing w:after="0"/>
              <w:ind w:left="0"/>
              <w:jc w:val="left"/>
            </w:pPr>
            <w:r>
              <w:t xml:space="preserve">  &lt;Dim</w:t>
            </w:r>
            <w:del w:id="933" w:author="Author">
              <w:r w:rsidDel="00EF0DBE">
                <w:delText>ension</w:delText>
              </w:r>
            </w:del>
            <w:r>
              <w:t xml:space="preserve"> name=”</w:t>
            </w:r>
            <w:ins w:id="934" w:author="Author">
              <w:r w:rsidR="00EF0DBE">
                <w:t>/</w:t>
              </w:r>
            </w:ins>
            <w:r>
              <w:t>lat”/&gt;</w:t>
            </w:r>
          </w:p>
          <w:p w:rsidR="008F0E7C" w:rsidRDefault="008F0E7C" w:rsidP="008F0E7C">
            <w:pPr>
              <w:spacing w:after="0"/>
              <w:ind w:left="0"/>
              <w:jc w:val="left"/>
            </w:pPr>
            <w:r>
              <w:t xml:space="preserve">  &lt;Dim</w:t>
            </w:r>
            <w:ins w:id="935" w:author="Author">
              <w:r w:rsidR="00EF0DBE">
                <w:t xml:space="preserve"> </w:t>
              </w:r>
            </w:ins>
            <w:del w:id="936" w:author="Author">
              <w:r w:rsidDel="00EF0DBE">
                <w:delText xml:space="preserve">ension </w:delText>
              </w:r>
            </w:del>
            <w:r>
              <w:t>name=”</w:t>
            </w:r>
            <w:ins w:id="937" w:author="Author">
              <w:r w:rsidR="00EF0DBE">
                <w:t>/</w:t>
              </w:r>
            </w:ins>
            <w:r>
              <w:t>lat”/&gt;</w:t>
            </w:r>
          </w:p>
          <w:p w:rsidR="008F0E7C" w:rsidRDefault="008F0E7C" w:rsidP="008F0E7C">
            <w:pPr>
              <w:spacing w:after="0"/>
              <w:ind w:left="0"/>
              <w:jc w:val="left"/>
            </w:pPr>
            <w:r>
              <w:t xml:space="preserve">  &lt;Map name=”</w:t>
            </w:r>
            <w:ins w:id="938" w:author="Author">
              <w:r w:rsidR="00EF0DBE">
                <w:t>/</w:t>
              </w:r>
            </w:ins>
            <w:r>
              <w:t>lat”/&gt;</w:t>
            </w:r>
          </w:p>
          <w:p w:rsidR="008F0E7C" w:rsidRDefault="008F0E7C" w:rsidP="008F0E7C">
            <w:pPr>
              <w:spacing w:after="0"/>
              <w:ind w:left="0"/>
              <w:jc w:val="left"/>
            </w:pPr>
            <w:r>
              <w:t xml:space="preserve">  &lt;Map name=”</w:t>
            </w:r>
            <w:ins w:id="939" w:author="Author">
              <w:r w:rsidR="00EF0DBE">
                <w:t>/</w:t>
              </w:r>
            </w:ins>
            <w:r>
              <w:t>lon”/&gt;</w:t>
            </w:r>
          </w:p>
          <w:p w:rsidR="001F05F1" w:rsidRDefault="008F0E7C" w:rsidP="008F0E7C">
            <w:pPr>
              <w:spacing w:after="0"/>
              <w:ind w:left="0"/>
              <w:jc w:val="left"/>
            </w:pPr>
            <w:r>
              <w:t>&lt;/Float32&gt;</w:t>
            </w:r>
          </w:p>
        </w:tc>
      </w:tr>
    </w:tbl>
    <w:p w:rsidR="00FE68B7" w:rsidRPr="001B6F42" w:rsidRDefault="001B6F42" w:rsidP="00136622">
      <w:pPr>
        <w:pStyle w:val="BodyText"/>
      </w:pPr>
      <w:r>
        <w:t>Where the map variables are defined elsewhere like this.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&lt;Float32 name=”lat”&gt;</w:t>
            </w:r>
          </w:p>
          <w:p w:rsidR="008F0E7C" w:rsidRDefault="008F0E7C" w:rsidP="008F0E7C">
            <w:pPr>
              <w:spacing w:after="0"/>
              <w:ind w:left="0"/>
              <w:jc w:val="left"/>
            </w:pPr>
            <w:r>
              <w:t xml:space="preserve">  &lt;Dim</w:t>
            </w:r>
            <w:del w:id="940" w:author="Author">
              <w:r w:rsidDel="00EF0DBE">
                <w:delText>ension</w:delText>
              </w:r>
            </w:del>
            <w:r>
              <w:t xml:space="preserve"> name=”</w:t>
            </w:r>
            <w:ins w:id="941" w:author="Author">
              <w:r w:rsidR="00EF0DBE">
                <w:t>/</w:t>
              </w:r>
            </w:ins>
            <w:r>
              <w:t>lat”/&gt;</w:t>
            </w:r>
          </w:p>
          <w:p w:rsidR="008F0E7C" w:rsidRDefault="008F0E7C" w:rsidP="008F0E7C">
            <w:pPr>
              <w:spacing w:after="0"/>
              <w:ind w:left="0"/>
              <w:jc w:val="left"/>
            </w:pPr>
            <w:r>
              <w:t>&lt;/Float32</w:t>
            </w:r>
          </w:p>
          <w:p w:rsidR="008F0E7C" w:rsidRDefault="008F0E7C" w:rsidP="008F0E7C">
            <w:pPr>
              <w:spacing w:after="0"/>
              <w:ind w:left="0"/>
              <w:jc w:val="left"/>
            </w:pPr>
            <w:r>
              <w:t>&lt;Float32 name=”</w:t>
            </w:r>
            <w:ins w:id="942" w:author="Author">
              <w:r w:rsidR="00EF0DBE">
                <w:t>/</w:t>
              </w:r>
            </w:ins>
            <w:r>
              <w:t>lon”&gt;</w:t>
            </w:r>
          </w:p>
          <w:p w:rsidR="008F0E7C" w:rsidRDefault="008F0E7C" w:rsidP="008F0E7C">
            <w:pPr>
              <w:spacing w:after="0"/>
              <w:ind w:left="0"/>
              <w:jc w:val="left"/>
            </w:pPr>
            <w:r>
              <w:t xml:space="preserve">  &lt;Dim</w:t>
            </w:r>
            <w:del w:id="943" w:author="Author">
              <w:r w:rsidDel="00EF0DBE">
                <w:delText>ension</w:delText>
              </w:r>
            </w:del>
            <w:r>
              <w:t xml:space="preserve"> name=”</w:t>
            </w:r>
            <w:ins w:id="944" w:author="Author">
              <w:r w:rsidR="00EF0DBE">
                <w:t>/</w:t>
              </w:r>
            </w:ins>
            <w:r>
              <w:t>lon”/&gt;</w:t>
            </w:r>
          </w:p>
          <w:p w:rsidR="001F05F1" w:rsidRDefault="008F0E7C" w:rsidP="008F0E7C">
            <w:pPr>
              <w:spacing w:after="0"/>
              <w:ind w:left="0"/>
              <w:jc w:val="left"/>
            </w:pPr>
            <w:r>
              <w:t>&lt;/Float32&gt;</w:t>
            </w:r>
          </w:p>
        </w:tc>
      </w:tr>
    </w:tbl>
    <w:p w:rsidR="00441724" w:rsidRDefault="00441724" w:rsidP="00136622">
      <w:pPr>
        <w:pStyle w:val="BodyText"/>
      </w:pPr>
      <w:r>
        <w:t>The containing variable, A in the example, will be referred to as the “array variable”.</w:t>
      </w:r>
    </w:p>
    <w:p w:rsidR="00441724" w:rsidRDefault="00441724" w:rsidP="002C4913">
      <w:pPr>
        <w:pStyle w:val="Paragraph"/>
      </w:pPr>
      <w:r>
        <w:t>Semantic Limitations</w:t>
      </w:r>
    </w:p>
    <w:p w:rsidR="00441724" w:rsidRDefault="00441724" w:rsidP="00DB1031">
      <w:pPr>
        <w:pStyle w:val="ListNumber"/>
        <w:numPr>
          <w:ilvl w:val="0"/>
          <w:numId w:val="52"/>
        </w:numPr>
      </w:pPr>
      <w:r>
        <w:t>Each map variable MUST have a rank no more than that of the array.</w:t>
      </w:r>
    </w:p>
    <w:p w:rsidR="00441724" w:rsidRDefault="00441724" w:rsidP="00DB1031">
      <w:pPr>
        <w:pStyle w:val="ListNumber"/>
        <w:numPr>
          <w:ilvl w:val="0"/>
          <w:numId w:val="52"/>
        </w:numPr>
      </w:pPr>
      <w:r>
        <w:t>An array variable can have as many maps as desired.</w:t>
      </w:r>
    </w:p>
    <w:p w:rsidR="00441724" w:rsidRDefault="00441724" w:rsidP="00DB1031">
      <w:pPr>
        <w:pStyle w:val="ListNumber"/>
        <w:numPr>
          <w:ilvl w:val="0"/>
          <w:numId w:val="52"/>
        </w:numPr>
      </w:pPr>
      <w:r>
        <w:t>The dimensions of the array variable may not contain duplicates so A[x,x] is disallowed.</w:t>
      </w:r>
    </w:p>
    <w:p w:rsidR="00441724" w:rsidRDefault="00441724" w:rsidP="00DB1031">
      <w:pPr>
        <w:pStyle w:val="ListNumber"/>
        <w:numPr>
          <w:ilvl w:val="0"/>
          <w:numId w:val="52"/>
        </w:numPr>
      </w:pPr>
      <w:r>
        <w:t>Any map duplicates are ignored and the order of declaration of the maps is irrelevant.</w:t>
      </w:r>
    </w:p>
    <w:p w:rsidR="00A0396B" w:rsidRDefault="00A0396B" w:rsidP="00DB1031">
      <w:pPr>
        <w:pStyle w:val="ListNumber"/>
        <w:numPr>
          <w:ilvl w:val="0"/>
          <w:numId w:val="52"/>
        </w:numPr>
      </w:pPr>
      <w:r>
        <w:t xml:space="preserve">A </w:t>
      </w:r>
      <w:r w:rsidRPr="00DB1031">
        <w:rPr>
          <w:iCs/>
        </w:rPr>
        <w:t>Ma</w:t>
      </w:r>
      <w:r>
        <w:t>p variable</w:t>
      </w:r>
      <w:r w:rsidRPr="00A0396B">
        <w:t xml:space="preserve"> </w:t>
      </w:r>
      <w:r>
        <w:t>may not have a variable length dimension.</w:t>
      </w:r>
    </w:p>
    <w:p w:rsidR="00DB1031" w:rsidRDefault="00A95221" w:rsidP="00DB1031">
      <w:pPr>
        <w:pStyle w:val="ListNumber"/>
        <w:numPr>
          <w:ilvl w:val="0"/>
          <w:numId w:val="52"/>
        </w:numPr>
      </w:pPr>
      <w:r>
        <w:t>The fully-qualified name of a map must either be in the same lexical scope as the array variable, or the map must be in some enclosing scope.</w:t>
      </w:r>
    </w:p>
    <w:p w:rsidR="000D7C45" w:rsidRDefault="000D7C45" w:rsidP="00DB1031">
      <w:pPr>
        <w:pStyle w:val="ListNumber"/>
        <w:numPr>
          <w:ilvl w:val="0"/>
          <w:numId w:val="52"/>
        </w:numPr>
      </w:pPr>
      <w:r>
        <w:t xml:space="preserve">The set of named </w:t>
      </w:r>
      <w:r w:rsidR="00A95221">
        <w:t xml:space="preserve">“associated </w:t>
      </w:r>
      <w:r>
        <w:t xml:space="preserve">dimensions for </w:t>
      </w:r>
      <w:r w:rsidR="00A95221">
        <w:t>a map must be a subset of the set of name</w:t>
      </w:r>
      <w:r>
        <w:t xml:space="preserve">d </w:t>
      </w:r>
      <w:r w:rsidR="00A95221">
        <w:t xml:space="preserve">“associated </w:t>
      </w:r>
      <w:r>
        <w:t>dimensions” for</w:t>
      </w:r>
      <w:r w:rsidR="00A95221">
        <w:t xml:space="preserve"> the array variable.</w:t>
      </w:r>
    </w:p>
    <w:p w:rsidR="00A95221" w:rsidRDefault="00A95221" w:rsidP="000D7C45">
      <w:pPr>
        <w:pStyle w:val="BodyText"/>
      </w:pPr>
      <w:r>
        <w:lastRenderedPageBreak/>
        <w:t>The term “associated</w:t>
      </w:r>
      <w:r w:rsidR="000D7C45">
        <w:t xml:space="preserve"> dimensions</w:t>
      </w:r>
      <w:r>
        <w:t xml:space="preserve">” is </w:t>
      </w:r>
      <w:del w:id="945" w:author="Author">
        <w:r w:rsidDel="00B22E08">
          <w:delText xml:space="preserve">defined </w:delText>
        </w:r>
      </w:del>
      <w:ins w:id="946" w:author="Author">
        <w:r w:rsidR="00B22E08">
          <w:t xml:space="preserve">computed </w:t>
        </w:r>
      </w:ins>
      <w:r>
        <w:t>as follows.</w:t>
      </w:r>
    </w:p>
    <w:p w:rsidR="00A95221" w:rsidRDefault="00A95221" w:rsidP="00DB1031">
      <w:pPr>
        <w:pStyle w:val="ListNumber"/>
        <w:numPr>
          <w:ilvl w:val="0"/>
          <w:numId w:val="53"/>
        </w:numPr>
      </w:pPr>
      <w:r>
        <w:t xml:space="preserve">The </w:t>
      </w:r>
      <w:ins w:id="947" w:author="Author">
        <w:r w:rsidR="00B22E08">
          <w:t xml:space="preserve">set of </w:t>
        </w:r>
      </w:ins>
      <w:r w:rsidR="000D7C45">
        <w:t xml:space="preserve">associated </w:t>
      </w:r>
      <w:r>
        <w:t>dimension</w:t>
      </w:r>
      <w:del w:id="948" w:author="Author">
        <w:r w:rsidR="000D7C45" w:rsidDel="00B22E08">
          <w:delText>s</w:delText>
        </w:r>
      </w:del>
      <w:ins w:id="949" w:author="Author">
        <w:r w:rsidR="00B22E08">
          <w:t>s</w:t>
        </w:r>
      </w:ins>
      <w:del w:id="950" w:author="Author">
        <w:r w:rsidDel="00B22E08">
          <w:delText xml:space="preserve"> </w:delText>
        </w:r>
        <w:r w:rsidR="000D7C45" w:rsidDel="00B22E08">
          <w:delText>set</w:delText>
        </w:r>
      </w:del>
      <w:r>
        <w:t xml:space="preserve"> is initialized to empty.</w:t>
      </w:r>
    </w:p>
    <w:p w:rsidR="000D7C45" w:rsidRDefault="00A95221" w:rsidP="00DB1031">
      <w:pPr>
        <w:pStyle w:val="ListNumber"/>
        <w:numPr>
          <w:ilvl w:val="0"/>
          <w:numId w:val="53"/>
        </w:numPr>
      </w:pPr>
      <w:r>
        <w:t xml:space="preserve">For each element mentioned in the fully qualified name </w:t>
      </w:r>
      <w:r w:rsidR="000D7C45">
        <w:t xml:space="preserve">(FQN) </w:t>
      </w:r>
      <w:r>
        <w:t xml:space="preserve">of the map or the array variable, </w:t>
      </w:r>
      <w:r w:rsidR="000D7C45">
        <w:t xml:space="preserve">add any named dimensions associated with FQN element to the </w:t>
      </w:r>
      <w:ins w:id="951" w:author="Author">
        <w:r w:rsidR="00B22E08">
          <w:t xml:space="preserve">set of </w:t>
        </w:r>
      </w:ins>
      <w:r w:rsidR="000D7C45">
        <w:t>associated dimensions</w:t>
      </w:r>
      <w:del w:id="952" w:author="Author">
        <w:r w:rsidR="000D7C45" w:rsidDel="00B22E08">
          <w:delText xml:space="preserve"> set</w:delText>
        </w:r>
      </w:del>
      <w:r w:rsidR="000D7C45">
        <w:t xml:space="preserve"> (removing duplicates, of course).</w:t>
      </w:r>
    </w:p>
    <w:p w:rsidR="000D7C45" w:rsidRPr="006674F3" w:rsidRDefault="000D7C45" w:rsidP="000D7C45">
      <w:pPr>
        <w:pStyle w:val="BodyText"/>
      </w:pPr>
      <w:r>
        <w:t>In practice, the means that an array variable or map variable must take into account any dimensions associated with any enclosing dimensioned Structure.</w:t>
      </w:r>
    </w:p>
    <w:p w:rsidR="00360263" w:rsidRPr="00360263" w:rsidRDefault="008011C2" w:rsidP="002C4913">
      <w:pPr>
        <w:pStyle w:val="Heading2"/>
      </w:pPr>
      <w:bookmarkStart w:id="953" w:name="_Toc328299984"/>
      <w:bookmarkStart w:id="954" w:name="_Toc333413757"/>
      <w:r w:rsidRPr="006674F3">
        <w:t>Attributes</w:t>
      </w:r>
      <w:r w:rsidR="00AA5A71">
        <w:t xml:space="preserve"> and Arbitrary X</w:t>
      </w:r>
      <w:r w:rsidR="00411E3A">
        <w:t>M</w:t>
      </w:r>
      <w:r w:rsidR="00AA5A71">
        <w:t>L</w:t>
      </w:r>
      <w:bookmarkEnd w:id="953"/>
      <w:bookmarkEnd w:id="954"/>
    </w:p>
    <w:p w:rsidR="00AA5A71" w:rsidRDefault="00AA5A71" w:rsidP="002C4913">
      <w:pPr>
        <w:pStyle w:val="Heading3"/>
      </w:pPr>
      <w:bookmarkStart w:id="955" w:name="_Toc328299985"/>
      <w:bookmarkStart w:id="956" w:name="_Toc333413758"/>
      <w:r>
        <w:t>Attributes</w:t>
      </w:r>
      <w:bookmarkEnd w:id="955"/>
      <w:bookmarkEnd w:id="956"/>
    </w:p>
    <w:p w:rsidR="001F05F1" w:rsidRDefault="00360263" w:rsidP="00136622">
      <w:pPr>
        <w:pStyle w:val="BodyText"/>
      </w:pPr>
      <w:r>
        <w:t xml:space="preserve">Attributes are defined using the following XML </w:t>
      </w:r>
      <w:r w:rsidR="00136622">
        <w:t>scheme</w:t>
      </w:r>
      <w:r>
        <w: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name=”name” type=”atomic type name”&gt;</w:t>
            </w:r>
          </w:p>
          <w:p w:rsidR="008F0E7C" w:rsidRDefault="008F0E7C" w:rsidP="008F0E7C">
            <w:pPr>
              <w:spacing w:after="0"/>
              <w:ind w:left="0"/>
              <w:jc w:val="left"/>
            </w:pPr>
            <w:r>
              <w:t xml:space="preserve">  &lt;Namespace </w:t>
            </w:r>
            <w:r w:rsidR="00C84409">
              <w:t>href</w:t>
            </w:r>
            <w:r>
              <w:t>=</w:t>
            </w:r>
            <w:r w:rsidR="00C84409">
              <w:t>”</w:t>
            </w:r>
            <w:r w:rsidR="00C84409" w:rsidRPr="00C84409">
              <w:t>http://netcdf.ucar.edu/cf</w:t>
            </w:r>
            <w:r w:rsidR="00C84409">
              <w:t>”/</w:t>
            </w:r>
            <w:r>
              <w:t>&gt;</w:t>
            </w:r>
          </w:p>
          <w:p w:rsidR="008F0E7C" w:rsidRDefault="008F0E7C" w:rsidP="008F0E7C">
            <w:pPr>
              <w:spacing w:after="0"/>
              <w:ind w:left="0"/>
              <w:jc w:val="left"/>
            </w:pPr>
            <w:r>
              <w:t xml:space="preserve">  &lt;Value value=”value”/&gt;</w:t>
            </w:r>
          </w:p>
          <w:p w:rsidR="008F0E7C" w:rsidRPr="00FF4653" w:rsidRDefault="008F0E7C" w:rsidP="008F0E7C">
            <w:pPr>
              <w:spacing w:after="0"/>
              <w:ind w:left="0"/>
              <w:jc w:val="left"/>
            </w:pPr>
            <w:r>
              <w:t xml:space="preserve">  …</w:t>
            </w:r>
          </w:p>
          <w:p w:rsidR="008F0E7C" w:rsidRDefault="008F0E7C" w:rsidP="008F0E7C">
            <w:pPr>
              <w:spacing w:after="0"/>
              <w:ind w:left="0"/>
              <w:jc w:val="left"/>
            </w:pPr>
            <w:r>
              <w:t xml:space="preserve">  &lt;Value value=”value”/&gt;</w:t>
            </w:r>
          </w:p>
          <w:p w:rsidR="001F05F1" w:rsidRDefault="008F0E7C" w:rsidP="00CF6D22">
            <w:pPr>
              <w:spacing w:after="0"/>
              <w:ind w:left="0"/>
              <w:jc w:val="left"/>
            </w:pPr>
            <w:r>
              <w:t>&lt;/Attribute&gt;</w:t>
            </w:r>
          </w:p>
        </w:tc>
      </w:tr>
    </w:tbl>
    <w:p w:rsidR="00360263" w:rsidRDefault="00360263" w:rsidP="00136622">
      <w:pPr>
        <w:pStyle w:val="BodyText"/>
      </w:pPr>
      <w:r>
        <w:t xml:space="preserve">In DAP4, Attributes (not to be confused with XML attributes) are tuples with four components: </w:t>
      </w:r>
    </w:p>
    <w:p w:rsidR="00360263" w:rsidRDefault="00360263" w:rsidP="00136622">
      <w:pPr>
        <w:pStyle w:val="ListBullet"/>
        <w:numPr>
          <w:ilvl w:val="1"/>
          <w:numId w:val="1"/>
        </w:numPr>
      </w:pPr>
      <w:r>
        <w:t xml:space="preserve">Name </w:t>
      </w:r>
    </w:p>
    <w:p w:rsidR="00360263" w:rsidRDefault="00360263" w:rsidP="00136622">
      <w:pPr>
        <w:pStyle w:val="ListBullet"/>
        <w:numPr>
          <w:ilvl w:val="1"/>
          <w:numId w:val="1"/>
        </w:numPr>
      </w:pPr>
      <w:r>
        <w:t xml:space="preserve">Type </w:t>
      </w:r>
      <w:ins w:id="957" w:author="Author">
        <w:r w:rsidR="00892CB0">
          <w:t>(one of the defined atomic types such as Int16, String, etc.)</w:t>
        </w:r>
      </w:ins>
    </w:p>
    <w:p w:rsidR="00360263" w:rsidRDefault="00360263" w:rsidP="00136622">
      <w:pPr>
        <w:pStyle w:val="ListBullet"/>
        <w:numPr>
          <w:ilvl w:val="1"/>
          <w:numId w:val="1"/>
        </w:numPr>
      </w:pPr>
      <w:r>
        <w:t>Vector of values</w:t>
      </w:r>
      <w:del w:id="958" w:author="Author">
        <w:r w:rsidDel="00892CB0">
          <w:delText xml:space="preserve"> </w:delText>
        </w:r>
      </w:del>
    </w:p>
    <w:p w:rsidR="00360263" w:rsidRDefault="00812D1E" w:rsidP="00136622">
      <w:pPr>
        <w:pStyle w:val="ListBullet"/>
        <w:numPr>
          <w:ilvl w:val="1"/>
          <w:numId w:val="1"/>
        </w:numPr>
      </w:pPr>
      <w:r>
        <w:t xml:space="preserve">One or more </w:t>
      </w:r>
      <w:r w:rsidR="00360263">
        <w:t>Namespace</w:t>
      </w:r>
      <w:r>
        <w:t>s</w:t>
      </w:r>
      <w:r w:rsidR="00360263">
        <w:t xml:space="preserve"> (optional)</w:t>
      </w:r>
    </w:p>
    <w:p w:rsidR="00905F8D" w:rsidRDefault="00360263" w:rsidP="00136622">
      <w:pPr>
        <w:pStyle w:val="BodyText"/>
      </w:pPr>
      <w:r>
        <w:t xml:space="preserve">This differs slightly from DAP2 Attributes because the </w:t>
      </w:r>
      <w:r>
        <w:rPr>
          <w:i/>
          <w:iCs/>
        </w:rPr>
        <w:t>namespace</w:t>
      </w:r>
      <w:r>
        <w:t xml:space="preserve"> feature has been added, </w:t>
      </w:r>
      <w:r w:rsidR="001F37E9">
        <w:t xml:space="preserve">although </w:t>
      </w:r>
      <w:r>
        <w:t xml:space="preserve">clients can choose to ignore it. </w:t>
      </w:r>
      <w:r w:rsidR="00812D1E">
        <w:t xml:space="preserve">For more about namespaces, refer to </w:t>
      </w:r>
      <w:del w:id="959" w:author="Author">
        <w:r w:rsidR="00812D1E" w:rsidRPr="000072F8" w:rsidDel="0095389A">
          <w:rPr>
            <w:color w:val="FF0000"/>
          </w:rPr>
          <w:delText>Section ?</w:delText>
        </w:r>
      </w:del>
      <w:ins w:id="960" w:author="Author">
        <w:r w:rsidR="0095389A">
          <w:rPr>
            <w:color w:val="FF0000"/>
          </w:rPr>
          <w:t>Section ?</w:t>
        </w:r>
      </w:ins>
      <w:r w:rsidR="00812D1E">
        <w:t xml:space="preserve">. </w:t>
      </w:r>
      <w:r>
        <w:t xml:space="preserve">The intent of including the namespace information is to simplify interactions with semantic web applications where certain </w:t>
      </w:r>
      <w:r w:rsidR="00136622">
        <w:t>schemas</w:t>
      </w:r>
      <w:r>
        <w:t xml:space="preserve"> or standards have fo</w:t>
      </w:r>
      <w:r w:rsidR="00812D1E">
        <w:t>rmal definitions of attributes.</w:t>
      </w:r>
    </w:p>
    <w:p w:rsidR="00905F8D" w:rsidRDefault="00905F8D" w:rsidP="00136622">
      <w:pPr>
        <w:pStyle w:val="BodyText"/>
      </w:pPr>
      <w:r w:rsidRPr="006674F3">
        <w:t xml:space="preserve">Attributes are </w:t>
      </w:r>
      <w:r>
        <w:t xml:space="preserve">typically </w:t>
      </w:r>
      <w:r w:rsidRPr="006674F3">
        <w:t>used to associate semantic metadata with the variables in a data source. Attributes are similar to variables in their range of ty</w:t>
      </w:r>
      <w:r>
        <w:t>pes and values, except that they</w:t>
      </w:r>
      <w:r w:rsidRPr="006674F3">
        <w:t xml:space="preserve"> are somewhat limited when c</w:t>
      </w:r>
      <w:r>
        <w:t>ompared to those for variables.</w:t>
      </w:r>
    </w:p>
    <w:p w:rsidR="00905F8D" w:rsidRPr="006674F3" w:rsidRDefault="00905F8D" w:rsidP="00136622">
      <w:pPr>
        <w:pStyle w:val="BodyText"/>
      </w:pPr>
      <w:r>
        <w:t>Attributes defined at the top-level within a group are also referred to a</w:t>
      </w:r>
      <w:r w:rsidR="0096227F">
        <w:t>s “group</w:t>
      </w:r>
      <w:r>
        <w:t xml:space="preserve"> attributes”.</w:t>
      </w:r>
    </w:p>
    <w:p w:rsidR="00905F8D" w:rsidRPr="006674F3" w:rsidRDefault="00905F8D" w:rsidP="00136622">
      <w:pPr>
        <w:pStyle w:val="BodyText"/>
      </w:pPr>
      <w:r w:rsidRPr="006674F3">
        <w:t>While the DAP does not require any particular Attributes, some may be requi</w:t>
      </w:r>
      <w:r>
        <w:t>red by various metadata conven</w:t>
      </w:r>
      <w:r w:rsidRPr="006674F3">
        <w:t>tions. The semantic metadata for a data source comprises the Attributes associated with that data source and its variables[14]. Thus, Attributes provide a mechanism by which semantic metadata may be represented without prescribing that a data source use a particular semantic metadata convention or standard.</w:t>
      </w:r>
    </w:p>
    <w:p w:rsidR="00360263" w:rsidRDefault="00360263" w:rsidP="002C4913">
      <w:pPr>
        <w:pStyle w:val="Paragraph"/>
      </w:pPr>
      <w:r>
        <w:t>Semantic Limitations</w:t>
      </w:r>
    </w:p>
    <w:p w:rsidR="00360263" w:rsidRDefault="00360263" w:rsidP="00DB1031">
      <w:pPr>
        <w:pStyle w:val="ListNumber"/>
        <w:numPr>
          <w:ilvl w:val="0"/>
          <w:numId w:val="54"/>
        </w:numPr>
      </w:pPr>
      <w:r>
        <w:t xml:space="preserve">DAP4 explicitly treats an attribute with one value as an attribute whose value is a one-element vector. </w:t>
      </w:r>
    </w:p>
    <w:p w:rsidR="00360263" w:rsidRDefault="00360263" w:rsidP="00DB1031">
      <w:pPr>
        <w:pStyle w:val="ListNumber"/>
        <w:numPr>
          <w:ilvl w:val="0"/>
          <w:numId w:val="54"/>
        </w:numPr>
      </w:pPr>
      <w:r>
        <w:t xml:space="preserve">The following types are allowed for Attributes: </w:t>
      </w:r>
    </w:p>
    <w:p w:rsidR="00360263" w:rsidRDefault="00360263" w:rsidP="00DB1031">
      <w:pPr>
        <w:pStyle w:val="ListNumber"/>
        <w:numPr>
          <w:ilvl w:val="0"/>
          <w:numId w:val="54"/>
        </w:numPr>
      </w:pPr>
      <w:r>
        <w:t>All of the Atomic types are allowed as the type for an attribute</w:t>
      </w:r>
    </w:p>
    <w:p w:rsidR="00360263" w:rsidDel="00892CB0" w:rsidRDefault="00360263" w:rsidP="00DB1031">
      <w:pPr>
        <w:pStyle w:val="ListNumber"/>
        <w:rPr>
          <w:del w:id="961" w:author="Author"/>
        </w:rPr>
      </w:pPr>
      <w:del w:id="962" w:author="Author">
        <w:r w:rsidDel="00892CB0">
          <w:lastRenderedPageBreak/>
          <w:delText>String typed Attributes use UTF-8 encoding and Char typed attributes use US-ASCII encoding.</w:delText>
        </w:r>
        <w:bookmarkStart w:id="963" w:name="_Toc333412280"/>
        <w:bookmarkStart w:id="964" w:name="_Toc333412424"/>
        <w:bookmarkEnd w:id="963"/>
        <w:bookmarkEnd w:id="964"/>
      </w:del>
    </w:p>
    <w:p w:rsidR="00360263" w:rsidRDefault="00360263" w:rsidP="00DB1031">
      <w:pPr>
        <w:pStyle w:val="ListNumber"/>
        <w:numPr>
          <w:ilvl w:val="0"/>
          <w:numId w:val="54"/>
        </w:numPr>
        <w:pPrChange w:id="965" w:author="Author">
          <w:pPr>
            <w:pStyle w:val="ReferenceSection"/>
            <w:numPr>
              <w:numId w:val="19"/>
            </w:numPr>
            <w:ind w:left="360" w:hanging="360"/>
          </w:pPr>
        </w:pPrChange>
      </w:pPr>
      <w:r>
        <w:t>Attribute value constants MUST conform to the appropriate constant format for the given attribute type and as defined in Appendix ?.</w:t>
      </w:r>
    </w:p>
    <w:p w:rsidR="00360263" w:rsidRDefault="00360263" w:rsidP="002C4913">
      <w:pPr>
        <w:pStyle w:val="Heading3"/>
      </w:pPr>
      <w:bookmarkStart w:id="966" w:name="_Toc328299986"/>
      <w:bookmarkStart w:id="967" w:name="_Toc333413759"/>
      <w:r>
        <w:t>Arbitrary XML content</w:t>
      </w:r>
      <w:bookmarkEnd w:id="966"/>
      <w:bookmarkEnd w:id="967"/>
      <w:r>
        <w:t xml:space="preserve"> </w:t>
      </w:r>
    </w:p>
    <w:p w:rsidR="00360263" w:rsidRDefault="00360263" w:rsidP="00136622">
      <w:pPr>
        <w:pStyle w:val="BodyText"/>
      </w:pPr>
      <w:r>
        <w:t xml:space="preserve">By supporting an explicit type to hold </w:t>
      </w:r>
      <w:r w:rsidR="001F37E9">
        <w:t>“</w:t>
      </w:r>
      <w:r>
        <w:t>arbitrary XML</w:t>
      </w:r>
      <w:r w:rsidR="001F37E9">
        <w:t>”</w:t>
      </w:r>
      <w:r>
        <w:t xml:space="preserve"> markup, DAP4 provides a way for the protocol to transport information encoded in XML along with the attributes read from the dataset itself. This has proved very useful in work with semantic web software. </w:t>
      </w:r>
    </w:p>
    <w:p w:rsidR="00360263" w:rsidRDefault="00360263" w:rsidP="00136622">
      <w:pPr>
        <w:pStyle w:val="BodyText"/>
      </w:pPr>
      <w:r>
        <w:t xml:space="preserve">In an XML representation of DAP4, the name is optional, the XML element is </w:t>
      </w:r>
      <w:r>
        <w:rPr>
          <w:i/>
          <w:iCs/>
        </w:rPr>
        <w:t>&lt;OtherXML/&gt;</w:t>
      </w:r>
      <w:r>
        <w:t xml:space="preserve"> and there are no </w:t>
      </w:r>
      <w:r>
        <w:rPr>
          <w:i/>
          <w:iCs/>
        </w:rPr>
        <w:t>&lt;value/&gt;</w:t>
      </w:r>
      <w:r>
        <w:t xml:space="preserve"> elements because the </w:t>
      </w:r>
      <w:r w:rsidR="001F37E9">
        <w:t>“</w:t>
      </w:r>
      <w:r>
        <w:t>other xml</w:t>
      </w:r>
      <w:r w:rsidR="001F37E9">
        <w:t>”</w:t>
      </w:r>
      <w:r>
        <w:t xml:space="preserve"> appears as the content of the </w:t>
      </w:r>
      <w:r>
        <w:rPr>
          <w:i/>
          <w:iCs/>
        </w:rPr>
        <w:t>&lt;OtherXML/&gt;</w:t>
      </w:r>
      <w:r>
        <w:t xml:space="preserve"> element. The </w:t>
      </w:r>
      <w:del w:id="968" w:author="Author">
        <w:r w:rsidDel="00892CB0">
          <w:delText>value of the attribute</w:delText>
        </w:r>
      </w:del>
      <w:ins w:id="969" w:author="Author">
        <w:r w:rsidR="00892CB0">
          <w:t>text of the otherXML element</w:t>
        </w:r>
      </w:ins>
      <w:r>
        <w:t xml:space="preserve"> must be valid XML and must be distinct from the XML markup used to encode elements of the DAP4 data model (i.e., in a practical sense, the </w:t>
      </w:r>
      <w:r w:rsidR="00B559C2">
        <w:t>conten</w:t>
      </w:r>
      <w:r w:rsidR="00563F83">
        <w:t>t</w:t>
      </w:r>
      <w:r w:rsidR="00B559C2">
        <w:t xml:space="preserve"> of an </w:t>
      </w:r>
      <w:r w:rsidR="001F37E9">
        <w:t>&lt;</w:t>
      </w:r>
      <w:r>
        <w:t>OtherXML</w:t>
      </w:r>
      <w:r w:rsidR="001F37E9">
        <w:t>&gt;</w:t>
      </w:r>
      <w:r>
        <w:t xml:space="preserve"> </w:t>
      </w:r>
      <w:r w:rsidR="00B559C2">
        <w:t>attribute will</w:t>
      </w:r>
      <w:r>
        <w:t xml:space="preserve"> be in a namespace other than DAP4). </w:t>
      </w:r>
    </w:p>
    <w:p w:rsidR="00FF4653" w:rsidRDefault="00FF4653" w:rsidP="002C4913">
      <w:pPr>
        <w:pStyle w:val="Heading3"/>
      </w:pPr>
      <w:bookmarkStart w:id="970" w:name="_Toc328299987"/>
      <w:bookmarkStart w:id="971" w:name="_Toc333413760"/>
      <w:r>
        <w:t xml:space="preserve">Attribute </w:t>
      </w:r>
      <w:r w:rsidR="00905F8D">
        <w:t xml:space="preserve">and OtherXML </w:t>
      </w:r>
      <w:r>
        <w:t>Specification</w:t>
      </w:r>
      <w:r w:rsidR="003F0BDE">
        <w:t xml:space="preserve"> and Placement</w:t>
      </w:r>
      <w:bookmarkEnd w:id="970"/>
      <w:bookmarkEnd w:id="971"/>
    </w:p>
    <w:p w:rsidR="003F0BDE" w:rsidRDefault="003F0BDE" w:rsidP="00136622">
      <w:pPr>
        <w:pStyle w:val="BodyText"/>
      </w:pPr>
      <w:r>
        <w:t xml:space="preserve">Attribute </w:t>
      </w:r>
      <w:r w:rsidR="00905F8D">
        <w:t xml:space="preserve">and OtherXML </w:t>
      </w:r>
      <w:r>
        <w:t>declarations MAY occur within the bod</w:t>
      </w:r>
      <w:r w:rsidR="00812D1E">
        <w:t>y of the following XML elements: Group, Dimension, Variable</w:t>
      </w:r>
      <w:del w:id="972" w:author="Author">
        <w:r w:rsidR="00812D1E" w:rsidDel="00B22E08">
          <w:delText xml:space="preserve">, </w:delText>
        </w:r>
        <w:r w:rsidR="001F37E9" w:rsidDel="00B22E08">
          <w:delText xml:space="preserve"> </w:delText>
        </w:r>
        <w:r w:rsidR="00983641" w:rsidDel="00B22E08">
          <w:delText>and</w:delText>
        </w:r>
      </w:del>
      <w:ins w:id="973" w:author="Author">
        <w:r w:rsidR="00B22E08">
          <w:t>, and</w:t>
        </w:r>
      </w:ins>
      <w:r w:rsidR="00983641">
        <w:t xml:space="preserve"> </w:t>
      </w:r>
      <w:r w:rsidR="00812D1E">
        <w:t>S</w:t>
      </w:r>
      <w:r w:rsidR="00983641">
        <w:t>tructure</w:t>
      </w:r>
      <w:r w:rsidR="00812D1E">
        <w:t>.</w:t>
      </w:r>
    </w:p>
    <w:p w:rsidR="00F300A1" w:rsidRDefault="00F300A1" w:rsidP="002C4913">
      <w:pPr>
        <w:pStyle w:val="Heading2"/>
      </w:pPr>
      <w:bookmarkStart w:id="974" w:name="_Toc328299989"/>
      <w:bookmarkStart w:id="975" w:name="_Toc333413761"/>
      <w:r>
        <w:t>Namespaces</w:t>
      </w:r>
      <w:bookmarkEnd w:id="974"/>
      <w:bookmarkEnd w:id="975"/>
    </w:p>
    <w:p w:rsidR="00F300A1" w:rsidRDefault="00F300A1" w:rsidP="00136622">
      <w:pPr>
        <w:pStyle w:val="BodyText"/>
      </w:pPr>
      <w:r>
        <w:t>All elements of the DDX, Groups, Dimensions, Variables, and Attributes can contain an associated Namespace element. The namespace’s value is defined in the form of an XML style URI string defining the context for interpreting the element containing the namespace. Suppose, hypothetically, that we wanted to specify that an Attribute is to be interpreted as a CF convention []. One might specify this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8F0E7C" w:rsidRDefault="008F0E7C" w:rsidP="008F0E7C">
            <w:pPr>
              <w:spacing w:after="0"/>
              <w:ind w:left="0"/>
              <w:jc w:val="left"/>
            </w:pPr>
            <w:r>
              <w:t>&lt;Attribute name=”latitude”&gt;</w:t>
            </w:r>
          </w:p>
          <w:p w:rsidR="008F0E7C" w:rsidRDefault="008F0E7C" w:rsidP="008F0E7C">
            <w:pPr>
              <w:spacing w:after="0"/>
              <w:ind w:left="0"/>
              <w:jc w:val="left"/>
            </w:pPr>
            <w:r>
              <w:t xml:space="preserve">  &lt;Namespace </w:t>
            </w:r>
            <w:r w:rsidR="00C84409">
              <w:t>href</w:t>
            </w:r>
            <w:r>
              <w:t>=”</w:t>
            </w:r>
            <w:r w:rsidRPr="003F314C">
              <w:t>http://cf.netcdf.unidata.ucar.edu</w:t>
            </w:r>
            <w:r>
              <w:t>”/&gt;</w:t>
            </w:r>
          </w:p>
          <w:p w:rsidR="008F0E7C" w:rsidRDefault="008F0E7C" w:rsidP="008F0E7C">
            <w:pPr>
              <w:spacing w:after="0"/>
              <w:ind w:left="0"/>
              <w:jc w:val="left"/>
            </w:pPr>
            <w:r>
              <w:t xml:space="preserve">  …</w:t>
            </w:r>
          </w:p>
          <w:p w:rsidR="001F05F1" w:rsidRDefault="008F0E7C" w:rsidP="008F0E7C">
            <w:pPr>
              <w:spacing w:after="0"/>
              <w:ind w:left="0"/>
              <w:jc w:val="left"/>
            </w:pPr>
            <w:r>
              <w:t>&lt;/Attribute&gt;</w:t>
            </w:r>
          </w:p>
        </w:tc>
      </w:tr>
    </w:tbl>
    <w:p w:rsidR="00590DDF" w:rsidRDefault="00F300A1" w:rsidP="00136622">
      <w:pPr>
        <w:pStyle w:val="BodyText"/>
      </w:pPr>
      <w:r>
        <w:t xml:space="preserve">Note that this is not to claim that this is how to specify a CF convention; this is purely </w:t>
      </w:r>
      <w:del w:id="976" w:author="Author">
        <w:r w:rsidDel="00B22E08">
          <w:delText>hypothetical</w:delText>
        </w:r>
      </w:del>
      <w:ins w:id="977" w:author="Author">
        <w:r w:rsidR="00B22E08">
          <w:t>illustrative</w:t>
        </w:r>
      </w:ins>
      <w:r>
        <w:t>.</w:t>
      </w:r>
    </w:p>
    <w:p w:rsidR="00486921" w:rsidRDefault="00486921">
      <w:pPr>
        <w:rPr>
          <w:b/>
          <w:bCs/>
          <w:snapToGrid w:val="0"/>
          <w:sz w:val="28"/>
          <w:szCs w:val="24"/>
        </w:rPr>
      </w:pPr>
      <w:r>
        <w:br w:type="page"/>
      </w:r>
    </w:p>
    <w:p w:rsidR="00013083" w:rsidRDefault="00013083" w:rsidP="005A7E80">
      <w:pPr>
        <w:pStyle w:val="Heading1"/>
      </w:pPr>
      <w:bookmarkStart w:id="978" w:name="_Toc328300003"/>
      <w:bookmarkStart w:id="979" w:name="_Toc333413762"/>
      <w:r>
        <w:lastRenderedPageBreak/>
        <w:t>Data Representation</w:t>
      </w:r>
      <w:bookmarkEnd w:id="979"/>
    </w:p>
    <w:p w:rsidR="00013083" w:rsidRDefault="00013083" w:rsidP="00136622">
      <w:pPr>
        <w:pStyle w:val="BodyText"/>
      </w:pPr>
      <w:r>
        <w:t>Data can be an elusive concept. Data may exist in some storage format on some disk somewhere, on paper somewhere else, in active memory on some server, or transmitted along some wire between two computers. All these can still represent the same data. That is, there is an important distinction to be made between the data and its representation. The data consist of numbers: abstract entities that usually represent measurements of something, somewhere. Data also consist of the relationships between those numbers, as when one number defines a time at which some quantity was measured.</w:t>
      </w:r>
    </w:p>
    <w:p w:rsidR="00013083" w:rsidRDefault="00013083" w:rsidP="00136622">
      <w:pPr>
        <w:pStyle w:val="BodyText"/>
      </w:pPr>
      <w:r>
        <w:t>The abstract existence of data is in contrast to its concrete representation, which is how we manipulate and store it. Data can be stored as ASCII strings in a file on a disk, or as twos-complement integers in the memory of some computer, or as numbers printed on a page.  It can be stored in netCDF</w:t>
      </w:r>
      <w:ins w:id="980" w:author="Author">
        <w:r w:rsidR="00B22E08">
          <w:t>[]</w:t>
        </w:r>
      </w:ins>
      <w:r>
        <w:t>, HDF5</w:t>
      </w:r>
      <w:ins w:id="981" w:author="Author">
        <w:r w:rsidR="00B22E08">
          <w:t>[]</w:t>
        </w:r>
      </w:ins>
      <w:r>
        <w:t>, GRIB</w:t>
      </w:r>
      <w:ins w:id="982" w:author="Author">
        <w:r w:rsidR="00B22E08">
          <w:t>[]</w:t>
        </w:r>
      </w:ins>
      <w:r>
        <w:t xml:space="preserve">, </w:t>
      </w:r>
      <w:del w:id="983" w:author="Author">
        <w:r w:rsidDel="00B22E08">
          <w:delText xml:space="preserve">JGOFS, </w:delText>
        </w:r>
      </w:del>
      <w:r>
        <w:t>a relational database</w:t>
      </w:r>
      <w:ins w:id="984" w:author="Author">
        <w:r w:rsidR="00B22E08">
          <w:t>, or</w:t>
        </w:r>
      </w:ins>
      <w:del w:id="985" w:author="Author">
        <w:r w:rsidDel="00B22E08">
          <w:delText xml:space="preserve"> and</w:delText>
        </w:r>
      </w:del>
      <w:r>
        <w:t xml:space="preserve"> any number of other digital storage forms.</w:t>
      </w:r>
    </w:p>
    <w:p w:rsidR="00013083" w:rsidRDefault="00013083" w:rsidP="00136622">
      <w:pPr>
        <w:pStyle w:val="BodyText"/>
      </w:pPr>
      <w:r>
        <w:t xml:space="preserve">The DAP specifies a particular representation of data, to be used in transmitting that data from one computer to another. This representation of some data is sometimes referred to as the </w:t>
      </w:r>
      <w:r w:rsidR="0065153C">
        <w:t>serialized</w:t>
      </w:r>
      <w:r>
        <w:t xml:space="preserve"> </w:t>
      </w:r>
      <w:r w:rsidR="0065153C">
        <w:t xml:space="preserve">representation of that data, as </w:t>
      </w:r>
      <w:r>
        <w:t>distinguish</w:t>
      </w:r>
      <w:r w:rsidR="0065153C">
        <w:t xml:space="preserve">ed </w:t>
      </w:r>
      <w:r>
        <w:t>from the representations used in some computer’s memory. The DAP standard outlined in this document has nothing at all to say about how data is stored or represented on either the sending or the receiving computer. The DAP transmission format is completely independent of these details.</w:t>
      </w:r>
    </w:p>
    <w:p w:rsidR="00DF05F0" w:rsidRDefault="00DF05F0" w:rsidP="002C4913">
      <w:pPr>
        <w:pStyle w:val="Heading2"/>
        <w:rPr>
          <w:ins w:id="986" w:author="Author"/>
        </w:rPr>
      </w:pPr>
      <w:bookmarkStart w:id="987" w:name="_Toc333413763"/>
      <w:ins w:id="988" w:author="Author">
        <w:r>
          <w:t>Response Structure</w:t>
        </w:r>
        <w:bookmarkEnd w:id="987"/>
      </w:ins>
    </w:p>
    <w:p w:rsidR="002D0375" w:rsidDel="00DF05F0" w:rsidRDefault="002D0375" w:rsidP="002C4913">
      <w:pPr>
        <w:pStyle w:val="Heading2"/>
        <w:rPr>
          <w:del w:id="989" w:author="Author"/>
        </w:rPr>
      </w:pPr>
      <w:del w:id="990" w:author="Author">
        <w:r w:rsidDel="00DF05F0">
          <w:delText>Structure of the metadata (DDX) Part</w:delText>
        </w:r>
      </w:del>
    </w:p>
    <w:p w:rsidR="00013083" w:rsidRDefault="00013083" w:rsidP="00136622">
      <w:pPr>
        <w:pStyle w:val="BodyText"/>
      </w:pPr>
      <w:r>
        <w:t>The respons</w:t>
      </w:r>
      <w:r w:rsidR="009E4A5E">
        <w:t>e document</w:t>
      </w:r>
      <w:ins w:id="991" w:author="Author">
        <w:r w:rsidR="00DF05F0">
          <w:t xml:space="preserve"> </w:t>
        </w:r>
      </w:ins>
      <w:del w:id="992" w:author="Author">
        <w:r w:rsidR="009E4A5E" w:rsidDel="00DF05F0">
          <w:delText xml:space="preserve">, called the DataDDX, </w:delText>
        </w:r>
      </w:del>
      <w:r w:rsidR="009E4A5E">
        <w:t>uses the Multipart-M</w:t>
      </w:r>
      <w:r>
        <w:t>ime standard</w:t>
      </w:r>
      <w:r w:rsidR="009E4A5E">
        <w:t xml:space="preserve"> [cite: Multipurpose Internet Mail Extensions (MIME) Part One: Format of Internet Message Bodies]</w:t>
      </w:r>
      <w:r>
        <w:t xml:space="preserve">. The response is the server's answer to a request for data from a client. A </w:t>
      </w:r>
      <w:ins w:id="993" w:author="Author">
        <w:r w:rsidR="00DF05F0">
          <w:t xml:space="preserve">standard </w:t>
        </w:r>
      </w:ins>
      <w:r>
        <w:t>response</w:t>
      </w:r>
      <w:r w:rsidR="009E4A5E">
        <w:t xml:space="preserve"> will consist of </w:t>
      </w:r>
      <w:ins w:id="994" w:author="Author">
        <w:r w:rsidR="00DF05F0">
          <w:t xml:space="preserve">at most two </w:t>
        </w:r>
      </w:ins>
      <w:del w:id="995" w:author="Author">
        <w:r w:rsidR="009E4A5E" w:rsidDel="00DF05F0">
          <w:delText xml:space="preserve">two </w:delText>
        </w:r>
      </w:del>
      <w:r w:rsidR="009E4A5E">
        <w:t>parts (in the Multipart-MIME sense):</w:t>
      </w:r>
    </w:p>
    <w:p w:rsidR="00013083" w:rsidRDefault="00013083" w:rsidP="00DB1031">
      <w:pPr>
        <w:pStyle w:val="ListNumber"/>
        <w:numPr>
          <w:ilvl w:val="0"/>
          <w:numId w:val="55"/>
        </w:numPr>
      </w:pPr>
      <w:r>
        <w:t xml:space="preserve">A DDX that </w:t>
      </w:r>
      <w:del w:id="996" w:author="Author">
        <w:r w:rsidDel="007A557D">
          <w:delText xml:space="preserve">has no attribute information and </w:delText>
        </w:r>
      </w:del>
      <w:r>
        <w:t>contains</w:t>
      </w:r>
      <w:del w:id="997" w:author="Author">
        <w:r w:rsidDel="007A557D">
          <w:delText xml:space="preserve"> (only)</w:delText>
        </w:r>
      </w:del>
      <w:r>
        <w:t xml:space="preserve"> the variables requested</w:t>
      </w:r>
      <w:ins w:id="998" w:author="Author">
        <w:r w:rsidR="007A557D">
          <w:t>, and any newly defined shared dimensions</w:t>
        </w:r>
      </w:ins>
      <w:r>
        <w:t>; and</w:t>
      </w:r>
    </w:p>
    <w:p w:rsidR="00DF05F0" w:rsidRDefault="00013083" w:rsidP="00DB1031">
      <w:pPr>
        <w:pStyle w:val="ListNumber"/>
        <w:numPr>
          <w:ilvl w:val="0"/>
          <w:numId w:val="55"/>
        </w:numPr>
        <w:rPr>
          <w:ins w:id="999" w:author="Author"/>
        </w:rPr>
      </w:pPr>
      <w:r>
        <w:t>A binary part that contains the data for those variables</w:t>
      </w:r>
      <w:ins w:id="1000" w:author="Author">
        <w:r w:rsidR="007A557D">
          <w:t>.</w:t>
        </w:r>
      </w:ins>
    </w:p>
    <w:p w:rsidR="00013083" w:rsidRDefault="00DF05F0">
      <w:pPr>
        <w:pStyle w:val="BodyText"/>
        <w:pPrChange w:id="1001" w:author="Author">
          <w:pPr>
            <w:pStyle w:val="ReferenceSection"/>
          </w:pPr>
        </w:pPrChange>
      </w:pPr>
      <w:ins w:id="1002" w:author="Author">
        <w:r>
          <w:t xml:space="preserve">As described in Volume </w:t>
        </w:r>
        <w:r w:rsidR="008A0466">
          <w:t>2</w:t>
        </w:r>
        <w:del w:id="1003" w:author="Author">
          <w:r w:rsidDel="008A0466">
            <w:delText>II</w:delText>
          </w:r>
        </w:del>
        <w:r>
          <w:t>, alternate forms are possible, but by default, the above is the structure of the response.</w:t>
        </w:r>
      </w:ins>
      <w:del w:id="1004" w:author="Author">
        <w:r w:rsidR="00013083" w:rsidDel="00DF05F0">
          <w:delText xml:space="preserve"> </w:delText>
        </w:r>
      </w:del>
    </w:p>
    <w:p w:rsidR="00DF05F0" w:rsidRDefault="00DF05F0">
      <w:pPr>
        <w:pStyle w:val="Heading3"/>
        <w:rPr>
          <w:ins w:id="1005" w:author="Author"/>
        </w:rPr>
        <w:pPrChange w:id="1006" w:author="Author">
          <w:pPr>
            <w:pStyle w:val="BodyText"/>
          </w:pPr>
        </w:pPrChange>
      </w:pPr>
      <w:bookmarkStart w:id="1007" w:name="_Toc333413764"/>
      <w:ins w:id="1008" w:author="Author">
        <w:r>
          <w:t>Structure of the DDX Response</w:t>
        </w:r>
        <w:bookmarkEnd w:id="1007"/>
      </w:ins>
    </w:p>
    <w:p w:rsidR="00013083" w:rsidRDefault="00013083" w:rsidP="00136622">
      <w:pPr>
        <w:pStyle w:val="BodyText"/>
      </w:pPr>
      <w:r>
        <w:t xml:space="preserve">The first part always contains the DDX. </w:t>
      </w:r>
      <w:ins w:id="1009" w:author="Author">
        <w:r w:rsidR="007A557D">
          <w:t xml:space="preserve">The following examples have headers such as Content-Type that are for illustrative purposes only. The actual format is define in Volume </w:t>
        </w:r>
        <w:r w:rsidR="008A0466">
          <w:t>2</w:t>
        </w:r>
        <w:del w:id="1010" w:author="Author">
          <w:r w:rsidR="007A557D" w:rsidDel="008A0466">
            <w:delText>II</w:delText>
          </w:r>
        </w:del>
        <w:r w:rsidR="008A0466">
          <w:t xml:space="preserve">. </w:t>
        </w:r>
        <w:del w:id="1011" w:author="Author">
          <w:r w:rsidR="007A557D" w:rsidDel="008A0466">
            <w:delText xml:space="preserve"> (Dap4 Web Services)</w:delText>
          </w:r>
        </w:del>
      </w:ins>
      <w:del w:id="1012" w:author="Author">
        <w:r w:rsidDel="008A0466">
          <w:delText>Note that the Content-Type of this part is “text/xml” and that its charset parameter is UTF-8. Note also that the transfer enco</w:delText>
        </w:r>
        <w:r w:rsidR="009E4A5E" w:rsidDel="008A0466">
          <w:delText xml:space="preserve">ding is binary. </w:delText>
        </w:r>
      </w:del>
      <w:r w:rsidR="009E4A5E">
        <w:t>The boundary is a unique 128 bit value</w:t>
      </w:r>
      <w:ins w:id="1013" w:author="Author">
        <w:r w:rsidR="00DF05F0">
          <w:t xml:space="preserve"> (in the form of a sequence of UTF-8 characters)</w:t>
        </w:r>
      </w:ins>
      <w:r w:rsidR="009E4A5E">
        <w:t xml:space="preserve"> used to separate the Multipart-MIME parts.</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014"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015">
          <w:tblGrid>
            <w:gridCol w:w="9576"/>
          </w:tblGrid>
        </w:tblGridChange>
      </w:tblGrid>
      <w:tr w:rsidR="00426647" w:rsidRPr="00426647" w:rsidTr="00DF05F0">
        <w:tc>
          <w:tcPr>
            <w:tcW w:w="9576" w:type="dxa"/>
            <w:tcPrChange w:id="1016"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017" w:author="Author">
              <w:tcPr>
                <w:tcW w:w="9576" w:type="dxa"/>
              </w:tcPr>
            </w:tcPrChange>
          </w:tcPr>
          <w:p w:rsidR="00426647" w:rsidRPr="00426647" w:rsidRDefault="00426647" w:rsidP="00426647">
            <w:pPr>
              <w:spacing w:after="0"/>
              <w:ind w:left="0"/>
              <w:jc w:val="left"/>
            </w:pPr>
            <w:r w:rsidRPr="00426647">
              <w:t>Content-Type: text/xml; charset=UTF-8</w:t>
            </w:r>
          </w:p>
        </w:tc>
      </w:tr>
      <w:tr w:rsidR="00426647" w:rsidRPr="00426647" w:rsidTr="00DF05F0">
        <w:tc>
          <w:tcPr>
            <w:tcW w:w="9576" w:type="dxa"/>
            <w:tcPrChange w:id="1018" w:author="Author">
              <w:tcPr>
                <w:tcW w:w="9576" w:type="dxa"/>
              </w:tcPr>
            </w:tcPrChange>
          </w:tcPr>
          <w:p w:rsidR="00426647" w:rsidRPr="00426647" w:rsidRDefault="00426647" w:rsidP="00426647">
            <w:pPr>
              <w:spacing w:after="0"/>
              <w:ind w:left="0"/>
              <w:jc w:val="left"/>
            </w:pPr>
            <w:r w:rsidRPr="00426647">
              <w:t>Content-Transfer-Encoding: binary</w:t>
            </w:r>
          </w:p>
        </w:tc>
      </w:tr>
      <w:tr w:rsidR="00426647" w:rsidRPr="00426647" w:rsidTr="00DF05F0">
        <w:tc>
          <w:tcPr>
            <w:tcW w:w="9576" w:type="dxa"/>
            <w:tcPrChange w:id="1019" w:author="Author">
              <w:tcPr>
                <w:tcW w:w="9576" w:type="dxa"/>
              </w:tcPr>
            </w:tcPrChange>
          </w:tcPr>
          <w:p w:rsidR="00426647" w:rsidRPr="00426647" w:rsidRDefault="00426647" w:rsidP="00426647">
            <w:pPr>
              <w:spacing w:after="0"/>
              <w:ind w:left="0"/>
              <w:jc w:val="left"/>
            </w:pPr>
            <w:r w:rsidRPr="00426647">
              <w:t>Content-Description: ddx</w:t>
            </w:r>
          </w:p>
        </w:tc>
      </w:tr>
      <w:tr w:rsidR="00426647" w:rsidRPr="00426647" w:rsidTr="00DF05F0">
        <w:tc>
          <w:tcPr>
            <w:tcW w:w="9576" w:type="dxa"/>
            <w:tcPrChange w:id="1020" w:author="Author">
              <w:tcPr>
                <w:tcW w:w="9576" w:type="dxa"/>
              </w:tcPr>
            </w:tcPrChange>
          </w:tcPr>
          <w:p w:rsidR="00426647" w:rsidRPr="00426647" w:rsidRDefault="00426647" w:rsidP="00426647">
            <w:pPr>
              <w:spacing w:after="0"/>
              <w:ind w:left="0"/>
              <w:jc w:val="left"/>
            </w:pPr>
            <w:r w:rsidRPr="00426647">
              <w:t>Content-Id: &lt;&lt;start-id&gt;&gt;</w:t>
            </w:r>
          </w:p>
        </w:tc>
      </w:tr>
      <w:tr w:rsidR="00426647" w:rsidRPr="00426647" w:rsidTr="00DF05F0">
        <w:tc>
          <w:tcPr>
            <w:tcW w:w="9576" w:type="dxa"/>
            <w:tcPrChange w:id="1021" w:author="Author">
              <w:tcPr>
                <w:tcW w:w="9576" w:type="dxa"/>
              </w:tcPr>
            </w:tcPrChange>
          </w:tcPr>
          <w:p w:rsidR="00426647" w:rsidRPr="00426647" w:rsidRDefault="00426647" w:rsidP="00426647">
            <w:pPr>
              <w:spacing w:after="0"/>
              <w:ind w:left="0"/>
              <w:jc w:val="left"/>
            </w:pPr>
          </w:p>
        </w:tc>
      </w:tr>
      <w:tr w:rsidR="00426647" w:rsidRPr="00426647" w:rsidTr="00DF05F0">
        <w:tc>
          <w:tcPr>
            <w:tcW w:w="9576" w:type="dxa"/>
            <w:tcPrChange w:id="1022" w:author="Author">
              <w:tcPr>
                <w:tcW w:w="9576" w:type="dxa"/>
              </w:tcPr>
            </w:tcPrChange>
          </w:tcPr>
          <w:p w:rsidR="00426647" w:rsidRPr="00426647" w:rsidRDefault="00426647" w:rsidP="00426647">
            <w:pPr>
              <w:spacing w:after="0"/>
              <w:ind w:left="0"/>
              <w:jc w:val="left"/>
            </w:pPr>
            <w:r w:rsidRPr="00426647">
              <w:t>&lt;&lt;DDX here&gt;&gt;</w:t>
            </w:r>
          </w:p>
        </w:tc>
      </w:tr>
      <w:tr w:rsidR="00426647" w:rsidRPr="00426647" w:rsidTr="00DF05F0">
        <w:tc>
          <w:tcPr>
            <w:tcW w:w="9576" w:type="dxa"/>
            <w:tcPrChange w:id="1023" w:author="Author">
              <w:tcPr>
                <w:tcW w:w="9576" w:type="dxa"/>
              </w:tcPr>
            </w:tcPrChange>
          </w:tcPr>
          <w:p w:rsidR="00426647" w:rsidRPr="00426647" w:rsidRDefault="00426647" w:rsidP="00426647">
            <w:pPr>
              <w:spacing w:after="0"/>
              <w:ind w:left="0"/>
              <w:jc w:val="left"/>
            </w:pPr>
            <w:r w:rsidRPr="00426647">
              <w:t>--&lt;&lt;boundary&gt;&gt;</w:t>
            </w:r>
          </w:p>
        </w:tc>
      </w:tr>
      <w:tr w:rsidR="00426647" w:rsidRPr="00426647" w:rsidTr="00DF05F0">
        <w:tc>
          <w:tcPr>
            <w:tcW w:w="9576" w:type="dxa"/>
            <w:tcPrChange w:id="1024" w:author="Author">
              <w:tcPr>
                <w:tcW w:w="9576" w:type="dxa"/>
              </w:tcPr>
            </w:tcPrChange>
          </w:tcPr>
          <w:p w:rsidR="00426647" w:rsidRPr="00426647" w:rsidRDefault="00426647" w:rsidP="00426647">
            <w:pPr>
              <w:spacing w:after="0"/>
              <w:ind w:left="0"/>
              <w:jc w:val="left"/>
            </w:pPr>
            <w:r w:rsidRPr="00426647">
              <w:lastRenderedPageBreak/>
              <w:t>...</w:t>
            </w:r>
          </w:p>
        </w:tc>
      </w:tr>
    </w:tbl>
    <w:p w:rsidR="00013083" w:rsidRDefault="00013083">
      <w:pPr>
        <w:pStyle w:val="Heading3"/>
        <w:pPrChange w:id="1025" w:author="Author">
          <w:pPr>
            <w:pStyle w:val="Heading2"/>
          </w:pPr>
        </w:pPrChange>
      </w:pPr>
      <w:bookmarkStart w:id="1026" w:name="_Toc333413765"/>
      <w:r>
        <w:t xml:space="preserve">Structure of the </w:t>
      </w:r>
      <w:ins w:id="1027" w:author="Author">
        <w:r w:rsidR="00DF05F0">
          <w:t>B</w:t>
        </w:r>
      </w:ins>
      <w:del w:id="1028" w:author="Author">
        <w:r w:rsidDel="00DF05F0">
          <w:delText>b</w:delText>
        </w:r>
      </w:del>
      <w:r>
        <w:t xml:space="preserve">inary </w:t>
      </w:r>
      <w:ins w:id="1029" w:author="Author">
        <w:r w:rsidR="00DF05F0">
          <w:t>Data P</w:t>
        </w:r>
      </w:ins>
      <w:del w:id="1030" w:author="Author">
        <w:r w:rsidDel="00DF05F0">
          <w:delText>p</w:delText>
        </w:r>
      </w:del>
      <w:r>
        <w:t>art</w:t>
      </w:r>
      <w:bookmarkEnd w:id="1026"/>
    </w:p>
    <w:p w:rsidR="009664E1" w:rsidRDefault="00013083" w:rsidP="00136622">
      <w:pPr>
        <w:pStyle w:val="BodyText"/>
      </w:pPr>
      <w:r>
        <w:t xml:space="preserve">The binary </w:t>
      </w:r>
      <w:ins w:id="1031" w:author="Author">
        <w:r w:rsidR="00DF05F0">
          <w:t xml:space="preserve">data </w:t>
        </w:r>
      </w:ins>
      <w:r>
        <w:t xml:space="preserve">part starts with the MIME headers for a Part </w:t>
      </w:r>
      <w:r w:rsidR="009E4A5E">
        <w:t>in a mult</w:t>
      </w:r>
      <w:r w:rsidR="009664E1">
        <w:t>ipart-related document.</w:t>
      </w:r>
      <w:r w:rsidR="009664E1" w:rsidRPr="009664E1">
        <w:t xml:space="preserve"> </w:t>
      </w:r>
      <w:ins w:id="1032" w:author="Author">
        <w:r w:rsidR="008B3BE6">
          <w:t>The e</w:t>
        </w:r>
      </w:ins>
      <w:del w:id="1033" w:author="Author">
        <w:r w:rsidR="009664E1" w:rsidDel="008B3BE6">
          <w:delText>e</w:delText>
        </w:r>
      </w:del>
      <w:r w:rsidR="009664E1">
        <w:t>ntire binary content of the response is contained in a second Multipart-MIME part. Note that the “Content-Type” of this part is “application/x-dap-big-endian” or “application/x-dap-little-endian”. The client will use this header to correctly decode data values. The “Content-Length” header is present here to help internet tools (such as caches) when the server can realistically know the size of the data to be serialized before the serialization takes place. A value of -1 indicates an unknown size.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9664E1" w:rsidRPr="00426647">
        <w:tc>
          <w:tcPr>
            <w:tcW w:w="9576" w:type="dxa"/>
          </w:tcPr>
          <w:p w:rsidR="009664E1" w:rsidRPr="00426647" w:rsidRDefault="009664E1" w:rsidP="009664E1">
            <w:pPr>
              <w:spacing w:after="0"/>
              <w:ind w:left="0"/>
              <w:jc w:val="left"/>
            </w:pPr>
            <w:r w:rsidRPr="00426647">
              <w:t>...</w:t>
            </w:r>
          </w:p>
        </w:tc>
      </w:tr>
      <w:tr w:rsidR="009664E1" w:rsidRPr="00426647">
        <w:tc>
          <w:tcPr>
            <w:tcW w:w="9576" w:type="dxa"/>
          </w:tcPr>
          <w:p w:rsidR="009664E1" w:rsidRPr="00426647" w:rsidRDefault="009664E1" w:rsidP="009664E1">
            <w:pPr>
              <w:spacing w:after="0"/>
              <w:ind w:left="0"/>
              <w:jc w:val="left"/>
            </w:pPr>
            <w:r w:rsidRPr="00426647">
              <w:t>--&lt;&lt;boundary&gt;&gt;</w:t>
            </w:r>
          </w:p>
        </w:tc>
      </w:tr>
      <w:tr w:rsidR="009664E1" w:rsidRPr="00426647">
        <w:tc>
          <w:tcPr>
            <w:tcW w:w="9576" w:type="dxa"/>
          </w:tcPr>
          <w:p w:rsidR="009664E1" w:rsidRPr="00426647" w:rsidRDefault="009664E1" w:rsidP="009664E1">
            <w:pPr>
              <w:spacing w:after="0"/>
              <w:ind w:left="0"/>
              <w:jc w:val="left"/>
            </w:pPr>
            <w:r w:rsidRPr="00426647">
              <w:t>Content-Type: application/x-dap-little-endian</w:t>
            </w:r>
          </w:p>
        </w:tc>
      </w:tr>
      <w:tr w:rsidR="009664E1" w:rsidRPr="00426647">
        <w:tc>
          <w:tcPr>
            <w:tcW w:w="9576" w:type="dxa"/>
          </w:tcPr>
          <w:p w:rsidR="009664E1" w:rsidRPr="00426647" w:rsidRDefault="009664E1" w:rsidP="009664E1">
            <w:pPr>
              <w:spacing w:after="0"/>
              <w:ind w:left="0"/>
              <w:jc w:val="left"/>
            </w:pPr>
            <w:r w:rsidRPr="00426647">
              <w:t>Content-Transfer-Encoding: binary</w:t>
            </w:r>
          </w:p>
        </w:tc>
      </w:tr>
      <w:tr w:rsidR="009664E1" w:rsidRPr="00426647">
        <w:tc>
          <w:tcPr>
            <w:tcW w:w="9576" w:type="dxa"/>
          </w:tcPr>
          <w:p w:rsidR="009664E1" w:rsidRPr="00426647" w:rsidRDefault="009664E1" w:rsidP="009664E1">
            <w:pPr>
              <w:spacing w:after="0"/>
              <w:ind w:left="0"/>
              <w:jc w:val="left"/>
            </w:pPr>
            <w:r w:rsidRPr="00426647">
              <w:t>Content-Description: data</w:t>
            </w:r>
          </w:p>
        </w:tc>
      </w:tr>
      <w:tr w:rsidR="009664E1" w:rsidRPr="00426647">
        <w:tc>
          <w:tcPr>
            <w:tcW w:w="9576" w:type="dxa"/>
          </w:tcPr>
          <w:p w:rsidR="009664E1" w:rsidRPr="00426647" w:rsidRDefault="009664E1" w:rsidP="009664E1">
            <w:pPr>
              <w:spacing w:after="0"/>
              <w:ind w:left="0"/>
              <w:jc w:val="left"/>
            </w:pPr>
            <w:r w:rsidRPr="00426647">
              <w:t>Content-Id: &lt;&lt;next-id&gt;&gt;</w:t>
            </w:r>
          </w:p>
        </w:tc>
      </w:tr>
      <w:tr w:rsidR="009664E1" w:rsidRPr="00426647">
        <w:tc>
          <w:tcPr>
            <w:tcW w:w="9576" w:type="dxa"/>
          </w:tcPr>
          <w:p w:rsidR="009664E1" w:rsidRPr="00426647" w:rsidRDefault="009664E1" w:rsidP="009664E1">
            <w:pPr>
              <w:spacing w:after="0"/>
              <w:ind w:left="0"/>
              <w:jc w:val="left"/>
            </w:pPr>
            <w:r w:rsidRPr="00426647">
              <w:t>Content-Length: &lt;&lt;-1 or the size in bytes of the binary data&gt;&gt;</w:t>
            </w:r>
          </w:p>
        </w:tc>
      </w:tr>
      <w:tr w:rsidR="009664E1" w:rsidRPr="00426647">
        <w:tc>
          <w:tcPr>
            <w:tcW w:w="9576" w:type="dxa"/>
          </w:tcPr>
          <w:p w:rsidR="009664E1" w:rsidRPr="00426647" w:rsidRDefault="009664E1" w:rsidP="009664E1">
            <w:pPr>
              <w:spacing w:after="0"/>
              <w:ind w:left="0"/>
              <w:jc w:val="left"/>
            </w:pPr>
          </w:p>
        </w:tc>
      </w:tr>
      <w:tr w:rsidR="009664E1" w:rsidRPr="00426647">
        <w:tc>
          <w:tcPr>
            <w:tcW w:w="9576" w:type="dxa"/>
          </w:tcPr>
          <w:p w:rsidR="009664E1" w:rsidRPr="00426647" w:rsidRDefault="009664E1" w:rsidP="009664E1">
            <w:pPr>
              <w:spacing w:after="0"/>
              <w:ind w:left="0"/>
              <w:jc w:val="left"/>
            </w:pPr>
            <w:r w:rsidRPr="00426647">
              <w:t>&lt;&lt;serialized data&gt;&gt;</w:t>
            </w:r>
          </w:p>
        </w:tc>
      </w:tr>
      <w:tr w:rsidR="009664E1" w:rsidRPr="00426647">
        <w:tc>
          <w:tcPr>
            <w:tcW w:w="9576" w:type="dxa"/>
          </w:tcPr>
          <w:p w:rsidR="009664E1" w:rsidRPr="00426647" w:rsidRDefault="009664E1" w:rsidP="009664E1">
            <w:pPr>
              <w:spacing w:after="0"/>
              <w:ind w:left="0"/>
              <w:jc w:val="left"/>
            </w:pPr>
            <w:r w:rsidRPr="00426647">
              <w:t>--&lt;&lt;boundary&gt;&gt;</w:t>
            </w:r>
          </w:p>
        </w:tc>
      </w:tr>
    </w:tbl>
    <w:p w:rsidR="009664E1" w:rsidRDefault="009664E1" w:rsidP="00136622">
      <w:pPr>
        <w:pStyle w:val="BodyText"/>
      </w:pPr>
      <w:r>
        <w:t xml:space="preserve">The serialized data is </w:t>
      </w:r>
      <w:r w:rsidR="00AD7C89">
        <w:t xml:space="preserve">actually </w:t>
      </w:r>
      <w:r>
        <w:t xml:space="preserve">encoded using two, layered encodings. The first (“top”) encoding serializes all of the response data into a single long sequence of bytes. This encoding is described in </w:t>
      </w:r>
      <w:del w:id="1034" w:author="Author">
        <w:r w:rsidDel="00DF05F0">
          <w:delText>the following Section</w:delText>
        </w:r>
        <w:r w:rsidR="00AD7C89" w:rsidDel="00DF05F0">
          <w:delText xml:space="preserve"> (</w:delText>
        </w:r>
        <w:r w:rsidR="00AD7C89" w:rsidRPr="000072F8" w:rsidDel="0095389A">
          <w:rPr>
            <w:color w:val="FF0000"/>
          </w:rPr>
          <w:delText>Section ?</w:delText>
        </w:r>
      </w:del>
      <w:ins w:id="1035" w:author="Author">
        <w:r w:rsidR="0095389A">
          <w:rPr>
            <w:color w:val="FF0000"/>
          </w:rPr>
          <w:t>Section ?</w:t>
        </w:r>
      </w:ins>
      <w:del w:id="1036" w:author="Author">
        <w:r w:rsidR="00AD7C89" w:rsidDel="00DF05F0">
          <w:delText>)</w:delText>
        </w:r>
      </w:del>
      <w:r>
        <w:t xml:space="preserve">. The second (“bottom”) encoding treats the top level encoding as a sequence of </w:t>
      </w:r>
      <w:r w:rsidR="00AD7C89">
        <w:t xml:space="preserve">un-interpreted </w:t>
      </w:r>
      <w:r>
        <w:t xml:space="preserve">bytes that is broken into varying sized “chunks”. Thus the receiver of a response obtains these chunks in order. By (at least conceptually) concatenating all of these chunks in order and with the chunk header removed, the complete serialized data response can be obtained. The specification of this chunked encoding is described in </w:t>
      </w:r>
      <w:del w:id="1037" w:author="Author">
        <w:r w:rsidRPr="000072F8" w:rsidDel="0095389A">
          <w:rPr>
            <w:color w:val="FF0000"/>
          </w:rPr>
          <w:delText>Section ?</w:delText>
        </w:r>
      </w:del>
      <w:ins w:id="1038" w:author="Author">
        <w:r w:rsidR="0095389A">
          <w:rPr>
            <w:color w:val="FF0000"/>
          </w:rPr>
          <w:t>Section ?</w:t>
        </w:r>
      </w:ins>
      <w:r>
        <w:t>.</w:t>
      </w:r>
    </w:p>
    <w:p w:rsidR="002C4913" w:rsidRDefault="00013083" w:rsidP="002C4913">
      <w:pPr>
        <w:pStyle w:val="Heading2"/>
      </w:pPr>
      <w:bookmarkStart w:id="1039" w:name="_Toc333413766"/>
      <w:r>
        <w:t>The</w:t>
      </w:r>
      <w:r w:rsidR="002C4913">
        <w:t>DAP4 Serialized Representation (DSR)</w:t>
      </w:r>
      <w:bookmarkEnd w:id="1039"/>
    </w:p>
    <w:p w:rsidR="002C4913" w:rsidRDefault="002C4913" w:rsidP="00136622">
      <w:pPr>
        <w:pStyle w:val="BodyText"/>
      </w:pPr>
      <w:r>
        <w:t>Given a DDX and the corresponding data, the serialized representation is formally described in this section.</w:t>
      </w:r>
    </w:p>
    <w:p w:rsidR="0057390F" w:rsidRDefault="0057390F" w:rsidP="0057390F">
      <w:pPr>
        <w:pStyle w:val="Heading3"/>
      </w:pPr>
      <w:bookmarkStart w:id="1040" w:name="_Toc333413767"/>
      <w:r>
        <w:t>A note on dimension ordering.</w:t>
      </w:r>
      <w:bookmarkEnd w:id="1040"/>
    </w:p>
    <w:p w:rsidR="002C4913" w:rsidRDefault="002C4913" w:rsidP="0057390F">
      <w:pPr>
        <w:pStyle w:val="BodyText"/>
      </w:pPr>
      <w:r>
        <w:t>Consider this example.</w:t>
      </w: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2C4913" w:rsidRPr="008232B5">
        <w:tc>
          <w:tcPr>
            <w:tcW w:w="9576" w:type="dxa"/>
          </w:tcPr>
          <w:p w:rsidR="002C4913" w:rsidRPr="008232B5" w:rsidRDefault="002C4913" w:rsidP="009664E1">
            <w:pPr>
              <w:spacing w:after="0"/>
              <w:ind w:left="0"/>
              <w:jc w:val="left"/>
            </w:pPr>
            <w:r w:rsidRPr="008232B5">
              <w:t>&lt;Int32  name=”i”&gt;</w:t>
            </w:r>
          </w:p>
        </w:tc>
      </w:tr>
      <w:tr w:rsidR="002C4913" w:rsidRPr="008232B5">
        <w:tc>
          <w:tcPr>
            <w:tcW w:w="9576" w:type="dxa"/>
          </w:tcPr>
          <w:p w:rsidR="002C4913" w:rsidRPr="008232B5" w:rsidRDefault="002C4913" w:rsidP="009664E1">
            <w:pPr>
              <w:spacing w:after="0"/>
              <w:ind w:left="0"/>
              <w:jc w:val="left"/>
            </w:pPr>
            <w:r w:rsidRPr="008232B5">
              <w:t>&lt;Dimension name=”d1”/&gt;</w:t>
            </w:r>
          </w:p>
        </w:tc>
      </w:tr>
      <w:tr w:rsidR="002C4913" w:rsidRPr="008232B5">
        <w:tc>
          <w:tcPr>
            <w:tcW w:w="9576" w:type="dxa"/>
          </w:tcPr>
          <w:p w:rsidR="002C4913" w:rsidRPr="008232B5" w:rsidRDefault="002C4913" w:rsidP="009664E1">
            <w:pPr>
              <w:spacing w:after="0"/>
              <w:ind w:left="0"/>
              <w:jc w:val="left"/>
            </w:pPr>
            <w:r>
              <w:t>&lt;</w:t>
            </w:r>
            <w:r w:rsidRPr="008232B5">
              <w:t>Dimension name=”d2”/&gt;</w:t>
            </w:r>
          </w:p>
        </w:tc>
      </w:tr>
      <w:tr w:rsidR="002C4913" w:rsidRPr="008232B5">
        <w:tc>
          <w:tcPr>
            <w:tcW w:w="9576" w:type="dxa"/>
          </w:tcPr>
          <w:p w:rsidR="002C4913" w:rsidRPr="008232B5" w:rsidRDefault="002C4913" w:rsidP="009664E1">
            <w:pPr>
              <w:spacing w:after="0"/>
              <w:ind w:left="0"/>
              <w:jc w:val="left"/>
            </w:pPr>
            <w:r w:rsidRPr="008232B5">
              <w:t>…</w:t>
            </w:r>
          </w:p>
        </w:tc>
      </w:tr>
      <w:tr w:rsidR="002C4913" w:rsidRPr="008232B5">
        <w:tc>
          <w:tcPr>
            <w:tcW w:w="9576" w:type="dxa"/>
          </w:tcPr>
          <w:p w:rsidR="002C4913" w:rsidRPr="008232B5" w:rsidRDefault="002C4913" w:rsidP="009664E1">
            <w:pPr>
              <w:spacing w:after="0"/>
              <w:ind w:left="0"/>
              <w:jc w:val="left"/>
            </w:pPr>
            <w:r>
              <w:t>&lt;</w:t>
            </w:r>
            <w:r w:rsidRPr="008232B5">
              <w:t>Dimension name=”dn”/&gt;</w:t>
            </w:r>
          </w:p>
        </w:tc>
      </w:tr>
      <w:tr w:rsidR="002C4913" w:rsidRPr="008232B5">
        <w:tc>
          <w:tcPr>
            <w:tcW w:w="9576" w:type="dxa"/>
          </w:tcPr>
          <w:p w:rsidR="002C4913" w:rsidRPr="008232B5" w:rsidRDefault="002C4913" w:rsidP="009664E1">
            <w:pPr>
              <w:spacing w:after="0"/>
              <w:ind w:left="0"/>
              <w:jc w:val="left"/>
            </w:pPr>
            <w:r w:rsidRPr="008232B5">
              <w:t>&lt;/Int32&gt;</w:t>
            </w:r>
          </w:p>
        </w:tc>
      </w:tr>
    </w:tbl>
    <w:p w:rsidR="002C4913" w:rsidRDefault="002C4913" w:rsidP="00136622">
      <w:pPr>
        <w:pStyle w:val="BodyText"/>
      </w:pPr>
      <w:r>
        <w:t>The dimensions are considered ordered</w:t>
      </w:r>
      <w:r w:rsidR="00E92494">
        <w:t xml:space="preserve"> </w:t>
      </w:r>
      <w:r>
        <w:t xml:space="preserve">the </w:t>
      </w:r>
      <w:r w:rsidR="00E92494">
        <w:t xml:space="preserve">top-to-bottom lexically. This order is linearized into a corresponding </w:t>
      </w:r>
      <w:r>
        <w:t>left-to-right order [d1][d2]…[dn]. The assumption of row-major order means that in enumerating all possible combinations of these dimensions, the right-most is considered to vary the fastest. The terms “right(most)” or “left(most”) refer to this ordering of dimensions.</w:t>
      </w:r>
    </w:p>
    <w:p w:rsidR="002C4913" w:rsidRDefault="002C4913" w:rsidP="002C4913">
      <w:pPr>
        <w:pStyle w:val="Heading3"/>
      </w:pPr>
      <w:bookmarkStart w:id="1041" w:name="_Toc333413768"/>
      <w:r>
        <w:lastRenderedPageBreak/>
        <w:t>Order of Serialization</w:t>
      </w:r>
      <w:bookmarkEnd w:id="1041"/>
    </w:p>
    <w:p w:rsidR="002C4913" w:rsidRDefault="002C4913" w:rsidP="00136622">
      <w:pPr>
        <w:pStyle w:val="BodyText"/>
      </w:pPr>
      <w:r>
        <w:t>The data appearing in a serialized representation is the concatenation of the variables specified in the tree of Groups within a DDX, where the variables in a group are taken in depth-first, top-to-bottom order. The term “top-to-bottom” refers to the lexical ordering of the variables in an XML document specifying a given DDX.</w:t>
      </w:r>
    </w:p>
    <w:p w:rsidR="002C4913" w:rsidRDefault="002C4913" w:rsidP="00136622">
      <w:pPr>
        <w:pStyle w:val="BodyText"/>
      </w:pPr>
      <w:r>
        <w:t>If a variable is a Structure variable, then its data representation will be the concatenation of th</w:t>
      </w:r>
      <w:r w:rsidR="0057390F">
        <w:t xml:space="preserve">e variables it contains, which </w:t>
      </w:r>
      <w:r>
        <w:t>will appear in top-to-bottom order.</w:t>
      </w:r>
    </w:p>
    <w:p w:rsidR="002C4913" w:rsidRDefault="0057390F" w:rsidP="00136622">
      <w:pPr>
        <w:pStyle w:val="BodyText"/>
      </w:pPr>
      <w:r>
        <w:t xml:space="preserve">If a variable </w:t>
      </w:r>
      <w:r w:rsidR="002C4913">
        <w:t>has dimensions, then the contents of each dimensioned data item will appear concatenated and taken in row-major order.</w:t>
      </w:r>
    </w:p>
    <w:p w:rsidR="002C4913" w:rsidRDefault="002C4913" w:rsidP="002C4913">
      <w:pPr>
        <w:pStyle w:val="Heading3"/>
      </w:pPr>
      <w:bookmarkStart w:id="1042" w:name="_Toc333413769"/>
      <w:r>
        <w:t>Variable Representation in the Absence of Variable Dimensions.</w:t>
      </w:r>
      <w:bookmarkEnd w:id="1042"/>
    </w:p>
    <w:p w:rsidR="002C4913" w:rsidRDefault="002C4913" w:rsidP="00136622">
      <w:pPr>
        <w:pStyle w:val="BodyText"/>
      </w:pPr>
      <w:r>
        <w:t>Given a dimensioned variable, with no dimension being variable length, it is represented as</w:t>
      </w:r>
      <w:del w:id="1043" w:author="Author">
        <w:r w:rsidDel="008B3BE6">
          <w:delText xml:space="preserve"> a 64-bit integer</w:delText>
        </w:r>
        <w:r w:rsidR="00975D9D" w:rsidDel="008B3BE6">
          <w:delText xml:space="preserve"> count, N say </w:delText>
        </w:r>
        <w:r w:rsidDel="008B3BE6">
          <w:delText>(giving the number of elements) followed by</w:delText>
        </w:r>
      </w:del>
      <w:r>
        <w:t xml:space="preserve"> the </w:t>
      </w:r>
      <w:r w:rsidR="00975D9D">
        <w:t>N</w:t>
      </w:r>
      <w:r>
        <w:t xml:space="preserve"> scalar values </w:t>
      </w:r>
      <w:ins w:id="1044" w:author="Author">
        <w:r w:rsidR="008B3BE6">
          <w:t xml:space="preserve">concatenated </w:t>
        </w:r>
      </w:ins>
      <w:del w:id="1045" w:author="Author">
        <w:r w:rsidR="00975D9D" w:rsidDel="008B3BE6">
          <w:delText>listed</w:delText>
        </w:r>
        <w:r w:rsidDel="008B3BE6">
          <w:delText xml:space="preserve"> </w:delText>
        </w:r>
      </w:del>
      <w:r>
        <w:t>in row-major order.</w:t>
      </w:r>
      <w:del w:id="1046" w:author="Author">
        <w:r w:rsidDel="008B3BE6">
          <w:delText xml:space="preserve"> The count is computed by taking the product of the sizes of all the dimensions. So, for example, A[2][3][4] has an element count of 2x3x4 = 24.</w:delText>
        </w:r>
      </w:del>
    </w:p>
    <w:p w:rsidR="002C4913" w:rsidRDefault="002C4913" w:rsidP="00136622">
      <w:pPr>
        <w:pStyle w:val="BodyText"/>
      </w:pPr>
      <w:r>
        <w:t>If the variable is scalar, then it is represented as a single scalar valu</w:t>
      </w:r>
      <w:ins w:id="1047" w:author="Author">
        <w:r w:rsidR="008B3BE6">
          <w:t>e.</w:t>
        </w:r>
      </w:ins>
      <w:del w:id="1048" w:author="Author">
        <w:r w:rsidDel="008B3BE6">
          <w:delText>e with no preceding count.</w:delText>
        </w:r>
      </w:del>
    </w:p>
    <w:p w:rsidR="002C4913" w:rsidRDefault="002C4913" w:rsidP="00975D9D">
      <w:pPr>
        <w:pStyle w:val="Heading4"/>
      </w:pPr>
      <w:r>
        <w:t>Numeric Scalar Atomic Types</w:t>
      </w:r>
    </w:p>
    <w:p w:rsidR="002C4913" w:rsidRDefault="002C4913" w:rsidP="00136622">
      <w:pPr>
        <w:pStyle w:val="BodyText"/>
      </w:pPr>
      <w:r>
        <w:t>For the numeric atomic types, scalar instances are represented as follows. In all cases a consistent byte-ordering is assumed, but the choice of byte order is at the discretion of the program that generates the serial representation, typically a server program.</w:t>
      </w:r>
    </w:p>
    <w:tbl>
      <w:tblPr>
        <w:tblStyle w:val="TableGrid"/>
        <w:tblW w:w="0" w:type="auto"/>
        <w:tblInd w:w="144" w:type="dxa"/>
        <w:tblLook w:val="0420" w:firstRow="1" w:lastRow="0" w:firstColumn="0" w:lastColumn="0" w:noHBand="0" w:noVBand="1"/>
      </w:tblPr>
      <w:tblGrid>
        <w:gridCol w:w="1350"/>
        <w:gridCol w:w="2880"/>
        <w:gridCol w:w="2268"/>
      </w:tblGrid>
      <w:tr w:rsidR="002C4913">
        <w:tc>
          <w:tcPr>
            <w:tcW w:w="1350" w:type="dxa"/>
          </w:tcPr>
          <w:p w:rsidR="002C4913" w:rsidRDefault="002C4913" w:rsidP="009664E1">
            <w:pPr>
              <w:spacing w:after="0"/>
              <w:ind w:left="0"/>
              <w:jc w:val="left"/>
            </w:pPr>
            <w:r>
              <w:t>Type Name</w:t>
            </w:r>
          </w:p>
        </w:tc>
        <w:tc>
          <w:tcPr>
            <w:tcW w:w="2880" w:type="dxa"/>
          </w:tcPr>
          <w:p w:rsidR="002C4913" w:rsidRDefault="002C4913" w:rsidP="009664E1">
            <w:pPr>
              <w:spacing w:after="0"/>
              <w:ind w:left="0"/>
              <w:jc w:val="left"/>
            </w:pPr>
            <w:r>
              <w:t>Description</w:t>
            </w:r>
          </w:p>
        </w:tc>
        <w:tc>
          <w:tcPr>
            <w:tcW w:w="2268"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Int8</w:t>
            </w:r>
          </w:p>
        </w:tc>
        <w:tc>
          <w:tcPr>
            <w:tcW w:w="2880" w:type="dxa"/>
          </w:tcPr>
          <w:p w:rsidR="002C4913" w:rsidRDefault="002C4913" w:rsidP="009664E1">
            <w:pPr>
              <w:spacing w:after="0"/>
              <w:ind w:left="0"/>
              <w:jc w:val="left"/>
            </w:pPr>
            <w:r>
              <w:t>Signed 8-bit integer</w:t>
            </w:r>
          </w:p>
        </w:tc>
        <w:tc>
          <w:tcPr>
            <w:tcW w:w="2268" w:type="dxa"/>
          </w:tcPr>
          <w:p w:rsidR="002C4913" w:rsidRDefault="002C4913" w:rsidP="009664E1">
            <w:pPr>
              <w:spacing w:after="0"/>
              <w:ind w:left="0"/>
              <w:jc w:val="left"/>
            </w:pPr>
            <w:r>
              <w:t xml:space="preserve">8 bits </w:t>
            </w:r>
          </w:p>
        </w:tc>
      </w:tr>
      <w:tr w:rsidR="00B22E08">
        <w:trPr>
          <w:ins w:id="1049" w:author="Author"/>
        </w:trPr>
        <w:tc>
          <w:tcPr>
            <w:tcW w:w="1350" w:type="dxa"/>
          </w:tcPr>
          <w:p w:rsidR="00B22E08" w:rsidRDefault="00B22E08">
            <w:pPr>
              <w:spacing w:after="0"/>
              <w:ind w:left="0"/>
              <w:jc w:val="left"/>
              <w:rPr>
                <w:ins w:id="1050" w:author="Author"/>
                <w:b/>
                <w:bCs/>
                <w:noProof/>
                <w:snapToGrid w:val="0"/>
              </w:rPr>
              <w:pPrChange w:id="1051" w:author="Author">
                <w:pPr>
                  <w:numPr>
                    <w:ilvl w:val="2"/>
                    <w:numId w:val="22"/>
                  </w:numPr>
                  <w:spacing w:before="120"/>
                  <w:ind w:hanging="360"/>
                  <w:jc w:val="left"/>
                  <w:outlineLvl w:val="1"/>
                </w:pPr>
              </w:pPrChange>
            </w:pPr>
            <w:ins w:id="1052" w:author="Author">
              <w:r>
                <w:t>UInt8</w:t>
              </w:r>
            </w:ins>
          </w:p>
        </w:tc>
        <w:tc>
          <w:tcPr>
            <w:tcW w:w="2880" w:type="dxa"/>
          </w:tcPr>
          <w:p w:rsidR="00B22E08" w:rsidRDefault="00B22E08">
            <w:pPr>
              <w:spacing w:after="0"/>
              <w:ind w:left="0"/>
              <w:jc w:val="left"/>
              <w:rPr>
                <w:ins w:id="1053" w:author="Author"/>
                <w:b/>
                <w:bCs/>
                <w:noProof/>
                <w:snapToGrid w:val="0"/>
              </w:rPr>
              <w:pPrChange w:id="1054" w:author="Author">
                <w:pPr>
                  <w:numPr>
                    <w:ilvl w:val="2"/>
                    <w:numId w:val="22"/>
                  </w:numPr>
                  <w:spacing w:before="120"/>
                  <w:ind w:hanging="360"/>
                  <w:jc w:val="left"/>
                  <w:outlineLvl w:val="1"/>
                </w:pPr>
              </w:pPrChange>
            </w:pPr>
            <w:ins w:id="1055" w:author="Author">
              <w:r>
                <w:t>Unsigned 8-bit integer</w:t>
              </w:r>
            </w:ins>
          </w:p>
        </w:tc>
        <w:tc>
          <w:tcPr>
            <w:tcW w:w="2268" w:type="dxa"/>
          </w:tcPr>
          <w:p w:rsidR="00B22E08" w:rsidRDefault="00B22E08">
            <w:pPr>
              <w:spacing w:after="0"/>
              <w:ind w:left="0"/>
              <w:jc w:val="left"/>
              <w:rPr>
                <w:ins w:id="1056" w:author="Author"/>
                <w:b/>
                <w:bCs/>
                <w:noProof/>
                <w:snapToGrid w:val="0"/>
              </w:rPr>
              <w:pPrChange w:id="1057" w:author="Author">
                <w:pPr>
                  <w:numPr>
                    <w:ilvl w:val="2"/>
                    <w:numId w:val="22"/>
                  </w:numPr>
                  <w:spacing w:before="120"/>
                  <w:ind w:hanging="360"/>
                  <w:jc w:val="left"/>
                  <w:outlineLvl w:val="1"/>
                </w:pPr>
              </w:pPrChange>
            </w:pPr>
            <w:ins w:id="1058" w:author="Author">
              <w:r>
                <w:t>8 bits</w:t>
              </w:r>
            </w:ins>
          </w:p>
        </w:tc>
      </w:tr>
      <w:tr w:rsidR="00B22E08">
        <w:trPr>
          <w:ins w:id="1059" w:author="Author"/>
        </w:trPr>
        <w:tc>
          <w:tcPr>
            <w:tcW w:w="1350" w:type="dxa"/>
          </w:tcPr>
          <w:p w:rsidR="00B22E08" w:rsidRDefault="00B22E08">
            <w:pPr>
              <w:spacing w:after="0"/>
              <w:ind w:left="0"/>
              <w:jc w:val="left"/>
              <w:rPr>
                <w:ins w:id="1060" w:author="Author"/>
                <w:b/>
                <w:bCs/>
                <w:noProof/>
                <w:snapToGrid w:val="0"/>
              </w:rPr>
              <w:pPrChange w:id="1061" w:author="Author">
                <w:pPr>
                  <w:numPr>
                    <w:ilvl w:val="2"/>
                    <w:numId w:val="22"/>
                  </w:numPr>
                  <w:spacing w:before="120"/>
                  <w:ind w:hanging="360"/>
                  <w:jc w:val="left"/>
                  <w:outlineLvl w:val="1"/>
                </w:pPr>
              </w:pPrChange>
            </w:pPr>
            <w:ins w:id="1062" w:author="Author">
              <w:r>
                <w:t>Byte</w:t>
              </w:r>
            </w:ins>
          </w:p>
        </w:tc>
        <w:tc>
          <w:tcPr>
            <w:tcW w:w="2880" w:type="dxa"/>
          </w:tcPr>
          <w:p w:rsidR="00B22E08" w:rsidRDefault="00B22E08">
            <w:pPr>
              <w:spacing w:after="0"/>
              <w:ind w:left="0"/>
              <w:jc w:val="left"/>
              <w:rPr>
                <w:ins w:id="1063" w:author="Author"/>
                <w:b/>
                <w:bCs/>
                <w:noProof/>
                <w:snapToGrid w:val="0"/>
              </w:rPr>
              <w:pPrChange w:id="1064" w:author="Author">
                <w:pPr>
                  <w:numPr>
                    <w:ilvl w:val="2"/>
                    <w:numId w:val="22"/>
                  </w:numPr>
                  <w:spacing w:before="120"/>
                  <w:ind w:hanging="360"/>
                  <w:jc w:val="left"/>
                  <w:outlineLvl w:val="1"/>
                </w:pPr>
              </w:pPrChange>
            </w:pPr>
            <w:ins w:id="1065" w:author="Author">
              <w:del w:id="1066" w:author="Author">
                <w:r w:rsidDel="00892CB0">
                  <w:delText>Un</w:delText>
                </w:r>
              </w:del>
              <w:r w:rsidR="00B562F7">
                <w:t>Uns</w:t>
              </w:r>
              <w:del w:id="1067" w:author="Author">
                <w:r w:rsidR="00892CB0" w:rsidDel="00B562F7">
                  <w:delText>S</w:delText>
                </w:r>
                <w:r w:rsidDel="00892CB0">
                  <w:delText>s</w:delText>
                </w:r>
              </w:del>
              <w:r>
                <w:t>igned 8-bit integer</w:t>
              </w:r>
            </w:ins>
          </w:p>
        </w:tc>
        <w:tc>
          <w:tcPr>
            <w:tcW w:w="2268" w:type="dxa"/>
          </w:tcPr>
          <w:p w:rsidR="00B22E08" w:rsidRDefault="00B22E08">
            <w:pPr>
              <w:spacing w:after="0"/>
              <w:ind w:left="0"/>
              <w:jc w:val="left"/>
              <w:rPr>
                <w:ins w:id="1068" w:author="Author"/>
                <w:b/>
                <w:bCs/>
                <w:noProof/>
                <w:snapToGrid w:val="0"/>
              </w:rPr>
              <w:pPrChange w:id="1069" w:author="Author">
                <w:pPr>
                  <w:numPr>
                    <w:ilvl w:val="2"/>
                    <w:numId w:val="22"/>
                  </w:numPr>
                  <w:spacing w:before="120"/>
                  <w:ind w:hanging="360"/>
                  <w:jc w:val="left"/>
                  <w:outlineLvl w:val="1"/>
                </w:pPr>
              </w:pPrChange>
            </w:pPr>
            <w:ins w:id="1070" w:author="Author">
              <w:r>
                <w:t xml:space="preserve">Same as </w:t>
              </w:r>
              <w:r w:rsidR="00B562F7">
                <w:t>U</w:t>
              </w:r>
              <w:del w:id="1071" w:author="Author">
                <w:r w:rsidDel="00892CB0">
                  <w:delText>U</w:delText>
                </w:r>
              </w:del>
              <w:r>
                <w:t xml:space="preserve">Int8 </w:t>
              </w:r>
            </w:ins>
          </w:p>
        </w:tc>
      </w:tr>
      <w:tr w:rsidR="00892CB0" w:rsidDel="00B562F7">
        <w:trPr>
          <w:ins w:id="1072" w:author="Author"/>
          <w:del w:id="1073" w:author="Author"/>
        </w:trPr>
        <w:tc>
          <w:tcPr>
            <w:tcW w:w="1350" w:type="dxa"/>
          </w:tcPr>
          <w:p w:rsidR="00892CB0" w:rsidDel="00B562F7" w:rsidRDefault="00892CB0">
            <w:pPr>
              <w:spacing w:after="0"/>
              <w:ind w:left="0"/>
              <w:jc w:val="left"/>
              <w:rPr>
                <w:ins w:id="1074" w:author="Author"/>
                <w:del w:id="1075" w:author="Author"/>
                <w:b/>
                <w:bCs/>
                <w:noProof/>
                <w:snapToGrid w:val="0"/>
              </w:rPr>
              <w:pPrChange w:id="1076" w:author="Author">
                <w:pPr>
                  <w:numPr>
                    <w:ilvl w:val="2"/>
                    <w:numId w:val="22"/>
                  </w:numPr>
                  <w:spacing w:before="120"/>
                  <w:ind w:hanging="360"/>
                  <w:jc w:val="left"/>
                  <w:outlineLvl w:val="1"/>
                </w:pPr>
              </w:pPrChange>
            </w:pPr>
            <w:ins w:id="1077" w:author="Author">
              <w:del w:id="1078" w:author="Author">
                <w:r w:rsidDel="00B562F7">
                  <w:delText>UByte</w:delText>
                </w:r>
              </w:del>
            </w:ins>
          </w:p>
        </w:tc>
        <w:tc>
          <w:tcPr>
            <w:tcW w:w="2880" w:type="dxa"/>
          </w:tcPr>
          <w:p w:rsidR="00892CB0" w:rsidDel="00B562F7" w:rsidRDefault="00892CB0">
            <w:pPr>
              <w:spacing w:after="0"/>
              <w:ind w:left="0"/>
              <w:jc w:val="left"/>
              <w:rPr>
                <w:ins w:id="1079" w:author="Author"/>
                <w:del w:id="1080" w:author="Author"/>
                <w:b/>
                <w:bCs/>
                <w:noProof/>
                <w:snapToGrid w:val="0"/>
              </w:rPr>
              <w:pPrChange w:id="1081" w:author="Author">
                <w:pPr>
                  <w:numPr>
                    <w:ilvl w:val="2"/>
                    <w:numId w:val="22"/>
                  </w:numPr>
                  <w:spacing w:before="120"/>
                  <w:ind w:hanging="360"/>
                  <w:jc w:val="left"/>
                  <w:outlineLvl w:val="1"/>
                </w:pPr>
              </w:pPrChange>
            </w:pPr>
            <w:ins w:id="1082" w:author="Author">
              <w:del w:id="1083" w:author="Author">
                <w:r w:rsidDel="00B562F7">
                  <w:delText>Unsigned 8-bit integer</w:delText>
                </w:r>
              </w:del>
            </w:ins>
          </w:p>
        </w:tc>
        <w:tc>
          <w:tcPr>
            <w:tcW w:w="2268" w:type="dxa"/>
          </w:tcPr>
          <w:p w:rsidR="00892CB0" w:rsidDel="00B562F7" w:rsidRDefault="00892CB0">
            <w:pPr>
              <w:spacing w:after="0"/>
              <w:ind w:left="0"/>
              <w:jc w:val="left"/>
              <w:rPr>
                <w:ins w:id="1084" w:author="Author"/>
                <w:del w:id="1085" w:author="Author"/>
                <w:b/>
                <w:bCs/>
                <w:noProof/>
                <w:snapToGrid w:val="0"/>
              </w:rPr>
              <w:pPrChange w:id="1086" w:author="Author">
                <w:pPr>
                  <w:numPr>
                    <w:ilvl w:val="2"/>
                    <w:numId w:val="22"/>
                  </w:numPr>
                  <w:spacing w:before="120"/>
                  <w:ind w:hanging="360"/>
                  <w:jc w:val="left"/>
                  <w:outlineLvl w:val="1"/>
                </w:pPr>
              </w:pPrChange>
            </w:pPr>
            <w:ins w:id="1087" w:author="Author">
              <w:del w:id="1088" w:author="Author">
                <w:r w:rsidDel="00B562F7">
                  <w:delText xml:space="preserve">Same as UInt8 </w:delText>
                </w:r>
              </w:del>
            </w:ins>
          </w:p>
        </w:tc>
      </w:tr>
      <w:tr w:rsidR="00B22E08">
        <w:trPr>
          <w:ins w:id="1089" w:author="Author"/>
        </w:trPr>
        <w:tc>
          <w:tcPr>
            <w:tcW w:w="1350" w:type="dxa"/>
          </w:tcPr>
          <w:p w:rsidR="00B22E08" w:rsidRDefault="00B22E08">
            <w:pPr>
              <w:spacing w:after="0"/>
              <w:ind w:left="0"/>
              <w:jc w:val="left"/>
              <w:rPr>
                <w:ins w:id="1090" w:author="Author"/>
                <w:b/>
                <w:bCs/>
                <w:noProof/>
                <w:snapToGrid w:val="0"/>
              </w:rPr>
              <w:pPrChange w:id="1091" w:author="Author">
                <w:pPr>
                  <w:numPr>
                    <w:ilvl w:val="2"/>
                    <w:numId w:val="22"/>
                  </w:numPr>
                  <w:spacing w:before="120"/>
                  <w:ind w:hanging="360"/>
                  <w:jc w:val="left"/>
                  <w:outlineLvl w:val="1"/>
                </w:pPr>
              </w:pPrChange>
            </w:pPr>
            <w:ins w:id="1092" w:author="Author">
              <w:r>
                <w:t>Char</w:t>
              </w:r>
            </w:ins>
          </w:p>
        </w:tc>
        <w:tc>
          <w:tcPr>
            <w:tcW w:w="2880" w:type="dxa"/>
          </w:tcPr>
          <w:p w:rsidR="00B22E08" w:rsidRDefault="00B22E08">
            <w:pPr>
              <w:spacing w:after="0"/>
              <w:ind w:left="0"/>
              <w:jc w:val="left"/>
              <w:rPr>
                <w:ins w:id="1093" w:author="Author"/>
                <w:b/>
                <w:bCs/>
                <w:noProof/>
                <w:snapToGrid w:val="0"/>
              </w:rPr>
              <w:pPrChange w:id="1094" w:author="Author">
                <w:pPr>
                  <w:numPr>
                    <w:ilvl w:val="2"/>
                    <w:numId w:val="22"/>
                  </w:numPr>
                  <w:spacing w:before="120"/>
                  <w:ind w:hanging="360"/>
                  <w:jc w:val="left"/>
                  <w:outlineLvl w:val="1"/>
                </w:pPr>
              </w:pPrChange>
            </w:pPr>
            <w:ins w:id="1095" w:author="Author">
              <w:r>
                <w:t>Unsigned 8-bit integer</w:t>
              </w:r>
            </w:ins>
          </w:p>
        </w:tc>
        <w:tc>
          <w:tcPr>
            <w:tcW w:w="2268" w:type="dxa"/>
          </w:tcPr>
          <w:p w:rsidR="00B22E08" w:rsidRDefault="00B22E08">
            <w:pPr>
              <w:spacing w:after="0"/>
              <w:ind w:left="0"/>
              <w:jc w:val="left"/>
              <w:rPr>
                <w:ins w:id="1096" w:author="Author"/>
                <w:b/>
                <w:bCs/>
                <w:noProof/>
                <w:snapToGrid w:val="0"/>
              </w:rPr>
              <w:pPrChange w:id="1097" w:author="Author">
                <w:pPr>
                  <w:numPr>
                    <w:ilvl w:val="2"/>
                    <w:numId w:val="22"/>
                  </w:numPr>
                  <w:spacing w:before="120"/>
                  <w:ind w:hanging="360"/>
                  <w:jc w:val="left"/>
                  <w:outlineLvl w:val="1"/>
                </w:pPr>
              </w:pPrChange>
            </w:pPr>
            <w:ins w:id="1098" w:author="Author">
              <w:r>
                <w:t xml:space="preserve">Same as UInt8 </w:t>
              </w:r>
            </w:ins>
          </w:p>
        </w:tc>
      </w:tr>
      <w:tr w:rsidR="002C4913" w:rsidDel="00B22E08">
        <w:trPr>
          <w:del w:id="1099" w:author="Author"/>
        </w:trPr>
        <w:tc>
          <w:tcPr>
            <w:tcW w:w="1350" w:type="dxa"/>
          </w:tcPr>
          <w:p w:rsidR="002C4913" w:rsidDel="00B22E08" w:rsidRDefault="002C4913" w:rsidP="009664E1">
            <w:pPr>
              <w:spacing w:after="0"/>
              <w:ind w:left="0"/>
              <w:jc w:val="left"/>
              <w:rPr>
                <w:del w:id="1100" w:author="Author"/>
              </w:rPr>
            </w:pPr>
            <w:del w:id="1101" w:author="Author">
              <w:r w:rsidDel="00B22E08">
                <w:delText>UInt8</w:delText>
              </w:r>
            </w:del>
          </w:p>
        </w:tc>
        <w:tc>
          <w:tcPr>
            <w:tcW w:w="2880" w:type="dxa"/>
          </w:tcPr>
          <w:p w:rsidR="002C4913" w:rsidDel="00B22E08" w:rsidRDefault="002C4913" w:rsidP="009664E1">
            <w:pPr>
              <w:spacing w:after="0"/>
              <w:ind w:left="0"/>
              <w:jc w:val="left"/>
              <w:rPr>
                <w:del w:id="1102" w:author="Author"/>
              </w:rPr>
            </w:pPr>
            <w:del w:id="1103" w:author="Author">
              <w:r w:rsidDel="00B22E08">
                <w:delText>Unsigned 8-bit integer</w:delText>
              </w:r>
            </w:del>
          </w:p>
        </w:tc>
        <w:tc>
          <w:tcPr>
            <w:tcW w:w="2268" w:type="dxa"/>
          </w:tcPr>
          <w:p w:rsidR="002C4913" w:rsidDel="00B22E08" w:rsidRDefault="002C4913" w:rsidP="009664E1">
            <w:pPr>
              <w:spacing w:after="0"/>
              <w:ind w:left="0"/>
              <w:jc w:val="left"/>
              <w:rPr>
                <w:del w:id="1104" w:author="Author"/>
              </w:rPr>
            </w:pPr>
            <w:del w:id="1105" w:author="Author">
              <w:r w:rsidDel="00B22E08">
                <w:delText>8 bits</w:delText>
              </w:r>
            </w:del>
          </w:p>
        </w:tc>
      </w:tr>
      <w:tr w:rsidR="002C4913">
        <w:tc>
          <w:tcPr>
            <w:tcW w:w="1350" w:type="dxa"/>
          </w:tcPr>
          <w:p w:rsidR="002C4913" w:rsidRDefault="002C4913" w:rsidP="009664E1">
            <w:pPr>
              <w:spacing w:after="0"/>
              <w:ind w:left="0"/>
              <w:jc w:val="left"/>
            </w:pPr>
            <w:r>
              <w:t>Int16</w:t>
            </w:r>
          </w:p>
        </w:tc>
        <w:tc>
          <w:tcPr>
            <w:tcW w:w="2880" w:type="dxa"/>
          </w:tcPr>
          <w:p w:rsidR="002C4913" w:rsidRDefault="002C4913" w:rsidP="009664E1">
            <w:pPr>
              <w:spacing w:after="0"/>
              <w:ind w:left="0"/>
              <w:jc w:val="left"/>
            </w:pPr>
            <w:r>
              <w:t>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UInt16</w:t>
            </w:r>
          </w:p>
        </w:tc>
        <w:tc>
          <w:tcPr>
            <w:tcW w:w="2880" w:type="dxa"/>
          </w:tcPr>
          <w:p w:rsidR="002C4913" w:rsidRDefault="002C4913" w:rsidP="009664E1">
            <w:pPr>
              <w:spacing w:after="0"/>
              <w:ind w:left="0"/>
              <w:jc w:val="left"/>
            </w:pPr>
            <w:r>
              <w:t>Unsigned 16-bit integer</w:t>
            </w:r>
          </w:p>
        </w:tc>
        <w:tc>
          <w:tcPr>
            <w:tcW w:w="2268" w:type="dxa"/>
          </w:tcPr>
          <w:p w:rsidR="002C4913" w:rsidRDefault="002C4913" w:rsidP="009664E1">
            <w:pPr>
              <w:spacing w:after="0"/>
              <w:ind w:left="0"/>
              <w:jc w:val="left"/>
            </w:pPr>
            <w:r>
              <w:t>16 bits</w:t>
            </w:r>
          </w:p>
        </w:tc>
      </w:tr>
      <w:tr w:rsidR="002C4913">
        <w:tc>
          <w:tcPr>
            <w:tcW w:w="1350" w:type="dxa"/>
          </w:tcPr>
          <w:p w:rsidR="002C4913" w:rsidRDefault="002C4913" w:rsidP="009664E1">
            <w:pPr>
              <w:spacing w:after="0"/>
              <w:ind w:left="0"/>
              <w:jc w:val="left"/>
            </w:pPr>
            <w:r>
              <w:t>Int32</w:t>
            </w:r>
          </w:p>
        </w:tc>
        <w:tc>
          <w:tcPr>
            <w:tcW w:w="2880" w:type="dxa"/>
          </w:tcPr>
          <w:p w:rsidR="002C4913" w:rsidRDefault="002C4913" w:rsidP="009664E1">
            <w:pPr>
              <w:spacing w:after="0"/>
              <w:ind w:left="0"/>
              <w:jc w:val="left"/>
            </w:pPr>
            <w:r>
              <w:t>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UInt32</w:t>
            </w:r>
          </w:p>
        </w:tc>
        <w:tc>
          <w:tcPr>
            <w:tcW w:w="2880" w:type="dxa"/>
          </w:tcPr>
          <w:p w:rsidR="002C4913" w:rsidRDefault="002C4913" w:rsidP="009664E1">
            <w:pPr>
              <w:spacing w:after="0"/>
              <w:ind w:left="0"/>
              <w:jc w:val="left"/>
            </w:pPr>
            <w:r>
              <w:t>Unsigned 32-bit integer</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664E1">
            <w:pPr>
              <w:spacing w:after="0"/>
              <w:ind w:left="0"/>
              <w:jc w:val="left"/>
            </w:pPr>
            <w:r>
              <w:t>Int64</w:t>
            </w:r>
          </w:p>
        </w:tc>
        <w:tc>
          <w:tcPr>
            <w:tcW w:w="2880" w:type="dxa"/>
          </w:tcPr>
          <w:p w:rsidR="002C4913" w:rsidRDefault="002C4913" w:rsidP="009664E1">
            <w:pPr>
              <w:spacing w:after="0"/>
              <w:ind w:left="0"/>
              <w:jc w:val="left"/>
            </w:pPr>
            <w:r>
              <w:t>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UInt64</w:t>
            </w:r>
          </w:p>
        </w:tc>
        <w:tc>
          <w:tcPr>
            <w:tcW w:w="2880" w:type="dxa"/>
          </w:tcPr>
          <w:p w:rsidR="002C4913" w:rsidRDefault="002C4913" w:rsidP="009664E1">
            <w:pPr>
              <w:spacing w:after="0"/>
              <w:ind w:left="0"/>
              <w:jc w:val="left"/>
            </w:pPr>
            <w:r>
              <w:t>Unsigned 64-bit integer</w:t>
            </w:r>
          </w:p>
        </w:tc>
        <w:tc>
          <w:tcPr>
            <w:tcW w:w="2268" w:type="dxa"/>
          </w:tcPr>
          <w:p w:rsidR="002C4913" w:rsidRDefault="002C4913" w:rsidP="009664E1">
            <w:pPr>
              <w:spacing w:after="0"/>
              <w:ind w:left="0"/>
              <w:jc w:val="left"/>
            </w:pPr>
            <w:r>
              <w:t>64-bits</w:t>
            </w:r>
          </w:p>
        </w:tc>
      </w:tr>
      <w:tr w:rsidR="002C4913">
        <w:tc>
          <w:tcPr>
            <w:tcW w:w="1350" w:type="dxa"/>
          </w:tcPr>
          <w:p w:rsidR="002C4913" w:rsidRDefault="002C4913" w:rsidP="009664E1">
            <w:pPr>
              <w:spacing w:after="0"/>
              <w:ind w:left="0"/>
              <w:jc w:val="left"/>
            </w:pPr>
            <w:r>
              <w:t>Float32</w:t>
            </w:r>
          </w:p>
        </w:tc>
        <w:tc>
          <w:tcPr>
            <w:tcW w:w="2880" w:type="dxa"/>
          </w:tcPr>
          <w:p w:rsidR="002C4913" w:rsidRDefault="002C4913" w:rsidP="009664E1">
            <w:pPr>
              <w:spacing w:after="0"/>
              <w:ind w:left="0"/>
              <w:jc w:val="left"/>
            </w:pPr>
            <w:r>
              <w:t>32-bit IEEE floating point</w:t>
            </w:r>
          </w:p>
        </w:tc>
        <w:tc>
          <w:tcPr>
            <w:tcW w:w="2268" w:type="dxa"/>
          </w:tcPr>
          <w:p w:rsidR="002C4913" w:rsidRDefault="002C4913" w:rsidP="009664E1">
            <w:pPr>
              <w:spacing w:after="0"/>
              <w:ind w:left="0"/>
              <w:jc w:val="left"/>
            </w:pPr>
            <w:r>
              <w:t>32-bits</w:t>
            </w:r>
          </w:p>
        </w:tc>
      </w:tr>
      <w:tr w:rsidR="002C4913">
        <w:tc>
          <w:tcPr>
            <w:tcW w:w="1350" w:type="dxa"/>
          </w:tcPr>
          <w:p w:rsidR="002C4913" w:rsidRDefault="002C4913" w:rsidP="00975D9D">
            <w:pPr>
              <w:spacing w:after="0"/>
              <w:ind w:left="0"/>
              <w:jc w:val="left"/>
            </w:pPr>
            <w:r>
              <w:t>Float64</w:t>
            </w:r>
          </w:p>
        </w:tc>
        <w:tc>
          <w:tcPr>
            <w:tcW w:w="2880" w:type="dxa"/>
          </w:tcPr>
          <w:p w:rsidR="002C4913" w:rsidRDefault="002C4913" w:rsidP="00975D9D">
            <w:pPr>
              <w:spacing w:after="0"/>
              <w:ind w:left="0"/>
              <w:jc w:val="left"/>
            </w:pPr>
            <w:r>
              <w:t>64-bit IEEE floating point</w:t>
            </w:r>
          </w:p>
        </w:tc>
        <w:tc>
          <w:tcPr>
            <w:tcW w:w="2268" w:type="dxa"/>
          </w:tcPr>
          <w:p w:rsidR="002C4913" w:rsidRDefault="002C4913" w:rsidP="00975D9D">
            <w:pPr>
              <w:spacing w:after="0"/>
              <w:ind w:left="0"/>
              <w:jc w:val="left"/>
            </w:pPr>
            <w:r>
              <w:t>64-bits</w:t>
            </w:r>
          </w:p>
        </w:tc>
      </w:tr>
      <w:tr w:rsidR="002C4913" w:rsidDel="00B22E08">
        <w:trPr>
          <w:del w:id="1106" w:author="Author"/>
        </w:trPr>
        <w:tc>
          <w:tcPr>
            <w:tcW w:w="1350" w:type="dxa"/>
          </w:tcPr>
          <w:p w:rsidR="002C4913" w:rsidDel="00B22E08" w:rsidRDefault="002C4913" w:rsidP="00975D9D">
            <w:pPr>
              <w:spacing w:after="0"/>
              <w:ind w:left="0"/>
              <w:jc w:val="left"/>
              <w:rPr>
                <w:del w:id="1107" w:author="Author"/>
              </w:rPr>
            </w:pPr>
            <w:del w:id="1108" w:author="Author">
              <w:r w:rsidDel="00B22E08">
                <w:delText>Char</w:delText>
              </w:r>
            </w:del>
          </w:p>
        </w:tc>
        <w:tc>
          <w:tcPr>
            <w:tcW w:w="2880" w:type="dxa"/>
          </w:tcPr>
          <w:p w:rsidR="002C4913" w:rsidDel="00B22E08" w:rsidRDefault="00975D9D" w:rsidP="00975D9D">
            <w:pPr>
              <w:spacing w:after="0"/>
              <w:ind w:left="0"/>
              <w:jc w:val="left"/>
              <w:rPr>
                <w:del w:id="1109" w:author="Author"/>
              </w:rPr>
            </w:pPr>
            <w:del w:id="1110" w:author="Author">
              <w:r w:rsidDel="00B22E08">
                <w:delText>Unsigned 8-bit integer</w:delText>
              </w:r>
            </w:del>
          </w:p>
        </w:tc>
        <w:tc>
          <w:tcPr>
            <w:tcW w:w="2268" w:type="dxa"/>
          </w:tcPr>
          <w:p w:rsidR="002C4913" w:rsidDel="00B22E08" w:rsidRDefault="002C4913" w:rsidP="00975D9D">
            <w:pPr>
              <w:spacing w:after="0"/>
              <w:ind w:left="0"/>
              <w:jc w:val="left"/>
              <w:rPr>
                <w:del w:id="1111" w:author="Author"/>
              </w:rPr>
            </w:pPr>
            <w:del w:id="1112" w:author="Author">
              <w:r w:rsidDel="00B22E08">
                <w:delText xml:space="preserve">Treat same as UInt8 </w:delText>
              </w:r>
            </w:del>
          </w:p>
        </w:tc>
      </w:tr>
    </w:tbl>
    <w:p w:rsidR="002C4913" w:rsidRDefault="002C4913" w:rsidP="00136622">
      <w:pPr>
        <w:pStyle w:val="BodyText"/>
      </w:pPr>
      <w:r>
        <w:t>In narrative form: all numeric quantities are used as a  raw, unsigned vector of N bytes, where N is 1 for Char, Int8, and UInt8; it is 2 for Int16 and UInt16; it is 4 for Int32, UInt32, and Float32; and it is 8 for Int64, UInt64, and Float64. If the server chooses to byte swap the values, then the following swapping rules are used.</w:t>
      </w:r>
      <w:r w:rsidR="00AD7C89">
        <w:t xml:space="preserve"> Not that a size of 16 </w:t>
      </w:r>
      <w:ins w:id="1113" w:author="Author">
        <w:r w:rsidR="008B3BE6">
          <w:t xml:space="preserve">bytes </w:t>
        </w:r>
      </w:ins>
      <w:r w:rsidR="00AD7C89">
        <w:t xml:space="preserve">is also included. This is used solely to represent checksums as 128-bit unsigned integers (see </w:t>
      </w:r>
      <w:del w:id="1114" w:author="Author">
        <w:r w:rsidR="00AD7C89" w:rsidRPr="000072F8" w:rsidDel="0095389A">
          <w:rPr>
            <w:color w:val="FF0000"/>
          </w:rPr>
          <w:delText>Section ?</w:delText>
        </w:r>
      </w:del>
      <w:ins w:id="1115" w:author="Author">
        <w:r w:rsidR="0095389A">
          <w:rPr>
            <w:color w:val="FF0000"/>
          </w:rPr>
          <w:t>Section ?</w:t>
        </w:r>
      </w:ins>
      <w:r w:rsidR="00AD7C89">
        <w:t>).</w:t>
      </w:r>
    </w:p>
    <w:tbl>
      <w:tblPr>
        <w:tblStyle w:val="TableGrid"/>
        <w:tblW w:w="0" w:type="auto"/>
        <w:tblInd w:w="144" w:type="dxa"/>
        <w:tblLook w:val="04A0" w:firstRow="1" w:lastRow="0" w:firstColumn="1" w:lastColumn="0" w:noHBand="0" w:noVBand="1"/>
        <w:tblPrChange w:id="1116" w:author="Author">
          <w:tblPr>
            <w:tblStyle w:val="TableGrid"/>
            <w:tblW w:w="0" w:type="auto"/>
            <w:tblInd w:w="144" w:type="dxa"/>
            <w:tblLook w:val="04A0" w:firstRow="1" w:lastRow="0" w:firstColumn="1" w:lastColumn="0" w:noHBand="0" w:noVBand="1"/>
          </w:tblPr>
        </w:tblPrChange>
      </w:tblPr>
      <w:tblGrid>
        <w:gridCol w:w="1603"/>
        <w:gridCol w:w="3360"/>
        <w:gridCol w:w="2298"/>
        <w:tblGridChange w:id="1117">
          <w:tblGrid>
            <w:gridCol w:w="1633"/>
            <w:gridCol w:w="2603"/>
            <w:gridCol w:w="2598"/>
          </w:tblGrid>
        </w:tblGridChange>
      </w:tblGrid>
      <w:tr w:rsidR="00B22E08" w:rsidTr="001F0A3D">
        <w:tc>
          <w:tcPr>
            <w:tcW w:w="0" w:type="auto"/>
            <w:tcPrChange w:id="1118" w:author="Author">
              <w:tcPr>
                <w:tcW w:w="1633" w:type="dxa"/>
              </w:tcPr>
            </w:tcPrChange>
          </w:tcPr>
          <w:p w:rsidR="00B22E08" w:rsidRDefault="00B22E08" w:rsidP="009664E1">
            <w:pPr>
              <w:spacing w:after="0"/>
              <w:ind w:left="0"/>
              <w:jc w:val="left"/>
            </w:pPr>
            <w:r>
              <w:t>Size (in bytes)</w:t>
            </w:r>
          </w:p>
        </w:tc>
        <w:tc>
          <w:tcPr>
            <w:tcW w:w="0" w:type="auto"/>
            <w:gridSpan w:val="2"/>
            <w:tcPrChange w:id="1119" w:author="Author">
              <w:tcPr>
                <w:tcW w:w="5201" w:type="dxa"/>
                <w:gridSpan w:val="2"/>
              </w:tcPr>
            </w:tcPrChange>
          </w:tcPr>
          <w:p w:rsidR="00B22E08" w:rsidRDefault="00B22E08" w:rsidP="009664E1">
            <w:pPr>
              <w:rPr>
                <w:ins w:id="1120" w:author="Author"/>
              </w:rPr>
            </w:pPr>
            <w:r>
              <w:t>Byte Swapping Rules</w:t>
            </w:r>
          </w:p>
        </w:tc>
      </w:tr>
      <w:tr w:rsidR="00B22E08" w:rsidTr="001F0A3D">
        <w:tc>
          <w:tcPr>
            <w:tcW w:w="0" w:type="auto"/>
            <w:tcPrChange w:id="1121" w:author="Author">
              <w:tcPr>
                <w:tcW w:w="1633" w:type="dxa"/>
              </w:tcPr>
            </w:tcPrChange>
          </w:tcPr>
          <w:p w:rsidR="00B22E08" w:rsidRDefault="00B22E08" w:rsidP="009664E1">
            <w:pPr>
              <w:spacing w:after="0"/>
              <w:ind w:left="0"/>
              <w:jc w:val="left"/>
            </w:pPr>
            <w:r>
              <w:t>1</w:t>
            </w:r>
          </w:p>
        </w:tc>
        <w:tc>
          <w:tcPr>
            <w:tcW w:w="0" w:type="auto"/>
            <w:tcPrChange w:id="1122" w:author="Author">
              <w:tcPr>
                <w:tcW w:w="2603" w:type="dxa"/>
              </w:tcPr>
            </w:tcPrChange>
          </w:tcPr>
          <w:p w:rsidR="00B22E08" w:rsidRDefault="00B22E08" w:rsidP="009664E1">
            <w:pPr>
              <w:spacing w:after="0"/>
              <w:ind w:left="0"/>
              <w:jc w:val="left"/>
            </w:pPr>
            <w:r>
              <w:t>Not Applicable.</w:t>
            </w:r>
          </w:p>
        </w:tc>
        <w:tc>
          <w:tcPr>
            <w:tcW w:w="0" w:type="auto"/>
            <w:tcPrChange w:id="1123" w:author="Author">
              <w:tcPr>
                <w:tcW w:w="2598" w:type="dxa"/>
              </w:tcPr>
            </w:tcPrChange>
          </w:tcPr>
          <w:p w:rsidR="00B22E08" w:rsidRDefault="00B22E08" w:rsidP="009664E1">
            <w:pPr>
              <w:rPr>
                <w:ins w:id="1124" w:author="Author"/>
              </w:rPr>
            </w:pPr>
          </w:p>
        </w:tc>
      </w:tr>
      <w:tr w:rsidR="00B22E08" w:rsidTr="001F0A3D">
        <w:tc>
          <w:tcPr>
            <w:tcW w:w="0" w:type="auto"/>
            <w:tcPrChange w:id="1125" w:author="Author">
              <w:tcPr>
                <w:tcW w:w="1633" w:type="dxa"/>
              </w:tcPr>
            </w:tcPrChange>
          </w:tcPr>
          <w:p w:rsidR="00B22E08" w:rsidRDefault="00B22E08" w:rsidP="009664E1">
            <w:pPr>
              <w:spacing w:after="0"/>
              <w:ind w:left="0"/>
              <w:jc w:val="left"/>
            </w:pPr>
            <w:r>
              <w:t>2</w:t>
            </w:r>
          </w:p>
        </w:tc>
        <w:tc>
          <w:tcPr>
            <w:tcW w:w="0" w:type="auto"/>
            <w:tcPrChange w:id="1126" w:author="Author">
              <w:tcPr>
                <w:tcW w:w="2603" w:type="dxa"/>
              </w:tcPr>
            </w:tcPrChange>
          </w:tcPr>
          <w:p w:rsidR="00B22E08" w:rsidRDefault="00B22E08" w:rsidP="009664E1">
            <w:pPr>
              <w:spacing w:after="0"/>
              <w:ind w:left="0"/>
              <w:jc w:val="left"/>
            </w:pPr>
            <w:r>
              <w:t>Byte 0 -&gt; Byte 1</w:t>
            </w:r>
          </w:p>
          <w:p w:rsidR="00B22E08" w:rsidRDefault="00B22E08" w:rsidP="009664E1">
            <w:pPr>
              <w:spacing w:after="0"/>
              <w:ind w:left="0"/>
              <w:jc w:val="left"/>
            </w:pPr>
            <w:r>
              <w:t>Byte 1 -&gt;Byte 0</w:t>
            </w:r>
          </w:p>
        </w:tc>
        <w:tc>
          <w:tcPr>
            <w:tcW w:w="0" w:type="auto"/>
            <w:tcPrChange w:id="1127" w:author="Author">
              <w:tcPr>
                <w:tcW w:w="2598" w:type="dxa"/>
              </w:tcPr>
            </w:tcPrChange>
          </w:tcPr>
          <w:p w:rsidR="00B22E08" w:rsidRDefault="00B22E08" w:rsidP="009664E1">
            <w:pPr>
              <w:rPr>
                <w:ins w:id="1128" w:author="Author"/>
              </w:rPr>
            </w:pPr>
          </w:p>
        </w:tc>
      </w:tr>
      <w:tr w:rsidR="00B22E08" w:rsidTr="001F0A3D">
        <w:tc>
          <w:tcPr>
            <w:tcW w:w="0" w:type="auto"/>
            <w:tcPrChange w:id="1129" w:author="Author">
              <w:tcPr>
                <w:tcW w:w="1633" w:type="dxa"/>
              </w:tcPr>
            </w:tcPrChange>
          </w:tcPr>
          <w:p w:rsidR="00B22E08" w:rsidRDefault="00B22E08" w:rsidP="009664E1">
            <w:pPr>
              <w:spacing w:after="0"/>
              <w:ind w:left="0"/>
              <w:jc w:val="left"/>
            </w:pPr>
            <w:r>
              <w:t>4</w:t>
            </w:r>
          </w:p>
        </w:tc>
        <w:tc>
          <w:tcPr>
            <w:tcW w:w="0" w:type="auto"/>
            <w:tcPrChange w:id="1130" w:author="Author">
              <w:tcPr>
                <w:tcW w:w="2603" w:type="dxa"/>
              </w:tcPr>
            </w:tcPrChange>
          </w:tcPr>
          <w:p w:rsidR="00B22E08" w:rsidRDefault="00B22E08" w:rsidP="009664E1">
            <w:pPr>
              <w:spacing w:after="0"/>
              <w:ind w:left="0"/>
              <w:jc w:val="left"/>
            </w:pPr>
            <w:r>
              <w:t>Byte 0 -&gt; Byte 3</w:t>
            </w:r>
          </w:p>
          <w:p w:rsidR="00B22E08" w:rsidRDefault="00B22E08" w:rsidP="009664E1">
            <w:pPr>
              <w:spacing w:after="0"/>
              <w:ind w:left="0"/>
              <w:jc w:val="left"/>
            </w:pPr>
            <w:r>
              <w:lastRenderedPageBreak/>
              <w:t>Byte 1 -&gt;Byte 2</w:t>
            </w:r>
          </w:p>
          <w:p w:rsidR="00B22E08" w:rsidRDefault="00B22E08" w:rsidP="009664E1">
            <w:pPr>
              <w:spacing w:after="0"/>
              <w:ind w:left="0"/>
              <w:jc w:val="left"/>
            </w:pPr>
            <w:r>
              <w:t>Byte 2 -&gt; Byte 1</w:t>
            </w:r>
          </w:p>
          <w:p w:rsidR="00B22E08" w:rsidRDefault="00B22E08" w:rsidP="009664E1">
            <w:pPr>
              <w:spacing w:after="0"/>
              <w:ind w:left="0"/>
              <w:jc w:val="left"/>
            </w:pPr>
            <w:r>
              <w:t>Byte 3 -&gt;Byte 0</w:t>
            </w:r>
          </w:p>
        </w:tc>
        <w:tc>
          <w:tcPr>
            <w:tcW w:w="0" w:type="auto"/>
            <w:tcPrChange w:id="1131" w:author="Author">
              <w:tcPr>
                <w:tcW w:w="2598" w:type="dxa"/>
              </w:tcPr>
            </w:tcPrChange>
          </w:tcPr>
          <w:p w:rsidR="00B22E08" w:rsidRDefault="00B22E08" w:rsidP="009664E1">
            <w:pPr>
              <w:rPr>
                <w:ins w:id="1132" w:author="Author"/>
              </w:rPr>
            </w:pPr>
          </w:p>
        </w:tc>
      </w:tr>
      <w:tr w:rsidR="004A3703" w:rsidTr="001F0A3D">
        <w:tc>
          <w:tcPr>
            <w:tcW w:w="0" w:type="auto"/>
            <w:tcPrChange w:id="1133" w:author="Author">
              <w:tcPr>
                <w:tcW w:w="1633" w:type="dxa"/>
              </w:tcPr>
            </w:tcPrChange>
          </w:tcPr>
          <w:p w:rsidR="004A3703" w:rsidRDefault="004A3703" w:rsidP="009664E1">
            <w:pPr>
              <w:spacing w:after="0"/>
              <w:ind w:left="0"/>
              <w:jc w:val="left"/>
            </w:pPr>
            <w:ins w:id="1134" w:author="Author">
              <w:r>
                <w:lastRenderedPageBreak/>
                <w:t>8</w:t>
              </w:r>
            </w:ins>
            <w:del w:id="1135" w:author="Author">
              <w:r w:rsidDel="004A3703">
                <w:delText>8</w:delText>
              </w:r>
            </w:del>
          </w:p>
        </w:tc>
        <w:tc>
          <w:tcPr>
            <w:tcW w:w="0" w:type="auto"/>
            <w:tcPrChange w:id="1136" w:author="Author">
              <w:tcPr>
                <w:tcW w:w="2603" w:type="dxa"/>
              </w:tcPr>
            </w:tcPrChange>
          </w:tcPr>
          <w:p w:rsidR="004A3703" w:rsidRDefault="004A3703" w:rsidP="00F360E2">
            <w:pPr>
              <w:spacing w:after="0"/>
              <w:ind w:left="0"/>
              <w:jc w:val="left"/>
              <w:rPr>
                <w:ins w:id="1137" w:author="Author"/>
              </w:rPr>
            </w:pPr>
            <w:ins w:id="1138" w:author="Author">
              <w:r>
                <w:t>Byte 0 -&gt; Byte 7</w:t>
              </w:r>
            </w:ins>
          </w:p>
          <w:p w:rsidR="004A3703" w:rsidRDefault="004A3703" w:rsidP="00F360E2">
            <w:pPr>
              <w:spacing w:after="0"/>
              <w:ind w:left="0"/>
              <w:jc w:val="left"/>
              <w:rPr>
                <w:ins w:id="1139" w:author="Author"/>
              </w:rPr>
            </w:pPr>
            <w:ins w:id="1140" w:author="Author">
              <w:r>
                <w:t>Byte 1 -&gt;Byte 6</w:t>
              </w:r>
            </w:ins>
          </w:p>
          <w:p w:rsidR="004A3703" w:rsidRDefault="004A3703" w:rsidP="00F360E2">
            <w:pPr>
              <w:spacing w:after="0"/>
              <w:ind w:left="0"/>
              <w:jc w:val="left"/>
              <w:rPr>
                <w:ins w:id="1141" w:author="Author"/>
              </w:rPr>
            </w:pPr>
            <w:ins w:id="1142" w:author="Author">
              <w:r>
                <w:t>Byte 2 -&gt; Byte 5</w:t>
              </w:r>
            </w:ins>
          </w:p>
          <w:p w:rsidR="004A3703" w:rsidDel="004A3703" w:rsidRDefault="004A3703" w:rsidP="009664E1">
            <w:pPr>
              <w:spacing w:after="0"/>
              <w:ind w:left="0"/>
              <w:jc w:val="left"/>
              <w:rPr>
                <w:del w:id="1143" w:author="Author"/>
              </w:rPr>
            </w:pPr>
            <w:ins w:id="1144" w:author="Author">
              <w:r>
                <w:t>Byte 3 -&gt;Byte 4</w:t>
              </w:r>
            </w:ins>
            <w:del w:id="1145" w:author="Author">
              <w:r w:rsidDel="004A3703">
                <w:delText>Byte 0 -&gt; Byte 7</w:delText>
              </w:r>
            </w:del>
          </w:p>
          <w:p w:rsidR="004A3703" w:rsidDel="004A3703" w:rsidRDefault="004A3703" w:rsidP="009664E1">
            <w:pPr>
              <w:spacing w:after="0"/>
              <w:ind w:left="0"/>
              <w:jc w:val="left"/>
              <w:rPr>
                <w:del w:id="1146" w:author="Author"/>
              </w:rPr>
            </w:pPr>
            <w:del w:id="1147" w:author="Author">
              <w:r w:rsidDel="004A3703">
                <w:delText>Byte 1 -&gt;Byte 6</w:delText>
              </w:r>
            </w:del>
          </w:p>
          <w:p w:rsidR="004A3703" w:rsidDel="004A3703" w:rsidRDefault="004A3703" w:rsidP="009664E1">
            <w:pPr>
              <w:spacing w:after="0"/>
              <w:ind w:left="0"/>
              <w:jc w:val="left"/>
              <w:rPr>
                <w:del w:id="1148" w:author="Author"/>
              </w:rPr>
            </w:pPr>
            <w:del w:id="1149" w:author="Author">
              <w:r w:rsidDel="004A3703">
                <w:delText>Byte 2 -&gt; Byte 5</w:delText>
              </w:r>
            </w:del>
          </w:p>
          <w:p w:rsidR="004A3703" w:rsidDel="00B22E08" w:rsidRDefault="004A3703" w:rsidP="009664E1">
            <w:pPr>
              <w:spacing w:after="0"/>
              <w:ind w:left="0"/>
              <w:jc w:val="left"/>
              <w:rPr>
                <w:del w:id="1150" w:author="Author"/>
              </w:rPr>
            </w:pPr>
            <w:del w:id="1151" w:author="Author">
              <w:r w:rsidDel="004A3703">
                <w:delText>Byte 3 -&gt;Byte 4</w:delText>
              </w:r>
            </w:del>
          </w:p>
          <w:p w:rsidR="004A3703" w:rsidDel="00B22E08" w:rsidRDefault="004A3703" w:rsidP="009664E1">
            <w:pPr>
              <w:spacing w:after="0"/>
              <w:ind w:left="0"/>
              <w:jc w:val="left"/>
              <w:rPr>
                <w:del w:id="1152" w:author="Author"/>
              </w:rPr>
            </w:pPr>
            <w:del w:id="1153" w:author="Author">
              <w:r w:rsidDel="00B22E08">
                <w:delText>Byte 4 -&gt; Byte 3</w:delText>
              </w:r>
            </w:del>
          </w:p>
          <w:p w:rsidR="004A3703" w:rsidDel="00B22E08" w:rsidRDefault="004A3703" w:rsidP="009664E1">
            <w:pPr>
              <w:spacing w:after="0"/>
              <w:ind w:left="0"/>
              <w:jc w:val="left"/>
              <w:rPr>
                <w:del w:id="1154" w:author="Author"/>
              </w:rPr>
            </w:pPr>
            <w:del w:id="1155" w:author="Author">
              <w:r w:rsidDel="00B22E08">
                <w:delText>Byte 5 -&gt;Byte 2</w:delText>
              </w:r>
            </w:del>
          </w:p>
          <w:p w:rsidR="004A3703" w:rsidDel="00B22E08" w:rsidRDefault="004A3703" w:rsidP="009664E1">
            <w:pPr>
              <w:spacing w:after="0"/>
              <w:ind w:left="0"/>
              <w:jc w:val="left"/>
              <w:rPr>
                <w:del w:id="1156" w:author="Author"/>
              </w:rPr>
            </w:pPr>
            <w:del w:id="1157" w:author="Author">
              <w:r w:rsidDel="00B22E08">
                <w:delText>Byte 6 -&gt; Byte 1</w:delText>
              </w:r>
            </w:del>
          </w:p>
          <w:p w:rsidR="004A3703" w:rsidRDefault="004A3703" w:rsidP="009664E1">
            <w:pPr>
              <w:spacing w:after="0"/>
              <w:ind w:left="0"/>
              <w:jc w:val="left"/>
            </w:pPr>
            <w:del w:id="1158" w:author="Author">
              <w:r w:rsidDel="00B22E08">
                <w:delText>Byte 7 -&gt;Byte 0</w:delText>
              </w:r>
            </w:del>
          </w:p>
        </w:tc>
        <w:tc>
          <w:tcPr>
            <w:tcW w:w="0" w:type="auto"/>
            <w:tcPrChange w:id="1159" w:author="Author">
              <w:tcPr>
                <w:tcW w:w="2598" w:type="dxa"/>
              </w:tcPr>
            </w:tcPrChange>
          </w:tcPr>
          <w:p w:rsidR="004A3703" w:rsidRDefault="004A3703" w:rsidP="00F360E2">
            <w:pPr>
              <w:spacing w:after="0"/>
              <w:ind w:left="0"/>
              <w:jc w:val="left"/>
              <w:rPr>
                <w:ins w:id="1160" w:author="Author"/>
              </w:rPr>
            </w:pPr>
            <w:ins w:id="1161" w:author="Author">
              <w:r>
                <w:t>Byte 4 -&gt; Byte 3</w:t>
              </w:r>
            </w:ins>
          </w:p>
          <w:p w:rsidR="004A3703" w:rsidRDefault="004A3703" w:rsidP="00F360E2">
            <w:pPr>
              <w:spacing w:after="0"/>
              <w:ind w:left="0"/>
              <w:jc w:val="left"/>
              <w:rPr>
                <w:ins w:id="1162" w:author="Author"/>
              </w:rPr>
            </w:pPr>
            <w:ins w:id="1163" w:author="Author">
              <w:r>
                <w:t>Byte 5 -&gt;Byte 2</w:t>
              </w:r>
            </w:ins>
          </w:p>
          <w:p w:rsidR="004A3703" w:rsidRDefault="004A3703" w:rsidP="00F360E2">
            <w:pPr>
              <w:spacing w:after="0"/>
              <w:ind w:left="0"/>
              <w:jc w:val="left"/>
              <w:rPr>
                <w:ins w:id="1164" w:author="Author"/>
              </w:rPr>
            </w:pPr>
            <w:ins w:id="1165" w:author="Author">
              <w:r>
                <w:t>Byte 6 -&gt; Byte 1</w:t>
              </w:r>
            </w:ins>
          </w:p>
          <w:p w:rsidR="004A3703" w:rsidRDefault="004A3703">
            <w:pPr>
              <w:spacing w:after="0"/>
              <w:ind w:left="0"/>
              <w:jc w:val="left"/>
              <w:rPr>
                <w:ins w:id="1166" w:author="Author"/>
                <w:b/>
                <w:bCs/>
                <w:noProof/>
                <w:snapToGrid w:val="0"/>
              </w:rPr>
              <w:pPrChange w:id="1167" w:author="Author">
                <w:pPr>
                  <w:numPr>
                    <w:ilvl w:val="2"/>
                    <w:numId w:val="22"/>
                  </w:numPr>
                  <w:spacing w:before="120"/>
                  <w:ind w:hanging="360"/>
                  <w:jc w:val="left"/>
                  <w:outlineLvl w:val="1"/>
                </w:pPr>
              </w:pPrChange>
            </w:pPr>
            <w:ins w:id="1168" w:author="Author">
              <w:r>
                <w:t>Byte 7 -&gt;Byte 0</w:t>
              </w:r>
            </w:ins>
          </w:p>
        </w:tc>
      </w:tr>
      <w:tr w:rsidR="004A3703" w:rsidTr="001F0A3D">
        <w:tc>
          <w:tcPr>
            <w:tcW w:w="0" w:type="auto"/>
            <w:tcPrChange w:id="1169" w:author="Author">
              <w:tcPr>
                <w:tcW w:w="1633" w:type="dxa"/>
              </w:tcPr>
            </w:tcPrChange>
          </w:tcPr>
          <w:p w:rsidR="004A3703" w:rsidRDefault="004A3703" w:rsidP="00AD7C89">
            <w:pPr>
              <w:spacing w:after="0"/>
              <w:ind w:left="0"/>
              <w:jc w:val="left"/>
            </w:pPr>
            <w:r>
              <w:t>16</w:t>
            </w:r>
          </w:p>
        </w:tc>
        <w:tc>
          <w:tcPr>
            <w:tcW w:w="0" w:type="auto"/>
            <w:tcPrChange w:id="1170" w:author="Author">
              <w:tcPr>
                <w:tcW w:w="2603" w:type="dxa"/>
              </w:tcPr>
            </w:tcPrChange>
          </w:tcPr>
          <w:p w:rsidR="004A3703" w:rsidRDefault="004A3703" w:rsidP="00AD7C89">
            <w:pPr>
              <w:spacing w:after="0"/>
              <w:ind w:left="0"/>
              <w:jc w:val="left"/>
            </w:pPr>
            <w:r>
              <w:t>Byte 0 -&gt; Byte 15</w:t>
            </w:r>
          </w:p>
          <w:p w:rsidR="004A3703" w:rsidRDefault="004A3703" w:rsidP="00AD7C89">
            <w:pPr>
              <w:spacing w:after="0"/>
              <w:ind w:left="0"/>
              <w:jc w:val="left"/>
            </w:pPr>
            <w:r>
              <w:t>Byte 1 -&gt;Byte 14</w:t>
            </w:r>
          </w:p>
          <w:p w:rsidR="004A3703" w:rsidRDefault="004A3703" w:rsidP="00AD7C89">
            <w:pPr>
              <w:spacing w:after="0"/>
              <w:ind w:left="0"/>
              <w:jc w:val="left"/>
            </w:pPr>
            <w:r>
              <w:t>Byte 2 -&gt; Byte 13</w:t>
            </w:r>
          </w:p>
          <w:p w:rsidR="004A3703" w:rsidRDefault="004A3703" w:rsidP="00AD7C89">
            <w:pPr>
              <w:spacing w:after="0"/>
              <w:ind w:left="0"/>
              <w:jc w:val="left"/>
            </w:pPr>
            <w:r>
              <w:t>Byte 3 -&gt;Byte 12</w:t>
            </w:r>
          </w:p>
          <w:p w:rsidR="004A3703" w:rsidRDefault="004A3703" w:rsidP="00AD7C89">
            <w:pPr>
              <w:spacing w:after="0"/>
              <w:ind w:left="0"/>
              <w:jc w:val="left"/>
            </w:pPr>
            <w:r>
              <w:t>Byte 4 -&gt; Byte 11</w:t>
            </w:r>
          </w:p>
          <w:p w:rsidR="004A3703" w:rsidRDefault="004A3703" w:rsidP="00AD7C89">
            <w:pPr>
              <w:spacing w:after="0"/>
              <w:ind w:left="0"/>
              <w:jc w:val="left"/>
            </w:pPr>
            <w:r>
              <w:t>Byte 5 -&gt;Byte 10</w:t>
            </w:r>
          </w:p>
          <w:p w:rsidR="004A3703" w:rsidRDefault="004A3703" w:rsidP="00AD7C89">
            <w:pPr>
              <w:spacing w:after="0"/>
              <w:ind w:left="0"/>
              <w:jc w:val="left"/>
            </w:pPr>
            <w:r>
              <w:t>Byte 6 -&gt; Byte 9</w:t>
            </w:r>
          </w:p>
          <w:p w:rsidR="004A3703" w:rsidDel="004A3703" w:rsidRDefault="004A3703" w:rsidP="00AD7C89">
            <w:pPr>
              <w:spacing w:after="0"/>
              <w:ind w:left="0"/>
              <w:jc w:val="left"/>
              <w:rPr>
                <w:del w:id="1171" w:author="Author"/>
              </w:rPr>
            </w:pPr>
            <w:r>
              <w:t>Byte 7 -&gt;Byte 8</w:t>
            </w:r>
          </w:p>
          <w:p w:rsidR="004A3703" w:rsidDel="004A3703" w:rsidRDefault="004A3703" w:rsidP="00AD7C89">
            <w:pPr>
              <w:spacing w:after="0"/>
              <w:ind w:left="0"/>
              <w:jc w:val="left"/>
              <w:rPr>
                <w:del w:id="1172" w:author="Author"/>
              </w:rPr>
            </w:pPr>
            <w:del w:id="1173" w:author="Author">
              <w:r w:rsidDel="004A3703">
                <w:delText>Byte 8 -&gt; Byte 7</w:delText>
              </w:r>
            </w:del>
          </w:p>
          <w:p w:rsidR="004A3703" w:rsidDel="004A3703" w:rsidRDefault="004A3703" w:rsidP="00AD7C89">
            <w:pPr>
              <w:spacing w:after="0"/>
              <w:ind w:left="0"/>
              <w:jc w:val="left"/>
              <w:rPr>
                <w:del w:id="1174" w:author="Author"/>
              </w:rPr>
            </w:pPr>
            <w:del w:id="1175" w:author="Author">
              <w:r w:rsidDel="004A3703">
                <w:delText>Byte 9 -&gt;Byte 6</w:delText>
              </w:r>
            </w:del>
          </w:p>
          <w:p w:rsidR="004A3703" w:rsidDel="004A3703" w:rsidRDefault="004A3703" w:rsidP="00AD7C89">
            <w:pPr>
              <w:spacing w:after="0"/>
              <w:ind w:left="0"/>
              <w:jc w:val="left"/>
              <w:rPr>
                <w:del w:id="1176" w:author="Author"/>
              </w:rPr>
            </w:pPr>
            <w:del w:id="1177" w:author="Author">
              <w:r w:rsidDel="004A3703">
                <w:delText>Byte 10 -&gt; Byte 5</w:delText>
              </w:r>
            </w:del>
          </w:p>
          <w:p w:rsidR="004A3703" w:rsidDel="004A3703" w:rsidRDefault="004A3703" w:rsidP="00AD7C89">
            <w:pPr>
              <w:spacing w:after="0"/>
              <w:ind w:left="0"/>
              <w:jc w:val="left"/>
              <w:rPr>
                <w:del w:id="1178" w:author="Author"/>
              </w:rPr>
            </w:pPr>
            <w:del w:id="1179" w:author="Author">
              <w:r w:rsidDel="004A3703">
                <w:delText>Byte 11 -&gt;Byte 4</w:delText>
              </w:r>
            </w:del>
          </w:p>
          <w:p w:rsidR="004A3703" w:rsidDel="004A3703" w:rsidRDefault="004A3703" w:rsidP="00AD7C89">
            <w:pPr>
              <w:spacing w:after="0"/>
              <w:ind w:left="0"/>
              <w:jc w:val="left"/>
              <w:rPr>
                <w:del w:id="1180" w:author="Author"/>
              </w:rPr>
            </w:pPr>
            <w:del w:id="1181" w:author="Author">
              <w:r w:rsidDel="004A3703">
                <w:delText>Byte 12 -&gt; Byte 3</w:delText>
              </w:r>
            </w:del>
          </w:p>
          <w:p w:rsidR="004A3703" w:rsidDel="004A3703" w:rsidRDefault="004A3703" w:rsidP="00AD7C89">
            <w:pPr>
              <w:spacing w:after="0"/>
              <w:ind w:left="0"/>
              <w:jc w:val="left"/>
              <w:rPr>
                <w:del w:id="1182" w:author="Author"/>
              </w:rPr>
            </w:pPr>
            <w:del w:id="1183" w:author="Author">
              <w:r w:rsidDel="004A3703">
                <w:delText>Byte 13 -&gt;Byte 2</w:delText>
              </w:r>
            </w:del>
          </w:p>
          <w:p w:rsidR="004A3703" w:rsidDel="004A3703" w:rsidRDefault="004A3703" w:rsidP="00AD7C89">
            <w:pPr>
              <w:spacing w:after="0"/>
              <w:ind w:left="0"/>
              <w:jc w:val="left"/>
              <w:rPr>
                <w:del w:id="1184" w:author="Author"/>
              </w:rPr>
            </w:pPr>
            <w:del w:id="1185" w:author="Author">
              <w:r w:rsidDel="004A3703">
                <w:delText>Byte 14 -&gt; Byte 1</w:delText>
              </w:r>
            </w:del>
          </w:p>
          <w:p w:rsidR="004A3703" w:rsidRDefault="004A3703" w:rsidP="00AD7C89">
            <w:pPr>
              <w:spacing w:after="0"/>
              <w:ind w:left="0"/>
              <w:jc w:val="left"/>
            </w:pPr>
            <w:del w:id="1186" w:author="Author">
              <w:r w:rsidDel="004A3703">
                <w:delText>Byte 15 -&gt;Byte 0</w:delText>
              </w:r>
            </w:del>
          </w:p>
        </w:tc>
        <w:tc>
          <w:tcPr>
            <w:tcW w:w="0" w:type="auto"/>
            <w:tcPrChange w:id="1187" w:author="Author">
              <w:tcPr>
                <w:tcW w:w="2598" w:type="dxa"/>
              </w:tcPr>
            </w:tcPrChange>
          </w:tcPr>
          <w:p w:rsidR="004A3703" w:rsidRDefault="004A3703" w:rsidP="00F360E2">
            <w:pPr>
              <w:spacing w:after="0"/>
              <w:ind w:left="0"/>
              <w:jc w:val="left"/>
              <w:rPr>
                <w:ins w:id="1188" w:author="Author"/>
              </w:rPr>
            </w:pPr>
            <w:ins w:id="1189" w:author="Author">
              <w:r>
                <w:t>Byte 8 -&gt; Byte 7</w:t>
              </w:r>
            </w:ins>
          </w:p>
          <w:p w:rsidR="004A3703" w:rsidRDefault="004A3703" w:rsidP="00F360E2">
            <w:pPr>
              <w:spacing w:after="0"/>
              <w:ind w:left="0"/>
              <w:jc w:val="left"/>
              <w:rPr>
                <w:ins w:id="1190" w:author="Author"/>
              </w:rPr>
            </w:pPr>
            <w:ins w:id="1191" w:author="Author">
              <w:r>
                <w:t>Byte 9 -&gt;Byte 6</w:t>
              </w:r>
            </w:ins>
          </w:p>
          <w:p w:rsidR="004A3703" w:rsidRDefault="004A3703" w:rsidP="00F360E2">
            <w:pPr>
              <w:spacing w:after="0"/>
              <w:ind w:left="0"/>
              <w:jc w:val="left"/>
              <w:rPr>
                <w:ins w:id="1192" w:author="Author"/>
              </w:rPr>
            </w:pPr>
            <w:ins w:id="1193" w:author="Author">
              <w:r>
                <w:t>Byte 10 -&gt; Byte 5</w:t>
              </w:r>
            </w:ins>
          </w:p>
          <w:p w:rsidR="004A3703" w:rsidRDefault="004A3703" w:rsidP="00F360E2">
            <w:pPr>
              <w:spacing w:after="0"/>
              <w:ind w:left="0"/>
              <w:jc w:val="left"/>
              <w:rPr>
                <w:ins w:id="1194" w:author="Author"/>
              </w:rPr>
            </w:pPr>
            <w:ins w:id="1195" w:author="Author">
              <w:r>
                <w:t>Byte 11 -&gt;Byte 4</w:t>
              </w:r>
            </w:ins>
          </w:p>
          <w:p w:rsidR="004A3703" w:rsidRDefault="004A3703" w:rsidP="00F360E2">
            <w:pPr>
              <w:spacing w:after="0"/>
              <w:ind w:left="0"/>
              <w:jc w:val="left"/>
              <w:rPr>
                <w:ins w:id="1196" w:author="Author"/>
              </w:rPr>
            </w:pPr>
            <w:ins w:id="1197" w:author="Author">
              <w:r>
                <w:t>Byte 12 -&gt; Byte 3</w:t>
              </w:r>
            </w:ins>
          </w:p>
          <w:p w:rsidR="004A3703" w:rsidRDefault="004A3703" w:rsidP="00F360E2">
            <w:pPr>
              <w:spacing w:after="0"/>
              <w:ind w:left="0"/>
              <w:jc w:val="left"/>
              <w:rPr>
                <w:ins w:id="1198" w:author="Author"/>
              </w:rPr>
            </w:pPr>
            <w:ins w:id="1199" w:author="Author">
              <w:r>
                <w:t>Byte 13 -&gt;Byte 2</w:t>
              </w:r>
            </w:ins>
          </w:p>
          <w:p w:rsidR="004A3703" w:rsidRDefault="004A3703">
            <w:pPr>
              <w:spacing w:after="0"/>
              <w:ind w:left="0"/>
              <w:jc w:val="left"/>
              <w:rPr>
                <w:ins w:id="1200" w:author="Author"/>
                <w:b/>
                <w:bCs/>
                <w:noProof/>
                <w:snapToGrid w:val="0"/>
              </w:rPr>
              <w:pPrChange w:id="1201" w:author="Author">
                <w:pPr>
                  <w:numPr>
                    <w:ilvl w:val="2"/>
                    <w:numId w:val="22"/>
                  </w:numPr>
                  <w:spacing w:before="120"/>
                  <w:ind w:hanging="360"/>
                  <w:jc w:val="left"/>
                  <w:outlineLvl w:val="1"/>
                </w:pPr>
              </w:pPrChange>
            </w:pPr>
            <w:ins w:id="1202" w:author="Author">
              <w:r>
                <w:t>Byte 14 -&gt; Byte 1</w:t>
              </w:r>
            </w:ins>
          </w:p>
          <w:p w:rsidR="004A3703" w:rsidRDefault="004A3703">
            <w:pPr>
              <w:spacing w:after="0"/>
              <w:ind w:left="0"/>
              <w:jc w:val="left"/>
              <w:rPr>
                <w:ins w:id="1203" w:author="Author"/>
                <w:b/>
                <w:bCs/>
                <w:noProof/>
                <w:snapToGrid w:val="0"/>
              </w:rPr>
              <w:pPrChange w:id="1204" w:author="Author">
                <w:pPr>
                  <w:numPr>
                    <w:ilvl w:val="2"/>
                    <w:numId w:val="22"/>
                  </w:numPr>
                  <w:spacing w:before="120"/>
                  <w:ind w:hanging="360"/>
                  <w:jc w:val="left"/>
                  <w:outlineLvl w:val="1"/>
                </w:pPr>
              </w:pPrChange>
            </w:pPr>
            <w:ins w:id="1205" w:author="Author">
              <w:r>
                <w:t>Byte 15 -&gt;Byte 0</w:t>
              </w:r>
            </w:ins>
          </w:p>
        </w:tc>
      </w:tr>
    </w:tbl>
    <w:p w:rsidR="002C4913" w:rsidRDefault="002C4913" w:rsidP="00136622">
      <w:pPr>
        <w:pStyle w:val="BodyText"/>
      </w:pPr>
    </w:p>
    <w:p w:rsidR="002C4913" w:rsidRDefault="002C4913" w:rsidP="00975D9D">
      <w:pPr>
        <w:pStyle w:val="Heading4"/>
      </w:pPr>
      <w:r>
        <w:t>Variable-Length Scalar Atomic Types</w:t>
      </w:r>
    </w:p>
    <w:p w:rsidR="002C4913" w:rsidRPr="00A82403" w:rsidRDefault="002C4913" w:rsidP="00136622">
      <w:pPr>
        <w:pStyle w:val="BodyText"/>
      </w:pPr>
    </w:p>
    <w:tbl>
      <w:tblPr>
        <w:tblStyle w:val="TableGrid"/>
        <w:tblW w:w="0" w:type="auto"/>
        <w:tblInd w:w="198" w:type="dxa"/>
        <w:tblLook w:val="0420" w:firstRow="1" w:lastRow="0" w:firstColumn="0" w:lastColumn="0" w:noHBand="0" w:noVBand="1"/>
      </w:tblPr>
      <w:tblGrid>
        <w:gridCol w:w="1350"/>
        <w:gridCol w:w="3060"/>
        <w:gridCol w:w="3600"/>
      </w:tblGrid>
      <w:tr w:rsidR="002C4913">
        <w:tc>
          <w:tcPr>
            <w:tcW w:w="1350" w:type="dxa"/>
          </w:tcPr>
          <w:p w:rsidR="002C4913" w:rsidRDefault="002C4913" w:rsidP="009664E1">
            <w:pPr>
              <w:spacing w:after="0"/>
              <w:ind w:left="0"/>
              <w:jc w:val="left"/>
            </w:pPr>
            <w:r>
              <w:t>Type Name</w:t>
            </w:r>
          </w:p>
        </w:tc>
        <w:tc>
          <w:tcPr>
            <w:tcW w:w="3060" w:type="dxa"/>
          </w:tcPr>
          <w:p w:rsidR="002C4913" w:rsidRDefault="002C4913" w:rsidP="009664E1">
            <w:pPr>
              <w:spacing w:after="0"/>
              <w:ind w:left="0"/>
              <w:jc w:val="left"/>
            </w:pPr>
            <w:r>
              <w:t>Description</w:t>
            </w:r>
          </w:p>
        </w:tc>
        <w:tc>
          <w:tcPr>
            <w:tcW w:w="3600" w:type="dxa"/>
          </w:tcPr>
          <w:p w:rsidR="002C4913" w:rsidRDefault="002C4913" w:rsidP="009664E1">
            <w:pPr>
              <w:spacing w:after="0"/>
              <w:ind w:left="0"/>
              <w:jc w:val="left"/>
            </w:pPr>
            <w:r>
              <w:t>Representation</w:t>
            </w:r>
          </w:p>
        </w:tc>
      </w:tr>
      <w:tr w:rsidR="002C4913">
        <w:tc>
          <w:tcPr>
            <w:tcW w:w="1350" w:type="dxa"/>
          </w:tcPr>
          <w:p w:rsidR="002C4913" w:rsidRDefault="002C4913" w:rsidP="009664E1">
            <w:pPr>
              <w:spacing w:after="0"/>
              <w:ind w:left="0"/>
              <w:jc w:val="left"/>
            </w:pPr>
            <w:r>
              <w:t>String</w:t>
            </w:r>
          </w:p>
        </w:tc>
        <w:tc>
          <w:tcPr>
            <w:tcW w:w="3060" w:type="dxa"/>
          </w:tcPr>
          <w:p w:rsidR="002C4913" w:rsidRDefault="002C4913" w:rsidP="009664E1">
            <w:pPr>
              <w:spacing w:after="0"/>
              <w:ind w:left="0"/>
              <w:jc w:val="left"/>
            </w:pPr>
            <w:r>
              <w:t>Vector of 8-bit bytes representing a UTF-8 String</w:t>
            </w:r>
          </w:p>
        </w:tc>
        <w:tc>
          <w:tcPr>
            <w:tcW w:w="3600" w:type="dxa"/>
          </w:tcPr>
          <w:p w:rsidR="002C4913" w:rsidRDefault="002C4913" w:rsidP="009664E1">
            <w:pPr>
              <w:spacing w:after="0"/>
              <w:ind w:left="0"/>
              <w:jc w:val="left"/>
            </w:pPr>
            <w:r>
              <w:t>The number of bytes in the string (in UInt64 format) followed by the bytes.</w:t>
            </w:r>
          </w:p>
        </w:tc>
      </w:tr>
      <w:tr w:rsidR="002C4913">
        <w:tc>
          <w:tcPr>
            <w:tcW w:w="1350" w:type="dxa"/>
          </w:tcPr>
          <w:p w:rsidR="002C4913" w:rsidRDefault="002C4913" w:rsidP="009664E1">
            <w:pPr>
              <w:spacing w:after="0"/>
              <w:ind w:left="0"/>
              <w:jc w:val="left"/>
            </w:pPr>
            <w:r>
              <w:t>URL</w:t>
            </w:r>
          </w:p>
        </w:tc>
        <w:tc>
          <w:tcPr>
            <w:tcW w:w="3060" w:type="dxa"/>
          </w:tcPr>
          <w:p w:rsidR="002C4913" w:rsidRDefault="002C4913" w:rsidP="009664E1">
            <w:pPr>
              <w:spacing w:after="0"/>
              <w:ind w:left="0"/>
              <w:jc w:val="left"/>
            </w:pPr>
            <w:r>
              <w:t>Vector of 8-bit bytes representing  a URL</w:t>
            </w:r>
          </w:p>
        </w:tc>
        <w:tc>
          <w:tcPr>
            <w:tcW w:w="3600" w:type="dxa"/>
          </w:tcPr>
          <w:p w:rsidR="002C4913" w:rsidRDefault="002C4913" w:rsidP="009664E1">
            <w:pPr>
              <w:spacing w:after="0"/>
              <w:ind w:left="0"/>
              <w:jc w:val="left"/>
            </w:pPr>
            <w:r>
              <w:t>Same as String</w:t>
            </w:r>
          </w:p>
        </w:tc>
      </w:tr>
      <w:tr w:rsidR="002C4913">
        <w:tc>
          <w:tcPr>
            <w:tcW w:w="1350" w:type="dxa"/>
          </w:tcPr>
          <w:p w:rsidR="002C4913" w:rsidRDefault="002C4913" w:rsidP="009664E1">
            <w:pPr>
              <w:spacing w:after="0"/>
              <w:ind w:left="0"/>
              <w:jc w:val="left"/>
            </w:pPr>
            <w:r>
              <w:t>Opaque</w:t>
            </w:r>
          </w:p>
        </w:tc>
        <w:tc>
          <w:tcPr>
            <w:tcW w:w="3060" w:type="dxa"/>
          </w:tcPr>
          <w:p w:rsidR="002C4913" w:rsidRDefault="002C4913" w:rsidP="009664E1">
            <w:pPr>
              <w:spacing w:after="0"/>
              <w:ind w:left="0"/>
              <w:jc w:val="left"/>
            </w:pPr>
            <w:r>
              <w:t>Vector of un</w:t>
            </w:r>
            <w:r w:rsidR="009664E1">
              <w:t>-</w:t>
            </w:r>
            <w:r>
              <w:t>interpreted 8-bit bytes</w:t>
            </w:r>
          </w:p>
        </w:tc>
        <w:tc>
          <w:tcPr>
            <w:tcW w:w="3600" w:type="dxa"/>
          </w:tcPr>
          <w:p w:rsidR="002C4913" w:rsidRDefault="002C4913" w:rsidP="009664E1">
            <w:pPr>
              <w:spacing w:after="0"/>
              <w:ind w:left="0"/>
              <w:jc w:val="left"/>
            </w:pPr>
            <w:r>
              <w:t>The number of bytes in the vector (in UInt64 format) followed by the bytes.</w:t>
            </w:r>
          </w:p>
        </w:tc>
      </w:tr>
    </w:tbl>
    <w:p w:rsidR="002C4913" w:rsidRDefault="002C4913" w:rsidP="00136622">
      <w:pPr>
        <w:pStyle w:val="BodyText"/>
      </w:pPr>
      <w:r>
        <w:t xml:space="preserve">In narrative form, instances of String, Opaque, and URL types are represented as a 64 bit length </w:t>
      </w:r>
      <w:r w:rsidR="00975D9D">
        <w:t xml:space="preserve">(treated as UInt64) </w:t>
      </w:r>
      <w:r>
        <w:t>of the instance followed by the vector of bytes comprising the value.</w:t>
      </w:r>
    </w:p>
    <w:p w:rsidR="009664E1" w:rsidRDefault="009664E1" w:rsidP="00136622">
      <w:pPr>
        <w:pStyle w:val="Heading4"/>
      </w:pPr>
      <w:r>
        <w:t>Structure Variable Representation</w:t>
      </w:r>
    </w:p>
    <w:p w:rsidR="009664E1" w:rsidRDefault="009664E1" w:rsidP="00136622">
      <w:pPr>
        <w:pStyle w:val="BodyText"/>
      </w:pPr>
      <w:r>
        <w:t xml:space="preserve">A Structure typed variable is represented as the concatenation of the representations of the variables contained in the Structure taken in </w:t>
      </w:r>
      <w:ins w:id="1206" w:author="Author">
        <w:r w:rsidR="004A3703">
          <w:t xml:space="preserve">lexical </w:t>
        </w:r>
      </w:ins>
      <w:r>
        <w:t>top-to-bottom order. This representation may b</w:t>
      </w:r>
      <w:r w:rsidR="0057390F">
        <w:t>e recursive if one of the variables</w:t>
      </w:r>
      <w:r>
        <w:t xml:space="preserve"> itself is a Structure variable. Dimensioned structures are represented in a form analogous to dimensioned variables of atomic type. The Structure array is </w:t>
      </w:r>
      <w:ins w:id="1207" w:author="Author">
        <w:r w:rsidR="008B3BE6">
          <w:t xml:space="preserve">represented by the concatenation of the </w:t>
        </w:r>
      </w:ins>
      <w:del w:id="1208" w:author="Author">
        <w:r w:rsidDel="008B3BE6">
          <w:delText xml:space="preserve">preceded by a count of the number of instances and followed by that many </w:delText>
        </w:r>
      </w:del>
      <w:r>
        <w:t xml:space="preserve">instances of the </w:t>
      </w:r>
      <w:ins w:id="1209" w:author="Author">
        <w:r w:rsidR="008B3BE6">
          <w:t xml:space="preserve">dimensioned </w:t>
        </w:r>
      </w:ins>
      <w:r>
        <w:t xml:space="preserve">Structure, where the instances are listed in row-major order. </w:t>
      </w:r>
    </w:p>
    <w:p w:rsidR="002C4913" w:rsidRDefault="002C4913" w:rsidP="00975D9D">
      <w:pPr>
        <w:pStyle w:val="Heading3"/>
      </w:pPr>
      <w:bookmarkStart w:id="1210" w:name="_Toc333413770"/>
      <w:r>
        <w:t xml:space="preserve">Variable Representation in the </w:t>
      </w:r>
      <w:r w:rsidR="009664E1">
        <w:t>Presence</w:t>
      </w:r>
      <w:r>
        <w:t xml:space="preserve"> </w:t>
      </w:r>
      <w:r w:rsidR="009664E1">
        <w:t xml:space="preserve">of Variable-Length </w:t>
      </w:r>
      <w:r>
        <w:t>Dimensions.</w:t>
      </w:r>
      <w:bookmarkEnd w:id="1210"/>
    </w:p>
    <w:p w:rsidR="002C4913" w:rsidRDefault="002C4913" w:rsidP="00136622">
      <w:pPr>
        <w:pStyle w:val="BodyText"/>
      </w:pPr>
      <w:r>
        <w:t>Given a dimensioned variable, with at least one dimension being variable length, it is represented as follows.</w:t>
      </w:r>
    </w:p>
    <w:p w:rsidR="002C4913" w:rsidRDefault="008B3BE6" w:rsidP="00136622">
      <w:pPr>
        <w:pStyle w:val="BodyText"/>
      </w:pPr>
      <w:ins w:id="1211" w:author="Author">
        <w:r>
          <w:t xml:space="preserve">The variable is represented as the concatenation of N “variable length vectors”. N is determined by taking the cross product of the dimensions sizes, left to right, </w:t>
        </w:r>
      </w:ins>
      <w:del w:id="1212" w:author="Author">
        <w:r w:rsidR="002C4913" w:rsidDel="008B3BE6">
          <w:delText xml:space="preserve">First, it is preceded by a 64-bit integer count (giving the number of elements). The count is the product </w:delText>
        </w:r>
      </w:del>
      <w:ins w:id="1213" w:author="Author">
        <w:del w:id="1214" w:author="Author">
          <w:r w:rsidR="004A3703" w:rsidDel="008B3BE6">
            <w:delText xml:space="preserve">of the dimension iszes </w:delText>
          </w:r>
        </w:del>
      </w:ins>
      <w:r w:rsidR="002C4913">
        <w:t>up to</w:t>
      </w:r>
      <w:ins w:id="1215" w:author="Author">
        <w:r>
          <w:t>, but not including,</w:t>
        </w:r>
      </w:ins>
      <w:r w:rsidR="002C4913">
        <w:t xml:space="preserve"> the first variable length dimension. For example, an array of the </w:t>
      </w:r>
      <w:r w:rsidR="002C4913" w:rsidRPr="0087410C">
        <w:t>form</w:t>
      </w:r>
      <w:r w:rsidR="002C4913" w:rsidRPr="0087410C">
        <w:rPr>
          <w:i/>
          <w:rPrChange w:id="1216" w:author="Author">
            <w:rPr/>
          </w:rPrChange>
        </w:rPr>
        <w:t xml:space="preserve"> </w:t>
      </w:r>
      <w:ins w:id="1217" w:author="Author">
        <w:r w:rsidR="0087410C" w:rsidRPr="0087410C">
          <w:rPr>
            <w:i/>
            <w:rPrChange w:id="1218" w:author="Author">
              <w:rPr/>
            </w:rPrChange>
          </w:rPr>
          <w:t xml:space="preserve">Int32 </w:t>
        </w:r>
      </w:ins>
      <w:r w:rsidR="002C4913" w:rsidRPr="0087410C">
        <w:rPr>
          <w:i/>
          <w:rPrChange w:id="1219" w:author="Author">
            <w:rPr/>
          </w:rPrChange>
        </w:rPr>
        <w:t>A[2][3][*]</w:t>
      </w:r>
      <w:r w:rsidR="00975D9D" w:rsidRPr="0087410C">
        <w:rPr>
          <w:i/>
          <w:rPrChange w:id="1220" w:author="Author">
            <w:rPr/>
          </w:rPrChange>
        </w:rPr>
        <w:t>[7]</w:t>
      </w:r>
      <w:ins w:id="1221" w:author="Author">
        <w:r w:rsidR="004A3703" w:rsidRPr="0087410C">
          <w:rPr>
            <w:i/>
            <w:rPrChange w:id="1222" w:author="Author">
              <w:rPr/>
            </w:rPrChange>
          </w:rPr>
          <w:t>[8]</w:t>
        </w:r>
      </w:ins>
      <w:r w:rsidR="00975D9D" w:rsidRPr="0087410C">
        <w:rPr>
          <w:i/>
          <w:rPrChange w:id="1223" w:author="Author">
            <w:rPr/>
          </w:rPrChange>
        </w:rPr>
        <w:t>[*]</w:t>
      </w:r>
      <w:r w:rsidR="002C4913">
        <w:t xml:space="preserve"> has an </w:t>
      </w:r>
      <w:r w:rsidR="002C4913">
        <w:lastRenderedPageBreak/>
        <w:t>e</w:t>
      </w:r>
      <w:r w:rsidR="00975D9D">
        <w:t xml:space="preserve">lement count </w:t>
      </w:r>
      <w:ins w:id="1224" w:author="Author">
        <w:r>
          <w:t xml:space="preserve">(N) </w:t>
        </w:r>
      </w:ins>
      <w:r w:rsidR="00975D9D">
        <w:t xml:space="preserve">of 2x3 = 6 and all dimensions to the right and including the leftmost varying length dimension </w:t>
      </w:r>
      <w:r w:rsidR="009664E1">
        <w:t>are ignored</w:t>
      </w:r>
      <w:ins w:id="1225" w:author="Author">
        <w:r w:rsidR="004A3703">
          <w:t xml:space="preserve"> in </w:t>
        </w:r>
        <w:r w:rsidR="0087410C">
          <w:t>computing N.</w:t>
        </w:r>
        <w:del w:id="1226" w:author="Author">
          <w:r w:rsidR="004A3703" w:rsidDel="0087410C">
            <w:delText>this computation.</w:delText>
          </w:r>
        </w:del>
      </w:ins>
      <w:del w:id="1227" w:author="Author">
        <w:r w:rsidR="009664E1" w:rsidDel="004A3703">
          <w:delText>.</w:delText>
        </w:r>
      </w:del>
    </w:p>
    <w:p w:rsidR="002C4913" w:rsidRDefault="002C4913">
      <w:pPr>
        <w:pStyle w:val="BodyText"/>
        <w:pPrChange w:id="1228" w:author="Author">
          <w:pPr>
            <w:pStyle w:val="ReferenceSection"/>
          </w:pPr>
        </w:pPrChange>
      </w:pPr>
      <w:del w:id="1229" w:author="Author">
        <w:r w:rsidDel="008B3BE6">
          <w:delText>Second, instead of the count being valued by the actual values, the count, N say, is followed by N “variable-length vectors”</w:delText>
        </w:r>
        <w:r w:rsidR="009664E1" w:rsidDel="008B3BE6">
          <w:delText xml:space="preserve">. </w:delText>
        </w:r>
        <w:r w:rsidR="009664E1" w:rsidDel="0087410C">
          <w:delText xml:space="preserve">Each </w:delText>
        </w:r>
        <w:r w:rsidR="009664E1" w:rsidDel="008B3BE6">
          <w:delText>such</w:delText>
        </w:r>
        <w:r w:rsidR="009664E1" w:rsidDel="0087410C">
          <w:delText xml:space="preserve"> vector consists of a length, L say, </w:delText>
        </w:r>
        <w:r w:rsidDel="0087410C">
          <w:delText xml:space="preserve"> </w:delText>
        </w:r>
        <w:r w:rsidR="00975D9D" w:rsidDel="0087410C">
          <w:delText xml:space="preserve">in </w:delText>
        </w:r>
        <w:r w:rsidDel="0087410C">
          <w:delText>UInt64 form and giving the number of elements for a specific occurrence of the variable-length dimension.</w:delText>
        </w:r>
        <w:r w:rsidR="009664E1" w:rsidDel="0087410C">
          <w:delText xml:space="preserve"> </w:delText>
        </w:r>
        <w:r w:rsidDel="0087410C">
          <w:delText xml:space="preserve"> So in our</w:delText>
        </w:r>
      </w:del>
      <w:ins w:id="1230" w:author="Author">
        <w:r w:rsidR="0087410C">
          <w:t>In our</w:t>
        </w:r>
      </w:ins>
      <w:r>
        <w:t xml:space="preserve"> example, there will be 6 </w:t>
      </w:r>
      <w:ins w:id="1231" w:author="Author">
        <w:r w:rsidR="008B3BE6">
          <w:t xml:space="preserve">(2*3) </w:t>
        </w:r>
      </w:ins>
      <w:r>
        <w:t>variable-length vectors concatenated together. Note that the length</w:t>
      </w:r>
      <w:r w:rsidR="009664E1">
        <w:t xml:space="preserve">, L, </w:t>
      </w:r>
      <w:del w:id="1232" w:author="Author">
        <w:r w:rsidDel="004A3703">
          <w:delText xml:space="preserve"> </w:delText>
        </w:r>
      </w:del>
      <w:r>
        <w:t xml:space="preserve">of each of the variable length vectors may </w:t>
      </w:r>
      <w:del w:id="1233" w:author="Author">
        <w:r w:rsidDel="0087410C">
          <w:delText>differ</w:delText>
        </w:r>
      </w:del>
      <w:ins w:id="1234" w:author="Author">
        <w:r w:rsidR="0087410C">
          <w:t>be different for each</w:t>
        </w:r>
      </w:ins>
      <w:del w:id="1235" w:author="Author">
        <w:r w:rsidDel="0087410C">
          <w:delText>.</w:delText>
        </w:r>
      </w:del>
      <w:r>
        <w:t xml:space="preserve"> </w:t>
      </w:r>
      <w:ins w:id="1236" w:author="Author">
        <w:r w:rsidR="0087410C">
          <w:t xml:space="preserve">vector. </w:t>
        </w:r>
      </w:ins>
      <w:del w:id="1237" w:author="Author">
        <w:r w:rsidRPr="000072F8" w:rsidDel="0095389A">
          <w:rPr>
            <w:color w:val="FF0000"/>
          </w:rPr>
          <w:delText>Section ?</w:delText>
        </w:r>
      </w:del>
      <w:ins w:id="1238" w:author="Author">
        <w:r w:rsidR="0095389A">
          <w:rPr>
            <w:color w:val="FF0000"/>
          </w:rPr>
          <w:t>Section ?</w:t>
        </w:r>
      </w:ins>
      <w:r>
        <w:t xml:space="preserve"> provides some examples in detail.</w:t>
      </w:r>
    </w:p>
    <w:p w:rsidR="00AD7C89" w:rsidRDefault="002C4913">
      <w:pPr>
        <w:pStyle w:val="BodyText"/>
        <w:rPr>
          <w:ins w:id="1239" w:author="Author"/>
        </w:rPr>
        <w:pPrChange w:id="1240" w:author="Author">
          <w:pPr>
            <w:pStyle w:val="ReferenceSection"/>
          </w:pPr>
        </w:pPrChange>
      </w:pPr>
      <w:r>
        <w:t>This representation is recursive in that the values in a variable-length vector may themse</w:t>
      </w:r>
      <w:r w:rsidR="00975D9D">
        <w:t>lves be variable-length vectors (as in our example above).</w:t>
      </w:r>
      <w:r>
        <w:t xml:space="preserve"> </w:t>
      </w:r>
      <w:r w:rsidR="00975D9D">
        <w:t xml:space="preserve"> Each such vector is encoding using the rules above.</w:t>
      </w:r>
      <w:r w:rsidR="009664E1">
        <w:t xml:space="preserve"> In our example, then, there will be 6 variable-length vectors, each of which in turn consists of </w:t>
      </w:r>
      <w:ins w:id="1241" w:author="Author">
        <w:r w:rsidR="004A3703">
          <w:t>56 (7*8)</w:t>
        </w:r>
      </w:ins>
      <w:del w:id="1242" w:author="Author">
        <w:r w:rsidR="009664E1" w:rsidDel="004A3703">
          <w:delText>7</w:delText>
        </w:r>
      </w:del>
      <w:r w:rsidR="009664E1">
        <w:t xml:space="preserve"> nested var</w:t>
      </w:r>
      <w:ins w:id="1243" w:author="Author">
        <w:r w:rsidR="0087410C">
          <w:t xml:space="preserve">iable </w:t>
        </w:r>
      </w:ins>
      <w:del w:id="1244" w:author="Author">
        <w:r w:rsidR="009664E1" w:rsidDel="0087410C">
          <w:delText>ying-</w:delText>
        </w:r>
      </w:del>
      <w:r w:rsidR="009664E1">
        <w:t>length vectors.</w:t>
      </w:r>
    </w:p>
    <w:p w:rsidR="0087410C" w:rsidRDefault="0087410C">
      <w:pPr>
        <w:pStyle w:val="BodyText"/>
        <w:pPrChange w:id="1245" w:author="Author">
          <w:pPr>
            <w:pStyle w:val="ReferenceSection"/>
          </w:pPr>
        </w:pPrChange>
      </w:pPr>
      <w:ins w:id="1246" w:author="Author">
        <w:r>
          <w:t xml:space="preserve">Each variable length vector consists of a length, L say, in UInt64 form and giving the number of elements for a specific occurrence of the variable-length dimension. The count, L, is then followed by L instances of the type of the variable (Int32 in this case because the type of the array A is Int32). </w:t>
        </w:r>
      </w:ins>
    </w:p>
    <w:p w:rsidR="00AD7C89" w:rsidRDefault="00AD7C89" w:rsidP="00AD7C89">
      <w:pPr>
        <w:pStyle w:val="Heading3"/>
      </w:pPr>
      <w:bookmarkStart w:id="1247" w:name="_Toc333413771"/>
      <w:r>
        <w:t>Check</w:t>
      </w:r>
      <w:r w:rsidR="00F93DBD">
        <w:t>s</w:t>
      </w:r>
      <w:r>
        <w:t>ums</w:t>
      </w:r>
      <w:bookmarkEnd w:id="1247"/>
    </w:p>
    <w:p w:rsidR="00AD7C89" w:rsidRDefault="00AD7C89">
      <w:pPr>
        <w:pStyle w:val="BodyText"/>
        <w:pPrChange w:id="1248" w:author="Author">
          <w:pPr>
            <w:pStyle w:val="ReferenceSection"/>
          </w:pPr>
        </w:pPrChange>
      </w:pPr>
      <w:r>
        <w:t>Checksums will be computed for the values of all the variables at the top-level of each Group in the response. The checksum value will follow the value of the variable. The checksum algorithm defaults to MD5 (chosen primarily for performance reasons.</w:t>
      </w:r>
    </w:p>
    <w:p w:rsidR="00AD7C89" w:rsidRDefault="00AD7C89">
      <w:pPr>
        <w:pPrChange w:id="1249" w:author="Author">
          <w:pPr>
            <w:pStyle w:val="ReferenceSection"/>
          </w:pPr>
        </w:pPrChange>
      </w:pPr>
      <w:r>
        <w:t>Checksum values will be written as 128-bit values using the endian</w:t>
      </w:r>
      <w:r w:rsidR="00AE7337">
        <w:t xml:space="preserve"> representation</w:t>
      </w:r>
      <w:r>
        <w:t xml:space="preserve"> specified for the serialized form.</w:t>
      </w:r>
    </w:p>
    <w:p w:rsidR="00013083" w:rsidRDefault="00AD7C89" w:rsidP="00136622">
      <w:pPr>
        <w:pStyle w:val="Heading3"/>
      </w:pPr>
      <w:bookmarkStart w:id="1250" w:name="_Toc333413772"/>
      <w:r>
        <w:t>Historical Note</w:t>
      </w:r>
      <w:bookmarkEnd w:id="1250"/>
      <w:del w:id="1251" w:author="Author">
        <w:r w:rsidDel="004A3703">
          <w:delText>s</w:delText>
        </w:r>
      </w:del>
    </w:p>
    <w:p w:rsidR="00AD7C89" w:rsidRPr="00AD7C89" w:rsidRDefault="00136622" w:rsidP="00136622">
      <w:pPr>
        <w:pStyle w:val="BodyText"/>
      </w:pPr>
      <w:r>
        <w:t>T</w:t>
      </w:r>
      <w:r w:rsidR="00AD7C89">
        <w:t xml:space="preserve">he encoding described in </w:t>
      </w:r>
      <w:del w:id="1252" w:author="Author">
        <w:r w:rsidR="00AD7C89" w:rsidRPr="000072F8" w:rsidDel="0095389A">
          <w:rPr>
            <w:color w:val="FF0000"/>
          </w:rPr>
          <w:delText>Section ?</w:delText>
        </w:r>
      </w:del>
      <w:ins w:id="1253" w:author="Author">
        <w:r w:rsidR="0095389A">
          <w:rPr>
            <w:color w:val="FF0000"/>
          </w:rPr>
          <w:t>Section ?</w:t>
        </w:r>
      </w:ins>
      <w:r w:rsidR="00AD7C89">
        <w:t xml:space="preserve"> is essentially the same as the serialization form of the DAP2 protocol [cite], but has been extended to support arrays with varying dimensions,  had Sequences removed, and stripped of redundant information added by various XDR implementations.</w:t>
      </w:r>
    </w:p>
    <w:p w:rsidR="00A3403F" w:rsidRDefault="00AD7C89" w:rsidP="00136622">
      <w:pPr>
        <w:pStyle w:val="BodyText"/>
      </w:pPr>
      <w:r>
        <w:t>The DAP4 Serialization rules are</w:t>
      </w:r>
      <w:r w:rsidR="00A3403F">
        <w:t xml:space="preserve"> derived from, but not the same as, </w:t>
      </w:r>
      <w:r w:rsidR="00013083">
        <w:t>XDR</w:t>
      </w:r>
      <w:r>
        <w:t xml:space="preserve"> </w:t>
      </w:r>
      <w:r w:rsidR="00A3403F">
        <w:t>[</w:t>
      </w:r>
      <w:del w:id="1254" w:author="Author">
        <w:r w:rsidR="00A3403F" w:rsidDel="004A3703">
          <w:delText>cite</w:delText>
        </w:r>
      </w:del>
      <w:r w:rsidR="00A3403F">
        <w:t>]</w:t>
      </w:r>
      <w:r w:rsidR="00013083">
        <w:t xml:space="preserve">. </w:t>
      </w:r>
      <w:r w:rsidR="00A3403F">
        <w:t>The differences are as follows.</w:t>
      </w:r>
    </w:p>
    <w:p w:rsidR="00A3403F" w:rsidRDefault="00AD7C89" w:rsidP="00DB1031">
      <w:pPr>
        <w:pStyle w:val="ListNumber"/>
        <w:numPr>
          <w:ilvl w:val="0"/>
          <w:numId w:val="56"/>
        </w:numPr>
      </w:pPr>
      <w:r>
        <w:t>Values are</w:t>
      </w:r>
      <w:r w:rsidR="00013083">
        <w:t xml:space="preserve"> encoded usin</w:t>
      </w:r>
      <w:r w:rsidR="00A3403F">
        <w:t>g the byte order of the server.</w:t>
      </w:r>
      <w:r>
        <w:t xml:space="preserve"> This is the so-called “receiver makes it right” rule.</w:t>
      </w:r>
    </w:p>
    <w:p w:rsidR="00A3403F" w:rsidRDefault="00AD7C89" w:rsidP="00DB1031">
      <w:pPr>
        <w:pStyle w:val="ListNumber"/>
        <w:numPr>
          <w:ilvl w:val="0"/>
          <w:numId w:val="56"/>
        </w:numPr>
      </w:pPr>
      <w:r>
        <w:t>No padding is</w:t>
      </w:r>
      <w:r w:rsidR="00A3403F">
        <w:t xml:space="preserve"> used.</w:t>
      </w:r>
    </w:p>
    <w:p w:rsidR="00013083" w:rsidRDefault="00013083" w:rsidP="00DB1031">
      <w:pPr>
        <w:pStyle w:val="ListNumber"/>
        <w:numPr>
          <w:ilvl w:val="0"/>
          <w:numId w:val="56"/>
        </w:numPr>
      </w:pPr>
      <w:r>
        <w:t>Floating point value</w:t>
      </w:r>
      <w:r w:rsidR="00AD7C89">
        <w:t>s</w:t>
      </w:r>
      <w:r w:rsidR="00A3403F">
        <w:t xml:space="preserve"> always use the</w:t>
      </w:r>
      <w:r>
        <w:t xml:space="preserve"> IEEE 754 standard.</w:t>
      </w:r>
    </w:p>
    <w:p w:rsidR="00A3403F" w:rsidRDefault="00AD7C89" w:rsidP="00DB1031">
      <w:pPr>
        <w:pStyle w:val="ListNumber"/>
        <w:numPr>
          <w:ilvl w:val="0"/>
          <w:numId w:val="56"/>
        </w:numPr>
      </w:pPr>
      <w:r>
        <w:t>One and two-byte values are</w:t>
      </w:r>
      <w:r w:rsidR="00A3403F">
        <w:t xml:space="preserve"> not </w:t>
      </w:r>
      <w:del w:id="1255" w:author="Author">
        <w:r w:rsidR="00A3403F" w:rsidDel="004A3703">
          <w:delText xml:space="preserve">be </w:delText>
        </w:r>
      </w:del>
      <w:r w:rsidR="00A3403F">
        <w:t>converted to four byte values.</w:t>
      </w:r>
    </w:p>
    <w:p w:rsidR="00013083" w:rsidRDefault="00013083" w:rsidP="002C4913">
      <w:pPr>
        <w:pStyle w:val="Heading2"/>
      </w:pPr>
      <w:bookmarkStart w:id="1256" w:name="_Toc333413773"/>
      <w:r>
        <w:t>Example responses</w:t>
      </w:r>
      <w:bookmarkEnd w:id="1256"/>
    </w:p>
    <w:p w:rsidR="00013083" w:rsidRDefault="00AA0F53" w:rsidP="00136622">
      <w:pPr>
        <w:pStyle w:val="BodyText"/>
      </w:pPr>
      <w:r>
        <w:t>I</w:t>
      </w:r>
      <w:r w:rsidR="00013083">
        <w:t xml:space="preserve">n these examples, spaces and newlines have been added to make them easier to read. The real responses are as compact as they can be. Since this proposal is just about the form of the response - and it really focuses on the BLOB part - there no mention of 'chunking.' For information on how this BLOB will/could be chunked, see </w:t>
      </w:r>
      <w:del w:id="1257" w:author="Author">
        <w:r w:rsidRPr="000072F8" w:rsidDel="0095389A">
          <w:rPr>
            <w:color w:val="FF0000"/>
          </w:rPr>
          <w:delText>Section ?</w:delText>
        </w:r>
      </w:del>
      <w:ins w:id="1258" w:author="Author">
        <w:r w:rsidR="0095389A">
          <w:rPr>
            <w:color w:val="FF0000"/>
          </w:rPr>
          <w:t>Section ?</w:t>
        </w:r>
      </w:ins>
      <w:r>
        <w:t xml:space="preserve">. </w:t>
      </w:r>
      <w:r w:rsidR="003523D6">
        <w:t xml:space="preserve"> NB: Some poetic license used in the following and the checksums for single integer values seems silly, but these are really simple examples.</w:t>
      </w:r>
    </w:p>
    <w:p w:rsidR="00013083" w:rsidRDefault="00013083" w:rsidP="002C4913">
      <w:pPr>
        <w:pStyle w:val="Heading3"/>
      </w:pPr>
      <w:bookmarkStart w:id="1259" w:name="_Toc333413774"/>
      <w:r>
        <w:t>A single scalar</w:t>
      </w:r>
      <w:bookmarkEnd w:id="1259"/>
    </w:p>
    <w:p w:rsidR="00B713AC" w:rsidRPr="00B713AC" w:rsidRDefault="00B713AC"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lastRenderedPageBreak/>
              <w:t>...</w:t>
            </w:r>
          </w:p>
        </w:tc>
      </w:tr>
      <w:tr w:rsidR="00B713AC" w:rsidRPr="00B713AC">
        <w:tc>
          <w:tcPr>
            <w:tcW w:w="9576" w:type="dxa"/>
          </w:tcPr>
          <w:p w:rsidR="00B713AC" w:rsidRPr="00B713AC" w:rsidRDefault="00B713AC" w:rsidP="00B713AC">
            <w:pPr>
              <w:spacing w:after="0"/>
              <w:ind w:left="0"/>
              <w:jc w:val="left"/>
            </w:pPr>
            <w:r w:rsidRPr="00B713AC">
              <w:t>Content-Type:multipart/related; type="text/xml"; start="&lt;&lt;start id&gt;&gt;";  boundary="&lt;&lt;boundary&gt;&gt;"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text/xml; charset=UTF-8</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ddx</w:t>
            </w:r>
          </w:p>
        </w:tc>
      </w:tr>
      <w:tr w:rsidR="00B713AC" w:rsidRPr="00B713AC">
        <w:tc>
          <w:tcPr>
            <w:tcW w:w="9576" w:type="dxa"/>
          </w:tcPr>
          <w:p w:rsidR="00B713AC" w:rsidRPr="00B713AC" w:rsidRDefault="00B713AC" w:rsidP="00B713AC">
            <w:pPr>
              <w:spacing w:after="0"/>
              <w:ind w:left="0"/>
              <w:jc w:val="left"/>
            </w:pPr>
            <w:r w:rsidRPr="00B713AC">
              <w:t>Content-Id: &lt;&lt;start-id&gt;&gt;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r w:rsidRPr="00B713AC">
              <w:t>--&lt;&lt;boundary&gt;&gt;</w:t>
            </w:r>
          </w:p>
        </w:tc>
      </w:tr>
      <w:tr w:rsidR="00B713AC" w:rsidRPr="00B713AC">
        <w:tc>
          <w:tcPr>
            <w:tcW w:w="9576" w:type="dxa"/>
          </w:tcPr>
          <w:p w:rsidR="00B713AC" w:rsidRPr="00B713AC" w:rsidRDefault="00B713AC" w:rsidP="00B713AC">
            <w:pPr>
              <w:spacing w:after="0"/>
              <w:ind w:left="0"/>
              <w:jc w:val="left"/>
            </w:pPr>
            <w:r w:rsidRPr="00B713AC">
              <w:t>Content-Type: application/x-dap-little-endian</w:t>
            </w:r>
          </w:p>
        </w:tc>
      </w:tr>
      <w:tr w:rsidR="00B713AC" w:rsidRPr="00B713AC">
        <w:tc>
          <w:tcPr>
            <w:tcW w:w="9576" w:type="dxa"/>
          </w:tcPr>
          <w:p w:rsidR="00B713AC" w:rsidRPr="00B713AC" w:rsidRDefault="00B713AC" w:rsidP="00B713AC">
            <w:pPr>
              <w:spacing w:after="0"/>
              <w:ind w:left="0"/>
              <w:jc w:val="left"/>
            </w:pPr>
            <w:r w:rsidRPr="00B713AC">
              <w:t>Content-Transfer-Encoding: binary</w:t>
            </w:r>
          </w:p>
        </w:tc>
      </w:tr>
      <w:tr w:rsidR="00B713AC" w:rsidRPr="00B713AC">
        <w:tc>
          <w:tcPr>
            <w:tcW w:w="9576" w:type="dxa"/>
          </w:tcPr>
          <w:p w:rsidR="00B713AC" w:rsidRPr="00B713AC" w:rsidRDefault="00B713AC" w:rsidP="00B713AC">
            <w:pPr>
              <w:spacing w:after="0"/>
              <w:ind w:left="0"/>
              <w:jc w:val="left"/>
            </w:pPr>
            <w:r w:rsidRPr="00B713AC">
              <w:t>Content-Description: data</w:t>
            </w:r>
          </w:p>
        </w:tc>
      </w:tr>
      <w:tr w:rsidR="00B713AC" w:rsidRPr="00B713AC">
        <w:tc>
          <w:tcPr>
            <w:tcW w:w="9576" w:type="dxa"/>
          </w:tcPr>
          <w:p w:rsidR="00B713AC" w:rsidRPr="00B713AC" w:rsidRDefault="00B713AC" w:rsidP="00B713AC">
            <w:pPr>
              <w:spacing w:after="0"/>
              <w:ind w:left="0"/>
              <w:jc w:val="left"/>
            </w:pPr>
            <w:r w:rsidRPr="00B713AC">
              <w:t>Content-Id: &lt;&lt;next-id&gt;&gt;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x</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B713AC" w:rsidRDefault="00B713AC" w:rsidP="00136622">
      <w:pPr>
        <w:pStyle w:val="BodyText"/>
      </w:pPr>
    </w:p>
    <w:p w:rsidR="00013083" w:rsidRDefault="00013083" w:rsidP="002C4913">
      <w:pPr>
        <w:pStyle w:val="Heading3"/>
      </w:pPr>
      <w:bookmarkStart w:id="1260" w:name="_Toc333413775"/>
      <w:r>
        <w:t>A single array</w:t>
      </w:r>
      <w:bookmarkEnd w:id="1260"/>
    </w:p>
    <w:p w:rsidR="00013083" w:rsidRDefault="00013083" w:rsidP="00136622">
      <w:pPr>
        <w:pStyle w:val="BodyText"/>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B713AC" w:rsidRPr="00B713AC">
        <w:tc>
          <w:tcPr>
            <w:tcW w:w="9576" w:type="dxa"/>
          </w:tcPr>
          <w:p w:rsidR="00B713AC" w:rsidRPr="00B713AC" w:rsidRDefault="00B713AC" w:rsidP="00B713AC">
            <w:pPr>
              <w:spacing w:after="0"/>
              <w:ind w:left="0"/>
              <w:jc w:val="left"/>
            </w:pPr>
            <w:r w:rsidRPr="00B713AC">
              <w:t>&lt;Group name=”foo”&gt;</w:t>
            </w:r>
          </w:p>
        </w:tc>
      </w:tr>
      <w:tr w:rsidR="00B713AC" w:rsidRPr="00B713AC">
        <w:tc>
          <w:tcPr>
            <w:tcW w:w="9576" w:type="dxa"/>
          </w:tcPr>
          <w:p w:rsidR="00B713AC" w:rsidRPr="00B713AC" w:rsidRDefault="00B713AC" w:rsidP="00B713AC">
            <w:pPr>
              <w:spacing w:after="0"/>
              <w:ind w:left="0"/>
              <w:jc w:val="left"/>
            </w:pPr>
            <w:r w:rsidRPr="00B713AC">
              <w:t>&lt;Int32 name=”x”?</w:t>
            </w:r>
          </w:p>
        </w:tc>
      </w:tr>
      <w:tr w:rsidR="00B713AC" w:rsidRPr="00B713AC">
        <w:tc>
          <w:tcPr>
            <w:tcW w:w="9576" w:type="dxa"/>
          </w:tcPr>
          <w:p w:rsidR="00B713AC" w:rsidRPr="00B713AC" w:rsidRDefault="00B713AC" w:rsidP="00B713AC">
            <w:pPr>
              <w:spacing w:after="0"/>
              <w:ind w:left="0"/>
              <w:jc w:val="left"/>
            </w:pPr>
            <w:r w:rsidRPr="00B713AC">
              <w:t>&lt;Dimension size=”2”/&gt;</w:t>
            </w:r>
          </w:p>
        </w:tc>
      </w:tr>
      <w:tr w:rsidR="00B713AC" w:rsidRPr="00B713AC">
        <w:tc>
          <w:tcPr>
            <w:tcW w:w="9576" w:type="dxa"/>
          </w:tcPr>
          <w:p w:rsidR="00B713AC" w:rsidRPr="00B713AC" w:rsidRDefault="00B713AC" w:rsidP="00B713AC">
            <w:pPr>
              <w:spacing w:after="0"/>
              <w:ind w:left="0"/>
              <w:jc w:val="left"/>
            </w:pPr>
            <w:r w:rsidRPr="00B713AC">
              <w:t>&lt;Dimension size=”4”/&gt;</w:t>
            </w:r>
          </w:p>
        </w:tc>
      </w:tr>
      <w:tr w:rsidR="00B713AC" w:rsidRPr="00B713AC">
        <w:tc>
          <w:tcPr>
            <w:tcW w:w="9576" w:type="dxa"/>
          </w:tcPr>
          <w:p w:rsidR="00B713AC" w:rsidRPr="00B713AC" w:rsidRDefault="00B713AC" w:rsidP="00B713AC">
            <w:pPr>
              <w:spacing w:after="0"/>
              <w:ind w:left="0"/>
              <w:jc w:val="left"/>
            </w:pPr>
            <w:r w:rsidRPr="00B713AC">
              <w:t>&lt;/Int32&gt;</w:t>
            </w:r>
          </w:p>
        </w:tc>
      </w:tr>
      <w:tr w:rsidR="00B713AC" w:rsidRPr="00B713AC">
        <w:tc>
          <w:tcPr>
            <w:tcW w:w="9576" w:type="dxa"/>
          </w:tcPr>
          <w:p w:rsidR="00B713AC" w:rsidRPr="00B713AC" w:rsidRDefault="00B713AC" w:rsidP="00B713AC">
            <w:pPr>
              <w:spacing w:after="0"/>
              <w:ind w:left="0"/>
              <w:jc w:val="left"/>
            </w:pPr>
            <w:r w:rsidRPr="00B713AC">
              <w:t>&lt;/Group&gt;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w:t>
            </w:r>
          </w:p>
        </w:tc>
      </w:tr>
      <w:tr w:rsidR="00B713AC" w:rsidRPr="00B713AC">
        <w:tc>
          <w:tcPr>
            <w:tcW w:w="9576" w:type="dxa"/>
          </w:tcPr>
          <w:p w:rsidR="00B713AC" w:rsidRPr="00B713AC" w:rsidRDefault="00B713AC" w:rsidP="00B713AC">
            <w:pPr>
              <w:spacing w:after="0"/>
              <w:ind w:left="0"/>
              <w:jc w:val="left"/>
            </w:pPr>
            <w:r w:rsidRPr="00B713AC">
              <w:t>Content-Length: &lt;&lt;-1 or the size in bytes of the binary data&gt;&gt;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 xml:space="preserve">x00 x01 x02 x03 x10 x11 x12 x13 </w:t>
            </w:r>
          </w:p>
        </w:tc>
      </w:tr>
      <w:tr w:rsidR="00B713AC" w:rsidRPr="00B713AC">
        <w:tc>
          <w:tcPr>
            <w:tcW w:w="9576" w:type="dxa"/>
          </w:tcPr>
          <w:p w:rsidR="00B713AC" w:rsidRPr="00B713AC" w:rsidRDefault="00B713AC" w:rsidP="00B713AC">
            <w:pPr>
              <w:spacing w:after="0"/>
              <w:ind w:left="0"/>
              <w:jc w:val="left"/>
            </w:pPr>
            <w:r w:rsidRPr="00B713AC">
              <w:t>&lt;&lt;checksum&gt;&gt;</w:t>
            </w:r>
          </w:p>
        </w:tc>
      </w:tr>
      <w:tr w:rsidR="00B713AC" w:rsidRPr="00B713AC">
        <w:tc>
          <w:tcPr>
            <w:tcW w:w="9576" w:type="dxa"/>
          </w:tcPr>
          <w:p w:rsidR="00B713AC" w:rsidRPr="00B713AC" w:rsidRDefault="00B713AC" w:rsidP="00B713AC">
            <w:pPr>
              <w:spacing w:after="0"/>
              <w:ind w:left="0"/>
              <w:jc w:val="left"/>
            </w:pPr>
          </w:p>
        </w:tc>
      </w:tr>
      <w:tr w:rsidR="00B713AC" w:rsidRPr="00B713AC">
        <w:tc>
          <w:tcPr>
            <w:tcW w:w="9576" w:type="dxa"/>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261" w:name="_Toc333413776"/>
      <w:r>
        <w:lastRenderedPageBreak/>
        <w:t>A single structure</w:t>
      </w:r>
      <w:bookmarkEnd w:id="1261"/>
    </w:p>
    <w:p w:rsidR="000072F8" w:rsidRDefault="000072F8" w:rsidP="00136622">
      <w:pPr>
        <w:pStyle w:val="BodyText"/>
        <w:rPr>
          <w:ins w:id="1262" w:author="Author"/>
        </w:rPr>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263" w:author="Author">
          <w:tblPr>
            <w:tblStyle w:val="TableGrid"/>
            <w:tblW w:w="0" w:type="auto"/>
            <w:tblLook w:val="04A0" w:firstRow="1" w:lastRow="0" w:firstColumn="1" w:lastColumn="0" w:noHBand="0" w:noVBand="1"/>
          </w:tblPr>
        </w:tblPrChange>
      </w:tblPr>
      <w:tblGrid>
        <w:gridCol w:w="9432"/>
        <w:tblGridChange w:id="1264">
          <w:tblGrid>
            <w:gridCol w:w="9576"/>
          </w:tblGrid>
        </w:tblGridChange>
      </w:tblGrid>
      <w:tr w:rsidR="00F360E2" w:rsidRPr="00BB208E" w:rsidTr="001F0A3D">
        <w:trPr>
          <w:ins w:id="1265" w:author="Author"/>
        </w:trPr>
        <w:tc>
          <w:tcPr>
            <w:tcW w:w="9576" w:type="dxa"/>
            <w:tcPrChange w:id="1266" w:author="Author">
              <w:tcPr>
                <w:tcW w:w="9576" w:type="dxa"/>
              </w:tcPr>
            </w:tcPrChange>
          </w:tcPr>
          <w:p w:rsidR="00F360E2" w:rsidRPr="00BB208E" w:rsidRDefault="00F360E2" w:rsidP="00DB1031">
            <w:pPr>
              <w:spacing w:after="0"/>
              <w:ind w:left="0"/>
              <w:jc w:val="left"/>
              <w:rPr>
                <w:ins w:id="1267" w:author="Author"/>
                <w:b/>
                <w:bCs/>
                <w:noProof/>
                <w:snapToGrid w:val="0"/>
              </w:rPr>
              <w:pPrChange w:id="1268" w:author="Author">
                <w:pPr>
                  <w:pStyle w:val="BodyText"/>
                  <w:numPr>
                    <w:ilvl w:val="2"/>
                    <w:numId w:val="22"/>
                  </w:numPr>
                  <w:ind w:hanging="360"/>
                  <w:outlineLvl w:val="1"/>
                </w:pPr>
              </w:pPrChange>
            </w:pPr>
            <w:ins w:id="1269" w:author="Author">
              <w:r w:rsidRPr="00BB208E">
                <w:t>&lt;Group name=”foo”&gt;</w:t>
              </w:r>
            </w:ins>
          </w:p>
        </w:tc>
      </w:tr>
      <w:tr w:rsidR="00F360E2" w:rsidRPr="00BB208E" w:rsidTr="001F0A3D">
        <w:trPr>
          <w:ins w:id="1270" w:author="Author"/>
        </w:trPr>
        <w:tc>
          <w:tcPr>
            <w:tcW w:w="9576" w:type="dxa"/>
            <w:tcPrChange w:id="1271" w:author="Author">
              <w:tcPr>
                <w:tcW w:w="9576" w:type="dxa"/>
              </w:tcPr>
            </w:tcPrChange>
          </w:tcPr>
          <w:p w:rsidR="00F360E2" w:rsidRPr="00BB208E" w:rsidRDefault="00F360E2" w:rsidP="00DB1031">
            <w:pPr>
              <w:spacing w:after="0"/>
              <w:ind w:left="0"/>
              <w:jc w:val="left"/>
              <w:rPr>
                <w:ins w:id="1272" w:author="Author"/>
              </w:rPr>
              <w:pPrChange w:id="1273" w:author="Author">
                <w:pPr>
                  <w:pStyle w:val="BodyText"/>
                  <w:ind w:left="0"/>
                </w:pPr>
              </w:pPrChange>
            </w:pPr>
            <w:ins w:id="1274" w:author="Author">
              <w:r w:rsidRPr="00BB208E">
                <w:t xml:space="preserve">  &lt;Structure name=”S”&gt;</w:t>
              </w:r>
            </w:ins>
          </w:p>
        </w:tc>
      </w:tr>
      <w:tr w:rsidR="00F360E2" w:rsidRPr="00BB208E" w:rsidTr="001F0A3D">
        <w:trPr>
          <w:ins w:id="1275" w:author="Author"/>
        </w:trPr>
        <w:tc>
          <w:tcPr>
            <w:tcW w:w="9576" w:type="dxa"/>
            <w:tcPrChange w:id="1276" w:author="Author">
              <w:tcPr>
                <w:tcW w:w="9576" w:type="dxa"/>
              </w:tcPr>
            </w:tcPrChange>
          </w:tcPr>
          <w:p w:rsidR="00F360E2" w:rsidRPr="00BB208E" w:rsidRDefault="00F360E2" w:rsidP="00DB1031">
            <w:pPr>
              <w:spacing w:after="0"/>
              <w:ind w:left="0"/>
              <w:jc w:val="left"/>
              <w:rPr>
                <w:ins w:id="1277" w:author="Author"/>
              </w:rPr>
              <w:pPrChange w:id="1278" w:author="Author">
                <w:pPr>
                  <w:pStyle w:val="BodyText"/>
                  <w:ind w:left="0"/>
                </w:pPr>
              </w:pPrChange>
            </w:pPr>
            <w:ins w:id="1279" w:author="Author">
              <w:r w:rsidRPr="00BB208E">
                <w:t xml:space="preserve">    &lt;Int32 name=”x”&gt;</w:t>
              </w:r>
            </w:ins>
          </w:p>
        </w:tc>
      </w:tr>
      <w:tr w:rsidR="00F360E2" w:rsidRPr="00BB208E" w:rsidTr="001F0A3D">
        <w:trPr>
          <w:ins w:id="1280" w:author="Author"/>
        </w:trPr>
        <w:tc>
          <w:tcPr>
            <w:tcW w:w="9576" w:type="dxa"/>
            <w:tcPrChange w:id="1281" w:author="Author">
              <w:tcPr>
                <w:tcW w:w="9576" w:type="dxa"/>
              </w:tcPr>
            </w:tcPrChange>
          </w:tcPr>
          <w:p w:rsidR="00F360E2" w:rsidRPr="00BB208E" w:rsidRDefault="00F360E2" w:rsidP="00DB1031">
            <w:pPr>
              <w:spacing w:after="0"/>
              <w:ind w:left="0"/>
              <w:jc w:val="left"/>
              <w:rPr>
                <w:ins w:id="1282" w:author="Author"/>
              </w:rPr>
              <w:pPrChange w:id="1283" w:author="Author">
                <w:pPr>
                  <w:pStyle w:val="BodyText"/>
                  <w:ind w:left="0"/>
                </w:pPr>
              </w:pPrChange>
            </w:pPr>
            <w:ins w:id="1284" w:author="Author">
              <w:r w:rsidRPr="00BB208E">
                <w:t xml:space="preserve">      &lt;Dim</w:t>
              </w:r>
              <w:r w:rsidR="00892CB0">
                <w:t xml:space="preserve"> </w:t>
              </w:r>
              <w:del w:id="1285" w:author="Author">
                <w:r w:rsidRPr="00BB208E" w:rsidDel="00892CB0">
                  <w:delText xml:space="preserve">ension </w:delText>
                </w:r>
              </w:del>
              <w:r w:rsidRPr="00BB208E">
                <w:t>size=”2”&gt;</w:t>
              </w:r>
            </w:ins>
          </w:p>
        </w:tc>
      </w:tr>
      <w:tr w:rsidR="00F360E2" w:rsidRPr="00BB208E" w:rsidTr="001F0A3D">
        <w:trPr>
          <w:ins w:id="1286" w:author="Author"/>
        </w:trPr>
        <w:tc>
          <w:tcPr>
            <w:tcW w:w="9576" w:type="dxa"/>
            <w:tcPrChange w:id="1287" w:author="Author">
              <w:tcPr>
                <w:tcW w:w="9576" w:type="dxa"/>
              </w:tcPr>
            </w:tcPrChange>
          </w:tcPr>
          <w:p w:rsidR="00F360E2" w:rsidRPr="00BB208E" w:rsidRDefault="00F360E2" w:rsidP="00DB1031">
            <w:pPr>
              <w:spacing w:after="0"/>
              <w:ind w:left="0"/>
              <w:jc w:val="left"/>
              <w:rPr>
                <w:ins w:id="1288" w:author="Author"/>
              </w:rPr>
              <w:pPrChange w:id="1289" w:author="Author">
                <w:pPr>
                  <w:pStyle w:val="BodyText"/>
                  <w:ind w:left="0"/>
                </w:pPr>
              </w:pPrChange>
            </w:pPr>
            <w:ins w:id="1290" w:author="Author">
              <w:r w:rsidRPr="00BB208E">
                <w:t xml:space="preserve">      &lt;Dim</w:t>
              </w:r>
              <w:del w:id="1291" w:author="Author">
                <w:r w:rsidRPr="00BB208E" w:rsidDel="00892CB0">
                  <w:delText>ension</w:delText>
                </w:r>
              </w:del>
              <w:r w:rsidRPr="00BB208E">
                <w:t xml:space="preserve"> size=”4”&gt;</w:t>
              </w:r>
            </w:ins>
          </w:p>
        </w:tc>
      </w:tr>
      <w:tr w:rsidR="00F360E2" w:rsidRPr="00BB208E" w:rsidTr="001F0A3D">
        <w:trPr>
          <w:ins w:id="1292" w:author="Author"/>
        </w:trPr>
        <w:tc>
          <w:tcPr>
            <w:tcW w:w="9576" w:type="dxa"/>
            <w:tcPrChange w:id="1293" w:author="Author">
              <w:tcPr>
                <w:tcW w:w="9576" w:type="dxa"/>
              </w:tcPr>
            </w:tcPrChange>
          </w:tcPr>
          <w:p w:rsidR="00F360E2" w:rsidRPr="00BB208E" w:rsidRDefault="00F360E2" w:rsidP="00DB1031">
            <w:pPr>
              <w:spacing w:after="0"/>
              <w:ind w:left="0"/>
              <w:jc w:val="left"/>
              <w:rPr>
                <w:ins w:id="1294" w:author="Author"/>
              </w:rPr>
              <w:pPrChange w:id="1295" w:author="Author">
                <w:pPr>
                  <w:pStyle w:val="BodyText"/>
                  <w:ind w:left="0"/>
                </w:pPr>
              </w:pPrChange>
            </w:pPr>
            <w:ins w:id="1296" w:author="Author">
              <w:r w:rsidRPr="00BB208E">
                <w:t xml:space="preserve">    &lt;/Int32&gt;</w:t>
              </w:r>
            </w:ins>
          </w:p>
        </w:tc>
      </w:tr>
      <w:tr w:rsidR="00F360E2" w:rsidRPr="00BB208E" w:rsidTr="001F0A3D">
        <w:trPr>
          <w:ins w:id="1297" w:author="Author"/>
        </w:trPr>
        <w:tc>
          <w:tcPr>
            <w:tcW w:w="9576" w:type="dxa"/>
            <w:tcPrChange w:id="1298" w:author="Author">
              <w:tcPr>
                <w:tcW w:w="9576" w:type="dxa"/>
              </w:tcPr>
            </w:tcPrChange>
          </w:tcPr>
          <w:p w:rsidR="00F360E2" w:rsidRPr="00BB208E" w:rsidRDefault="00F360E2" w:rsidP="00DB1031">
            <w:pPr>
              <w:spacing w:after="0"/>
              <w:ind w:left="0"/>
              <w:jc w:val="left"/>
              <w:rPr>
                <w:ins w:id="1299" w:author="Author"/>
              </w:rPr>
              <w:pPrChange w:id="1300" w:author="Author">
                <w:pPr>
                  <w:pStyle w:val="BodyText"/>
                  <w:ind w:left="0"/>
                </w:pPr>
              </w:pPrChange>
            </w:pPr>
            <w:ins w:id="1301" w:author="Author">
              <w:r w:rsidRPr="00BB208E">
                <w:t xml:space="preserve">    &lt;Float64 name=”y”/&gt;</w:t>
              </w:r>
            </w:ins>
          </w:p>
        </w:tc>
      </w:tr>
      <w:tr w:rsidR="00F360E2" w:rsidRPr="00BB208E" w:rsidTr="001F0A3D">
        <w:trPr>
          <w:ins w:id="1302" w:author="Author"/>
        </w:trPr>
        <w:tc>
          <w:tcPr>
            <w:tcW w:w="9576" w:type="dxa"/>
            <w:tcPrChange w:id="1303" w:author="Author">
              <w:tcPr>
                <w:tcW w:w="9576" w:type="dxa"/>
              </w:tcPr>
            </w:tcPrChange>
          </w:tcPr>
          <w:p w:rsidR="00F360E2" w:rsidRPr="00BB208E" w:rsidRDefault="00F360E2" w:rsidP="00DB1031">
            <w:pPr>
              <w:spacing w:after="0"/>
              <w:ind w:left="0"/>
              <w:jc w:val="left"/>
              <w:rPr>
                <w:ins w:id="1304" w:author="Author"/>
              </w:rPr>
              <w:pPrChange w:id="1305" w:author="Author">
                <w:pPr>
                  <w:pStyle w:val="BodyText"/>
                  <w:ind w:left="0"/>
                </w:pPr>
              </w:pPrChange>
            </w:pPr>
            <w:ins w:id="1306" w:author="Author">
              <w:r w:rsidRPr="00BB208E">
                <w:t xml:space="preserve">  &lt;/Structure</w:t>
              </w:r>
            </w:ins>
          </w:p>
        </w:tc>
      </w:tr>
      <w:tr w:rsidR="00F360E2" w:rsidRPr="00BB208E" w:rsidTr="001F0A3D">
        <w:trPr>
          <w:ins w:id="1307" w:author="Author"/>
        </w:trPr>
        <w:tc>
          <w:tcPr>
            <w:tcW w:w="9576" w:type="dxa"/>
            <w:tcPrChange w:id="1308" w:author="Author">
              <w:tcPr>
                <w:tcW w:w="9576" w:type="dxa"/>
              </w:tcPr>
            </w:tcPrChange>
          </w:tcPr>
          <w:p w:rsidR="00F360E2" w:rsidRPr="00BB208E" w:rsidRDefault="00F360E2" w:rsidP="00DB1031">
            <w:pPr>
              <w:spacing w:after="0"/>
              <w:ind w:left="0"/>
              <w:jc w:val="left"/>
              <w:rPr>
                <w:ins w:id="1309" w:author="Author"/>
              </w:rPr>
              <w:pPrChange w:id="1310" w:author="Author">
                <w:pPr>
                  <w:pStyle w:val="BodyText"/>
                  <w:ind w:left="0"/>
                </w:pPr>
              </w:pPrChange>
            </w:pPr>
            <w:ins w:id="1311" w:author="Author">
              <w:r w:rsidRPr="00BB208E">
                <w:t>&lt;/Group&gt;</w:t>
              </w:r>
            </w:ins>
          </w:p>
        </w:tc>
      </w:tr>
      <w:tr w:rsidR="00F360E2" w:rsidRPr="00BB208E" w:rsidTr="001F0A3D">
        <w:trPr>
          <w:ins w:id="1312" w:author="Author"/>
        </w:trPr>
        <w:tc>
          <w:tcPr>
            <w:tcW w:w="9576" w:type="dxa"/>
            <w:tcPrChange w:id="1313" w:author="Author">
              <w:tcPr>
                <w:tcW w:w="9576" w:type="dxa"/>
              </w:tcPr>
            </w:tcPrChange>
          </w:tcPr>
          <w:p w:rsidR="00F360E2" w:rsidRPr="00BB208E" w:rsidRDefault="00F360E2" w:rsidP="00DB1031">
            <w:pPr>
              <w:spacing w:after="0"/>
              <w:ind w:left="0"/>
              <w:jc w:val="left"/>
              <w:rPr>
                <w:ins w:id="1314" w:author="Author"/>
              </w:rPr>
            </w:pPr>
            <w:ins w:id="1315" w:author="Author">
              <w:r>
                <w:t>…</w:t>
              </w:r>
            </w:ins>
          </w:p>
        </w:tc>
      </w:tr>
      <w:tr w:rsidR="00F360E2" w:rsidRPr="00BB208E" w:rsidTr="001F0A3D">
        <w:trPr>
          <w:ins w:id="1316" w:author="Author"/>
        </w:trPr>
        <w:tc>
          <w:tcPr>
            <w:tcW w:w="9576" w:type="dxa"/>
            <w:tcPrChange w:id="1317" w:author="Author">
              <w:tcPr>
                <w:tcW w:w="9576" w:type="dxa"/>
              </w:tcPr>
            </w:tcPrChange>
          </w:tcPr>
          <w:p w:rsidR="00F360E2" w:rsidRPr="00BB208E" w:rsidRDefault="00F360E2" w:rsidP="00DB1031">
            <w:pPr>
              <w:spacing w:after="0"/>
              <w:ind w:left="0"/>
              <w:jc w:val="left"/>
              <w:rPr>
                <w:ins w:id="1318" w:author="Author"/>
              </w:rPr>
            </w:pPr>
            <w:ins w:id="1319" w:author="Author">
              <w:r>
                <w:t>Content-Length: &lt;&lt;-1 or the size in bytes of the binary data&gt;&gt;</w:t>
              </w:r>
            </w:ins>
          </w:p>
        </w:tc>
      </w:tr>
      <w:tr w:rsidR="00F360E2" w:rsidRPr="00BB208E" w:rsidTr="001F0A3D">
        <w:trPr>
          <w:ins w:id="1320" w:author="Author"/>
        </w:trPr>
        <w:tc>
          <w:tcPr>
            <w:tcW w:w="9576" w:type="dxa"/>
            <w:tcPrChange w:id="1321" w:author="Author">
              <w:tcPr>
                <w:tcW w:w="9576" w:type="dxa"/>
              </w:tcPr>
            </w:tcPrChange>
          </w:tcPr>
          <w:p w:rsidR="00F360E2" w:rsidRPr="00BB208E" w:rsidRDefault="00F360E2" w:rsidP="00DB1031">
            <w:pPr>
              <w:spacing w:after="0"/>
              <w:ind w:left="0"/>
              <w:jc w:val="left"/>
              <w:rPr>
                <w:ins w:id="1322" w:author="Author"/>
              </w:rPr>
            </w:pPr>
          </w:p>
        </w:tc>
      </w:tr>
      <w:tr w:rsidR="00F360E2" w:rsidRPr="00BB208E" w:rsidTr="001F0A3D">
        <w:trPr>
          <w:ins w:id="1323" w:author="Author"/>
        </w:trPr>
        <w:tc>
          <w:tcPr>
            <w:tcW w:w="9576" w:type="dxa"/>
            <w:tcPrChange w:id="1324" w:author="Author">
              <w:tcPr>
                <w:tcW w:w="9576" w:type="dxa"/>
              </w:tcPr>
            </w:tcPrChange>
          </w:tcPr>
          <w:p w:rsidR="00F360E2" w:rsidRPr="00BB208E" w:rsidRDefault="00F360E2" w:rsidP="00DB1031">
            <w:pPr>
              <w:spacing w:after="0"/>
              <w:ind w:left="0"/>
              <w:jc w:val="left"/>
              <w:rPr>
                <w:ins w:id="1325" w:author="Author"/>
              </w:rPr>
            </w:pPr>
            <w:ins w:id="1326" w:author="Author">
              <w:r>
                <w:t>x00 x01 x02 x03 x10 x11 x12 x13</w:t>
              </w:r>
            </w:ins>
          </w:p>
        </w:tc>
      </w:tr>
      <w:tr w:rsidR="00F360E2" w:rsidRPr="00BB208E" w:rsidTr="001F0A3D">
        <w:trPr>
          <w:ins w:id="1327" w:author="Author"/>
        </w:trPr>
        <w:tc>
          <w:tcPr>
            <w:tcW w:w="9576" w:type="dxa"/>
            <w:tcPrChange w:id="1328" w:author="Author">
              <w:tcPr>
                <w:tcW w:w="9576" w:type="dxa"/>
              </w:tcPr>
            </w:tcPrChange>
          </w:tcPr>
          <w:p w:rsidR="00F360E2" w:rsidRDefault="00F360E2" w:rsidP="00DB1031">
            <w:pPr>
              <w:spacing w:after="0"/>
              <w:ind w:left="0"/>
              <w:jc w:val="left"/>
              <w:rPr>
                <w:ins w:id="1329" w:author="Author"/>
              </w:rPr>
            </w:pPr>
            <w:ins w:id="1330" w:author="Author">
              <w:r>
                <w:t>y</w:t>
              </w:r>
            </w:ins>
          </w:p>
        </w:tc>
      </w:tr>
      <w:tr w:rsidR="00F360E2" w:rsidRPr="00BB208E" w:rsidTr="001F0A3D">
        <w:trPr>
          <w:ins w:id="1331" w:author="Author"/>
        </w:trPr>
        <w:tc>
          <w:tcPr>
            <w:tcW w:w="9576" w:type="dxa"/>
            <w:tcPrChange w:id="1332" w:author="Author">
              <w:tcPr>
                <w:tcW w:w="9576" w:type="dxa"/>
              </w:tcPr>
            </w:tcPrChange>
          </w:tcPr>
          <w:p w:rsidR="00F360E2" w:rsidRDefault="00F360E2" w:rsidP="00DB1031">
            <w:pPr>
              <w:spacing w:after="0"/>
              <w:ind w:left="0"/>
              <w:jc w:val="left"/>
              <w:rPr>
                <w:ins w:id="1333" w:author="Author"/>
              </w:rPr>
            </w:pPr>
            <w:ins w:id="1334" w:author="Author">
              <w:r>
                <w:t>&lt;&lt;checksum&gt;&gt;</w:t>
              </w:r>
            </w:ins>
          </w:p>
        </w:tc>
      </w:tr>
      <w:tr w:rsidR="00F360E2" w:rsidRPr="00BB208E" w:rsidTr="001F0A3D">
        <w:trPr>
          <w:ins w:id="1335" w:author="Author"/>
        </w:trPr>
        <w:tc>
          <w:tcPr>
            <w:tcW w:w="9576" w:type="dxa"/>
            <w:tcPrChange w:id="1336" w:author="Author">
              <w:tcPr>
                <w:tcW w:w="9576" w:type="dxa"/>
              </w:tcPr>
            </w:tcPrChange>
          </w:tcPr>
          <w:p w:rsidR="00F360E2" w:rsidRDefault="00F360E2" w:rsidP="00DB1031">
            <w:pPr>
              <w:spacing w:after="0"/>
              <w:ind w:left="0"/>
              <w:jc w:val="left"/>
              <w:rPr>
                <w:ins w:id="1337" w:author="Author"/>
              </w:rPr>
              <w:pPrChange w:id="1338" w:author="Author">
                <w:pPr>
                  <w:pStyle w:val="HTMLPreformatted"/>
                  <w:spacing w:after="0"/>
                  <w:ind w:left="0"/>
                  <w:jc w:val="left"/>
                </w:pPr>
              </w:pPrChange>
            </w:pPr>
            <w:ins w:id="1339" w:author="Author">
              <w:r>
                <w:t>--&lt;&lt;boundary&gt;&gt;</w:t>
              </w:r>
            </w:ins>
          </w:p>
        </w:tc>
      </w:tr>
    </w:tbl>
    <w:p w:rsidR="00F360E2" w:rsidRPr="001F0A3D" w:rsidDel="00F360E2" w:rsidRDefault="00F360E2" w:rsidP="00136622">
      <w:pPr>
        <w:pStyle w:val="BodyText"/>
        <w:rPr>
          <w:del w:id="1340" w:author="Author"/>
        </w:rPr>
      </w:pPr>
    </w:p>
    <w:tbl>
      <w:tblPr>
        <w:tblStyle w:val="TableGrid"/>
        <w:tblW w:w="0" w:type="auto"/>
        <w:tblLook w:val="04A0" w:firstRow="1" w:lastRow="0" w:firstColumn="1" w:lastColumn="0" w:noHBand="0" w:noVBand="1"/>
        <w:tblPrChange w:id="1341" w:author="Author">
          <w:tblPr>
            <w:tblStyle w:val="TableGrid"/>
            <w:tblW w:w="0" w:type="auto"/>
            <w:tblLook w:val="04A0" w:firstRow="1" w:lastRow="0" w:firstColumn="1" w:lastColumn="0" w:noHBand="0" w:noVBand="1"/>
          </w:tblPr>
        </w:tblPrChange>
      </w:tblPr>
      <w:tblGrid>
        <w:gridCol w:w="2009"/>
        <w:tblGridChange w:id="1342">
          <w:tblGrid>
            <w:gridCol w:w="9576"/>
          </w:tblGrid>
        </w:tblGridChange>
      </w:tblGrid>
      <w:tr w:rsidR="000072F8" w:rsidRPr="0003682B" w:rsidDel="00F360E2" w:rsidTr="001F0A3D">
        <w:trPr>
          <w:del w:id="1343" w:author="Author"/>
        </w:trPr>
        <w:tc>
          <w:tcPr>
            <w:tcW w:w="0" w:type="auto"/>
            <w:tcPrChange w:id="1344" w:author="Author">
              <w:tcPr>
                <w:tcW w:w="9576" w:type="dxa"/>
              </w:tcPr>
            </w:tcPrChange>
          </w:tcPr>
          <w:p w:rsidR="000072F8" w:rsidRPr="0003682B" w:rsidDel="00F360E2" w:rsidRDefault="000072F8" w:rsidP="000072F8">
            <w:pPr>
              <w:spacing w:after="0"/>
              <w:ind w:left="0"/>
              <w:jc w:val="left"/>
              <w:rPr>
                <w:del w:id="1345" w:author="Author"/>
              </w:rPr>
            </w:pPr>
            <w:del w:id="1346" w:author="Author">
              <w:r w:rsidRPr="0003682B" w:rsidDel="004A3703">
                <w:delText xml:space="preserve">Dataset </w:delText>
              </w:r>
              <w:r w:rsidRPr="0003682B" w:rsidDel="004A3703">
                <w:rPr>
                  <w:rStyle w:val="hl"/>
                </w:rPr>
                <w:delText>{</w:delText>
              </w:r>
            </w:del>
          </w:p>
        </w:tc>
      </w:tr>
      <w:tr w:rsidR="000072F8" w:rsidRPr="0003682B" w:rsidDel="00F360E2" w:rsidTr="001F0A3D">
        <w:trPr>
          <w:del w:id="1347" w:author="Author"/>
        </w:trPr>
        <w:tc>
          <w:tcPr>
            <w:tcW w:w="0" w:type="auto"/>
            <w:tcPrChange w:id="1348" w:author="Author">
              <w:tcPr>
                <w:tcW w:w="9576" w:type="dxa"/>
              </w:tcPr>
            </w:tcPrChange>
          </w:tcPr>
          <w:p w:rsidR="000072F8" w:rsidRPr="0003682B" w:rsidDel="00F360E2" w:rsidRDefault="000072F8" w:rsidP="000072F8">
            <w:pPr>
              <w:spacing w:after="0"/>
              <w:ind w:left="0"/>
              <w:jc w:val="left"/>
              <w:rPr>
                <w:del w:id="1349" w:author="Author"/>
              </w:rPr>
            </w:pPr>
            <w:del w:id="1350" w:author="Author">
              <w:r w:rsidRPr="0003682B" w:rsidDel="00F360E2">
                <w:delText xml:space="preserve">    Structure </w:delText>
              </w:r>
              <w:r w:rsidRPr="0003682B" w:rsidDel="004A3703">
                <w:rPr>
                  <w:rStyle w:val="hl"/>
                </w:rPr>
                <w:delText>{</w:delText>
              </w:r>
            </w:del>
          </w:p>
        </w:tc>
      </w:tr>
      <w:tr w:rsidR="000072F8" w:rsidRPr="0003682B" w:rsidDel="00F360E2" w:rsidTr="001F0A3D">
        <w:trPr>
          <w:trHeight w:val="2088"/>
          <w:del w:id="1351" w:author="Author"/>
        </w:trPr>
        <w:tc>
          <w:tcPr>
            <w:tcW w:w="0" w:type="auto"/>
            <w:tcPrChange w:id="1352" w:author="Author">
              <w:tcPr>
                <w:tcW w:w="9576" w:type="dxa"/>
              </w:tcPr>
            </w:tcPrChange>
          </w:tcPr>
          <w:p w:rsidR="000072F8" w:rsidRPr="0003682B" w:rsidDel="00F360E2" w:rsidRDefault="000072F8" w:rsidP="000072F8">
            <w:pPr>
              <w:spacing w:after="0"/>
              <w:ind w:left="0"/>
              <w:jc w:val="left"/>
              <w:rPr>
                <w:del w:id="1353" w:author="Author"/>
              </w:rPr>
            </w:pPr>
            <w:del w:id="1354" w:author="Author">
              <w:r w:rsidRPr="0003682B" w:rsidDel="00F360E2">
                <w:delText xml:space="preserve">        Int32 x</w:delText>
              </w:r>
              <w:r w:rsidRPr="0003682B" w:rsidDel="004A3703">
                <w:rPr>
                  <w:rStyle w:val="hl"/>
                </w:rPr>
                <w:delText>[2][4];</w:delText>
              </w:r>
            </w:del>
          </w:p>
        </w:tc>
      </w:tr>
      <w:tr w:rsidR="000072F8" w:rsidRPr="0003682B" w:rsidDel="004A3703" w:rsidTr="001F0A3D">
        <w:trPr>
          <w:del w:id="1355" w:author="Author"/>
        </w:trPr>
        <w:tc>
          <w:tcPr>
            <w:tcW w:w="0" w:type="auto"/>
            <w:tcPrChange w:id="1356" w:author="Author">
              <w:tcPr>
                <w:tcW w:w="9576" w:type="dxa"/>
              </w:tcPr>
            </w:tcPrChange>
          </w:tcPr>
          <w:p w:rsidR="000072F8" w:rsidRPr="0003682B" w:rsidDel="004A3703" w:rsidRDefault="000072F8" w:rsidP="000072F8">
            <w:pPr>
              <w:spacing w:after="0"/>
              <w:ind w:left="0"/>
              <w:jc w:val="left"/>
              <w:rPr>
                <w:del w:id="1357" w:author="Author"/>
              </w:rPr>
            </w:pPr>
            <w:del w:id="1358" w:author="Author">
              <w:r w:rsidRPr="0003682B" w:rsidDel="004A3703">
                <w:delText xml:space="preserve">        Float64 y</w:delText>
              </w:r>
              <w:r w:rsidRPr="0003682B" w:rsidDel="004A3703">
                <w:rPr>
                  <w:rStyle w:val="hl"/>
                </w:rPr>
                <w:delText>;</w:delText>
              </w:r>
            </w:del>
          </w:p>
        </w:tc>
      </w:tr>
      <w:tr w:rsidR="000072F8" w:rsidRPr="0003682B" w:rsidDel="004A3703" w:rsidTr="001F0A3D">
        <w:trPr>
          <w:del w:id="1359" w:author="Author"/>
        </w:trPr>
        <w:tc>
          <w:tcPr>
            <w:tcW w:w="0" w:type="auto"/>
            <w:tcPrChange w:id="1360" w:author="Author">
              <w:tcPr>
                <w:tcW w:w="9576" w:type="dxa"/>
              </w:tcPr>
            </w:tcPrChange>
          </w:tcPr>
          <w:p w:rsidR="000072F8" w:rsidRPr="0003682B" w:rsidDel="004A3703" w:rsidRDefault="000072F8" w:rsidP="000072F8">
            <w:pPr>
              <w:spacing w:after="0"/>
              <w:ind w:left="0"/>
              <w:jc w:val="left"/>
              <w:rPr>
                <w:del w:id="1361" w:author="Author"/>
              </w:rPr>
            </w:pPr>
            <w:del w:id="1362" w:author="Author">
              <w:r w:rsidRPr="0003682B" w:rsidDel="004A3703">
                <w:delText xml:space="preserve">    </w:delText>
              </w:r>
              <w:r w:rsidRPr="0003682B" w:rsidDel="004A3703">
                <w:rPr>
                  <w:rStyle w:val="hl"/>
                </w:rPr>
                <w:delText>}</w:delText>
              </w:r>
              <w:r w:rsidRPr="0003682B" w:rsidDel="004A3703">
                <w:delText xml:space="preserve"> </w:delText>
              </w:r>
              <w:r w:rsidDel="004A3703">
                <w:delText>S</w:delText>
              </w:r>
              <w:r w:rsidRPr="0003682B" w:rsidDel="004A3703">
                <w:rPr>
                  <w:rStyle w:val="hl"/>
                </w:rPr>
                <w:delText>;</w:delText>
              </w:r>
            </w:del>
          </w:p>
        </w:tc>
      </w:tr>
      <w:tr w:rsidR="000072F8" w:rsidRPr="0003682B" w:rsidDel="004A3703" w:rsidTr="001F0A3D">
        <w:trPr>
          <w:del w:id="1363" w:author="Author"/>
        </w:trPr>
        <w:tc>
          <w:tcPr>
            <w:tcW w:w="0" w:type="auto"/>
            <w:tcPrChange w:id="1364" w:author="Author">
              <w:tcPr>
                <w:tcW w:w="9576" w:type="dxa"/>
              </w:tcPr>
            </w:tcPrChange>
          </w:tcPr>
          <w:p w:rsidR="000072F8" w:rsidRPr="0003682B" w:rsidDel="004A3703" w:rsidRDefault="000072F8" w:rsidP="000072F8">
            <w:pPr>
              <w:spacing w:after="0"/>
              <w:ind w:left="0"/>
              <w:jc w:val="left"/>
              <w:rPr>
                <w:del w:id="1365" w:author="Author"/>
              </w:rPr>
            </w:pPr>
            <w:del w:id="1366" w:author="Author">
              <w:r w:rsidRPr="0003682B" w:rsidDel="004A3703">
                <w:rPr>
                  <w:rStyle w:val="hl"/>
                </w:rPr>
                <w:delText>}</w:delText>
              </w:r>
              <w:r w:rsidRPr="0003682B" w:rsidDel="004A3703">
                <w:delText xml:space="preserve"> foo</w:delText>
              </w:r>
              <w:r w:rsidRPr="0003682B" w:rsidDel="004A3703">
                <w:rPr>
                  <w:rStyle w:val="hl"/>
                </w:rPr>
                <w:delText>;</w:delText>
              </w:r>
            </w:del>
          </w:p>
        </w:tc>
      </w:tr>
    </w:tbl>
    <w:p w:rsidR="00013083" w:rsidRPr="007525A3" w:rsidRDefault="007525A3" w:rsidP="00136622">
      <w:pPr>
        <w:pStyle w:val="BodyText"/>
      </w:pPr>
      <w:r>
        <w:t xml:space="preserve">Note that in this example, there is a single variable at the top-level of the root Group </w:t>
      </w:r>
      <w:ins w:id="1367" w:author="Author">
        <w:r w:rsidR="00F360E2">
          <w:t>“</w:t>
        </w:r>
      </w:ins>
      <w:r>
        <w:t>/</w:t>
      </w:r>
      <w:ins w:id="1368" w:author="Author">
        <w:r w:rsidR="00F360E2">
          <w:t>”</w:t>
        </w:r>
      </w:ins>
      <w:r>
        <w:t xml:space="preserve"> and that is </w:t>
      </w:r>
      <w:r w:rsidR="000072F8">
        <w:t>S</w:t>
      </w:r>
      <w:r>
        <w:t xml:space="preserve">, so it is </w:t>
      </w:r>
      <w:ins w:id="1369" w:author="Author">
        <w:r w:rsidR="00F360E2">
          <w:t>S</w:t>
        </w:r>
      </w:ins>
      <w:del w:id="1370" w:author="Author">
        <w:r w:rsidDel="00F360E2">
          <w:delText>s</w:delText>
        </w:r>
      </w:del>
      <w:r>
        <w:t xml:space="preserve"> </w:t>
      </w:r>
      <w:del w:id="1371" w:author="Author">
        <w:r w:rsidDel="00F360E2">
          <w:delText xml:space="preserve">that </w:delText>
        </w:r>
      </w:del>
      <w:ins w:id="1372" w:author="Author">
        <w:r w:rsidR="00F360E2">
          <w:t xml:space="preserve">for which </w:t>
        </w:r>
      </w:ins>
      <w:r>
        <w:t>we compute the checksu</w:t>
      </w:r>
      <w:ins w:id="1373" w:author="Author">
        <w:r w:rsidR="00F360E2">
          <w:t>m.</w:t>
        </w:r>
      </w:ins>
      <w:del w:id="1374" w:author="Author">
        <w:r w:rsidDel="00F360E2">
          <w:delText>m for.</w:delText>
        </w:r>
      </w:del>
    </w:p>
    <w:p w:rsidR="00013083" w:rsidRDefault="00013083" w:rsidP="002C4913">
      <w:pPr>
        <w:pStyle w:val="Heading3"/>
      </w:pPr>
      <w:bookmarkStart w:id="1375" w:name="_Toc333413777"/>
      <w:r>
        <w:t>An array of structures</w:t>
      </w:r>
      <w:bookmarkEnd w:id="1375"/>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376"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377">
          <w:tblGrid>
            <w:gridCol w:w="9576"/>
          </w:tblGrid>
        </w:tblGridChange>
      </w:tblGrid>
      <w:tr w:rsidR="00B713AC" w:rsidRPr="00B713AC" w:rsidTr="001F0A3D">
        <w:tc>
          <w:tcPr>
            <w:tcW w:w="9576" w:type="dxa"/>
            <w:tcPrChange w:id="1378" w:author="Author">
              <w:tcPr>
                <w:tcW w:w="9576" w:type="dxa"/>
              </w:tcPr>
            </w:tcPrChange>
          </w:tcPr>
          <w:p w:rsidR="00B713AC" w:rsidRPr="00B713AC" w:rsidRDefault="00B713AC" w:rsidP="00B713AC">
            <w:pPr>
              <w:spacing w:after="0"/>
              <w:ind w:left="0"/>
              <w:jc w:val="left"/>
            </w:pPr>
            <w:r w:rsidRPr="00B713AC">
              <w:t>&lt;Group name=”foo”&gt;</w:t>
            </w:r>
          </w:p>
        </w:tc>
      </w:tr>
      <w:tr w:rsidR="00B713AC" w:rsidRPr="00B713AC" w:rsidTr="001F0A3D">
        <w:tc>
          <w:tcPr>
            <w:tcW w:w="9576" w:type="dxa"/>
            <w:tcPrChange w:id="1379" w:author="Author">
              <w:tcPr>
                <w:tcW w:w="9576" w:type="dxa"/>
              </w:tcPr>
            </w:tcPrChange>
          </w:tcPr>
          <w:p w:rsidR="00B713AC" w:rsidRPr="00B713AC" w:rsidRDefault="00B713AC" w:rsidP="00B713AC">
            <w:pPr>
              <w:spacing w:after="0"/>
              <w:ind w:left="0"/>
              <w:jc w:val="left"/>
            </w:pPr>
            <w:r w:rsidRPr="00B713AC">
              <w:t>&lt;Structure name=”s”&gt;</w:t>
            </w:r>
          </w:p>
        </w:tc>
      </w:tr>
      <w:tr w:rsidR="00B713AC" w:rsidRPr="00B713AC" w:rsidTr="001F0A3D">
        <w:tc>
          <w:tcPr>
            <w:tcW w:w="9576" w:type="dxa"/>
            <w:tcPrChange w:id="1380" w:author="Author">
              <w:tcPr>
                <w:tcW w:w="9576" w:type="dxa"/>
              </w:tcPr>
            </w:tcPrChange>
          </w:tcPr>
          <w:p w:rsidR="00B713AC" w:rsidRPr="00B713AC" w:rsidRDefault="00B713AC" w:rsidP="00B713AC">
            <w:pPr>
              <w:spacing w:after="0"/>
              <w:ind w:left="0"/>
              <w:jc w:val="left"/>
            </w:pPr>
            <w:r w:rsidRPr="00B713AC">
              <w:t>&lt;Int32 name=”x”&gt;</w:t>
            </w:r>
          </w:p>
        </w:tc>
      </w:tr>
      <w:tr w:rsidR="00B713AC" w:rsidRPr="00B713AC" w:rsidTr="001F0A3D">
        <w:tc>
          <w:tcPr>
            <w:tcW w:w="9576" w:type="dxa"/>
            <w:tcPrChange w:id="1381" w:author="Author">
              <w:tcPr>
                <w:tcW w:w="9576" w:type="dxa"/>
              </w:tcPr>
            </w:tcPrChange>
          </w:tcPr>
          <w:p w:rsidR="00B713AC" w:rsidRPr="00B713AC" w:rsidRDefault="00B713AC" w:rsidP="00B713AC">
            <w:pPr>
              <w:spacing w:after="0"/>
              <w:ind w:left="0"/>
              <w:jc w:val="left"/>
            </w:pPr>
            <w:r w:rsidRPr="00B713AC">
              <w:t>&lt;Dim</w:t>
            </w:r>
            <w:ins w:id="1382" w:author="Author">
              <w:r w:rsidR="00892CB0">
                <w:t xml:space="preserve"> </w:t>
              </w:r>
            </w:ins>
            <w:del w:id="1383" w:author="Author">
              <w:r w:rsidRPr="00B713AC" w:rsidDel="00892CB0">
                <w:delText xml:space="preserve">ension </w:delText>
              </w:r>
            </w:del>
            <w:r w:rsidRPr="00B713AC">
              <w:t>size=”2”/&gt;</w:t>
            </w:r>
          </w:p>
        </w:tc>
      </w:tr>
      <w:tr w:rsidR="00B713AC" w:rsidRPr="00B713AC" w:rsidTr="001F0A3D">
        <w:tc>
          <w:tcPr>
            <w:tcW w:w="9576" w:type="dxa"/>
            <w:tcPrChange w:id="1384" w:author="Author">
              <w:tcPr>
                <w:tcW w:w="9576" w:type="dxa"/>
              </w:tcPr>
            </w:tcPrChange>
          </w:tcPr>
          <w:p w:rsidR="00B713AC" w:rsidRPr="00B713AC" w:rsidRDefault="00B713AC" w:rsidP="00B713AC">
            <w:pPr>
              <w:spacing w:after="0"/>
              <w:ind w:left="0"/>
              <w:jc w:val="left"/>
            </w:pPr>
            <w:r w:rsidRPr="00B713AC">
              <w:t>&lt;Dim</w:t>
            </w:r>
            <w:del w:id="1385" w:author="Author">
              <w:r w:rsidRPr="00B713AC" w:rsidDel="00892CB0">
                <w:delText>ension</w:delText>
              </w:r>
            </w:del>
            <w:r w:rsidRPr="00B713AC">
              <w:t xml:space="preserve"> size=”4”/&gt;</w:t>
            </w:r>
          </w:p>
        </w:tc>
      </w:tr>
      <w:tr w:rsidR="00B713AC" w:rsidRPr="00B713AC" w:rsidTr="001F0A3D">
        <w:tc>
          <w:tcPr>
            <w:tcW w:w="9576" w:type="dxa"/>
            <w:tcPrChange w:id="1386" w:author="Author">
              <w:tcPr>
                <w:tcW w:w="9576" w:type="dxa"/>
              </w:tcPr>
            </w:tcPrChange>
          </w:tcPr>
          <w:p w:rsidR="00B713AC" w:rsidRPr="00B713AC" w:rsidRDefault="00B713AC" w:rsidP="00B713AC">
            <w:pPr>
              <w:spacing w:after="0"/>
              <w:ind w:left="0"/>
              <w:jc w:val="left"/>
            </w:pPr>
            <w:r w:rsidRPr="00B713AC">
              <w:t>&lt;/Int32&gt;</w:t>
            </w:r>
          </w:p>
        </w:tc>
      </w:tr>
      <w:tr w:rsidR="00B713AC" w:rsidRPr="00B713AC" w:rsidTr="001F0A3D">
        <w:tc>
          <w:tcPr>
            <w:tcW w:w="9576" w:type="dxa"/>
            <w:tcPrChange w:id="1387" w:author="Author">
              <w:tcPr>
                <w:tcW w:w="9576" w:type="dxa"/>
              </w:tcPr>
            </w:tcPrChange>
          </w:tcPr>
          <w:p w:rsidR="00B713AC" w:rsidRPr="00B713AC" w:rsidRDefault="00B713AC" w:rsidP="00B713AC">
            <w:pPr>
              <w:spacing w:after="0"/>
              <w:ind w:left="0"/>
              <w:jc w:val="left"/>
            </w:pPr>
            <w:r w:rsidRPr="00B713AC">
              <w:t>&lt;Float64 name=”y”/&gt;</w:t>
            </w:r>
          </w:p>
        </w:tc>
      </w:tr>
      <w:tr w:rsidR="00B713AC" w:rsidRPr="00B713AC" w:rsidTr="001F0A3D">
        <w:tc>
          <w:tcPr>
            <w:tcW w:w="9576" w:type="dxa"/>
            <w:tcPrChange w:id="1388" w:author="Author">
              <w:tcPr>
                <w:tcW w:w="9576" w:type="dxa"/>
              </w:tcPr>
            </w:tcPrChange>
          </w:tcPr>
          <w:p w:rsidR="00B713AC" w:rsidRPr="00B713AC" w:rsidRDefault="00B713AC" w:rsidP="00B713AC">
            <w:pPr>
              <w:spacing w:after="0"/>
              <w:ind w:left="0"/>
              <w:jc w:val="left"/>
            </w:pPr>
            <w:r w:rsidRPr="00B713AC">
              <w:t>&lt;Dim</w:t>
            </w:r>
            <w:del w:id="1389" w:author="Author">
              <w:r w:rsidRPr="00B713AC" w:rsidDel="00892CB0">
                <w:delText>ension</w:delText>
              </w:r>
            </w:del>
            <w:r w:rsidRPr="00B713AC">
              <w:t xml:space="preserve"> size=”3”/&gt;</w:t>
            </w:r>
          </w:p>
        </w:tc>
      </w:tr>
      <w:tr w:rsidR="00B713AC" w:rsidRPr="00B713AC" w:rsidTr="001F0A3D">
        <w:tc>
          <w:tcPr>
            <w:tcW w:w="9576" w:type="dxa"/>
            <w:tcPrChange w:id="1390" w:author="Author">
              <w:tcPr>
                <w:tcW w:w="9576" w:type="dxa"/>
              </w:tcPr>
            </w:tcPrChange>
          </w:tcPr>
          <w:p w:rsidR="00B713AC" w:rsidRPr="00B713AC" w:rsidRDefault="00B713AC" w:rsidP="00B713AC">
            <w:pPr>
              <w:spacing w:after="0"/>
              <w:ind w:left="0"/>
              <w:jc w:val="left"/>
            </w:pPr>
            <w:r w:rsidRPr="00B713AC">
              <w:t>&lt;/Structure&gt;</w:t>
            </w:r>
          </w:p>
        </w:tc>
      </w:tr>
      <w:tr w:rsidR="00B713AC" w:rsidRPr="00B713AC" w:rsidTr="001F0A3D">
        <w:tc>
          <w:tcPr>
            <w:tcW w:w="9576" w:type="dxa"/>
            <w:tcPrChange w:id="1391" w:author="Author">
              <w:tcPr>
                <w:tcW w:w="9576" w:type="dxa"/>
              </w:tcPr>
            </w:tcPrChange>
          </w:tcPr>
          <w:p w:rsidR="00B713AC" w:rsidRPr="00B713AC" w:rsidRDefault="00B713AC" w:rsidP="00B713AC">
            <w:pPr>
              <w:spacing w:after="0"/>
              <w:ind w:left="0"/>
              <w:jc w:val="left"/>
            </w:pPr>
            <w:r w:rsidRPr="00B713AC">
              <w:t>&lt;/Group&gt;</w:t>
            </w:r>
          </w:p>
        </w:tc>
      </w:tr>
      <w:tr w:rsidR="00B713AC" w:rsidRPr="00B713AC" w:rsidTr="001F0A3D">
        <w:tc>
          <w:tcPr>
            <w:tcW w:w="9576" w:type="dxa"/>
            <w:tcPrChange w:id="1392"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393" w:author="Author">
              <w:tcPr>
                <w:tcW w:w="9576" w:type="dxa"/>
              </w:tcPr>
            </w:tcPrChange>
          </w:tcPr>
          <w:p w:rsidR="00B713AC" w:rsidRPr="00B713AC" w:rsidRDefault="00B713AC" w:rsidP="00B713AC">
            <w:pPr>
              <w:spacing w:after="0"/>
              <w:ind w:left="0"/>
              <w:jc w:val="left"/>
            </w:pPr>
            <w:r w:rsidRPr="00B713AC">
              <w:t>...</w:t>
            </w:r>
          </w:p>
        </w:tc>
      </w:tr>
      <w:tr w:rsidR="00B713AC" w:rsidRPr="00B713AC" w:rsidTr="001F0A3D">
        <w:tc>
          <w:tcPr>
            <w:tcW w:w="9576" w:type="dxa"/>
            <w:tcPrChange w:id="1394" w:author="Author">
              <w:tcPr>
                <w:tcW w:w="9576" w:type="dxa"/>
              </w:tcPr>
            </w:tcPrChange>
          </w:tcPr>
          <w:p w:rsidR="00B713AC" w:rsidRPr="00B713AC" w:rsidRDefault="00B713AC" w:rsidP="00B713AC">
            <w:pPr>
              <w:spacing w:after="0"/>
              <w:ind w:left="0"/>
              <w:jc w:val="left"/>
            </w:pPr>
            <w:r w:rsidRPr="00B713AC">
              <w:t>Content-Length: &lt;&lt;-1 or the size in bytes of the binary data&gt;&gt;</w:t>
            </w:r>
          </w:p>
        </w:tc>
      </w:tr>
      <w:tr w:rsidR="00B713AC" w:rsidRPr="00B713AC" w:rsidTr="001F0A3D">
        <w:tc>
          <w:tcPr>
            <w:tcW w:w="9576" w:type="dxa"/>
            <w:tcPrChange w:id="1395"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396"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397"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398"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399"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400" w:author="Author">
              <w:tcPr>
                <w:tcW w:w="9576" w:type="dxa"/>
              </w:tcPr>
            </w:tcPrChange>
          </w:tcPr>
          <w:p w:rsidR="00B713AC" w:rsidRPr="00B713AC" w:rsidRDefault="00B713AC" w:rsidP="00B713AC">
            <w:pPr>
              <w:spacing w:after="0"/>
              <w:ind w:left="0"/>
              <w:jc w:val="left"/>
            </w:pPr>
            <w:r w:rsidRPr="00B713AC">
              <w:t xml:space="preserve">x00 x01 x02 x03 x10 x11 x12 x13 </w:t>
            </w:r>
          </w:p>
        </w:tc>
      </w:tr>
      <w:tr w:rsidR="00B713AC" w:rsidRPr="00B713AC" w:rsidTr="001F0A3D">
        <w:tc>
          <w:tcPr>
            <w:tcW w:w="9576" w:type="dxa"/>
            <w:tcPrChange w:id="1401" w:author="Author">
              <w:tcPr>
                <w:tcW w:w="9576" w:type="dxa"/>
              </w:tcPr>
            </w:tcPrChange>
          </w:tcPr>
          <w:p w:rsidR="00B713AC" w:rsidRPr="00B713AC" w:rsidRDefault="00B713AC" w:rsidP="00B713AC">
            <w:pPr>
              <w:spacing w:after="0"/>
              <w:ind w:left="0"/>
              <w:jc w:val="left"/>
            </w:pPr>
            <w:r w:rsidRPr="00B713AC">
              <w:t xml:space="preserve">y </w:t>
            </w:r>
          </w:p>
        </w:tc>
      </w:tr>
      <w:tr w:rsidR="00B713AC" w:rsidRPr="00B713AC" w:rsidTr="001F0A3D">
        <w:tc>
          <w:tcPr>
            <w:tcW w:w="9576" w:type="dxa"/>
            <w:tcPrChange w:id="1402" w:author="Author">
              <w:tcPr>
                <w:tcW w:w="9576" w:type="dxa"/>
              </w:tcPr>
            </w:tcPrChange>
          </w:tcPr>
          <w:p w:rsidR="00B713AC" w:rsidRPr="00B713AC" w:rsidRDefault="00B713AC" w:rsidP="00B713AC">
            <w:pPr>
              <w:spacing w:after="0"/>
              <w:ind w:left="0"/>
              <w:jc w:val="left"/>
            </w:pPr>
            <w:r w:rsidRPr="00B713AC">
              <w:t>&lt;&lt;checksum&gt;&gt;</w:t>
            </w:r>
          </w:p>
        </w:tc>
      </w:tr>
      <w:tr w:rsidR="00B713AC" w:rsidRPr="00B713AC" w:rsidTr="001F0A3D">
        <w:tc>
          <w:tcPr>
            <w:tcW w:w="9576" w:type="dxa"/>
            <w:tcPrChange w:id="1403" w:author="Author">
              <w:tcPr>
                <w:tcW w:w="9576" w:type="dxa"/>
              </w:tcPr>
            </w:tcPrChange>
          </w:tcPr>
          <w:p w:rsidR="00B713AC" w:rsidRPr="00B713AC" w:rsidRDefault="00B713AC" w:rsidP="00B713AC">
            <w:pPr>
              <w:spacing w:after="0"/>
              <w:ind w:left="0"/>
              <w:jc w:val="left"/>
            </w:pPr>
          </w:p>
        </w:tc>
      </w:tr>
      <w:tr w:rsidR="00B713AC" w:rsidRPr="00B713AC" w:rsidTr="001F0A3D">
        <w:tc>
          <w:tcPr>
            <w:tcW w:w="9576" w:type="dxa"/>
            <w:tcPrChange w:id="1404" w:author="Author">
              <w:tcPr>
                <w:tcW w:w="9576" w:type="dxa"/>
              </w:tcPr>
            </w:tcPrChange>
          </w:tcPr>
          <w:p w:rsidR="00B713AC" w:rsidRPr="00B713AC" w:rsidRDefault="00B713AC" w:rsidP="00B713AC">
            <w:pPr>
              <w:spacing w:after="0"/>
              <w:ind w:left="0"/>
              <w:jc w:val="left"/>
            </w:pPr>
            <w:r w:rsidRPr="00B713AC">
              <w:t>--&lt;&lt;boundary&gt;&gt;</w:t>
            </w:r>
          </w:p>
        </w:tc>
      </w:tr>
    </w:tbl>
    <w:p w:rsidR="00013083" w:rsidRDefault="00013083" w:rsidP="00136622">
      <w:pPr>
        <w:pStyle w:val="BodyText"/>
      </w:pPr>
    </w:p>
    <w:p w:rsidR="00013083" w:rsidRDefault="00013083" w:rsidP="002C4913">
      <w:pPr>
        <w:pStyle w:val="Heading3"/>
      </w:pPr>
      <w:bookmarkStart w:id="1405" w:name="_Toc333413778"/>
      <w:r>
        <w:t>A single varying array (one varying dimension)</w:t>
      </w:r>
      <w:bookmarkEnd w:id="1405"/>
    </w:p>
    <w:p w:rsidR="00B713AC" w:rsidRPr="00B713AC" w:rsidRDefault="00B713AC"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06"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07">
          <w:tblGrid>
            <w:gridCol w:w="9576"/>
          </w:tblGrid>
        </w:tblGridChange>
      </w:tblGrid>
      <w:tr w:rsidR="001B3904" w:rsidRPr="001B3904" w:rsidTr="001F0A3D">
        <w:tc>
          <w:tcPr>
            <w:tcW w:w="9576" w:type="dxa"/>
            <w:tcPrChange w:id="1408"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09" w:author="Author">
              <w:tcPr>
                <w:tcW w:w="9576" w:type="dxa"/>
              </w:tcPr>
            </w:tcPrChange>
          </w:tcPr>
          <w:p w:rsidR="001B3904" w:rsidRPr="001B3904" w:rsidRDefault="001B3904" w:rsidP="001B3904">
            <w:pPr>
              <w:spacing w:after="0"/>
              <w:ind w:left="0"/>
              <w:jc w:val="left"/>
            </w:pPr>
            <w:r w:rsidRPr="001B3904">
              <w:t>&lt;String name=”s”/&gt;</w:t>
            </w:r>
          </w:p>
        </w:tc>
      </w:tr>
      <w:tr w:rsidR="001B3904" w:rsidRPr="001B3904" w:rsidTr="001F0A3D">
        <w:tc>
          <w:tcPr>
            <w:tcW w:w="9576" w:type="dxa"/>
            <w:tcPrChange w:id="1410" w:author="Author">
              <w:tcPr>
                <w:tcW w:w="9576" w:type="dxa"/>
              </w:tcPr>
            </w:tcPrChange>
          </w:tcPr>
          <w:p w:rsidR="001B3904" w:rsidRPr="001B3904" w:rsidRDefault="001B3904" w:rsidP="001B3904">
            <w:pPr>
              <w:spacing w:after="0"/>
              <w:ind w:left="0"/>
              <w:jc w:val="left"/>
            </w:pPr>
            <w:r w:rsidRPr="001B3904">
              <w:t>&lt;Int32 name=”a”&gt;</w:t>
            </w:r>
          </w:p>
        </w:tc>
      </w:tr>
      <w:tr w:rsidR="001B3904" w:rsidRPr="001B3904" w:rsidTr="001F0A3D">
        <w:tc>
          <w:tcPr>
            <w:tcW w:w="9576" w:type="dxa"/>
            <w:tcPrChange w:id="1411" w:author="Author">
              <w:tcPr>
                <w:tcW w:w="9576" w:type="dxa"/>
              </w:tcPr>
            </w:tcPrChange>
          </w:tcPr>
          <w:p w:rsidR="001B3904" w:rsidRPr="001B3904" w:rsidRDefault="001B3904" w:rsidP="001B3904">
            <w:pPr>
              <w:spacing w:after="0"/>
              <w:ind w:left="0"/>
              <w:jc w:val="left"/>
            </w:pPr>
            <w:r w:rsidRPr="001B3904">
              <w:t>&lt;Dim</w:t>
            </w:r>
            <w:del w:id="1412" w:author="Author">
              <w:r w:rsidRPr="001B3904" w:rsidDel="00892CB0">
                <w:delText>ension</w:delText>
              </w:r>
            </w:del>
            <w:r w:rsidRPr="001B3904">
              <w:t xml:space="preserve"> size=”*”/&gt;</w:t>
            </w:r>
          </w:p>
        </w:tc>
      </w:tr>
      <w:tr w:rsidR="001B3904" w:rsidRPr="001B3904" w:rsidTr="001F0A3D">
        <w:tc>
          <w:tcPr>
            <w:tcW w:w="9576" w:type="dxa"/>
            <w:tcPrChange w:id="1413"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14"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15" w:author="Author">
              <w:tcPr>
                <w:tcW w:w="9576" w:type="dxa"/>
              </w:tcPr>
            </w:tcPrChange>
          </w:tcPr>
          <w:p w:rsidR="001B3904" w:rsidRPr="001B3904" w:rsidRDefault="001B3904" w:rsidP="001B3904">
            <w:pPr>
              <w:spacing w:after="0"/>
              <w:ind w:left="0"/>
              <w:jc w:val="left"/>
            </w:pPr>
            <w:r w:rsidRPr="001B3904">
              <w:t>&lt;Dim</w:t>
            </w:r>
            <w:del w:id="1416" w:author="Author">
              <w:r w:rsidRPr="001B3904" w:rsidDel="00892CB0">
                <w:delText>ension</w:delText>
              </w:r>
            </w:del>
            <w:r w:rsidRPr="001B3904">
              <w:t xml:space="preserve"> size=”2”/&gt;</w:t>
            </w:r>
          </w:p>
        </w:tc>
      </w:tr>
      <w:tr w:rsidR="001B3904" w:rsidRPr="001B3904" w:rsidTr="001F0A3D">
        <w:tc>
          <w:tcPr>
            <w:tcW w:w="9576" w:type="dxa"/>
            <w:tcPrChange w:id="1417" w:author="Author">
              <w:tcPr>
                <w:tcW w:w="9576" w:type="dxa"/>
              </w:tcPr>
            </w:tcPrChange>
          </w:tcPr>
          <w:p w:rsidR="001B3904" w:rsidRPr="001B3904" w:rsidRDefault="001B3904" w:rsidP="001B3904">
            <w:pPr>
              <w:spacing w:after="0"/>
              <w:ind w:left="0"/>
              <w:jc w:val="left"/>
            </w:pPr>
            <w:r w:rsidRPr="001B3904">
              <w:t>&lt;Dim</w:t>
            </w:r>
            <w:del w:id="1418" w:author="Author">
              <w:r w:rsidRPr="001B3904" w:rsidDel="00892CB0">
                <w:delText>ension</w:delText>
              </w:r>
            </w:del>
            <w:r w:rsidRPr="001B3904">
              <w:t xml:space="preserve"> size=”*”/&gt;</w:t>
            </w:r>
          </w:p>
        </w:tc>
      </w:tr>
      <w:tr w:rsidR="001B3904" w:rsidRPr="001B3904" w:rsidTr="001F0A3D">
        <w:tc>
          <w:tcPr>
            <w:tcW w:w="9576" w:type="dxa"/>
            <w:tcPrChange w:id="1419"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20"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21"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422"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2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24" w:author="Author">
              <w:tcPr>
                <w:tcW w:w="9576" w:type="dxa"/>
              </w:tcPr>
            </w:tcPrChange>
          </w:tcPr>
          <w:p w:rsidR="001B3904" w:rsidRPr="001B3904" w:rsidRDefault="001B3904" w:rsidP="001B3904">
            <w:pPr>
              <w:spacing w:after="0"/>
              <w:ind w:left="0"/>
              <w:jc w:val="left"/>
            </w:pPr>
            <w:r w:rsidRPr="001B3904">
              <w:t xml:space="preserve">16 This is a string </w:t>
            </w:r>
          </w:p>
        </w:tc>
      </w:tr>
      <w:tr w:rsidR="001B3904" w:rsidRPr="001B3904" w:rsidTr="001F0A3D">
        <w:tc>
          <w:tcPr>
            <w:tcW w:w="9576" w:type="dxa"/>
            <w:tcPrChange w:id="142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2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27" w:author="Author">
              <w:tcPr>
                <w:tcW w:w="9576" w:type="dxa"/>
              </w:tcPr>
            </w:tcPrChange>
          </w:tcPr>
          <w:p w:rsidR="001B3904" w:rsidRPr="001B3904" w:rsidRDefault="001B3904" w:rsidP="001B3904">
            <w:pPr>
              <w:spacing w:after="0"/>
              <w:ind w:left="0"/>
              <w:jc w:val="left"/>
            </w:pPr>
            <w:r w:rsidRPr="001B3904">
              <w:t>5 a0 a1 a2 a3 a4</w:t>
            </w:r>
          </w:p>
        </w:tc>
      </w:tr>
      <w:tr w:rsidR="001B3904" w:rsidRPr="001B3904" w:rsidTr="001F0A3D">
        <w:tc>
          <w:tcPr>
            <w:tcW w:w="9576" w:type="dxa"/>
            <w:tcPrChange w:id="1428"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2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30" w:author="Author">
              <w:tcPr>
                <w:tcW w:w="9576" w:type="dxa"/>
              </w:tcPr>
            </w:tcPrChange>
          </w:tcPr>
          <w:p w:rsidR="001B3904" w:rsidRPr="001B3904" w:rsidRDefault="001B3904" w:rsidP="001B3904">
            <w:pPr>
              <w:spacing w:after="0"/>
              <w:ind w:left="0"/>
              <w:jc w:val="left"/>
            </w:pPr>
            <w:r w:rsidRPr="001B3904">
              <w:t xml:space="preserve">3 x00 x01 x02 6 x00 x01 x02 x03 x04 x05 </w:t>
            </w:r>
          </w:p>
        </w:tc>
      </w:tr>
      <w:tr w:rsidR="001B3904" w:rsidRPr="001B3904" w:rsidTr="001F0A3D">
        <w:tc>
          <w:tcPr>
            <w:tcW w:w="9576" w:type="dxa"/>
            <w:tcPrChange w:id="1431"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32"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33" w:author="Author">
              <w:tcPr>
                <w:tcW w:w="9576" w:type="dxa"/>
              </w:tcPr>
            </w:tcPrChange>
          </w:tcPr>
          <w:p w:rsidR="001B3904" w:rsidRPr="001B3904" w:rsidRDefault="001B3904" w:rsidP="001B3904">
            <w:pPr>
              <w:spacing w:after="0"/>
              <w:ind w:left="0"/>
              <w:jc w:val="left"/>
            </w:pPr>
            <w:r w:rsidRPr="001B3904">
              <w:t>--&lt;&lt;boundary&gt;&gt;</w:t>
            </w:r>
          </w:p>
        </w:tc>
      </w:tr>
    </w:tbl>
    <w:p w:rsidR="007525A3" w:rsidRDefault="007525A3" w:rsidP="00136622">
      <w:pPr>
        <w:pStyle w:val="BodyText"/>
      </w:pPr>
      <w:r>
        <w:t>Notes:</w:t>
      </w:r>
    </w:p>
    <w:p w:rsidR="007525A3" w:rsidRDefault="007525A3" w:rsidP="009C62DE">
      <w:pPr>
        <w:pStyle w:val="ListNumber"/>
        <w:numPr>
          <w:ilvl w:val="0"/>
          <w:numId w:val="57"/>
        </w:numPr>
      </w:pPr>
      <w:r>
        <w:t>The checksum calculation includes only the values of the variable, not the prefix length bytes.</w:t>
      </w:r>
    </w:p>
    <w:p w:rsidR="00013083" w:rsidRDefault="007525A3" w:rsidP="009C62DE">
      <w:pPr>
        <w:pStyle w:val="ListNumber"/>
        <w:numPr>
          <w:ilvl w:val="0"/>
          <w:numId w:val="57"/>
        </w:numPr>
      </w:pPr>
      <w:r>
        <w:t xml:space="preserve">The </w:t>
      </w:r>
      <w:r w:rsidR="00013083">
        <w:t>varying dimensions are treated 'like strings' and prefixed with a length count. In the last of the three variables, the array x is a 2 by varying array with the example's first 'row' containing 3 elements and the second 6.</w:t>
      </w:r>
    </w:p>
    <w:p w:rsidR="00013083" w:rsidRDefault="00013083" w:rsidP="002C4913">
      <w:pPr>
        <w:pStyle w:val="Heading3"/>
      </w:pPr>
      <w:bookmarkStart w:id="1434" w:name="_Toc333413779"/>
      <w:r>
        <w:t>A single varying array (two varying dimensions)</w:t>
      </w:r>
      <w:bookmarkEnd w:id="1434"/>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35"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36">
          <w:tblGrid>
            <w:gridCol w:w="9576"/>
          </w:tblGrid>
        </w:tblGridChange>
      </w:tblGrid>
      <w:tr w:rsidR="001B3904" w:rsidRPr="001B3904" w:rsidTr="001F0A3D">
        <w:tc>
          <w:tcPr>
            <w:tcW w:w="9576" w:type="dxa"/>
            <w:tcPrChange w:id="1437"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38"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39" w:author="Author">
              <w:tcPr>
                <w:tcW w:w="9576" w:type="dxa"/>
              </w:tcPr>
            </w:tcPrChange>
          </w:tcPr>
          <w:p w:rsidR="001B3904" w:rsidRPr="001B3904" w:rsidRDefault="001B3904" w:rsidP="001B3904">
            <w:pPr>
              <w:spacing w:after="0"/>
              <w:ind w:left="0"/>
              <w:jc w:val="left"/>
            </w:pPr>
            <w:r w:rsidRPr="001B3904">
              <w:t>&lt;Dim</w:t>
            </w:r>
            <w:del w:id="1440" w:author="Author">
              <w:r w:rsidRPr="001B3904" w:rsidDel="00892CB0">
                <w:delText>ension</w:delText>
              </w:r>
            </w:del>
            <w:r w:rsidRPr="001B3904">
              <w:t xml:space="preserve"> size=”*”/&gt;</w:t>
            </w:r>
          </w:p>
        </w:tc>
      </w:tr>
      <w:tr w:rsidR="001B3904" w:rsidRPr="001B3904" w:rsidTr="001F0A3D">
        <w:tc>
          <w:tcPr>
            <w:tcW w:w="9576" w:type="dxa"/>
            <w:tcPrChange w:id="1441" w:author="Author">
              <w:tcPr>
                <w:tcW w:w="9576" w:type="dxa"/>
              </w:tcPr>
            </w:tcPrChange>
          </w:tcPr>
          <w:p w:rsidR="001B3904" w:rsidRPr="001B3904" w:rsidRDefault="001B3904" w:rsidP="001B3904">
            <w:pPr>
              <w:spacing w:after="0"/>
              <w:ind w:left="0"/>
              <w:jc w:val="left"/>
            </w:pPr>
            <w:r w:rsidRPr="001B3904">
              <w:t>&lt;Dim</w:t>
            </w:r>
            <w:del w:id="1442" w:author="Author">
              <w:r w:rsidRPr="001B3904" w:rsidDel="00892CB0">
                <w:delText>ension</w:delText>
              </w:r>
            </w:del>
            <w:r w:rsidRPr="001B3904">
              <w:t xml:space="preserve"> size=”*”/&gt;</w:t>
            </w:r>
          </w:p>
        </w:tc>
      </w:tr>
      <w:tr w:rsidR="001B3904" w:rsidRPr="001B3904" w:rsidTr="001F0A3D">
        <w:tc>
          <w:tcPr>
            <w:tcW w:w="9576" w:type="dxa"/>
            <w:tcPrChange w:id="1443"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44"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45" w:author="Author">
              <w:tcPr>
                <w:tcW w:w="9576" w:type="dxa"/>
              </w:tcPr>
            </w:tcPrChange>
          </w:tcPr>
          <w:p w:rsidR="001B3904" w:rsidRPr="001B3904" w:rsidRDefault="001B3904" w:rsidP="001B3904">
            <w:pPr>
              <w:spacing w:after="0"/>
              <w:ind w:left="0"/>
              <w:jc w:val="left"/>
            </w:pPr>
            <w:r w:rsidRPr="001B3904">
              <w:lastRenderedPageBreak/>
              <w:t>...</w:t>
            </w:r>
          </w:p>
        </w:tc>
      </w:tr>
      <w:tr w:rsidR="001B3904" w:rsidRPr="001B3904" w:rsidTr="001F0A3D">
        <w:tc>
          <w:tcPr>
            <w:tcW w:w="9576" w:type="dxa"/>
            <w:tcPrChange w:id="1446"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4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48"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1449"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0" w:author="Author">
              <w:tcPr>
                <w:tcW w:w="9576" w:type="dxa"/>
              </w:tcPr>
            </w:tcPrChange>
          </w:tcPr>
          <w:p w:rsidR="001B3904" w:rsidRPr="001B3904" w:rsidRDefault="001B3904" w:rsidP="001B3904">
            <w:pPr>
              <w:spacing w:after="0"/>
              <w:ind w:left="0"/>
              <w:jc w:val="left"/>
            </w:pPr>
            <w:r w:rsidRPr="001B3904">
              <w:t xml:space="preserve">3 x00 x01 x02 </w:t>
            </w:r>
          </w:p>
        </w:tc>
      </w:tr>
      <w:tr w:rsidR="001B3904" w:rsidRPr="001B3904" w:rsidTr="001F0A3D">
        <w:tc>
          <w:tcPr>
            <w:tcW w:w="9576" w:type="dxa"/>
            <w:tcPrChange w:id="145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2" w:author="Author">
              <w:tcPr>
                <w:tcW w:w="9576" w:type="dxa"/>
              </w:tcPr>
            </w:tcPrChange>
          </w:tcPr>
          <w:p w:rsidR="001B3904" w:rsidRPr="001B3904" w:rsidRDefault="001B3904" w:rsidP="001B3904">
            <w:pPr>
              <w:spacing w:after="0"/>
              <w:ind w:left="0"/>
              <w:jc w:val="left"/>
            </w:pPr>
            <w:r w:rsidRPr="001B3904">
              <w:t>6 x10 x11 x12 x3 x14 x15</w:t>
            </w:r>
          </w:p>
        </w:tc>
      </w:tr>
      <w:tr w:rsidR="001B3904" w:rsidRPr="001B3904" w:rsidTr="001F0A3D">
        <w:tc>
          <w:tcPr>
            <w:tcW w:w="9576" w:type="dxa"/>
            <w:tcPrChange w:id="145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4" w:author="Author">
              <w:tcPr>
                <w:tcW w:w="9576" w:type="dxa"/>
              </w:tcPr>
            </w:tcPrChange>
          </w:tcPr>
          <w:p w:rsidR="001B3904" w:rsidRPr="001B3904" w:rsidRDefault="001B3904" w:rsidP="001B3904">
            <w:pPr>
              <w:spacing w:after="0"/>
              <w:ind w:left="0"/>
              <w:jc w:val="left"/>
            </w:pPr>
            <w:r w:rsidRPr="001B3904">
              <w:t xml:space="preserve">1  x20 </w:t>
            </w:r>
          </w:p>
        </w:tc>
      </w:tr>
      <w:tr w:rsidR="001B3904" w:rsidRPr="001B3904" w:rsidTr="001F0A3D">
        <w:tc>
          <w:tcPr>
            <w:tcW w:w="9576" w:type="dxa"/>
            <w:tcPrChange w:id="1455"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5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7" w:author="Author">
              <w:tcPr>
                <w:tcW w:w="9576" w:type="dxa"/>
              </w:tcPr>
            </w:tcPrChange>
          </w:tcPr>
          <w:p w:rsidR="001B3904" w:rsidRPr="001B3904" w:rsidRDefault="001B3904" w:rsidP="001B3904">
            <w:pPr>
              <w:spacing w:after="0"/>
              <w:ind w:left="0"/>
              <w:jc w:val="left"/>
            </w:pPr>
            <w:r w:rsidRPr="001B3904">
              <w:t>--&lt;&lt;boundary&gt;&gt;</w:t>
            </w:r>
          </w:p>
        </w:tc>
      </w:tr>
      <w:tr w:rsidR="001B3904" w:rsidRPr="001B3904" w:rsidTr="001F0A3D">
        <w:tc>
          <w:tcPr>
            <w:tcW w:w="9576" w:type="dxa"/>
            <w:tcPrChange w:id="145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59" w:author="Author">
              <w:tcPr>
                <w:tcW w:w="9576" w:type="dxa"/>
              </w:tcPr>
            </w:tcPrChange>
          </w:tcPr>
          <w:p w:rsidR="001B3904" w:rsidRPr="001B3904" w:rsidRDefault="001B3904" w:rsidP="001B3904">
            <w:pPr>
              <w:spacing w:after="0"/>
              <w:ind w:left="0"/>
              <w:jc w:val="left"/>
            </w:pPr>
            <w:r w:rsidRPr="001B3904">
              <w:t>A varying array of structures</w:t>
            </w:r>
          </w:p>
        </w:tc>
      </w:tr>
      <w:tr w:rsidR="001B3904" w:rsidRPr="001B3904" w:rsidTr="001F0A3D">
        <w:tc>
          <w:tcPr>
            <w:tcW w:w="9576" w:type="dxa"/>
            <w:tcPrChange w:id="1460"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61"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1462"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63" w:author="Author">
              <w:tcPr>
                <w:tcW w:w="9576" w:type="dxa"/>
              </w:tcPr>
            </w:tcPrChange>
          </w:tcPr>
          <w:p w:rsidR="001B3904" w:rsidRPr="001B3904" w:rsidRDefault="001B3904" w:rsidP="001B3904">
            <w:pPr>
              <w:spacing w:after="0"/>
              <w:ind w:left="0"/>
              <w:jc w:val="left"/>
            </w:pPr>
            <w:r w:rsidRPr="001B3904">
              <w:t>&lt;Dim</w:t>
            </w:r>
            <w:del w:id="1464" w:author="Author">
              <w:r w:rsidRPr="001B3904" w:rsidDel="00892CB0">
                <w:delText>ension</w:delText>
              </w:r>
            </w:del>
            <w:r w:rsidRPr="001B3904">
              <w:t xml:space="preserve"> size=”4”/&gt;</w:t>
            </w:r>
          </w:p>
        </w:tc>
      </w:tr>
      <w:tr w:rsidR="001B3904" w:rsidRPr="001B3904" w:rsidTr="001F0A3D">
        <w:tc>
          <w:tcPr>
            <w:tcW w:w="9576" w:type="dxa"/>
            <w:tcPrChange w:id="1465" w:author="Author">
              <w:tcPr>
                <w:tcW w:w="9576" w:type="dxa"/>
              </w:tcPr>
            </w:tcPrChange>
          </w:tcPr>
          <w:p w:rsidR="001B3904" w:rsidRPr="001B3904" w:rsidRDefault="001B3904" w:rsidP="001B3904">
            <w:pPr>
              <w:spacing w:after="0"/>
              <w:ind w:left="0"/>
              <w:jc w:val="left"/>
            </w:pPr>
            <w:r w:rsidRPr="001B3904">
              <w:t>&lt;Dim</w:t>
            </w:r>
            <w:del w:id="1466" w:author="Author">
              <w:r w:rsidRPr="001B3904" w:rsidDel="00892CB0">
                <w:delText>ension</w:delText>
              </w:r>
            </w:del>
            <w:r w:rsidRPr="001B3904">
              <w:t xml:space="preserve"> size=”4”/&gt;</w:t>
            </w:r>
          </w:p>
        </w:tc>
      </w:tr>
      <w:tr w:rsidR="001B3904" w:rsidRPr="001B3904" w:rsidTr="001F0A3D">
        <w:tc>
          <w:tcPr>
            <w:tcW w:w="9576" w:type="dxa"/>
            <w:tcPrChange w:id="1467"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68"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1469" w:author="Author">
              <w:tcPr>
                <w:tcW w:w="9576" w:type="dxa"/>
              </w:tcPr>
            </w:tcPrChange>
          </w:tcPr>
          <w:p w:rsidR="001B3904" w:rsidRPr="001B3904" w:rsidRDefault="001B3904" w:rsidP="001B3904">
            <w:pPr>
              <w:spacing w:after="0"/>
              <w:ind w:left="0"/>
              <w:jc w:val="left"/>
            </w:pPr>
            <w:r w:rsidRPr="001B3904">
              <w:t>&lt;Dim</w:t>
            </w:r>
            <w:ins w:id="1470" w:author="Author">
              <w:r w:rsidR="00892CB0">
                <w:t xml:space="preserve"> </w:t>
              </w:r>
            </w:ins>
            <w:del w:id="1471" w:author="Author">
              <w:r w:rsidRPr="001B3904" w:rsidDel="00892CB0">
                <w:delText xml:space="preserve">ension </w:delText>
              </w:r>
            </w:del>
            <w:r w:rsidRPr="001B3904">
              <w:t>size=”*”/&gt;</w:t>
            </w:r>
          </w:p>
        </w:tc>
      </w:tr>
      <w:tr w:rsidR="001B3904" w:rsidRPr="001B3904" w:rsidTr="001F0A3D">
        <w:tc>
          <w:tcPr>
            <w:tcW w:w="9576" w:type="dxa"/>
            <w:tcPrChange w:id="1472"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1473"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474"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475"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476"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77" w:author="Author">
              <w:tcPr>
                <w:tcW w:w="9576" w:type="dxa"/>
              </w:tcPr>
            </w:tcPrChange>
          </w:tcPr>
          <w:p w:rsidR="001B3904" w:rsidRPr="001B3904" w:rsidRDefault="001B3904" w:rsidP="001B3904">
            <w:pPr>
              <w:spacing w:after="0"/>
              <w:ind w:left="0"/>
              <w:jc w:val="left"/>
            </w:pPr>
            <w:r w:rsidRPr="001B3904">
              <w:t>2</w:t>
            </w:r>
          </w:p>
        </w:tc>
      </w:tr>
      <w:tr w:rsidR="001B3904" w:rsidRPr="001B3904" w:rsidTr="001F0A3D">
        <w:tc>
          <w:tcPr>
            <w:tcW w:w="9576" w:type="dxa"/>
            <w:tcPrChange w:id="1478"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79" w:author="Author">
              <w:tcPr>
                <w:tcW w:w="9576" w:type="dxa"/>
              </w:tcPr>
            </w:tcPrChange>
          </w:tcPr>
          <w:p w:rsidR="001B3904" w:rsidRPr="001B3904" w:rsidRDefault="001B3904" w:rsidP="001B3904">
            <w:pPr>
              <w:spacing w:after="0"/>
              <w:ind w:left="0"/>
              <w:jc w:val="left"/>
            </w:pPr>
            <w:r w:rsidRPr="001B3904">
              <w:t>x00 x01 x02 x03 x10 x11 x12 x13</w:t>
            </w:r>
          </w:p>
        </w:tc>
      </w:tr>
      <w:tr w:rsidR="001B3904" w:rsidRPr="001B3904" w:rsidTr="001F0A3D">
        <w:tc>
          <w:tcPr>
            <w:tcW w:w="9576" w:type="dxa"/>
            <w:tcPrChange w:id="1480"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481"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82" w:author="Author">
              <w:tcPr>
                <w:tcW w:w="9576" w:type="dxa"/>
              </w:tcPr>
            </w:tcPrChange>
          </w:tcPr>
          <w:p w:rsidR="001B3904" w:rsidRPr="001B3904" w:rsidRDefault="001B3904" w:rsidP="001B3904">
            <w:pPr>
              <w:spacing w:after="0"/>
              <w:ind w:left="0"/>
              <w:jc w:val="left"/>
            </w:pPr>
            <w:r w:rsidRPr="001B3904">
              <w:t xml:space="preserve">x00 x01 x02 x03 x10 x11 x12 x13 </w:t>
            </w:r>
          </w:p>
        </w:tc>
      </w:tr>
      <w:tr w:rsidR="001B3904" w:rsidRPr="001B3904" w:rsidTr="001F0A3D">
        <w:tc>
          <w:tcPr>
            <w:tcW w:w="9576" w:type="dxa"/>
            <w:tcPrChange w:id="1483"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484"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48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486"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013083" w:rsidRDefault="00065F92" w:rsidP="001B3904">
      <w:r>
        <w:t>Not</w:t>
      </w:r>
      <w:r w:rsidR="001B3904">
        <w:t>e</w:t>
      </w:r>
      <w:r>
        <w:t xml:space="preserve"> that two rows are assumed.</w:t>
      </w:r>
    </w:p>
    <w:p w:rsidR="00013083" w:rsidRDefault="00065F92" w:rsidP="002C4913">
      <w:pPr>
        <w:pStyle w:val="Heading3"/>
      </w:pPr>
      <w:bookmarkStart w:id="1487" w:name="_Toc333413780"/>
      <w:r>
        <w:t>A</w:t>
      </w:r>
      <w:r w:rsidR="00013083">
        <w:t xml:space="preserve"> varying</w:t>
      </w:r>
      <w:r w:rsidR="0057390F">
        <w:t xml:space="preserve"> array of structures with fields</w:t>
      </w:r>
      <w:r w:rsidR="00013083">
        <w:t xml:space="preserve"> that have varying dimensions</w:t>
      </w:r>
      <w:bookmarkEnd w:id="1487"/>
    </w:p>
    <w:p w:rsidR="001B3904" w:rsidRPr="001B3904" w:rsidRDefault="001B3904"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488"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489">
          <w:tblGrid>
            <w:gridCol w:w="9576"/>
          </w:tblGrid>
        </w:tblGridChange>
      </w:tblGrid>
      <w:tr w:rsidR="001B3904" w:rsidRPr="001B3904" w:rsidTr="001F0A3D">
        <w:tc>
          <w:tcPr>
            <w:tcW w:w="9576" w:type="dxa"/>
            <w:tcPrChange w:id="1490" w:author="Author">
              <w:tcPr>
                <w:tcW w:w="9576" w:type="dxa"/>
              </w:tcPr>
            </w:tcPrChange>
          </w:tcPr>
          <w:p w:rsidR="001B3904" w:rsidRPr="001B3904" w:rsidRDefault="001B3904" w:rsidP="001B3904">
            <w:pPr>
              <w:spacing w:after="0"/>
              <w:ind w:left="0"/>
              <w:jc w:val="left"/>
            </w:pPr>
            <w:r w:rsidRPr="001B3904">
              <w:t>&lt;Group name=”foo”&gt;</w:t>
            </w:r>
          </w:p>
        </w:tc>
      </w:tr>
      <w:tr w:rsidR="001B3904" w:rsidRPr="001B3904" w:rsidTr="001F0A3D">
        <w:tc>
          <w:tcPr>
            <w:tcW w:w="9576" w:type="dxa"/>
            <w:tcPrChange w:id="1491" w:author="Author">
              <w:tcPr>
                <w:tcW w:w="9576" w:type="dxa"/>
              </w:tcPr>
            </w:tcPrChange>
          </w:tcPr>
          <w:p w:rsidR="001B3904" w:rsidRPr="001B3904" w:rsidRDefault="001B3904" w:rsidP="001B3904">
            <w:pPr>
              <w:spacing w:after="0"/>
              <w:ind w:left="0"/>
              <w:jc w:val="left"/>
            </w:pPr>
            <w:r w:rsidRPr="001B3904">
              <w:t>&lt;Structure name=”s”&gt;</w:t>
            </w:r>
          </w:p>
        </w:tc>
      </w:tr>
      <w:tr w:rsidR="001B3904" w:rsidRPr="001B3904" w:rsidTr="001F0A3D">
        <w:tc>
          <w:tcPr>
            <w:tcW w:w="9576" w:type="dxa"/>
            <w:tcPrChange w:id="1492" w:author="Author">
              <w:tcPr>
                <w:tcW w:w="9576" w:type="dxa"/>
              </w:tcPr>
            </w:tcPrChange>
          </w:tcPr>
          <w:p w:rsidR="001B3904" w:rsidRPr="001B3904" w:rsidRDefault="001B3904" w:rsidP="001B3904">
            <w:pPr>
              <w:spacing w:after="0"/>
              <w:ind w:left="0"/>
              <w:jc w:val="left"/>
            </w:pPr>
            <w:r w:rsidRPr="001B3904">
              <w:t>&lt;Int32 name=”x”&gt;</w:t>
            </w:r>
          </w:p>
        </w:tc>
      </w:tr>
      <w:tr w:rsidR="001B3904" w:rsidRPr="001B3904" w:rsidTr="001F0A3D">
        <w:tc>
          <w:tcPr>
            <w:tcW w:w="9576" w:type="dxa"/>
            <w:tcPrChange w:id="1493" w:author="Author">
              <w:tcPr>
                <w:tcW w:w="9576" w:type="dxa"/>
              </w:tcPr>
            </w:tcPrChange>
          </w:tcPr>
          <w:p w:rsidR="001B3904" w:rsidRPr="001B3904" w:rsidRDefault="001B3904" w:rsidP="001B3904">
            <w:pPr>
              <w:spacing w:after="0"/>
              <w:ind w:left="0"/>
              <w:jc w:val="left"/>
            </w:pPr>
            <w:r w:rsidRPr="001B3904">
              <w:lastRenderedPageBreak/>
              <w:t>&lt;Dim</w:t>
            </w:r>
            <w:del w:id="1494" w:author="Author">
              <w:r w:rsidRPr="001B3904" w:rsidDel="00892CB0">
                <w:delText>ension</w:delText>
              </w:r>
            </w:del>
            <w:r w:rsidRPr="001B3904">
              <w:t xml:space="preserve"> size=”2”/&gt;</w:t>
            </w:r>
          </w:p>
        </w:tc>
      </w:tr>
      <w:tr w:rsidR="001B3904" w:rsidRPr="001B3904" w:rsidTr="001F0A3D">
        <w:tc>
          <w:tcPr>
            <w:tcW w:w="9576" w:type="dxa"/>
            <w:tcPrChange w:id="1495" w:author="Author">
              <w:tcPr>
                <w:tcW w:w="9576" w:type="dxa"/>
              </w:tcPr>
            </w:tcPrChange>
          </w:tcPr>
          <w:p w:rsidR="001B3904" w:rsidRPr="001B3904" w:rsidRDefault="001B3904" w:rsidP="001B3904">
            <w:pPr>
              <w:spacing w:after="0"/>
              <w:ind w:left="0"/>
              <w:jc w:val="left"/>
            </w:pPr>
            <w:r w:rsidRPr="001B3904">
              <w:t>&lt;Dim</w:t>
            </w:r>
            <w:del w:id="1496" w:author="Author">
              <w:r w:rsidRPr="001B3904" w:rsidDel="00892CB0">
                <w:delText>ension</w:delText>
              </w:r>
            </w:del>
            <w:r w:rsidRPr="001B3904">
              <w:t xml:space="preserve"> size=”*”/&gt;</w:t>
            </w:r>
          </w:p>
        </w:tc>
      </w:tr>
      <w:tr w:rsidR="001B3904" w:rsidRPr="001B3904" w:rsidTr="001F0A3D">
        <w:tc>
          <w:tcPr>
            <w:tcW w:w="9576" w:type="dxa"/>
            <w:tcPrChange w:id="1497" w:author="Author">
              <w:tcPr>
                <w:tcW w:w="9576" w:type="dxa"/>
              </w:tcPr>
            </w:tcPrChange>
          </w:tcPr>
          <w:p w:rsidR="001B3904" w:rsidRPr="001B3904" w:rsidRDefault="001B3904" w:rsidP="001B3904">
            <w:pPr>
              <w:spacing w:after="0"/>
              <w:ind w:left="0"/>
              <w:jc w:val="left"/>
            </w:pPr>
            <w:r w:rsidRPr="001B3904">
              <w:t>&lt;/Int32&gt;</w:t>
            </w:r>
          </w:p>
        </w:tc>
      </w:tr>
      <w:tr w:rsidR="001B3904" w:rsidRPr="001B3904" w:rsidTr="001F0A3D">
        <w:tc>
          <w:tcPr>
            <w:tcW w:w="9576" w:type="dxa"/>
            <w:tcPrChange w:id="1498" w:author="Author">
              <w:tcPr>
                <w:tcW w:w="9576" w:type="dxa"/>
              </w:tcPr>
            </w:tcPrChange>
          </w:tcPr>
          <w:p w:rsidR="001B3904" w:rsidRPr="001B3904" w:rsidRDefault="001B3904" w:rsidP="001B3904">
            <w:pPr>
              <w:spacing w:after="0"/>
              <w:ind w:left="0"/>
              <w:jc w:val="left"/>
            </w:pPr>
            <w:r w:rsidRPr="001B3904">
              <w:t>&lt;Float64 name=”y”/&gt;</w:t>
            </w:r>
          </w:p>
        </w:tc>
      </w:tr>
      <w:tr w:rsidR="001B3904" w:rsidRPr="001B3904" w:rsidTr="001F0A3D">
        <w:tc>
          <w:tcPr>
            <w:tcW w:w="9576" w:type="dxa"/>
            <w:tcPrChange w:id="1499" w:author="Author">
              <w:tcPr>
                <w:tcW w:w="9576" w:type="dxa"/>
              </w:tcPr>
            </w:tcPrChange>
          </w:tcPr>
          <w:p w:rsidR="001B3904" w:rsidRPr="001B3904" w:rsidRDefault="001B3904" w:rsidP="001B3904">
            <w:pPr>
              <w:spacing w:after="0"/>
              <w:ind w:left="0"/>
              <w:jc w:val="left"/>
            </w:pPr>
            <w:r w:rsidRPr="001B3904">
              <w:t>&lt;Dim</w:t>
            </w:r>
            <w:del w:id="1500" w:author="Author">
              <w:r w:rsidRPr="001B3904" w:rsidDel="00892CB0">
                <w:delText>ension</w:delText>
              </w:r>
            </w:del>
            <w:r w:rsidRPr="001B3904">
              <w:t xml:space="preserve"> size=”*”/&gt;</w:t>
            </w:r>
          </w:p>
        </w:tc>
      </w:tr>
      <w:tr w:rsidR="001B3904" w:rsidRPr="001B3904" w:rsidTr="001F0A3D">
        <w:tc>
          <w:tcPr>
            <w:tcW w:w="9576" w:type="dxa"/>
            <w:tcPrChange w:id="1501" w:author="Author">
              <w:tcPr>
                <w:tcW w:w="9576" w:type="dxa"/>
              </w:tcPr>
            </w:tcPrChange>
          </w:tcPr>
          <w:p w:rsidR="001B3904" w:rsidRPr="001B3904" w:rsidRDefault="001B3904" w:rsidP="001B3904">
            <w:pPr>
              <w:spacing w:after="0"/>
              <w:ind w:left="0"/>
              <w:jc w:val="left"/>
            </w:pPr>
            <w:r w:rsidRPr="001B3904">
              <w:t>&lt;/Structure&gt;</w:t>
            </w:r>
          </w:p>
        </w:tc>
      </w:tr>
      <w:tr w:rsidR="001B3904" w:rsidRPr="001B3904" w:rsidTr="001F0A3D">
        <w:tc>
          <w:tcPr>
            <w:tcW w:w="9576" w:type="dxa"/>
            <w:tcPrChange w:id="1502" w:author="Author">
              <w:tcPr>
                <w:tcW w:w="9576" w:type="dxa"/>
              </w:tcPr>
            </w:tcPrChange>
          </w:tcPr>
          <w:p w:rsidR="001B3904" w:rsidRPr="001B3904" w:rsidRDefault="001B3904" w:rsidP="001B3904">
            <w:pPr>
              <w:spacing w:after="0"/>
              <w:ind w:left="0"/>
              <w:jc w:val="left"/>
            </w:pPr>
            <w:r w:rsidRPr="001B3904">
              <w:t>&lt;/Group&gt;</w:t>
            </w:r>
          </w:p>
        </w:tc>
      </w:tr>
      <w:tr w:rsidR="001B3904" w:rsidRPr="001B3904" w:rsidTr="001F0A3D">
        <w:tc>
          <w:tcPr>
            <w:tcW w:w="9576" w:type="dxa"/>
            <w:tcPrChange w:id="1503" w:author="Author">
              <w:tcPr>
                <w:tcW w:w="9576" w:type="dxa"/>
              </w:tcPr>
            </w:tcPrChange>
          </w:tcPr>
          <w:p w:rsidR="001B3904" w:rsidRPr="001B3904" w:rsidRDefault="001B3904" w:rsidP="001B3904">
            <w:pPr>
              <w:spacing w:after="0"/>
              <w:ind w:left="0"/>
              <w:jc w:val="left"/>
            </w:pPr>
            <w:r w:rsidRPr="001B3904">
              <w:t>...</w:t>
            </w:r>
          </w:p>
        </w:tc>
      </w:tr>
      <w:tr w:rsidR="001B3904" w:rsidRPr="001B3904" w:rsidTr="001F0A3D">
        <w:tc>
          <w:tcPr>
            <w:tcW w:w="9576" w:type="dxa"/>
            <w:tcPrChange w:id="1504" w:author="Author">
              <w:tcPr>
                <w:tcW w:w="9576" w:type="dxa"/>
              </w:tcPr>
            </w:tcPrChange>
          </w:tcPr>
          <w:p w:rsidR="001B3904" w:rsidRPr="001B3904" w:rsidRDefault="001B3904" w:rsidP="001B3904">
            <w:pPr>
              <w:spacing w:after="0"/>
              <w:ind w:left="0"/>
              <w:jc w:val="left"/>
            </w:pPr>
            <w:r w:rsidRPr="001B3904">
              <w:t>Content-Length: &lt;&lt;-1 or the size in bytes of the binary data&gt;&gt;</w:t>
            </w:r>
          </w:p>
        </w:tc>
      </w:tr>
      <w:tr w:rsidR="001B3904" w:rsidRPr="001B3904" w:rsidTr="001F0A3D">
        <w:tc>
          <w:tcPr>
            <w:tcW w:w="9576" w:type="dxa"/>
            <w:tcPrChange w:id="1505"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06" w:author="Author">
              <w:tcPr>
                <w:tcW w:w="9576" w:type="dxa"/>
              </w:tcPr>
            </w:tcPrChange>
          </w:tcPr>
          <w:p w:rsidR="001B3904" w:rsidRPr="001B3904" w:rsidRDefault="001B3904" w:rsidP="001B3904">
            <w:pPr>
              <w:spacing w:after="0"/>
              <w:ind w:left="0"/>
              <w:jc w:val="left"/>
            </w:pPr>
            <w:r w:rsidRPr="001B3904">
              <w:t>3</w:t>
            </w:r>
          </w:p>
        </w:tc>
      </w:tr>
      <w:tr w:rsidR="001B3904" w:rsidRPr="001B3904" w:rsidTr="001F0A3D">
        <w:tc>
          <w:tcPr>
            <w:tcW w:w="9576" w:type="dxa"/>
            <w:tcPrChange w:id="150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08" w:author="Author">
              <w:tcPr>
                <w:tcW w:w="9576" w:type="dxa"/>
              </w:tcPr>
            </w:tcPrChange>
          </w:tcPr>
          <w:p w:rsidR="001B3904" w:rsidRPr="001B3904" w:rsidRDefault="001B3904" w:rsidP="001B3904">
            <w:pPr>
              <w:spacing w:after="0"/>
              <w:ind w:left="0"/>
              <w:jc w:val="left"/>
            </w:pPr>
            <w:r w:rsidRPr="001B3904">
              <w:t xml:space="preserve">1 x00 4 x10 x11 x12 x13 </w:t>
            </w:r>
          </w:p>
        </w:tc>
      </w:tr>
      <w:tr w:rsidR="001B3904" w:rsidRPr="001B3904" w:rsidTr="001F0A3D">
        <w:tc>
          <w:tcPr>
            <w:tcW w:w="9576" w:type="dxa"/>
            <w:tcPrChange w:id="1509"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10"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11" w:author="Author">
              <w:tcPr>
                <w:tcW w:w="9576" w:type="dxa"/>
              </w:tcPr>
            </w:tcPrChange>
          </w:tcPr>
          <w:p w:rsidR="001B3904" w:rsidRPr="001B3904" w:rsidRDefault="001B3904" w:rsidP="001B3904">
            <w:pPr>
              <w:spacing w:after="0"/>
              <w:ind w:left="0"/>
              <w:jc w:val="left"/>
            </w:pPr>
            <w:r w:rsidRPr="001B3904">
              <w:t>3 x00 x01 x02 2 x10 x11</w:t>
            </w:r>
          </w:p>
        </w:tc>
      </w:tr>
      <w:tr w:rsidR="001B3904" w:rsidRPr="001B3904" w:rsidTr="001F0A3D">
        <w:tc>
          <w:tcPr>
            <w:tcW w:w="9576" w:type="dxa"/>
            <w:tcPrChange w:id="1512"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13"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14" w:author="Author">
              <w:tcPr>
                <w:tcW w:w="9576" w:type="dxa"/>
              </w:tcPr>
            </w:tcPrChange>
          </w:tcPr>
          <w:p w:rsidR="001B3904" w:rsidRPr="001B3904" w:rsidRDefault="001B3904" w:rsidP="001B3904">
            <w:pPr>
              <w:spacing w:after="0"/>
              <w:ind w:left="0"/>
              <w:jc w:val="left"/>
            </w:pPr>
            <w:r w:rsidRPr="001B3904">
              <w:t>2 x00 x01 2 x10 x11</w:t>
            </w:r>
          </w:p>
        </w:tc>
      </w:tr>
      <w:tr w:rsidR="001B3904" w:rsidRPr="001B3904" w:rsidTr="001F0A3D">
        <w:tc>
          <w:tcPr>
            <w:tcW w:w="9576" w:type="dxa"/>
            <w:tcPrChange w:id="1515" w:author="Author">
              <w:tcPr>
                <w:tcW w:w="9576" w:type="dxa"/>
              </w:tcPr>
            </w:tcPrChange>
          </w:tcPr>
          <w:p w:rsidR="001B3904" w:rsidRPr="001B3904" w:rsidRDefault="001B3904" w:rsidP="001B3904">
            <w:pPr>
              <w:spacing w:after="0"/>
              <w:ind w:left="0"/>
              <w:jc w:val="left"/>
            </w:pPr>
            <w:r w:rsidRPr="001B3904">
              <w:t xml:space="preserve">y </w:t>
            </w:r>
          </w:p>
        </w:tc>
      </w:tr>
      <w:tr w:rsidR="001B3904" w:rsidRPr="001B3904" w:rsidTr="001F0A3D">
        <w:tc>
          <w:tcPr>
            <w:tcW w:w="9576" w:type="dxa"/>
            <w:tcPrChange w:id="1516" w:author="Author">
              <w:tcPr>
                <w:tcW w:w="9576" w:type="dxa"/>
              </w:tcPr>
            </w:tcPrChange>
          </w:tcPr>
          <w:p w:rsidR="001B3904" w:rsidRPr="001B3904" w:rsidRDefault="001B3904" w:rsidP="001B3904">
            <w:pPr>
              <w:spacing w:after="0"/>
              <w:ind w:left="0"/>
              <w:jc w:val="left"/>
            </w:pPr>
            <w:r w:rsidRPr="001B3904">
              <w:t>&lt;&lt;checksum&gt;&gt;</w:t>
            </w:r>
          </w:p>
        </w:tc>
      </w:tr>
      <w:tr w:rsidR="001B3904" w:rsidRPr="001B3904" w:rsidTr="001F0A3D">
        <w:tc>
          <w:tcPr>
            <w:tcW w:w="9576" w:type="dxa"/>
            <w:tcPrChange w:id="1517" w:author="Author">
              <w:tcPr>
                <w:tcW w:w="9576" w:type="dxa"/>
              </w:tcPr>
            </w:tcPrChange>
          </w:tcPr>
          <w:p w:rsidR="001B3904" w:rsidRPr="001B3904" w:rsidRDefault="001B3904" w:rsidP="001B3904">
            <w:pPr>
              <w:spacing w:after="0"/>
              <w:ind w:left="0"/>
              <w:jc w:val="left"/>
            </w:pPr>
          </w:p>
        </w:tc>
      </w:tr>
      <w:tr w:rsidR="001B3904" w:rsidRPr="001B3904" w:rsidTr="001F0A3D">
        <w:tc>
          <w:tcPr>
            <w:tcW w:w="9576" w:type="dxa"/>
            <w:tcPrChange w:id="1518" w:author="Author">
              <w:tcPr>
                <w:tcW w:w="9576" w:type="dxa"/>
              </w:tcPr>
            </w:tcPrChange>
          </w:tcPr>
          <w:p w:rsidR="001B3904" w:rsidRPr="001B3904" w:rsidRDefault="001B3904" w:rsidP="001B3904">
            <w:pPr>
              <w:spacing w:after="0"/>
              <w:ind w:left="0"/>
              <w:jc w:val="left"/>
            </w:pPr>
            <w:r w:rsidRPr="001B3904">
              <w:t>--&lt;&lt;boundary&gt;&gt;</w:t>
            </w:r>
          </w:p>
        </w:tc>
      </w:tr>
    </w:tbl>
    <w:p w:rsidR="00013083" w:rsidRDefault="00013083" w:rsidP="001B3904"/>
    <w:p w:rsidR="00136622" w:rsidRDefault="00136622" w:rsidP="00136622">
      <w:pPr>
        <w:pStyle w:val="Heading1"/>
      </w:pPr>
      <w:bookmarkStart w:id="1519" w:name="_Toc333413781"/>
      <w:r>
        <w:t>DAP4 Chunked Data Representation.</w:t>
      </w:r>
      <w:bookmarkEnd w:id="1519"/>
    </w:p>
    <w:p w:rsidR="00E200DB" w:rsidRDefault="00E200DB" w:rsidP="00136622">
      <w:pPr>
        <w:pStyle w:val="BodyText"/>
      </w:pPr>
      <w:r>
        <w:t xml:space="preserve">An important capability for DAP4 is supporting client in determining when a data transmission fails. </w:t>
      </w:r>
      <w:ins w:id="1520" w:author="Author">
        <w:r w:rsidR="00DF05F0">
          <w:t xml:space="preserve">This is especially difficult when sending binaray data (Section ?). </w:t>
        </w:r>
      </w:ins>
      <w:r>
        <w:t xml:space="preserve">In order to support such a capability, the DAP4 protocol uses a simplified variation on the HTTP/1.1 chunked transmission </w:t>
      </w:r>
      <w:r w:rsidR="00136622">
        <w:t>format</w:t>
      </w:r>
      <w:r>
        <w:t xml:space="preserve"> [cite] to serialize the data </w:t>
      </w:r>
      <w:ins w:id="1521" w:author="Author">
        <w:r w:rsidR="00DF05F0">
          <w:t>p</w:t>
        </w:r>
      </w:ins>
      <w:del w:id="1522" w:author="Author">
        <w:r w:rsidDel="00DF05F0">
          <w:delText>P</w:delText>
        </w:r>
      </w:del>
      <w:r>
        <w:t xml:space="preserve">art of the response document so that errors are simple to detect. Furthermore, this </w:t>
      </w:r>
      <w:r w:rsidR="00136622">
        <w:t>format</w:t>
      </w:r>
      <w:r>
        <w:t xml:space="preserve"> is independent of the form or content of that part of the response, so the same </w:t>
      </w:r>
      <w:r w:rsidR="00136622">
        <w:t>format</w:t>
      </w:r>
      <w:r>
        <w:t xml:space="preserve"> can be used with different response forms or dropped when/if DAP is used with protocols that support out-of-band error signaling, simplifying our ongoing refinement of the protocol.</w:t>
      </w:r>
    </w:p>
    <w:p w:rsidR="00E200DB" w:rsidRDefault="00E200DB" w:rsidP="00136622">
      <w:pPr>
        <w:pStyle w:val="BodyText"/>
      </w:pPr>
      <w:r>
        <w:t>The data part of a</w:t>
      </w:r>
      <w:r w:rsidR="00136622">
        <w:t xml:space="preserve"> response document is</w:t>
      </w:r>
      <w:r w:rsidR="00F93DBD">
        <w:t xml:space="preserve"> </w:t>
      </w:r>
      <w:r w:rsidR="000072F8">
        <w:t>“</w:t>
      </w:r>
      <w:r>
        <w:t>chunked</w:t>
      </w:r>
      <w:r w:rsidR="000072F8">
        <w:t>”</w:t>
      </w:r>
      <w:r>
        <w:t xml:space="preserve"> in a fashion similar to that outlined in HTTP/1.1. However, in addition to a prefix indicating the size of the chunk, DAP4 includes a chunk-type code. This provides a way for the receiver to know if the next chunk is part of the data response or if it contains an error response (</w:t>
      </w:r>
      <w:del w:id="1523" w:author="Author">
        <w:r w:rsidRPr="000072F8" w:rsidDel="0095389A">
          <w:rPr>
            <w:color w:val="FF0000"/>
          </w:rPr>
          <w:delText>Section ?</w:delText>
        </w:r>
      </w:del>
      <w:ins w:id="1524" w:author="Author">
        <w:r w:rsidR="0095389A">
          <w:rPr>
            <w:color w:val="FF0000"/>
          </w:rPr>
          <w:t>Section ?</w:t>
        </w:r>
      </w:ins>
      <w:r>
        <w:t xml:space="preserve">). In the latter case, the client should assume that the data response </w:t>
      </w:r>
      <w:r w:rsidR="00136622">
        <w:t xml:space="preserve">has </w:t>
      </w:r>
      <w:r>
        <w:t>ended, even though the correct closing information was not provided.</w:t>
      </w:r>
    </w:p>
    <w:p w:rsidR="00E200DB" w:rsidRDefault="00136622" w:rsidP="00136622">
      <w:pPr>
        <w:pStyle w:val="BodyText"/>
      </w:pPr>
      <w:r>
        <w:t>Each chunk is</w:t>
      </w:r>
      <w:r w:rsidR="00E200DB">
        <w:t xml:space="preserve"> prefixed by a chunk header consisting of a chunk type and byte count, all contai</w:t>
      </w:r>
      <w:r w:rsidR="00825BAD">
        <w:t xml:space="preserve">ned in a single four-byte word and </w:t>
      </w:r>
      <w:r w:rsidR="00E200DB">
        <w:t xml:space="preserve">encoded using network byte order. The chunk type will be encoded in the high-order byte of the four-byte word and chunk size will be given by the three remaining bytes of that word. The maximum chunk size possible is 2^24 (16 777 216) bytes. Immediately following the four-byte chunk header will be chunk-count bytes followed by </w:t>
      </w:r>
      <w:r w:rsidR="00E200DB">
        <w:lastRenderedPageBreak/>
        <w:t>another chunk header.</w:t>
      </w:r>
      <w:r w:rsidR="00825BAD">
        <w:t xml:space="preserve"> More precisely the initial four bytes of the chunk are decoded using the following steps.</w:t>
      </w:r>
    </w:p>
    <w:p w:rsidR="00825BAD" w:rsidRDefault="00825BAD" w:rsidP="009C62DE">
      <w:pPr>
        <w:pStyle w:val="ListNumber"/>
        <w:numPr>
          <w:ilvl w:val="0"/>
          <w:numId w:val="58"/>
        </w:numPr>
      </w:pPr>
      <w:r>
        <w:t>Treat the 32 bit header a single unsigned integer.</w:t>
      </w:r>
    </w:p>
    <w:p w:rsidR="00825BAD" w:rsidRDefault="00825BAD" w:rsidP="009C62DE">
      <w:pPr>
        <w:pStyle w:val="ListNumber"/>
        <w:numPr>
          <w:ilvl w:val="0"/>
          <w:numId w:val="58"/>
        </w:numPr>
      </w:pPr>
      <w:r>
        <w:t xml:space="preserve">Convert the integer from network byte order to the local machine byte order by swapping bytes as necessary (see </w:t>
      </w:r>
      <w:del w:id="1525" w:author="Author">
        <w:r w:rsidRPr="00734C51" w:rsidDel="0095389A">
          <w:delText>Section ?</w:delText>
        </w:r>
      </w:del>
      <w:ins w:id="1526" w:author="Author">
        <w:r w:rsidR="0095389A" w:rsidRPr="00734C51">
          <w:t>Section ?</w:t>
        </w:r>
      </w:ins>
      <w:r>
        <w:t>). Let the resulting integer be called H.</w:t>
      </w:r>
    </w:p>
    <w:p w:rsidR="00825BAD" w:rsidRDefault="00825BAD" w:rsidP="009C62DE">
      <w:pPr>
        <w:pStyle w:val="ListNumber"/>
        <w:numPr>
          <w:ilvl w:val="0"/>
          <w:numId w:val="58"/>
        </w:numPr>
      </w:pPr>
      <w:r>
        <w:t>Compute the chunk type by the following expression: type = (H &gt;&gt; 24) &amp; 0xff (Using C-language operators).</w:t>
      </w:r>
    </w:p>
    <w:p w:rsidR="00825BAD" w:rsidRDefault="00825BAD" w:rsidP="009C62DE">
      <w:pPr>
        <w:pStyle w:val="ListNumber"/>
        <w:numPr>
          <w:ilvl w:val="0"/>
          <w:numId w:val="58"/>
        </w:numPr>
      </w:pPr>
      <w:r>
        <w:t>Compute the chunk length by the following expression: length = (H &amp; 0x00ffffff) (Using C-language operators).</w:t>
      </w:r>
    </w:p>
    <w:p w:rsidR="00E200DB" w:rsidRDefault="00E200DB" w:rsidP="00136622">
      <w:pPr>
        <w:pStyle w:val="BodyText"/>
      </w:pPr>
      <w:r>
        <w:t>Three chunk-type types are defined in this proposal:</w:t>
      </w:r>
    </w:p>
    <w:p w:rsidR="00426647" w:rsidDel="00482063" w:rsidRDefault="00426647">
      <w:pPr>
        <w:pStyle w:val="ListBullet"/>
        <w:rPr>
          <w:del w:id="1527" w:author="Author"/>
        </w:rPr>
        <w:pPrChange w:id="1528" w:author="Author">
          <w:pPr>
            <w:pStyle w:val="Paragraph"/>
          </w:pPr>
        </w:pPrChange>
      </w:pPr>
      <w:r>
        <w:t>D</w:t>
      </w:r>
      <w:r w:rsidR="00E200DB">
        <w:t>ata</w:t>
      </w:r>
      <w:ins w:id="1529" w:author="Author">
        <w:r w:rsidR="00482063">
          <w:t xml:space="preserve"> –</w:t>
        </w:r>
      </w:ins>
    </w:p>
    <w:p w:rsidR="00482063" w:rsidRDefault="00E200DB">
      <w:pPr>
        <w:pStyle w:val="ListBullet"/>
        <w:rPr>
          <w:ins w:id="1530" w:author="Author"/>
        </w:rPr>
        <w:pPrChange w:id="1531" w:author="Author">
          <w:pPr>
            <w:pStyle w:val="BodyText"/>
          </w:pPr>
        </w:pPrChange>
      </w:pPr>
      <w:r>
        <w:t>This chunk header prefixes the next chunk in the current data response</w:t>
      </w:r>
    </w:p>
    <w:p w:rsidR="00E200DB" w:rsidDel="00482063" w:rsidRDefault="00E200DB">
      <w:pPr>
        <w:pStyle w:val="ListBullet"/>
        <w:rPr>
          <w:del w:id="1532" w:author="Author"/>
        </w:rPr>
        <w:pPrChange w:id="1533" w:author="Author">
          <w:pPr>
            <w:pStyle w:val="BodyText"/>
          </w:pPr>
        </w:pPrChange>
      </w:pPr>
      <w:del w:id="1534" w:author="Author">
        <w:r w:rsidDel="00482063">
          <w:delText xml:space="preserve"> </w:delText>
        </w:r>
      </w:del>
    </w:p>
    <w:p w:rsidR="00E200DB" w:rsidDel="00482063" w:rsidRDefault="00426647">
      <w:pPr>
        <w:pStyle w:val="ListBullet"/>
        <w:rPr>
          <w:del w:id="1535" w:author="Author"/>
        </w:rPr>
        <w:pPrChange w:id="1536" w:author="Author">
          <w:pPr>
            <w:pStyle w:val="Paragraph"/>
          </w:pPr>
        </w:pPrChange>
      </w:pPr>
      <w:r>
        <w:t>E</w:t>
      </w:r>
      <w:r w:rsidR="00E200DB">
        <w:t>rror</w:t>
      </w:r>
      <w:ins w:id="1537" w:author="Author">
        <w:r w:rsidR="00482063">
          <w:t xml:space="preserve"> – </w:t>
        </w:r>
      </w:ins>
    </w:p>
    <w:p w:rsidR="00E200DB" w:rsidDel="00482063" w:rsidRDefault="00E200DB">
      <w:pPr>
        <w:pStyle w:val="ListBullet"/>
        <w:rPr>
          <w:del w:id="1538" w:author="Author"/>
        </w:rPr>
        <w:pPrChange w:id="1539" w:author="Author">
          <w:pPr>
            <w:pStyle w:val="BodyText"/>
          </w:pPr>
        </w:pPrChange>
      </w:pPr>
      <w:r>
        <w:t xml:space="preserve">This chunk header prefixes an error message; the current data response has ended </w:t>
      </w:r>
    </w:p>
    <w:p w:rsidR="00482063" w:rsidRDefault="00482063">
      <w:pPr>
        <w:pStyle w:val="ListBullet"/>
        <w:rPr>
          <w:ins w:id="1540" w:author="Author"/>
        </w:rPr>
        <w:pPrChange w:id="1541" w:author="Author">
          <w:pPr>
            <w:pStyle w:val="BodyText"/>
          </w:pPr>
        </w:pPrChange>
      </w:pPr>
    </w:p>
    <w:p w:rsidR="00E200DB" w:rsidDel="00482063" w:rsidRDefault="00426647">
      <w:pPr>
        <w:pStyle w:val="ListBullet"/>
        <w:rPr>
          <w:del w:id="1542" w:author="Author"/>
        </w:rPr>
        <w:pPrChange w:id="1543" w:author="Author">
          <w:pPr>
            <w:pStyle w:val="Paragraph"/>
          </w:pPr>
        </w:pPrChange>
      </w:pPr>
      <w:r>
        <w:t>E</w:t>
      </w:r>
      <w:r w:rsidR="00E200DB">
        <w:t>nd</w:t>
      </w:r>
      <w:ins w:id="1544" w:author="Author">
        <w:r w:rsidR="00482063">
          <w:t xml:space="preserve"> – </w:t>
        </w:r>
      </w:ins>
    </w:p>
    <w:p w:rsidR="00E200DB" w:rsidDel="00482063" w:rsidRDefault="00E200DB">
      <w:pPr>
        <w:pStyle w:val="ListBullet"/>
        <w:rPr>
          <w:del w:id="1545" w:author="Author"/>
        </w:rPr>
        <w:pPrChange w:id="1546" w:author="Author">
          <w:pPr>
            <w:pStyle w:val="BodyText"/>
          </w:pPr>
        </w:pPrChange>
      </w:pPr>
      <w:r>
        <w:t xml:space="preserve">This chunk header is the last one for the current data response </w:t>
      </w:r>
    </w:p>
    <w:p w:rsidR="00E200DB" w:rsidRDefault="00E200DB">
      <w:pPr>
        <w:pStyle w:val="ListBullet"/>
        <w:pPrChange w:id="1547" w:author="Author">
          <w:pPr>
            <w:pStyle w:val="BodyText"/>
          </w:pPr>
        </w:pPrChange>
      </w:pPr>
    </w:p>
    <w:p w:rsidR="00E002FE" w:rsidRDefault="00825BAD" w:rsidP="002C4913">
      <w:pPr>
        <w:pStyle w:val="Heading2"/>
      </w:pPr>
      <w:bookmarkStart w:id="1548" w:name="_Toc333413782"/>
      <w:r>
        <w:t xml:space="preserve">Chunked Format </w:t>
      </w:r>
      <w:r w:rsidR="00E200DB">
        <w:t>Grammar</w:t>
      </w:r>
      <w:bookmarkEnd w:id="1548"/>
    </w:p>
    <w:p w:rsidR="00E002FE" w:rsidRPr="00E002FE" w:rsidRDefault="00E002FE"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Change w:id="1549" w:author="Author">
          <w:tblPr>
            <w:tblStyle w:val="TableGrid"/>
            <w:tblW w:w="0" w:type="auto"/>
            <w:tblBorders>
              <w:insideH w:val="none" w:sz="0" w:space="0" w:color="auto"/>
              <w:insideV w:val="none" w:sz="0" w:space="0" w:color="auto"/>
            </w:tblBorders>
            <w:tblLook w:val="04A0" w:firstRow="1" w:lastRow="0" w:firstColumn="1" w:lastColumn="0" w:noHBand="0" w:noVBand="1"/>
          </w:tblPr>
        </w:tblPrChange>
      </w:tblPr>
      <w:tblGrid>
        <w:gridCol w:w="9432"/>
        <w:tblGridChange w:id="1550">
          <w:tblGrid>
            <w:gridCol w:w="9576"/>
          </w:tblGrid>
        </w:tblGridChange>
      </w:tblGrid>
      <w:tr w:rsidR="00E25419" w:rsidRPr="00521445" w:rsidTr="00B865D6">
        <w:tc>
          <w:tcPr>
            <w:tcW w:w="9576" w:type="dxa"/>
            <w:tcPrChange w:id="1551" w:author="Author">
              <w:tcPr>
                <w:tcW w:w="9576" w:type="dxa"/>
              </w:tcPr>
            </w:tcPrChange>
          </w:tcPr>
          <w:p w:rsidR="00E25419" w:rsidRPr="00521445" w:rsidRDefault="00E25419" w:rsidP="00E002FE">
            <w:pPr>
              <w:spacing w:after="0"/>
              <w:ind w:left="0"/>
              <w:jc w:val="left"/>
            </w:pPr>
            <w:r w:rsidRPr="001A148A">
              <w:t>chunked_response: chunklist ;</w:t>
            </w:r>
          </w:p>
        </w:tc>
      </w:tr>
      <w:tr w:rsidR="00E25419" w:rsidRPr="00521445" w:rsidTr="00B865D6">
        <w:tc>
          <w:tcPr>
            <w:tcW w:w="9576" w:type="dxa"/>
            <w:tcPrChange w:id="1552" w:author="Author">
              <w:tcPr>
                <w:tcW w:w="9576" w:type="dxa"/>
              </w:tcPr>
            </w:tcPrChange>
          </w:tcPr>
          <w:p w:rsidR="00E25419" w:rsidRPr="00521445" w:rsidRDefault="00E25419" w:rsidP="00E002FE">
            <w:pPr>
              <w:spacing w:after="0"/>
              <w:ind w:left="0"/>
              <w:jc w:val="left"/>
            </w:pPr>
          </w:p>
        </w:tc>
      </w:tr>
      <w:tr w:rsidR="00E25419" w:rsidRPr="00521445" w:rsidTr="00B865D6">
        <w:tc>
          <w:tcPr>
            <w:tcW w:w="9576" w:type="dxa"/>
            <w:tcPrChange w:id="1553" w:author="Author">
              <w:tcPr>
                <w:tcW w:w="9576" w:type="dxa"/>
              </w:tcPr>
            </w:tcPrChange>
          </w:tcPr>
          <w:p w:rsidR="00E25419" w:rsidRPr="00521445" w:rsidRDefault="00E25419" w:rsidP="00E002FE">
            <w:pPr>
              <w:spacing w:after="0"/>
              <w:ind w:left="0"/>
              <w:jc w:val="left"/>
            </w:pPr>
            <w:r w:rsidRPr="001A148A">
              <w:t>chunklist: chunk | chunklist chunk;</w:t>
            </w:r>
          </w:p>
        </w:tc>
      </w:tr>
      <w:tr w:rsidR="00E25419" w:rsidRPr="00521445" w:rsidTr="00B865D6">
        <w:tc>
          <w:tcPr>
            <w:tcW w:w="9576" w:type="dxa"/>
            <w:tcPrChange w:id="1554" w:author="Author">
              <w:tcPr>
                <w:tcW w:w="9576" w:type="dxa"/>
              </w:tcPr>
            </w:tcPrChange>
          </w:tcPr>
          <w:p w:rsidR="00E25419" w:rsidRPr="00521445" w:rsidRDefault="00E25419" w:rsidP="00E002FE">
            <w:pPr>
              <w:spacing w:after="0"/>
              <w:ind w:left="0"/>
              <w:jc w:val="left"/>
            </w:pPr>
          </w:p>
        </w:tc>
      </w:tr>
      <w:tr w:rsidR="00E25419" w:rsidRPr="00521445" w:rsidTr="00B865D6">
        <w:tc>
          <w:tcPr>
            <w:tcW w:w="9576" w:type="dxa"/>
            <w:tcPrChange w:id="1555" w:author="Author">
              <w:tcPr>
                <w:tcW w:w="9576" w:type="dxa"/>
              </w:tcPr>
            </w:tcPrChange>
          </w:tcPr>
          <w:p w:rsidR="00E25419" w:rsidRPr="00521445" w:rsidRDefault="00E25419" w:rsidP="00E002FE">
            <w:pPr>
              <w:spacing w:after="0"/>
              <w:ind w:left="0"/>
              <w:jc w:val="left"/>
            </w:pPr>
            <w:r w:rsidRPr="001A148A">
              <w:t>/* Semantic limitation: the number of bytes in the CHUNKDATA must be equal to SIZE*/</w:t>
            </w:r>
          </w:p>
        </w:tc>
      </w:tr>
      <w:tr w:rsidR="00E25419" w:rsidRPr="00521445" w:rsidTr="00B865D6">
        <w:tc>
          <w:tcPr>
            <w:tcW w:w="9576" w:type="dxa"/>
            <w:tcPrChange w:id="1556" w:author="Author">
              <w:tcPr>
                <w:tcW w:w="9576" w:type="dxa"/>
              </w:tcPr>
            </w:tcPrChange>
          </w:tcPr>
          <w:p w:rsidR="00E25419" w:rsidRPr="00521445" w:rsidRDefault="00E25419" w:rsidP="00E002FE">
            <w:pPr>
              <w:spacing w:after="0"/>
              <w:ind w:left="0"/>
              <w:jc w:val="left"/>
            </w:pPr>
            <w:r w:rsidRPr="001A148A">
              <w:t>chunk: CHUNKTYPE SIZE CHUNKDATA;</w:t>
            </w:r>
          </w:p>
        </w:tc>
      </w:tr>
    </w:tbl>
    <w:p w:rsidR="00E002FE" w:rsidRDefault="00E25419" w:rsidP="002C4913">
      <w:pPr>
        <w:pStyle w:val="Heading2"/>
      </w:pPr>
      <w:bookmarkStart w:id="1557" w:name="_Toc333413783"/>
      <w:r>
        <w:t>Lexical Structure</w:t>
      </w:r>
      <w:bookmarkEnd w:id="1557"/>
    </w:p>
    <w:p w:rsidR="00E25419" w:rsidRPr="00E25419" w:rsidRDefault="00E25419" w:rsidP="00136622">
      <w:pPr>
        <w:pStyle w:val="BodyText"/>
      </w:pPr>
    </w:p>
    <w:tbl>
      <w:tblPr>
        <w:tblStyle w:val="TableGrid"/>
        <w:tblW w:w="0" w:type="auto"/>
        <w:tblInd w:w="144" w:type="dxa"/>
        <w:tblBorders>
          <w:insideH w:val="none" w:sz="0" w:space="0" w:color="auto"/>
          <w:insideV w:val="none" w:sz="0" w:space="0" w:color="auto"/>
        </w:tblBorders>
        <w:tblLook w:val="04A0" w:firstRow="1" w:lastRow="0" w:firstColumn="1" w:lastColumn="0" w:noHBand="0" w:noVBand="1"/>
      </w:tblPr>
      <w:tblGrid>
        <w:gridCol w:w="9432"/>
      </w:tblGrid>
      <w:tr w:rsidR="00E25419" w:rsidRPr="00521445" w:rsidTr="009C62DE">
        <w:tc>
          <w:tcPr>
            <w:tcW w:w="9576" w:type="dxa"/>
          </w:tcPr>
          <w:p w:rsidR="00E25419" w:rsidRPr="00521445" w:rsidRDefault="00E25419" w:rsidP="00FA6C9A">
            <w:pPr>
              <w:spacing w:after="0"/>
              <w:ind w:left="0"/>
              <w:jc w:val="left"/>
            </w:pPr>
            <w:r w:rsidRPr="001A148A">
              <w:t>/* A single 8-bit byte, with the encoding 0 = data, 1 = error, 2 = end */</w:t>
            </w:r>
          </w:p>
        </w:tc>
      </w:tr>
      <w:tr w:rsidR="00E25419" w:rsidRPr="00521445" w:rsidTr="009C62DE">
        <w:tc>
          <w:tcPr>
            <w:tcW w:w="9576" w:type="dxa"/>
          </w:tcPr>
          <w:p w:rsidR="00E25419" w:rsidRPr="00521445" w:rsidRDefault="00E25419" w:rsidP="00FA6C9A">
            <w:pPr>
              <w:spacing w:after="0"/>
              <w:ind w:left="0"/>
              <w:jc w:val="left"/>
            </w:pPr>
            <w:r w:rsidRPr="001A148A">
              <w:t xml:space="preserve">CHUNKTYPE </w:t>
            </w:r>
            <w:r w:rsidR="00825BAD">
              <w:t xml:space="preserve">= </w:t>
            </w:r>
            <w:r w:rsidRPr="001A148A">
              <w:t xml:space="preserve">'\x01'|'\x02'|'\0x03' </w:t>
            </w:r>
          </w:p>
        </w:tc>
      </w:tr>
      <w:tr w:rsidR="00E25419" w:rsidRPr="00521445" w:rsidTr="009C62DE">
        <w:tc>
          <w:tcPr>
            <w:tcW w:w="9576" w:type="dxa"/>
          </w:tcPr>
          <w:p w:rsidR="00E25419" w:rsidRPr="00521445" w:rsidRDefault="00E25419" w:rsidP="00FA6C9A">
            <w:pPr>
              <w:spacing w:after="0"/>
              <w:ind w:left="0"/>
              <w:jc w:val="left"/>
            </w:pPr>
          </w:p>
        </w:tc>
      </w:tr>
      <w:tr w:rsidR="00E25419" w:rsidRPr="00521445" w:rsidTr="009C62DE">
        <w:tc>
          <w:tcPr>
            <w:tcW w:w="9576" w:type="dxa"/>
          </w:tcPr>
          <w:p w:rsidR="00E25419" w:rsidRPr="00521445" w:rsidRDefault="00E25419" w:rsidP="00FA6C9A">
            <w:pPr>
              <w:spacing w:after="0"/>
              <w:ind w:left="0"/>
              <w:jc w:val="left"/>
            </w:pPr>
            <w:r w:rsidRPr="001A148A">
              <w:t>/* A sequence of three 8-bit bytes, interpreted as an integer on network byte order */</w:t>
            </w:r>
          </w:p>
        </w:tc>
      </w:tr>
      <w:tr w:rsidR="00E25419" w:rsidRPr="00521445" w:rsidTr="009C62DE">
        <w:tc>
          <w:tcPr>
            <w:tcW w:w="9576" w:type="dxa"/>
          </w:tcPr>
          <w:p w:rsidR="00E25419" w:rsidRPr="00521445" w:rsidRDefault="00825BAD" w:rsidP="00FA6C9A">
            <w:pPr>
              <w:spacing w:after="0"/>
              <w:ind w:left="0"/>
              <w:jc w:val="left"/>
            </w:pPr>
            <w:r>
              <w:t xml:space="preserve">SIZE = </w:t>
            </w:r>
            <w:r w:rsidR="00E25419" w:rsidRPr="001A148A">
              <w:t>[\0x00-\0xFF][\0x00-\0xFF][\0x00-\0xFF]</w:t>
            </w:r>
          </w:p>
        </w:tc>
      </w:tr>
      <w:tr w:rsidR="00E25419" w:rsidRPr="00521445" w:rsidTr="009C62DE">
        <w:tc>
          <w:tcPr>
            <w:tcW w:w="9576" w:type="dxa"/>
          </w:tcPr>
          <w:p w:rsidR="00E25419" w:rsidRPr="00521445" w:rsidRDefault="00E25419" w:rsidP="00FA6C9A">
            <w:pPr>
              <w:spacing w:after="0"/>
              <w:ind w:left="0"/>
              <w:jc w:val="left"/>
            </w:pPr>
          </w:p>
        </w:tc>
      </w:tr>
      <w:tr w:rsidR="00E25419" w:rsidRPr="00521445" w:rsidTr="009C62DE">
        <w:tc>
          <w:tcPr>
            <w:tcW w:w="9576" w:type="dxa"/>
          </w:tcPr>
          <w:p w:rsidR="00E25419" w:rsidRPr="00521445" w:rsidRDefault="00E25419" w:rsidP="00FA6C9A">
            <w:pPr>
              <w:spacing w:after="0"/>
              <w:ind w:left="0"/>
              <w:jc w:val="left"/>
            </w:pPr>
            <w:r w:rsidRPr="001A148A">
              <w:t>CHUNKDATA</w:t>
            </w:r>
            <w:r w:rsidR="00825BAD">
              <w:t xml:space="preserve"> =</w:t>
            </w:r>
            <w:r w:rsidRPr="001A148A">
              <w:t xml:space="preserve"> [\0x00-\0xFF]*</w:t>
            </w:r>
          </w:p>
        </w:tc>
      </w:tr>
    </w:tbl>
    <w:p w:rsidR="00E002FE" w:rsidRDefault="00E002FE" w:rsidP="00136622">
      <w:pPr>
        <w:pStyle w:val="BodyText"/>
      </w:pPr>
    </w:p>
    <w:p w:rsidR="00E002FE" w:rsidRDefault="00E002FE" w:rsidP="002C4913">
      <w:pPr>
        <w:pStyle w:val="Heading2"/>
      </w:pPr>
      <w:bookmarkStart w:id="1558" w:name="_Toc333413784"/>
      <w:r>
        <w:t xml:space="preserve">Error Chunk </w:t>
      </w:r>
      <w:r w:rsidR="00136622">
        <w:t>Schema</w:t>
      </w:r>
      <w:bookmarkEnd w:id="1558"/>
    </w:p>
    <w:p w:rsidR="00E002FE" w:rsidRPr="00E002FE" w:rsidRDefault="00E25419" w:rsidP="00136622">
      <w:pPr>
        <w:pStyle w:val="BodyText"/>
      </w:pPr>
      <w:r>
        <w:t xml:space="preserve">The error chunk is defined to be an XML document as defined by the following RELAX-NG </w:t>
      </w:r>
      <w:r w:rsidR="00825BAD">
        <w:t>schema</w:t>
      </w:r>
      <w:r>
        <w:t>.</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576"/>
      </w:tblGrid>
      <w:tr w:rsidR="00426647" w:rsidRPr="00521445">
        <w:tc>
          <w:tcPr>
            <w:tcW w:w="9576" w:type="dxa"/>
          </w:tcPr>
          <w:p w:rsidR="00426647" w:rsidRPr="00521445" w:rsidRDefault="00426647" w:rsidP="00E002FE">
            <w:pPr>
              <w:spacing w:after="0"/>
              <w:ind w:left="0"/>
              <w:jc w:val="left"/>
            </w:pPr>
            <w:r w:rsidRPr="00521445">
              <w:t>&lt;grammar xmlns="http://relaxng.org/ns/structure/1.0"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xmlns:doc="http://www.example.com/annotation"</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datatypeLibrary="</w:t>
            </w:r>
            <w:ins w:id="1559" w:author="Author">
              <w:r w:rsidR="00892CB0" w:rsidRPr="00892CB0">
                <w:t>http://xml.opendap.org/datatypes/dap4</w:t>
              </w:r>
            </w:ins>
            <w:del w:id="1560" w:author="Author">
              <w:r w:rsidRPr="00521445" w:rsidDel="00892CB0">
                <w:delText>http://www.w3.org/2001/XMLSchema-datatypes</w:delText>
              </w:r>
            </w:del>
            <w:r w:rsidRPr="00521445">
              <w:t>"</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ns="http://xml.opendap.org/ns/DAP/4.0#"</w:t>
            </w:r>
          </w:p>
        </w:tc>
      </w:tr>
      <w:tr w:rsidR="00426647" w:rsidRPr="00521445">
        <w:tc>
          <w:tcPr>
            <w:tcW w:w="9576" w:type="dxa"/>
          </w:tcPr>
          <w:p w:rsidR="00426647" w:rsidRPr="00521445" w:rsidRDefault="00426647" w:rsidP="00E002FE">
            <w:pPr>
              <w:spacing w:after="0"/>
              <w:ind w:left="0"/>
              <w:jc w:val="left"/>
            </w:pPr>
            <w:r w:rsidRPr="00521445">
              <w:t xml:space="preserve">         </w:t>
            </w:r>
            <w:r>
              <w:t xml:space="preserve">       </w:t>
            </w:r>
            <w:r w:rsidRPr="00521445">
              <w:t>&gt;</w:t>
            </w:r>
          </w:p>
        </w:tc>
      </w:tr>
      <w:tr w:rsidR="00426647" w:rsidRPr="00521445">
        <w:tc>
          <w:tcPr>
            <w:tcW w:w="9576" w:type="dxa"/>
          </w:tcPr>
          <w:p w:rsidR="00426647" w:rsidRPr="00521445" w:rsidRDefault="00426647" w:rsidP="00E002FE">
            <w:pPr>
              <w:spacing w:after="0"/>
              <w:ind w:left="0"/>
              <w:jc w:val="left"/>
            </w:pPr>
            <w:r w:rsidRPr="00521445">
              <w:lastRenderedPageBreak/>
              <w:t>&lt;start&gt;</w:t>
            </w:r>
          </w:p>
        </w:tc>
      </w:tr>
      <w:tr w:rsidR="00426647" w:rsidRPr="00521445">
        <w:tc>
          <w:tcPr>
            <w:tcW w:w="9576" w:type="dxa"/>
          </w:tcPr>
          <w:p w:rsidR="00426647" w:rsidRPr="00521445" w:rsidRDefault="00426647" w:rsidP="00E002FE">
            <w:pPr>
              <w:spacing w:after="0"/>
              <w:ind w:left="0"/>
              <w:jc w:val="left"/>
            </w:pPr>
            <w:r w:rsidRPr="00521445">
              <w:t xml:space="preserve">  &lt;ref name="error"/&gt;</w:t>
            </w:r>
          </w:p>
        </w:tc>
      </w:tr>
      <w:tr w:rsidR="00426647" w:rsidRPr="00521445">
        <w:tc>
          <w:tcPr>
            <w:tcW w:w="9576" w:type="dxa"/>
          </w:tcPr>
          <w:p w:rsidR="00426647" w:rsidRPr="00521445" w:rsidRDefault="00426647" w:rsidP="00E002FE">
            <w:pPr>
              <w:spacing w:after="0"/>
              <w:ind w:left="0"/>
              <w:jc w:val="left"/>
            </w:pPr>
            <w:r w:rsidRPr="00521445">
              <w:t>&lt;/start&gt;</w:t>
            </w:r>
          </w:p>
        </w:tc>
      </w:tr>
      <w:tr w:rsidR="00426647" w:rsidRPr="00521445">
        <w:tc>
          <w:tcPr>
            <w:tcW w:w="9576" w:type="dxa"/>
          </w:tcPr>
          <w:p w:rsidR="00426647" w:rsidRPr="00521445" w:rsidRDefault="00426647" w:rsidP="00E002FE">
            <w:pPr>
              <w:spacing w:after="0"/>
              <w:ind w:left="0"/>
              <w:jc w:val="left"/>
            </w:pPr>
            <w:r w:rsidRPr="00521445">
              <w:t>&lt;define name="error"&gt;</w:t>
            </w:r>
          </w:p>
        </w:tc>
      </w:tr>
      <w:tr w:rsidR="00426647" w:rsidRPr="00521445">
        <w:tc>
          <w:tcPr>
            <w:tcW w:w="9576" w:type="dxa"/>
          </w:tcPr>
          <w:p w:rsidR="00426647" w:rsidRPr="00521445" w:rsidRDefault="00426647" w:rsidP="00E002FE">
            <w:pPr>
              <w:spacing w:after="0"/>
              <w:ind w:left="0"/>
              <w:jc w:val="left"/>
            </w:pPr>
            <w:r w:rsidRPr="00521445">
              <w:t xml:space="preserve">  &lt;element name="Error"&gt;</w:t>
            </w:r>
          </w:p>
        </w:tc>
      </w:tr>
      <w:tr w:rsidR="00426647" w:rsidRPr="00521445">
        <w:tc>
          <w:tcPr>
            <w:tcW w:w="9576" w:type="dxa"/>
          </w:tcPr>
          <w:p w:rsidR="00426647" w:rsidRPr="00521445" w:rsidRDefault="00426647" w:rsidP="00E002FE">
            <w:pPr>
              <w:spacing w:after="0"/>
              <w:ind w:left="0"/>
              <w:jc w:val="left"/>
            </w:pPr>
            <w:r w:rsidRPr="00521445">
              <w:t xml:space="preserve">    &lt;attribute name="errorcode"&gt;&lt;data type="</w:t>
            </w:r>
            <w:ins w:id="1561" w:author="Author">
              <w:r w:rsidR="00892CB0">
                <w:t>dap4_</w:t>
              </w:r>
            </w:ins>
            <w:r w:rsidRPr="00521445">
              <w:t>integer"/&gt;&lt;/attribute&gt;</w:t>
            </w:r>
          </w:p>
        </w:tc>
      </w:tr>
      <w:tr w:rsidR="00426647" w:rsidRPr="00521445">
        <w:tc>
          <w:tcPr>
            <w:tcW w:w="9576" w:type="dxa"/>
          </w:tcPr>
          <w:p w:rsidR="00426647" w:rsidRPr="00521445" w:rsidRDefault="00426647" w:rsidP="00E002FE">
            <w:pPr>
              <w:spacing w:after="0"/>
              <w:ind w:left="0"/>
              <w:jc w:val="left"/>
            </w:pPr>
            <w:r w:rsidRPr="00521445">
              <w:t xml:space="preserve">    &lt;element name = "Message"&gt;&lt;text/&gt;&lt;/Message&gt;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&lt;element name = "Position"&gt;&lt;text/&gt;&lt;/Message&gt;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"Context"&gt;&lt;text/&gt;&lt;/Message&gt;</w:t>
            </w:r>
          </w:p>
        </w:tc>
      </w:tr>
      <w:tr w:rsidR="00426647" w:rsidRPr="00521445">
        <w:tc>
          <w:tcPr>
            <w:tcW w:w="9576" w:type="dxa"/>
          </w:tcPr>
          <w:p w:rsidR="00426647" w:rsidRPr="00521445" w:rsidRDefault="00426647" w:rsidP="00E002FE">
            <w:pPr>
              <w:spacing w:after="0"/>
              <w:ind w:left="0"/>
              <w:jc w:val="left"/>
            </w:pPr>
            <w:r w:rsidRPr="00521445">
              <w:t xml:space="preserve">        &lt;element name = "OtherInformation"&gt;&lt;text/&gt;&lt;/Message&gt;</w:t>
            </w:r>
          </w:p>
        </w:tc>
      </w:tr>
      <w:tr w:rsidR="00426647" w:rsidRPr="00521445">
        <w:tc>
          <w:tcPr>
            <w:tcW w:w="9576" w:type="dxa"/>
          </w:tcPr>
          <w:p w:rsidR="00426647" w:rsidRPr="00521445" w:rsidRDefault="00426647" w:rsidP="00E002FE">
            <w:pPr>
              <w:spacing w:after="0"/>
              <w:ind w:left="0"/>
              <w:jc w:val="left"/>
            </w:pPr>
            <w:r w:rsidRPr="00521445">
              <w:t xml:space="preserve">      &lt;/interleave&gt;</w:t>
            </w:r>
          </w:p>
        </w:tc>
      </w:tr>
      <w:tr w:rsidR="00426647" w:rsidRPr="00521445">
        <w:tc>
          <w:tcPr>
            <w:tcW w:w="9576" w:type="dxa"/>
          </w:tcPr>
          <w:p w:rsidR="00426647" w:rsidRPr="00521445" w:rsidRDefault="00426647" w:rsidP="00E002FE">
            <w:pPr>
              <w:spacing w:after="0"/>
              <w:ind w:left="0"/>
              <w:jc w:val="left"/>
            </w:pPr>
            <w:r w:rsidRPr="00521445">
              <w:t xml:space="preserve">    &lt;/optional&gt;</w:t>
            </w:r>
          </w:p>
        </w:tc>
      </w:tr>
      <w:tr w:rsidR="00426647" w:rsidRPr="00521445">
        <w:tc>
          <w:tcPr>
            <w:tcW w:w="9576" w:type="dxa"/>
          </w:tcPr>
          <w:p w:rsidR="00426647" w:rsidRPr="00521445" w:rsidRDefault="00426647" w:rsidP="00E002FE">
            <w:pPr>
              <w:spacing w:after="0"/>
              <w:ind w:left="0"/>
              <w:jc w:val="left"/>
            </w:pPr>
            <w:r w:rsidRPr="00521445">
              <w:t xml:space="preserve">  &lt;/element&gt;</w:t>
            </w:r>
          </w:p>
        </w:tc>
      </w:tr>
      <w:tr w:rsidR="00426647" w:rsidRPr="00521445">
        <w:tc>
          <w:tcPr>
            <w:tcW w:w="9576" w:type="dxa"/>
          </w:tcPr>
          <w:p w:rsidR="00426647" w:rsidRPr="00521445" w:rsidRDefault="00426647" w:rsidP="00E002FE">
            <w:pPr>
              <w:spacing w:after="0"/>
              <w:ind w:left="0"/>
              <w:jc w:val="left"/>
            </w:pPr>
            <w:r w:rsidRPr="00521445">
              <w:t>&lt;/define&gt;</w:t>
            </w:r>
          </w:p>
        </w:tc>
      </w:tr>
    </w:tbl>
    <w:p w:rsidR="00CB7B6D" w:rsidRPr="007E1054" w:rsidRDefault="00CB7B6D">
      <w:pPr>
        <w:pStyle w:val="Heading1"/>
        <w:numPr>
          <w:ilvl w:val="0"/>
          <w:numId w:val="0"/>
        </w:numPr>
        <w:ind w:left="360"/>
        <w:rPr>
          <w:ins w:id="1562" w:author="Author"/>
        </w:rPr>
        <w:pPrChange w:id="1563" w:author="Author">
          <w:pPr/>
        </w:pPrChange>
      </w:pPr>
      <w:bookmarkStart w:id="1564" w:name="_Toc328300008"/>
      <w:bookmarkEnd w:id="978"/>
      <w:ins w:id="1565" w:author="Author">
        <w:r>
          <w:br w:type="page"/>
        </w:r>
      </w:ins>
    </w:p>
    <w:p w:rsidR="00B865D6" w:rsidRDefault="00B865D6">
      <w:pPr>
        <w:pStyle w:val="Heading1"/>
        <w:rPr>
          <w:ins w:id="1566" w:author="Author"/>
        </w:rPr>
        <w:pPrChange w:id="1567" w:author="Author">
          <w:pPr>
            <w:pStyle w:val="ListNumber"/>
          </w:pPr>
        </w:pPrChange>
      </w:pPr>
      <w:bookmarkStart w:id="1568" w:name="_Toc333413785"/>
      <w:ins w:id="1569" w:author="Author">
        <w:r>
          <w:lastRenderedPageBreak/>
          <w:t>Constraints</w:t>
        </w:r>
        <w:bookmarkEnd w:id="1568"/>
      </w:ins>
    </w:p>
    <w:p w:rsidR="00B865D6" w:rsidDel="00CB7B6D" w:rsidRDefault="00B865D6">
      <w:pPr>
        <w:pStyle w:val="BodyText"/>
        <w:rPr>
          <w:ins w:id="1570" w:author="Author"/>
          <w:del w:id="1571" w:author="Author"/>
        </w:rPr>
        <w:pPrChange w:id="1572" w:author="Author">
          <w:pPr>
            <w:pStyle w:val="ListNumber"/>
          </w:pPr>
        </w:pPrChange>
      </w:pPr>
      <w:ins w:id="1573" w:author="Author">
        <w:r>
          <w:t>A request to a DAP4 server for either metadata (the DDX) or data may include a constraint expression. This constraint expression specifies which variables are to be returned and what subset of the data for each variable is to be returned</w:t>
        </w:r>
        <w:r w:rsidR="00CB7B6D">
          <w:t>.</w:t>
        </w:r>
        <w:del w:id="1574" w:author="Author">
          <w:r w:rsidDel="00CB7B6D">
            <w:delText>.</w:delText>
          </w:r>
        </w:del>
      </w:ins>
    </w:p>
    <w:p w:rsidR="00CB7B6D" w:rsidRDefault="00CB7B6D" w:rsidP="00CB7B6D">
      <w:pPr>
        <w:pStyle w:val="BodyText"/>
        <w:rPr>
          <w:ins w:id="1575" w:author="Author"/>
        </w:rPr>
      </w:pPr>
    </w:p>
    <w:p w:rsidR="00CB7B6D" w:rsidRDefault="00CB7B6D" w:rsidP="00CB7B6D">
      <w:pPr>
        <w:pStyle w:val="BodyText"/>
        <w:rPr>
          <w:ins w:id="1576" w:author="Author"/>
        </w:rPr>
      </w:pPr>
      <w:ins w:id="1577" w:author="Author">
        <w:r>
          <w:t>It is important to define a minimal request language – a query language – to select information from a dataset on a server and obtaining in response a DDX and data corresponding to that request.</w:t>
        </w:r>
      </w:ins>
    </w:p>
    <w:p w:rsidR="00CB7B6D" w:rsidRDefault="00CB7B6D" w:rsidP="00CB7B6D">
      <w:pPr>
        <w:pStyle w:val="BodyText"/>
        <w:rPr>
          <w:ins w:id="1578" w:author="Author"/>
        </w:rPr>
      </w:pPr>
      <w:ins w:id="1579" w:author="Author">
        <w:r>
          <w:t>This section defines the syntax and semantics of the minimal request language that MUST be supported by all implementations. The method by which a server is provided with a query is specified in Volume 2. But as a typical example, if such a query were to be embedded in a URL, then it is presumed that it is prefixed with a “?” and is appended to the end of the URL.</w:t>
        </w:r>
      </w:ins>
    </w:p>
    <w:p w:rsidR="00783F66" w:rsidRDefault="00783F66" w:rsidP="00783F66">
      <w:pPr>
        <w:pStyle w:val="Heading2"/>
      </w:pPr>
      <w:bookmarkStart w:id="1580" w:name="_Toc333413786"/>
      <w:r>
        <w:t>Syntax</w:t>
      </w:r>
      <w:bookmarkEnd w:id="1580"/>
    </w:p>
    <w:p w:rsidR="00CB7B6D" w:rsidRDefault="00CB7B6D" w:rsidP="00CB7B6D">
      <w:pPr>
        <w:pStyle w:val="BodyText"/>
        <w:rPr>
          <w:ins w:id="1581" w:author="Author"/>
        </w:rPr>
      </w:pPr>
      <w:ins w:id="1582" w:author="Author">
        <w:r>
          <w:t>The syntax of the minimal query language, also referred to as the “simple query” language, is as follows.</w:t>
        </w:r>
      </w:ins>
    </w:p>
    <w:tbl>
      <w:tblPr>
        <w:tblStyle w:val="TableGrid"/>
        <w:tblW w:w="0" w:type="auto"/>
        <w:tblBorders>
          <w:insideH w:val="none" w:sz="0" w:space="0" w:color="auto"/>
          <w:insideV w:val="none" w:sz="0" w:space="0" w:color="auto"/>
        </w:tblBorders>
        <w:tblLook w:val="04A0" w:firstRow="1" w:lastRow="0" w:firstColumn="1" w:lastColumn="0" w:noHBand="0" w:noVBand="1"/>
        <w:tblPrChange w:id="1583" w:author="Author">
          <w:tblPr>
            <w:tblStyle w:val="TableGrid"/>
            <w:tblW w:w="0" w:type="auto"/>
            <w:tblLook w:val="04A0" w:firstRow="1" w:lastRow="0" w:firstColumn="1" w:lastColumn="0" w:noHBand="0" w:noVBand="1"/>
          </w:tblPr>
        </w:tblPrChange>
      </w:tblPr>
      <w:tblGrid>
        <w:gridCol w:w="9576"/>
        <w:tblGridChange w:id="1584">
          <w:tblGrid>
            <w:gridCol w:w="9576"/>
          </w:tblGrid>
        </w:tblGridChange>
      </w:tblGrid>
      <w:tr w:rsidR="00CB7B6D" w:rsidRPr="00B32D8D" w:rsidTr="007E1054">
        <w:trPr>
          <w:ins w:id="1585" w:author="Author"/>
        </w:trPr>
        <w:tc>
          <w:tcPr>
            <w:tcW w:w="9576" w:type="dxa"/>
            <w:tcPrChange w:id="1586" w:author="Author">
              <w:tcPr>
                <w:tcW w:w="9576" w:type="dxa"/>
              </w:tcPr>
            </w:tcPrChange>
          </w:tcPr>
          <w:p w:rsidR="00CB7B6D" w:rsidRPr="00B32D8D" w:rsidRDefault="00CB7B6D" w:rsidP="00355EB1">
            <w:pPr>
              <w:pStyle w:val="BodyText"/>
              <w:rPr>
                <w:ins w:id="1587" w:author="Author"/>
              </w:rPr>
            </w:pPr>
            <w:ins w:id="1588" w:author="Author">
              <w:r w:rsidRPr="00B32D8D">
                <w:t>simplequery: /*empty*/ | constraintlist ;</w:t>
              </w:r>
            </w:ins>
          </w:p>
        </w:tc>
      </w:tr>
      <w:tr w:rsidR="00CB7B6D" w:rsidRPr="00B32D8D" w:rsidTr="007E1054">
        <w:trPr>
          <w:ins w:id="1589" w:author="Author"/>
        </w:trPr>
        <w:tc>
          <w:tcPr>
            <w:tcW w:w="9576" w:type="dxa"/>
            <w:tcPrChange w:id="1590" w:author="Author">
              <w:tcPr>
                <w:tcW w:w="9576" w:type="dxa"/>
              </w:tcPr>
            </w:tcPrChange>
          </w:tcPr>
          <w:p w:rsidR="00CB7B6D" w:rsidRPr="00B32D8D" w:rsidRDefault="00CB7B6D" w:rsidP="00355EB1">
            <w:pPr>
              <w:pStyle w:val="BodyText"/>
              <w:rPr>
                <w:ins w:id="1591" w:author="Author"/>
              </w:rPr>
            </w:pPr>
            <w:ins w:id="1592" w:author="Author">
              <w:r w:rsidRPr="00B32D8D">
                <w:t>constraintlist: constraintlist ',' constraint ;</w:t>
              </w:r>
            </w:ins>
          </w:p>
        </w:tc>
      </w:tr>
      <w:tr w:rsidR="00CB7B6D" w:rsidRPr="00B32D8D" w:rsidTr="007E1054">
        <w:trPr>
          <w:ins w:id="1593" w:author="Author"/>
        </w:trPr>
        <w:tc>
          <w:tcPr>
            <w:tcW w:w="9576" w:type="dxa"/>
            <w:tcPrChange w:id="1594" w:author="Author">
              <w:tcPr>
                <w:tcW w:w="9576" w:type="dxa"/>
              </w:tcPr>
            </w:tcPrChange>
          </w:tcPr>
          <w:p w:rsidR="00CB7B6D" w:rsidRPr="00B32D8D" w:rsidRDefault="00CB7B6D" w:rsidP="00355EB1">
            <w:pPr>
              <w:pStyle w:val="BodyText"/>
              <w:rPr>
                <w:ins w:id="1595" w:author="Author"/>
              </w:rPr>
            </w:pPr>
            <w:ins w:id="1596" w:author="Author">
              <w:r w:rsidRPr="00B32D8D">
                <w:t>constraint: variablesubset | dimensiondecl ;</w:t>
              </w:r>
            </w:ins>
          </w:p>
        </w:tc>
      </w:tr>
      <w:tr w:rsidR="00CB7B6D" w:rsidRPr="00B32D8D" w:rsidTr="007E1054">
        <w:trPr>
          <w:ins w:id="1597" w:author="Author"/>
        </w:trPr>
        <w:tc>
          <w:tcPr>
            <w:tcW w:w="9576" w:type="dxa"/>
            <w:tcPrChange w:id="1598" w:author="Author">
              <w:tcPr>
                <w:tcW w:w="9576" w:type="dxa"/>
              </w:tcPr>
            </w:tcPrChange>
          </w:tcPr>
          <w:p w:rsidR="00CB7B6D" w:rsidRPr="00B32D8D" w:rsidRDefault="00CB7B6D" w:rsidP="00355EB1">
            <w:pPr>
              <w:pStyle w:val="BodyText"/>
              <w:rPr>
                <w:ins w:id="1599" w:author="Author"/>
              </w:rPr>
            </w:pPr>
            <w:ins w:id="1600" w:author="Author">
              <w:r w:rsidRPr="00B32D8D">
                <w:t>variablesubset: PATH structpath ;</w:t>
              </w:r>
            </w:ins>
          </w:p>
        </w:tc>
      </w:tr>
      <w:tr w:rsidR="00CB7B6D" w:rsidRPr="00B32D8D" w:rsidTr="007E1054">
        <w:trPr>
          <w:ins w:id="1601" w:author="Author"/>
        </w:trPr>
        <w:tc>
          <w:tcPr>
            <w:tcW w:w="9576" w:type="dxa"/>
            <w:tcPrChange w:id="1602" w:author="Author">
              <w:tcPr>
                <w:tcW w:w="9576" w:type="dxa"/>
              </w:tcPr>
            </w:tcPrChange>
          </w:tcPr>
          <w:p w:rsidR="00CB7B6D" w:rsidRPr="00B32D8D" w:rsidRDefault="00CB7B6D" w:rsidP="00783F66">
            <w:pPr>
              <w:pStyle w:val="BodyText"/>
              <w:rPr>
                <w:ins w:id="1603" w:author="Author"/>
              </w:rPr>
            </w:pPr>
            <w:ins w:id="1604" w:author="Author">
              <w:r w:rsidRPr="00B32D8D">
                <w:t xml:space="preserve">structpath: </w:t>
              </w:r>
            </w:ins>
            <w:r w:rsidR="00783F66">
              <w:t>ID</w:t>
            </w:r>
            <w:ins w:id="1605" w:author="Author">
              <w:r w:rsidRPr="00B32D8D">
                <w:t xml:space="preserve"> slicelist | structpath NAME slicelist ;</w:t>
              </w:r>
            </w:ins>
          </w:p>
        </w:tc>
      </w:tr>
      <w:tr w:rsidR="00CB7B6D" w:rsidRPr="00B32D8D" w:rsidTr="007E1054">
        <w:trPr>
          <w:ins w:id="1606" w:author="Author"/>
        </w:trPr>
        <w:tc>
          <w:tcPr>
            <w:tcW w:w="9576" w:type="dxa"/>
            <w:tcPrChange w:id="1607" w:author="Author">
              <w:tcPr>
                <w:tcW w:w="9576" w:type="dxa"/>
              </w:tcPr>
            </w:tcPrChange>
          </w:tcPr>
          <w:p w:rsidR="00CB7B6D" w:rsidRPr="00B32D8D" w:rsidRDefault="00CB7B6D" w:rsidP="00355EB1">
            <w:pPr>
              <w:pStyle w:val="BodyText"/>
              <w:rPr>
                <w:ins w:id="1608" w:author="Author"/>
              </w:rPr>
            </w:pPr>
            <w:ins w:id="1609" w:author="Author">
              <w:r w:rsidRPr="00B32D8D">
                <w:t>slicelist: /*empty*/ | slicelist slice ;</w:t>
              </w:r>
            </w:ins>
          </w:p>
        </w:tc>
      </w:tr>
      <w:tr w:rsidR="00CB7B6D" w:rsidRPr="00B32D8D" w:rsidTr="007E1054">
        <w:trPr>
          <w:ins w:id="1610" w:author="Author"/>
        </w:trPr>
        <w:tc>
          <w:tcPr>
            <w:tcW w:w="9576" w:type="dxa"/>
            <w:tcPrChange w:id="1611" w:author="Author">
              <w:tcPr>
                <w:tcW w:w="9576" w:type="dxa"/>
              </w:tcPr>
            </w:tcPrChange>
          </w:tcPr>
          <w:p w:rsidR="00CB7B6D" w:rsidRPr="00B32D8D" w:rsidRDefault="00CB7B6D" w:rsidP="00355EB1">
            <w:pPr>
              <w:pStyle w:val="BodyText"/>
              <w:rPr>
                <w:ins w:id="1612" w:author="Author"/>
              </w:rPr>
            </w:pPr>
            <w:ins w:id="1613" w:author="Author">
              <w:r w:rsidRPr="00B32D8D">
                <w:t>slice:  ‘[‘ INTEGER ‘]’</w:t>
              </w:r>
            </w:ins>
          </w:p>
        </w:tc>
      </w:tr>
      <w:tr w:rsidR="00CB7B6D" w:rsidRPr="00B32D8D" w:rsidTr="007E1054">
        <w:trPr>
          <w:ins w:id="1614" w:author="Author"/>
        </w:trPr>
        <w:tc>
          <w:tcPr>
            <w:tcW w:w="9576" w:type="dxa"/>
            <w:tcPrChange w:id="1615" w:author="Author">
              <w:tcPr>
                <w:tcW w:w="9576" w:type="dxa"/>
              </w:tcPr>
            </w:tcPrChange>
          </w:tcPr>
          <w:p w:rsidR="00CB7B6D" w:rsidRPr="00B32D8D" w:rsidRDefault="00CB7B6D" w:rsidP="00355EB1">
            <w:pPr>
              <w:pStyle w:val="BodyText"/>
              <w:rPr>
                <w:ins w:id="1616" w:author="Author"/>
              </w:rPr>
            </w:pPr>
            <w:ins w:id="1617" w:author="Author">
              <w:r w:rsidRPr="00B32D8D">
                <w:t xml:space="preserve">      </w:t>
              </w:r>
              <w:r>
                <w:t xml:space="preserve">   </w:t>
              </w:r>
              <w:r w:rsidRPr="00B32D8D">
                <w:t xml:space="preserve"> |‘[‘ INTEGER ‘:’ INTEGER ‘]’</w:t>
              </w:r>
            </w:ins>
          </w:p>
        </w:tc>
      </w:tr>
      <w:tr w:rsidR="00CB7B6D" w:rsidRPr="00B32D8D" w:rsidTr="007E1054">
        <w:trPr>
          <w:ins w:id="1618" w:author="Author"/>
        </w:trPr>
        <w:tc>
          <w:tcPr>
            <w:tcW w:w="9576" w:type="dxa"/>
            <w:tcPrChange w:id="1619" w:author="Author">
              <w:tcPr>
                <w:tcW w:w="9576" w:type="dxa"/>
              </w:tcPr>
            </w:tcPrChange>
          </w:tcPr>
          <w:p w:rsidR="00CB7B6D" w:rsidRPr="00B32D8D" w:rsidRDefault="00CB7B6D" w:rsidP="00355EB1">
            <w:pPr>
              <w:pStyle w:val="BodyText"/>
              <w:rPr>
                <w:ins w:id="1620" w:author="Author"/>
              </w:rPr>
            </w:pPr>
            <w:ins w:id="1621" w:author="Author">
              <w:r w:rsidRPr="00B32D8D">
                <w:t xml:space="preserve">       </w:t>
              </w:r>
              <w:r>
                <w:t xml:space="preserve">   </w:t>
              </w:r>
              <w:r w:rsidRPr="00B32D8D">
                <w:t>|‘[‘ INTEGER ‘:’ INTEGER ‘:’ INTEGER ‘]’;</w:t>
              </w:r>
            </w:ins>
          </w:p>
        </w:tc>
      </w:tr>
    </w:tbl>
    <w:p w:rsidR="00CB7B6D" w:rsidRDefault="00CB7B6D" w:rsidP="00CB7B6D">
      <w:pPr>
        <w:pStyle w:val="BodyText"/>
        <w:rPr>
          <w:ins w:id="1622" w:author="Author"/>
        </w:rPr>
      </w:pPr>
    </w:p>
    <w:p w:rsidR="00CB7B6D" w:rsidRDefault="00CB7B6D" w:rsidP="00CB7B6D">
      <w:pPr>
        <w:pStyle w:val="BodyText"/>
        <w:rPr>
          <w:ins w:id="1623" w:author="Author"/>
        </w:rPr>
      </w:pPr>
      <w:ins w:id="1624" w:author="Author">
        <w:r>
          <w:t xml:space="preserve">The </w:t>
        </w:r>
        <w:r w:rsidRPr="007E1054">
          <w:rPr>
            <w:i/>
            <w:rPrChange w:id="1625" w:author="Author">
              <w:rPr/>
            </w:rPrChange>
          </w:rPr>
          <w:t>variablesubset</w:t>
        </w:r>
        <w:r>
          <w:t xml:space="preserve"> rule specifies a subset of values for a variable as specified by the slices. The PATH lexical element is the same as the FQN path as defined in Section ?.</w:t>
        </w:r>
      </w:ins>
    </w:p>
    <w:p w:rsidR="00CB7B6D" w:rsidRDefault="00CB7B6D" w:rsidP="00CB7B6D">
      <w:pPr>
        <w:pStyle w:val="BodyText"/>
        <w:rPr>
          <w:ins w:id="1626" w:author="Author"/>
        </w:rPr>
      </w:pPr>
      <w:ins w:id="1627" w:author="Author">
        <w:r>
          <w:t>The structpath is almost the same as the FQN prefix as defined in that same Section. The difference is that each component (between '.' separators) of the structpath can have an optional slicelist.</w:t>
        </w:r>
      </w:ins>
    </w:p>
    <w:p w:rsidR="00CB7B6D" w:rsidRDefault="00CB7B6D" w:rsidP="00CB7B6D">
      <w:pPr>
        <w:pStyle w:val="BodyText"/>
        <w:rPr>
          <w:ins w:id="1628" w:author="Author"/>
        </w:rPr>
      </w:pPr>
      <w:ins w:id="1629" w:author="Author">
        <w:r>
          <w:t>A slicelist is a list of slices, where a slice indicates a subset of dimension indices. The first case of a slice (e.g. [5]) indicates a single dimension value, 5 in this case. The second case (e.g. [5:9] indicates the range of dimension values 5,6,7,8,9. The third case (e.g. [5:2:11]) indicates a range of dimension values separated by the stride (the middle values. Thus the example would be the dimension values 5,7,9,11.</w:t>
        </w:r>
      </w:ins>
    </w:p>
    <w:p w:rsidR="00CB7B6D" w:rsidRDefault="00CB7B6D" w:rsidP="00CB7B6D">
      <w:pPr>
        <w:pStyle w:val="BodyText"/>
        <w:rPr>
          <w:ins w:id="1630" w:author="Author"/>
        </w:rPr>
      </w:pPr>
      <w:ins w:id="1631" w:author="Author">
        <w:r>
          <w:lastRenderedPageBreak/>
          <w:t>Note that unlike a suffix, intermediate structures in the structlist can have associated slices. Thus we might have something like this. /g/S1[5][5:9].v[5:2:11]</w:t>
        </w:r>
      </w:ins>
    </w:p>
    <w:p w:rsidR="00CB7B6D" w:rsidRDefault="00CB7B6D" w:rsidP="00CB7B6D">
      <w:pPr>
        <w:pStyle w:val="BodyText"/>
        <w:rPr>
          <w:ins w:id="1632" w:author="Author"/>
        </w:rPr>
      </w:pPr>
      <w:ins w:id="1633" w:author="Author">
        <w:r>
          <w:t>There are certain context sensitive constraints on structpaths and slicelists.</w:t>
        </w:r>
      </w:ins>
    </w:p>
    <w:p w:rsidR="00CB7B6D" w:rsidRDefault="00CB7B6D" w:rsidP="00783F66">
      <w:pPr>
        <w:pStyle w:val="ListNumber"/>
        <w:numPr>
          <w:ilvl w:val="0"/>
          <w:numId w:val="59"/>
        </w:numPr>
        <w:rPr>
          <w:ins w:id="1634" w:author="Author"/>
        </w:rPr>
        <w:pPrChange w:id="1635" w:author="Author">
          <w:pPr>
            <w:pStyle w:val="BodyText"/>
          </w:pPr>
        </w:pPrChange>
      </w:pPr>
      <w:ins w:id="1636" w:author="Author">
        <w:r>
          <w:t>The terminal variable in the structpath must be an atomic-typed variable. [Do we want this restriction?]</w:t>
        </w:r>
      </w:ins>
    </w:p>
    <w:p w:rsidR="00783F66" w:rsidRDefault="00CB7B6D" w:rsidP="00303537">
      <w:pPr>
        <w:pStyle w:val="ListNumber"/>
      </w:pPr>
      <w:ins w:id="1637" w:author="Author">
        <w:r w:rsidRPr="007E1054">
          <w:t>The number of slices associated with a component in the structpath must correspond to the arity of that structure or the last, atomic-typed variable.</w:t>
        </w:r>
      </w:ins>
    </w:p>
    <w:p w:rsidR="00303537" w:rsidRDefault="00783F66" w:rsidP="00783F66">
      <w:pPr>
        <w:pStyle w:val="Heading2"/>
      </w:pPr>
      <w:bookmarkStart w:id="1638" w:name="_Toc333413787"/>
      <w:r>
        <w:t>I</w:t>
      </w:r>
      <w:r w:rsidR="00303537">
        <w:t>nterpretation</w:t>
      </w:r>
      <w:bookmarkEnd w:id="1638"/>
    </w:p>
    <w:p w:rsidR="00303537" w:rsidRDefault="00303537" w:rsidP="00303537"/>
    <w:p w:rsidR="00303537" w:rsidRDefault="00303537" w:rsidP="00783F66">
      <w:pPr>
        <w:pStyle w:val="BodyText"/>
      </w:pPr>
      <w:r>
        <w:t>Consider the following Array.</w:t>
      </w:r>
    </w:p>
    <w:tbl>
      <w:tblPr>
        <w:tblStyle w:val="TableGrid"/>
        <w:tblW w:w="0" w:type="auto"/>
        <w:tblInd w:w="144" w:type="dxa"/>
        <w:tblLook w:val="04A0" w:firstRow="1" w:lastRow="0" w:firstColumn="1" w:lastColumn="0" w:noHBand="0" w:noVBand="1"/>
      </w:tblPr>
      <w:tblGrid>
        <w:gridCol w:w="9432"/>
      </w:tblGrid>
      <w:tr w:rsidR="00783F66" w:rsidRPr="00783F66" w:rsidTr="00783F66">
        <w:tc>
          <w:tcPr>
            <w:tcW w:w="9576" w:type="dxa"/>
          </w:tcPr>
          <w:p w:rsidR="00783F66" w:rsidRPr="00783F66" w:rsidRDefault="00783F66" w:rsidP="00783F66">
            <w:pPr>
              <w:spacing w:after="0"/>
              <w:ind w:left="0"/>
              <w:jc w:val="left"/>
            </w:pPr>
            <w:r w:rsidRPr="00783F66">
              <w:t>&lt;Int32 name="A"&gt;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size="d1"/&gt;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size="d2"/&gt;</w:t>
            </w:r>
          </w:p>
        </w:tc>
      </w:tr>
      <w:tr w:rsidR="00783F66" w:rsidRPr="00783F66" w:rsidTr="00783F66">
        <w:tc>
          <w:tcPr>
            <w:tcW w:w="9576" w:type="dxa"/>
          </w:tcPr>
          <w:p w:rsidR="00783F66" w:rsidRPr="00783F66" w:rsidRDefault="00783F66" w:rsidP="00783F66">
            <w:pPr>
              <w:spacing w:after="0"/>
              <w:ind w:left="0"/>
              <w:jc w:val="left"/>
            </w:pPr>
            <w:r w:rsidRPr="00783F66">
              <w:t xml:space="preserve">  ...</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size="dn"/&gt;</w:t>
            </w:r>
          </w:p>
        </w:tc>
      </w:tr>
      <w:tr w:rsidR="00783F66" w:rsidRPr="00783F66" w:rsidTr="00783F66">
        <w:tc>
          <w:tcPr>
            <w:tcW w:w="9576" w:type="dxa"/>
          </w:tcPr>
          <w:p w:rsidR="00783F66" w:rsidRPr="00783F66" w:rsidRDefault="00783F66" w:rsidP="00783F66">
            <w:pPr>
              <w:spacing w:after="0"/>
              <w:ind w:left="0"/>
              <w:jc w:val="left"/>
            </w:pPr>
            <w:r w:rsidRPr="00783F66">
              <w:t>&lt;/Int32&gt;</w:t>
            </w:r>
          </w:p>
        </w:tc>
      </w:tr>
    </w:tbl>
    <w:p w:rsidR="00303537" w:rsidRDefault="00303537" w:rsidP="00303537"/>
    <w:p w:rsidR="00303537" w:rsidRDefault="00303537" w:rsidP="00783F66">
      <w:pPr>
        <w:pStyle w:val="BodyText"/>
      </w:pPr>
      <w:r>
        <w:t>where all of the dimension sizes, di, are integers.</w:t>
      </w:r>
    </w:p>
    <w:p w:rsidR="00303537" w:rsidRDefault="00303537" w:rsidP="00783F66">
      <w:pPr>
        <w:pStyle w:val="BodyText"/>
      </w:pPr>
      <w:r>
        <w:t>Consider the following array subset query.</w:t>
      </w:r>
    </w:p>
    <w:p w:rsidR="00303537" w:rsidRDefault="00303537" w:rsidP="00303537"/>
    <w:tbl>
      <w:tblPr>
        <w:tblStyle w:val="TableGrid"/>
        <w:tblW w:w="0" w:type="auto"/>
        <w:tblInd w:w="144" w:type="dxa"/>
        <w:tblLook w:val="04A0" w:firstRow="1" w:lastRow="0" w:firstColumn="1" w:lastColumn="0" w:noHBand="0" w:noVBand="1"/>
      </w:tblPr>
      <w:tblGrid>
        <w:gridCol w:w="9432"/>
      </w:tblGrid>
      <w:tr w:rsidR="00783F66" w:rsidRPr="00783F66" w:rsidTr="00783F66">
        <w:tc>
          <w:tcPr>
            <w:tcW w:w="9576" w:type="dxa"/>
          </w:tcPr>
          <w:p w:rsidR="00783F66" w:rsidRPr="00783F66" w:rsidRDefault="00783F66" w:rsidP="00783F66">
            <w:pPr>
              <w:spacing w:after="0"/>
              <w:ind w:left="0"/>
              <w:jc w:val="left"/>
            </w:pPr>
            <w:r w:rsidRPr="00783F66">
              <w:t>A[start1:stride1:end1]...[startn:striden:endn]</w:t>
            </w:r>
          </w:p>
        </w:tc>
      </w:tr>
    </w:tbl>
    <w:p w:rsidR="00303537" w:rsidRDefault="00303537" w:rsidP="00303537"/>
    <w:p w:rsidR="00783F66" w:rsidRDefault="00783F66" w:rsidP="00783F66">
      <w:pPr>
        <w:pStyle w:val="BodyText"/>
      </w:pPr>
      <w:r>
        <w:t>Where</w:t>
      </w:r>
    </w:p>
    <w:p w:rsidR="00303537" w:rsidRDefault="00783F66" w:rsidP="00783F66">
      <w:pPr>
        <w:pStyle w:val="BodyText"/>
      </w:pPr>
      <w:r>
        <w:t xml:space="preserve">    </w:t>
      </w:r>
      <w:r w:rsidR="00303537">
        <w:t>for i=1 .. n, starti &lt; di &amp; endi &lt; di &amp; starti &lt; endi &amp; starti &gt;= 0 &amp; stridei &gt;= 1 &amp; endi &gt;= 0</w:t>
      </w:r>
      <w:r>
        <w:t>.</w:t>
      </w:r>
    </w:p>
    <w:p w:rsidR="00303537" w:rsidRDefault="00303537" w:rsidP="00783F66">
      <w:pPr>
        <w:pStyle w:val="BodyText"/>
      </w:pPr>
      <w:r>
        <w:t>The query selects the elements A[i1][i2]…[in] from A where ii is in the set {starti+stridei*j} and where j=0..k such that starti+stridei*k &lt;= endi and starti+stridei*(k+1) &gt; endi</w:t>
      </w:r>
      <w:r w:rsidR="00783F66">
        <w:t>.</w:t>
      </w:r>
    </w:p>
    <w:p w:rsidR="00303537" w:rsidRDefault="00303537" w:rsidP="00783F66">
      <w:pPr>
        <w:pStyle w:val="BodyText"/>
      </w:pPr>
      <w:r>
        <w:t>Now consider the same array embedded in a dimensioned Structure.</w:t>
      </w:r>
    </w:p>
    <w:p w:rsidR="00783F66" w:rsidRDefault="00783F66" w:rsidP="00303537"/>
    <w:tbl>
      <w:tblPr>
        <w:tblStyle w:val="TableGrid"/>
        <w:tblW w:w="0" w:type="auto"/>
        <w:tblLook w:val="04A0" w:firstRow="1" w:lastRow="0" w:firstColumn="1" w:lastColumn="0" w:noHBand="0" w:noVBand="1"/>
      </w:tblPr>
      <w:tblGrid>
        <w:gridCol w:w="9576"/>
      </w:tblGrid>
      <w:tr w:rsidR="00783F66" w:rsidRPr="00783F66" w:rsidTr="00783F66">
        <w:tc>
          <w:tcPr>
            <w:tcW w:w="9576" w:type="dxa"/>
          </w:tcPr>
          <w:p w:rsidR="00783F66" w:rsidRPr="00783F66" w:rsidRDefault="00783F66" w:rsidP="00783F66">
            <w:pPr>
              <w:spacing w:after="0"/>
              <w:ind w:left="0"/>
              <w:jc w:val="left"/>
            </w:pPr>
            <w:r w:rsidRPr="00783F66">
              <w:t>&lt;Structure name="S"&gt;</w:t>
            </w:r>
          </w:p>
        </w:tc>
      </w:tr>
      <w:tr w:rsidR="00783F66" w:rsidRPr="00783F66" w:rsidTr="00783F66">
        <w:tc>
          <w:tcPr>
            <w:tcW w:w="9576" w:type="dxa"/>
          </w:tcPr>
          <w:p w:rsidR="00783F66" w:rsidRPr="00783F66" w:rsidRDefault="00783F66" w:rsidP="00783F66">
            <w:pPr>
              <w:spacing w:after="0"/>
              <w:ind w:left="0"/>
              <w:jc w:val="left"/>
            </w:pPr>
            <w:r w:rsidRPr="00783F66">
              <w:t xml:space="preserve">  &lt;Int32 name="A"&gt;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size="d3"/&gt;</w:t>
            </w:r>
          </w:p>
        </w:tc>
      </w:tr>
      <w:tr w:rsidR="00783F66" w:rsidRPr="00783F66" w:rsidTr="00783F66">
        <w:tc>
          <w:tcPr>
            <w:tcW w:w="9576" w:type="dxa"/>
          </w:tcPr>
          <w:p w:rsidR="00783F66" w:rsidRPr="00783F66" w:rsidRDefault="00783F66" w:rsidP="00783F66">
            <w:pPr>
              <w:spacing w:after="0"/>
              <w:ind w:left="0"/>
              <w:jc w:val="left"/>
            </w:pPr>
            <w:r w:rsidRPr="00783F66">
              <w:t xml:space="preserve">    ...</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size="dn"/&gt;</w:t>
            </w:r>
          </w:p>
        </w:tc>
      </w:tr>
      <w:tr w:rsidR="00783F66" w:rsidRPr="00783F66" w:rsidTr="00783F66">
        <w:tc>
          <w:tcPr>
            <w:tcW w:w="9576" w:type="dxa"/>
          </w:tcPr>
          <w:p w:rsidR="00783F66" w:rsidRPr="00783F66" w:rsidRDefault="00783F66" w:rsidP="00783F66">
            <w:pPr>
              <w:spacing w:after="0"/>
              <w:ind w:left="0"/>
              <w:jc w:val="left"/>
            </w:pPr>
            <w:r w:rsidRPr="00783F66">
              <w:t xml:space="preserve">  &lt;/Int32&gt;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size="d1"/&gt;</w:t>
            </w:r>
          </w:p>
        </w:tc>
      </w:tr>
      <w:tr w:rsidR="00783F66" w:rsidRPr="00783F66" w:rsidTr="00783F66">
        <w:tc>
          <w:tcPr>
            <w:tcW w:w="9576" w:type="dxa"/>
          </w:tcPr>
          <w:p w:rsidR="00783F66" w:rsidRPr="00783F66" w:rsidRDefault="00783F66" w:rsidP="00783F66">
            <w:pPr>
              <w:spacing w:after="0"/>
              <w:ind w:left="0"/>
              <w:jc w:val="left"/>
            </w:pPr>
            <w:r w:rsidRPr="00783F66">
              <w:t xml:space="preserve">  &lt;Dim size="d2"/&gt;</w:t>
            </w:r>
          </w:p>
        </w:tc>
      </w:tr>
      <w:tr w:rsidR="00783F66" w:rsidRPr="00783F66" w:rsidTr="00783F66">
        <w:tc>
          <w:tcPr>
            <w:tcW w:w="9576" w:type="dxa"/>
          </w:tcPr>
          <w:p w:rsidR="00783F66" w:rsidRPr="00783F66" w:rsidRDefault="00783F66" w:rsidP="00783F66">
            <w:pPr>
              <w:spacing w:after="0"/>
              <w:ind w:left="0"/>
              <w:jc w:val="left"/>
            </w:pPr>
            <w:r w:rsidRPr="00783F66">
              <w:t>&lt;/Structure&gt;</w:t>
            </w:r>
          </w:p>
        </w:tc>
      </w:tr>
    </w:tbl>
    <w:p w:rsidR="00303537" w:rsidRDefault="00303537" w:rsidP="00303537"/>
    <w:p w:rsidR="00303537" w:rsidRDefault="00303537" w:rsidP="00783F66">
      <w:pPr>
        <w:pStyle w:val="BodyText"/>
      </w:pPr>
      <w:r>
        <w:t xml:space="preserve">where all of the dimension sizes, di, are </w:t>
      </w:r>
      <w:r w:rsidR="00783F66">
        <w:t xml:space="preserve">again </w:t>
      </w:r>
      <w:r>
        <w:t>integers.</w:t>
      </w:r>
    </w:p>
    <w:p w:rsidR="00303537" w:rsidRDefault="00303537" w:rsidP="00783F66">
      <w:pPr>
        <w:pStyle w:val="BodyText"/>
      </w:pPr>
      <w:r>
        <w:lastRenderedPageBreak/>
        <w:t>Consider the following subset query.</w:t>
      </w:r>
    </w:p>
    <w:p w:rsidR="00303537" w:rsidRDefault="00303537" w:rsidP="00783F66">
      <w:pPr>
        <w:pStyle w:val="BodyText"/>
      </w:pPr>
      <w:r>
        <w:t>S[start1:stride1:end1][start2:stride2:end2].A[start3:stride3:end3]...[startn:striden:endn]</w:t>
      </w:r>
    </w:p>
    <w:p w:rsidR="00303537" w:rsidRDefault="00303537" w:rsidP="00783F66">
      <w:pPr>
        <w:pStyle w:val="BodyText"/>
      </w:pPr>
      <w:r>
        <w:t>with conditions as before.</w:t>
      </w:r>
    </w:p>
    <w:p w:rsidR="00303537" w:rsidRDefault="00303537" w:rsidP="00783F66">
      <w:pPr>
        <w:pStyle w:val="BodyText"/>
      </w:pPr>
      <w:r>
        <w:t>The query selects the Structure instances</w:t>
      </w:r>
    </w:p>
    <w:p w:rsidR="00303537" w:rsidRDefault="00303537" w:rsidP="00783F66">
      <w:pPr>
        <w:pStyle w:val="BodyText"/>
      </w:pPr>
      <w:r>
        <w:t>S[i1][i2]  where ii is in the set {starti+stridei*j} and where j=0..k such that starti+stridei*k &lt;= endi and starti+stridei*(k+1) &gt; endi.</w:t>
      </w:r>
    </w:p>
    <w:p w:rsidR="00303537" w:rsidRDefault="00303537" w:rsidP="00783F66">
      <w:pPr>
        <w:pStyle w:val="BodyText"/>
      </w:pPr>
      <w:r>
        <w:t>Then for each selected structure, the elements A[i3]…[in] are selected from that instance of A where ii is in the set {starti+stridei*j} and where j=0..k such that starti+stridei*k &lt;= endi and starti+stridei*(k+1) &gt; endi.</w:t>
      </w:r>
    </w:p>
    <w:p w:rsidR="00303537" w:rsidRDefault="00E77CA6" w:rsidP="00783F66">
      <w:pPr>
        <w:pStyle w:val="BodyText"/>
      </w:pPr>
      <w:r>
        <w:t>T</w:t>
      </w:r>
      <w:r w:rsidR="00303537">
        <w:t>he results of all of the selections of the instances of A are concatenated</w:t>
      </w:r>
      <w:r>
        <w:t xml:space="preserve"> </w:t>
      </w:r>
      <w:r w:rsidR="00303537">
        <w:t>as the value of the whole query.</w:t>
      </w:r>
    </w:p>
    <w:p w:rsidR="00303537" w:rsidRDefault="00303537" w:rsidP="00303537"/>
    <w:p w:rsidR="007E1054" w:rsidRDefault="007E1054">
      <w:pPr>
        <w:rPr>
          <w:rFonts w:cs="Arial"/>
          <w:sz w:val="28"/>
          <w:szCs w:val="22"/>
          <w:u w:val="single"/>
        </w:rPr>
      </w:pPr>
      <w:r>
        <w:br w:type="page"/>
      </w:r>
    </w:p>
    <w:p w:rsidR="00B865D6" w:rsidRPr="007E1054" w:rsidDel="00CB7B6D" w:rsidRDefault="00B865D6">
      <w:pPr>
        <w:pStyle w:val="ReferenceSection"/>
        <w:rPr>
          <w:ins w:id="1639" w:author="Author"/>
          <w:del w:id="1640" w:author="Author"/>
          <w:rPrChange w:id="1641" w:author="Author">
            <w:rPr>
              <w:ins w:id="1642" w:author="Author"/>
              <w:del w:id="1643" w:author="Author"/>
            </w:rPr>
          </w:rPrChange>
        </w:rPr>
        <w:pPrChange w:id="1644" w:author="Author">
          <w:pPr>
            <w:pStyle w:val="ListNumber"/>
          </w:pPr>
        </w:pPrChange>
      </w:pPr>
      <w:ins w:id="1645" w:author="Author">
        <w:del w:id="1646" w:author="Author">
          <w:r w:rsidRPr="007E1054" w:rsidDel="00CB7B6D">
            <w:rPr>
              <w:rPrChange w:id="1647" w:author="Author">
                <w:rPr/>
              </w:rPrChange>
            </w:rPr>
            <w:lastRenderedPageBreak/>
            <w:delText>The BNF grammar for constraints is as follows.</w:delText>
          </w:r>
        </w:del>
      </w:ins>
    </w:p>
    <w:p w:rsidR="00B865D6" w:rsidRPr="007E1054" w:rsidDel="00CB7B6D" w:rsidRDefault="00B865D6">
      <w:pPr>
        <w:pStyle w:val="ReferenceSection"/>
        <w:rPr>
          <w:ins w:id="1648" w:author="Author"/>
          <w:del w:id="1649" w:author="Author"/>
          <w:rPrChange w:id="1650" w:author="Author">
            <w:rPr>
              <w:ins w:id="1651" w:author="Author"/>
              <w:del w:id="1652" w:author="Author"/>
            </w:rPr>
          </w:rPrChange>
        </w:rPr>
        <w:pPrChange w:id="1653" w:author="Author">
          <w:pPr>
            <w:pStyle w:val="ListNumber"/>
          </w:pPr>
        </w:pPrChange>
      </w:pPr>
      <w:ins w:id="1654" w:author="Author">
        <w:del w:id="1655" w:author="Author">
          <w:r w:rsidRPr="007E1054" w:rsidDel="00CB7B6D">
            <w:rPr>
              <w:rPrChange w:id="1656" w:author="Author">
                <w:rPr/>
              </w:rPrChange>
            </w:rPr>
            <w:delText>Constraint:</w:delText>
          </w:r>
        </w:del>
      </w:ins>
    </w:p>
    <w:p w:rsidR="002035D8" w:rsidRPr="00303537" w:rsidRDefault="00486921" w:rsidP="00303537">
      <w:pPr>
        <w:pStyle w:val="ReferenceSection"/>
        <w:rPr>
          <w:bCs/>
          <w:noProof/>
          <w:snapToGrid w:val="0"/>
          <w:szCs w:val="24"/>
        </w:rPr>
      </w:pPr>
      <w:bookmarkStart w:id="1657" w:name="_Toc333413788"/>
      <w:r w:rsidRPr="007E1054">
        <w:rPr>
          <w:rPrChange w:id="1658" w:author="Author">
            <w:rPr>
              <w:rFonts w:cs="Times New Roman"/>
              <w:sz w:val="24"/>
              <w:szCs w:val="28"/>
              <w:u w:val="none"/>
            </w:rPr>
          </w:rPrChange>
        </w:rPr>
        <w:t>References</w:t>
      </w:r>
      <w:bookmarkEnd w:id="1564"/>
      <w:bookmarkEnd w:id="1657"/>
    </w:p>
    <w:p w:rsidR="00303537" w:rsidRDefault="00303537">
      <w:pPr>
        <w:rPr>
          <w:b/>
          <w:bCs/>
          <w:noProof/>
          <w:snapToGrid w:val="0"/>
          <w:sz w:val="28"/>
          <w:szCs w:val="24"/>
        </w:rPr>
      </w:pPr>
      <w:bookmarkStart w:id="1659" w:name="_Toc328300009"/>
      <w:r>
        <w:br w:type="page"/>
      </w:r>
    </w:p>
    <w:p w:rsidR="00F12F46" w:rsidRDefault="00ED2215" w:rsidP="00590DDF">
      <w:pPr>
        <w:pStyle w:val="Appendix1"/>
      </w:pPr>
      <w:bookmarkStart w:id="1660" w:name="_Toc333413789"/>
      <w:r>
        <w:lastRenderedPageBreak/>
        <w:t xml:space="preserve">DAP4 </w:t>
      </w:r>
      <w:r w:rsidR="00D77135" w:rsidRPr="00D77135">
        <w:t>Le</w:t>
      </w:r>
      <w:r w:rsidR="00D77135">
        <w:t>xical Element</w:t>
      </w:r>
      <w:r w:rsidR="006F688A">
        <w:t>s</w:t>
      </w:r>
      <w:bookmarkEnd w:id="1659"/>
      <w:bookmarkEnd w:id="1660"/>
    </w:p>
    <w:p w:rsidR="00274C03" w:rsidRDefault="006F688A" w:rsidP="0089068E">
      <w:pPr>
        <w:pStyle w:val="Appendix2"/>
      </w:pPr>
      <w:bookmarkStart w:id="1661" w:name="_Toc328300010"/>
      <w:bookmarkStart w:id="1662" w:name="_Toc333413790"/>
      <w:r w:rsidRPr="00D77135">
        <w:t>DDX Le</w:t>
      </w:r>
      <w:r>
        <w:t>xical Element Syntax</w:t>
      </w:r>
      <w:bookmarkEnd w:id="1661"/>
      <w:bookmarkEnd w:id="1662"/>
      <w:r>
        <w:t xml:space="preserve"> </w:t>
      </w:r>
    </w:p>
    <w:p w:rsidR="006F688A" w:rsidRDefault="00DD19F0" w:rsidP="00136622">
      <w:pPr>
        <w:pStyle w:val="BodyText"/>
      </w:pPr>
      <w:r>
        <w:t xml:space="preserve">This </w:t>
      </w:r>
      <w:r w:rsidR="006F688A">
        <w:t>section</w:t>
      </w:r>
      <w:r>
        <w:t xml:space="preserve"> describes the lex</w:t>
      </w:r>
      <w:r w:rsidR="006F688A">
        <w:t>ical elements that occur in the DAP4 DDX</w:t>
      </w:r>
      <w:r>
        <w:t>.</w:t>
      </w:r>
    </w:p>
    <w:p w:rsidR="00772D53" w:rsidRDefault="00DD19F0" w:rsidP="00136622">
      <w:pPr>
        <w:pStyle w:val="BodyText"/>
      </w:pPr>
      <w:r>
        <w:t>Within the</w:t>
      </w:r>
      <w:r w:rsidR="001F3345">
        <w:t xml:space="preserve"> </w:t>
      </w:r>
      <w:r w:rsidR="00772D53">
        <w:t>R</w:t>
      </w:r>
      <w:r w:rsidR="000072F8">
        <w:t>ELAX</w:t>
      </w:r>
      <w:r w:rsidR="00772D53">
        <w:t>NG DAP4 grammar (</w:t>
      </w:r>
      <w:del w:id="1663" w:author="Author">
        <w:r w:rsidR="006F688A" w:rsidRPr="000072F8" w:rsidDel="0095389A">
          <w:rPr>
            <w:color w:val="FF0000"/>
          </w:rPr>
          <w:delText>Section ?</w:delText>
        </w:r>
      </w:del>
      <w:ins w:id="1664" w:author="Author">
        <w:r w:rsidR="0095389A">
          <w:rPr>
            <w:color w:val="FF0000"/>
          </w:rPr>
          <w:t>Section ?</w:t>
        </w:r>
      </w:ins>
      <w:r w:rsidR="001F3345">
        <w:t xml:space="preserve">) </w:t>
      </w:r>
      <w:r>
        <w:t>there are markers for occurrences of</w:t>
      </w:r>
      <w:r w:rsidR="001F3345">
        <w:t xml:space="preserve"> </w:t>
      </w:r>
      <w:r>
        <w:t xml:space="preserve">primitive type such </w:t>
      </w:r>
      <w:r w:rsidR="00ED2215">
        <w:t>as integers, floats, or strings (ignoring case).</w:t>
      </w:r>
      <w:r w:rsidR="000072F8">
        <w:t xml:space="preserve"> The markers typically look like this when defining an attribute that can occur in the DAP4 DDX.</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&lt;attribute name="</w:t>
            </w:r>
            <w:ins w:id="1665" w:author="Author">
              <w:r w:rsidR="00892CB0">
                <w:t>namespace</w:t>
              </w:r>
            </w:ins>
            <w:del w:id="1666" w:author="Author">
              <w:r w:rsidDel="00892CB0">
                <w:delText>namespace</w:delText>
              </w:r>
            </w:del>
            <w:r>
              <w:t>"&gt;</w:t>
            </w:r>
          </w:p>
          <w:p w:rsidR="006E77B9" w:rsidRDefault="006E77B9" w:rsidP="006E77B9">
            <w:pPr>
              <w:spacing w:after="0"/>
              <w:ind w:left="0"/>
              <w:jc w:val="left"/>
            </w:pPr>
            <w:r>
              <w:t>&lt;datatype="</w:t>
            </w:r>
            <w:ins w:id="1667" w:author="Author">
              <w:r w:rsidR="00892CB0">
                <w:t>dap4_</w:t>
              </w:r>
            </w:ins>
            <w:r>
              <w:t>string"/&gt;</w:t>
            </w:r>
          </w:p>
          <w:p w:rsidR="001F05F1" w:rsidRDefault="006E77B9" w:rsidP="006E77B9">
            <w:pPr>
              <w:spacing w:after="0"/>
              <w:ind w:left="0"/>
              <w:jc w:val="left"/>
            </w:pPr>
            <w:r>
              <w:t>&lt;/attribute&gt;</w:t>
            </w:r>
          </w:p>
        </w:tc>
      </w:tr>
    </w:tbl>
    <w:p w:rsidR="001F3345" w:rsidRDefault="00DD19F0" w:rsidP="00136622">
      <w:pPr>
        <w:pStyle w:val="BodyText"/>
      </w:pPr>
      <w:r>
        <w:t>The "</w:t>
      </w:r>
      <w:r w:rsidR="001F3345">
        <w:t>&lt;</w:t>
      </w:r>
      <w:r>
        <w:t>data type="</w:t>
      </w:r>
      <w:ins w:id="1668" w:author="Author">
        <w:r w:rsidR="00892CB0">
          <w:t>dap4_</w:t>
        </w:r>
      </w:ins>
      <w:r>
        <w:t>string"/</w:t>
      </w:r>
      <w:r w:rsidR="001F3345">
        <w:t>&gt;</w:t>
      </w:r>
      <w:r>
        <w:t>" specifies the lexical class</w:t>
      </w:r>
      <w:r w:rsidR="001F3345">
        <w:t xml:space="preserve"> </w:t>
      </w:r>
      <w:r>
        <w:t>for the values that this attribute can have. In this case, the namespace</w:t>
      </w:r>
      <w:r w:rsidR="001F3345">
        <w:t xml:space="preserve"> </w:t>
      </w:r>
      <w:r w:rsidR="00ED2215">
        <w:t xml:space="preserve">attribute is defined to have a </w:t>
      </w:r>
      <w:ins w:id="1669" w:author="Author">
        <w:r w:rsidR="00892CB0">
          <w:t xml:space="preserve">DAP4 </w:t>
        </w:r>
      </w:ins>
      <w:r w:rsidR="00ED2215">
        <w:t>s</w:t>
      </w:r>
      <w:r>
        <w:t>tring value.</w:t>
      </w:r>
      <w:r w:rsidR="001F3345">
        <w:t xml:space="preserve"> </w:t>
      </w:r>
      <w:r>
        <w:t>Similar notation is used for values occurring as text within an xml element.</w:t>
      </w:r>
    </w:p>
    <w:p w:rsidR="00DD19F0" w:rsidRDefault="00DD19F0" w:rsidP="00136622">
      <w:pPr>
        <w:pStyle w:val="BodyText"/>
      </w:pPr>
      <w:r>
        <w:t xml:space="preserve">The lexical specification later in </w:t>
      </w:r>
      <w:r w:rsidR="001F3345">
        <w:t xml:space="preserve">this </w:t>
      </w:r>
      <w:r w:rsidR="00ED2215">
        <w:t>section</w:t>
      </w:r>
      <w:r w:rsidR="001F3345">
        <w:t xml:space="preserve"> defines the legal </w:t>
      </w:r>
      <w:r>
        <w:t>lexical structure for such lexical items.</w:t>
      </w:r>
      <w:r w:rsidR="001F3345">
        <w:t xml:space="preserve"> </w:t>
      </w:r>
      <w:r>
        <w:t>Specifically, it defines the format of the following lexical items.</w:t>
      </w:r>
    </w:p>
    <w:p w:rsidR="00DD19F0" w:rsidRDefault="00DD19F0" w:rsidP="00303537">
      <w:pPr>
        <w:pStyle w:val="ListNumber"/>
        <w:numPr>
          <w:ilvl w:val="0"/>
          <w:numId w:val="38"/>
        </w:numPr>
      </w:pPr>
      <w:r>
        <w:t>Constants, nam</w:t>
      </w:r>
      <w:r w:rsidR="00843B5E">
        <w:t>ely: string, float, integer</w:t>
      </w:r>
      <w:r w:rsidR="000962C1">
        <w:t>, character, and opaque</w:t>
      </w:r>
      <w:r w:rsidR="00843B5E">
        <w:t>.</w:t>
      </w:r>
    </w:p>
    <w:p w:rsidR="00DD19F0" w:rsidRDefault="00DD19F0" w:rsidP="00303537">
      <w:pPr>
        <w:pStyle w:val="ListNumber"/>
        <w:numPr>
          <w:ilvl w:val="0"/>
          <w:numId w:val="38"/>
        </w:numPr>
      </w:pPr>
      <w:r>
        <w:t>Identifiers</w:t>
      </w:r>
    </w:p>
    <w:p w:rsidR="00DD19F0" w:rsidRDefault="00DD19F0" w:rsidP="00303537">
      <w:pPr>
        <w:pStyle w:val="ListNumber"/>
        <w:numPr>
          <w:ilvl w:val="0"/>
          <w:numId w:val="38"/>
        </w:numPr>
      </w:pPr>
      <w:r>
        <w:t>F</w:t>
      </w:r>
      <w:r w:rsidR="001F3345">
        <w:t>ully qualified</w:t>
      </w:r>
      <w:r w:rsidR="004D1489">
        <w:t xml:space="preserve"> names (also referred to as FQN</w:t>
      </w:r>
      <w:ins w:id="1670" w:author="Author">
        <w:r w:rsidR="00AE1396">
          <w:t>s</w:t>
        </w:r>
      </w:ins>
      <w:r w:rsidR="00ED2215">
        <w:t xml:space="preserve">) (see </w:t>
      </w:r>
      <w:del w:id="1671" w:author="Author">
        <w:r w:rsidR="00ED2215" w:rsidRPr="00734C51" w:rsidDel="0095389A">
          <w:delText>Section ?</w:delText>
        </w:r>
      </w:del>
      <w:ins w:id="1672" w:author="Author">
        <w:r w:rsidR="0095389A" w:rsidRPr="00734C51">
          <w:t>Section ?</w:t>
        </w:r>
      </w:ins>
      <w:r w:rsidR="00ED2215">
        <w:t>).</w:t>
      </w:r>
    </w:p>
    <w:p w:rsidR="00DD19F0" w:rsidRDefault="00DD19F0" w:rsidP="00136622">
      <w:pPr>
        <w:pStyle w:val="BodyText"/>
      </w:pPr>
      <w:r>
        <w:t>The specification is written using the</w:t>
      </w:r>
      <w:r w:rsidR="001F3345">
        <w:t xml:space="preserve"> </w:t>
      </w:r>
      <w:r>
        <w:t>extended P</w:t>
      </w:r>
      <w:ins w:id="1673" w:author="Author">
        <w:r w:rsidR="000075A5">
          <w:t>OSIX</w:t>
        </w:r>
      </w:ins>
      <w:del w:id="1674" w:author="Author">
        <w:r w:rsidDel="000075A5">
          <w:delText>osix</w:delText>
        </w:r>
      </w:del>
      <w:r w:rsidR="001F3345">
        <w:t xml:space="preserve"> regular expression notation [] with some additions.</w:t>
      </w:r>
    </w:p>
    <w:p w:rsidR="001F3345" w:rsidRDefault="00DD19F0" w:rsidP="00303537">
      <w:pPr>
        <w:pStyle w:val="ListNumber"/>
        <w:numPr>
          <w:ilvl w:val="0"/>
          <w:numId w:val="39"/>
        </w:numPr>
      </w:pPr>
      <w:r>
        <w:t>Names are assigned to regular expressions using the notation</w:t>
      </w:r>
      <w:r w:rsidR="001F3345">
        <w:t xml:space="preserve"> “</w:t>
      </w:r>
      <w:r>
        <w:t xml:space="preserve">name = </w:t>
      </w:r>
      <w:r w:rsidR="001F3345">
        <w:t>&lt;</w:t>
      </w:r>
      <w:r>
        <w:t>regularexpression</w:t>
      </w:r>
      <w:r w:rsidR="001F3345">
        <w:t>&gt;”</w:t>
      </w:r>
    </w:p>
    <w:p w:rsidR="00DD19F0" w:rsidRDefault="00DD19F0" w:rsidP="00303537">
      <w:pPr>
        <w:pStyle w:val="ListNumber"/>
        <w:numPr>
          <w:ilvl w:val="0"/>
          <w:numId w:val="39"/>
        </w:numPr>
      </w:pPr>
      <w:r>
        <w:t>Named expressions can be used in subsequent regular expressions</w:t>
      </w:r>
      <w:r w:rsidR="001F3345">
        <w:t xml:space="preserve"> </w:t>
      </w:r>
      <w:r>
        <w:t xml:space="preserve">by using the notation </w:t>
      </w:r>
      <w:r w:rsidR="001F3345">
        <w:t>“</w:t>
      </w:r>
      <w:r>
        <w:t>{name}</w:t>
      </w:r>
      <w:r w:rsidR="001F3345">
        <w:t>”</w:t>
      </w:r>
      <w:r>
        <w:t>. Such occurrences are equivalent to textually</w:t>
      </w:r>
      <w:r w:rsidR="001F3345">
        <w:t xml:space="preserve"> </w:t>
      </w:r>
      <w:r>
        <w:t xml:space="preserve">substituting the expression associated with name for the </w:t>
      </w:r>
      <w:r w:rsidR="001F3345">
        <w:t>“</w:t>
      </w:r>
      <w:r>
        <w:t>{name}</w:t>
      </w:r>
      <w:r w:rsidR="001F3345">
        <w:t>”</w:t>
      </w:r>
      <w:r>
        <w:t xml:space="preserve"> occurrence.</w:t>
      </w:r>
      <w:r w:rsidR="001F3345">
        <w:t xml:space="preserve"> This is similar to the way a macro operates.</w:t>
      </w:r>
    </w:p>
    <w:p w:rsidR="00ED2215" w:rsidRDefault="00ED2215" w:rsidP="00136622">
      <w:pPr>
        <w:pStyle w:val="BodyText"/>
      </w:pPr>
      <w:r>
        <w:t xml:space="preserve">Note that a regular expression </w:t>
      </w:r>
      <w:r w:rsidR="000072F8">
        <w:t>name must</w:t>
      </w:r>
      <w:r>
        <w:t xml:space="preserve"> be defined before any use to avoid circular definitions.</w:t>
      </w:r>
    </w:p>
    <w:p w:rsidR="00DD19F0" w:rsidRDefault="00DD19F0" w:rsidP="00136622">
      <w:pPr>
        <w:pStyle w:val="BodyText"/>
      </w:pPr>
      <w:r>
        <w:t>Notes:</w:t>
      </w:r>
    </w:p>
    <w:p w:rsidR="00B66485" w:rsidRDefault="00DD19F0" w:rsidP="00303537">
      <w:pPr>
        <w:pStyle w:val="ListNumber"/>
        <w:numPr>
          <w:ilvl w:val="0"/>
          <w:numId w:val="40"/>
        </w:numPr>
      </w:pPr>
      <w:r w:rsidRPr="00B66485">
        <w:t>The</w:t>
      </w:r>
      <w:r>
        <w:t xml:space="preserve"> definition of {UTF8} is deferred to the next section.</w:t>
      </w:r>
    </w:p>
    <w:p w:rsidR="00DD19F0" w:rsidRDefault="00DD19F0" w:rsidP="00303537">
      <w:pPr>
        <w:pStyle w:val="ListNumber"/>
        <w:numPr>
          <w:ilvl w:val="0"/>
          <w:numId w:val="40"/>
        </w:numPr>
      </w:pPr>
      <w:r>
        <w:t>Comments are indicated using the "//" notation.</w:t>
      </w:r>
      <w:r w:rsidR="00B66485">
        <w:t xml:space="preserve"> </w:t>
      </w:r>
      <w:r>
        <w:t>St</w:t>
      </w:r>
      <w:r w:rsidR="00B66485">
        <w:t>andard xml escape formats (&amp;x#DDD; or &amp;</w:t>
      </w:r>
      <w:r w:rsidR="001F3345">
        <w:t>&lt;</w:t>
      </w:r>
      <w:r>
        <w:t>name</w:t>
      </w:r>
      <w:r w:rsidR="001F3345">
        <w:t>&gt;</w:t>
      </w:r>
      <w:r>
        <w:t>;)</w:t>
      </w:r>
      <w:r w:rsidR="00B66485">
        <w:t xml:space="preserve"> </w:t>
      </w:r>
      <w:r>
        <w:t xml:space="preserve">are assumed to be </w:t>
      </w:r>
      <w:ins w:id="1675" w:author="Author">
        <w:r w:rsidR="00AE1396">
          <w:t>used as needed.</w:t>
        </w:r>
      </w:ins>
      <w:del w:id="1676" w:author="Author">
        <w:r w:rsidDel="00AE1396">
          <w:delText>allowed anywhere.</w:delText>
        </w:r>
      </w:del>
    </w:p>
    <w:p w:rsidR="00DD19F0" w:rsidRDefault="00DD19F0" w:rsidP="00787CD8">
      <w:pPr>
        <w:pStyle w:val="Appendix3"/>
      </w:pPr>
      <w:r>
        <w:t>Basi</w:t>
      </w:r>
      <w:r w:rsidR="00B66485">
        <w:t>c character set definitions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CONTROLS   = [\x00-\x1F] // ASCII control characters</w:t>
            </w:r>
          </w:p>
          <w:p w:rsidR="006E77B9" w:rsidRDefault="006E77B9" w:rsidP="006E77B9">
            <w:pPr>
              <w:spacing w:after="0"/>
              <w:ind w:left="0"/>
              <w:jc w:val="left"/>
            </w:pPr>
            <w:r>
              <w:t>WHITESPACE = [ \r\n\t\f]+</w:t>
            </w:r>
          </w:p>
          <w:p w:rsidR="006E77B9" w:rsidRDefault="006E77B9" w:rsidP="006E77B9">
            <w:pPr>
              <w:spacing w:after="0"/>
              <w:ind w:left="0"/>
              <w:jc w:val="left"/>
            </w:pPr>
            <w:r>
              <w:t>HEXCHAR    = [0-9a-zA-Z]</w:t>
            </w:r>
          </w:p>
          <w:p w:rsidR="006E77B9" w:rsidRDefault="006E77B9" w:rsidP="006E77B9">
            <w:pPr>
              <w:spacing w:after="0"/>
              <w:ind w:left="0"/>
              <w:jc w:val="left"/>
            </w:pPr>
            <w:r>
              <w:t>// ASCII printable characters</w:t>
            </w:r>
          </w:p>
          <w:p w:rsidR="001F05F1" w:rsidRDefault="006E77B9" w:rsidP="006E77B9">
            <w:pPr>
              <w:spacing w:after="0"/>
              <w:ind w:left="0"/>
              <w:jc w:val="left"/>
            </w:pPr>
            <w:r>
              <w:t>ASCII = [0-9a-zA-Z !"#$%&amp;'()*+,-./:;&lt;=&gt;?@[\\\]\\^_`|{}~]</w:t>
            </w:r>
          </w:p>
        </w:tc>
      </w:tr>
    </w:tbl>
    <w:p w:rsidR="00DD19F0" w:rsidRDefault="00DD19F0" w:rsidP="00787CD8">
      <w:pPr>
        <w:pStyle w:val="Appendix3"/>
      </w:pPr>
      <w:r>
        <w:t>Ascii characters that may appe</w:t>
      </w:r>
      <w:r w:rsidR="00B66485">
        <w:t>ar unescaped in Identifiers</w:t>
      </w:r>
    </w:p>
    <w:p w:rsidR="001F05F1" w:rsidRDefault="00DD19F0" w:rsidP="00136622">
      <w:pPr>
        <w:pStyle w:val="BodyText"/>
      </w:pPr>
      <w:r>
        <w:t>This is assumed to be basically all ASCII printable characters</w:t>
      </w:r>
      <w:r w:rsidR="008D371C">
        <w:t xml:space="preserve"> </w:t>
      </w:r>
      <w:r w:rsidR="005F37D8">
        <w:t xml:space="preserve">except these characters:  '.'  '/'  '"' ''' </w:t>
      </w:r>
      <w:r>
        <w:t xml:space="preserve"> and '&amp;'.</w:t>
      </w:r>
      <w:r w:rsidR="00B66485">
        <w:t xml:space="preserve"> </w:t>
      </w:r>
      <w:r>
        <w:t>Occurrences of these characters are assumed to be representable</w:t>
      </w:r>
      <w:r w:rsidR="00B66485">
        <w:t xml:space="preserve"> </w:t>
      </w:r>
      <w:r>
        <w:t xml:space="preserve">using the standard xml </w:t>
      </w:r>
      <w:r w:rsidR="00B66485">
        <w:t>&amp;</w:t>
      </w:r>
      <w:r w:rsidR="001F3345">
        <w:t>&lt;</w:t>
      </w:r>
      <w:r>
        <w:t>name</w:t>
      </w:r>
      <w:r w:rsidR="001F3345">
        <w:t>&gt;</w:t>
      </w:r>
      <w:r>
        <w:t xml:space="preserve">; notation (e.g. </w:t>
      </w:r>
      <w:r w:rsidR="00B66485">
        <w:t>&amp;amp;</w:t>
      </w:r>
      <w:r>
        <w:t>).</w:t>
      </w:r>
      <w:r w:rsidR="009367DD">
        <w:t xml:space="preserve"> In this expression, backslash is interpreted as an escape character.</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6E77B9">
            <w:pPr>
              <w:spacing w:after="0"/>
              <w:ind w:left="0"/>
              <w:jc w:val="left"/>
            </w:pPr>
            <w:r>
              <w:lastRenderedPageBreak/>
              <w:t>IDASCII=[0</w:t>
            </w:r>
            <w:ins w:id="1677" w:author="Author">
              <w:r w:rsidR="00E96BBB">
                <w:t>-</w:t>
              </w:r>
            </w:ins>
            <w:del w:id="1678" w:author="Author">
              <w:r w:rsidDel="00E96BBB">
                <w:delText xml:space="preserve"> </w:delText>
              </w:r>
            </w:del>
            <w:r>
              <w:t>9a</w:t>
            </w:r>
            <w:ins w:id="1679" w:author="Author">
              <w:r w:rsidR="00E96BBB">
                <w:t>-</w:t>
              </w:r>
            </w:ins>
            <w:del w:id="1680" w:author="Author">
              <w:r w:rsidDel="00E96BBB">
                <w:delText xml:space="preserve"> </w:delText>
              </w:r>
            </w:del>
            <w:r>
              <w:t>zA</w:t>
            </w:r>
            <w:ins w:id="1681" w:author="Author">
              <w:r w:rsidR="00E96BBB">
                <w:t>-</w:t>
              </w:r>
            </w:ins>
            <w:del w:id="1682" w:author="Author">
              <w:r w:rsidDel="00E96BBB">
                <w:delText xml:space="preserve"> </w:delText>
              </w:r>
            </w:del>
            <w:r>
              <w:t>Z!#$%()*+:;&lt;=&gt;?@\[\]\\^_`|{}~]</w:t>
            </w:r>
          </w:p>
        </w:tc>
      </w:tr>
    </w:tbl>
    <w:p w:rsidR="00DD19F0" w:rsidRDefault="00274C03" w:rsidP="00787CD8">
      <w:pPr>
        <w:pStyle w:val="Appendix3"/>
      </w:pPr>
      <w:r>
        <w:t xml:space="preserve">The Numeric </w:t>
      </w:r>
      <w:r w:rsidR="00E54894">
        <w:t xml:space="preserve">Constant </w:t>
      </w:r>
      <w:r>
        <w:t>Classes: integer and float</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INTEGER    = {INT}|{UINT}|{HEXINT}</w:t>
            </w:r>
          </w:p>
          <w:p w:rsidR="006E77B9" w:rsidRDefault="006E77B9" w:rsidP="006E77B9">
            <w:pPr>
              <w:spacing w:after="0"/>
              <w:ind w:left="0"/>
              <w:jc w:val="left"/>
            </w:pPr>
            <w:r>
              <w:t>INT        = [+-]</w:t>
            </w:r>
            <w:del w:id="1683" w:author="Author">
              <w:r w:rsidDel="00C37847">
                <w:delText>[0-9]</w:delText>
              </w:r>
            </w:del>
            <w:r>
              <w:t>[0-9]</w:t>
            </w:r>
            <w:ins w:id="1684" w:author="Author">
              <w:r w:rsidR="00C37847">
                <w:t>+</w:t>
              </w:r>
            </w:ins>
            <w:del w:id="1685" w:author="Author">
              <w:r w:rsidDel="00C37847">
                <w:delText>*</w:delText>
              </w:r>
            </w:del>
            <w:r>
              <w:t>{INTTYPE}?</w:t>
            </w:r>
          </w:p>
          <w:p w:rsidR="006E77B9" w:rsidRDefault="006E77B9" w:rsidP="006E77B9">
            <w:pPr>
              <w:spacing w:after="0"/>
              <w:ind w:left="0"/>
              <w:jc w:val="left"/>
            </w:pPr>
            <w:r>
              <w:t xml:space="preserve">UINT       = </w:t>
            </w:r>
            <w:del w:id="1686" w:author="Author">
              <w:r w:rsidDel="00C37847">
                <w:delText>[0-9]</w:delText>
              </w:r>
            </w:del>
            <w:r>
              <w:t>[0-9]</w:t>
            </w:r>
            <w:ins w:id="1687" w:author="Author">
              <w:r w:rsidR="00C37847">
                <w:t>+</w:t>
              </w:r>
            </w:ins>
            <w:del w:id="1688" w:author="Author">
              <w:r w:rsidDel="00C37847">
                <w:delText>*</w:delText>
              </w:r>
            </w:del>
            <w:r>
              <w:t>{INTTYPE}?</w:t>
            </w:r>
          </w:p>
          <w:p w:rsidR="006E77B9" w:rsidRDefault="006E77B9" w:rsidP="006E77B9">
            <w:pPr>
              <w:spacing w:after="0"/>
              <w:ind w:left="0"/>
              <w:jc w:val="left"/>
            </w:pPr>
            <w:r>
              <w:t>HEXINT     = {HEXSTRING}{INTTYPE}?</w:t>
            </w:r>
          </w:p>
          <w:p w:rsidR="006E77B9" w:rsidRDefault="006E77B9" w:rsidP="006E77B9">
            <w:pPr>
              <w:spacing w:after="0"/>
              <w:ind w:left="0"/>
              <w:jc w:val="left"/>
            </w:pPr>
            <w:r>
              <w:t>INTTYPE    = ([BbSsLl]|"ll"|"LL")</w:t>
            </w:r>
          </w:p>
          <w:p w:rsidR="006E77B9" w:rsidRDefault="006E77B9" w:rsidP="006E77B9">
            <w:pPr>
              <w:spacing w:after="0"/>
              <w:ind w:left="0"/>
              <w:jc w:val="left"/>
            </w:pPr>
            <w:r>
              <w:t>HEXSTRING  = (0[xX</w:t>
            </w:r>
            <w:ins w:id="1689" w:author="Author">
              <w:r w:rsidR="00C37847">
                <w:t>]</w:t>
              </w:r>
            </w:ins>
            <w:del w:id="1690" w:author="Author">
              <w:r w:rsidDel="00C37847">
                <w:delText>]{HEXCHAR}</w:delText>
              </w:r>
            </w:del>
            <w:r>
              <w:t>{HEXCHAR}</w:t>
            </w:r>
            <w:ins w:id="1691" w:author="Author">
              <w:r w:rsidR="00C37847">
                <w:t>+</w:t>
              </w:r>
            </w:ins>
            <w:del w:id="1692" w:author="Author">
              <w:r w:rsidDel="00C37847">
                <w:delText>*</w:delText>
              </w:r>
            </w:del>
            <w:r>
              <w:t>)</w:t>
            </w:r>
          </w:p>
          <w:p w:rsidR="006E77B9" w:rsidRDefault="006E77B9" w:rsidP="006E77B9">
            <w:pPr>
              <w:spacing w:after="0"/>
              <w:ind w:left="0"/>
              <w:jc w:val="left"/>
            </w:pPr>
            <w:r>
              <w:t>FLOAT      = ({MANTISSA}{EXPONENT}?)|{NANINF}</w:t>
            </w:r>
          </w:p>
          <w:p w:rsidR="006E77B9" w:rsidRDefault="006E77B9" w:rsidP="006E77B9">
            <w:pPr>
              <w:spacing w:after="0"/>
              <w:ind w:left="0"/>
              <w:jc w:val="left"/>
            </w:pPr>
            <w:r>
              <w:t>EXPONENT   = ([eE][+-]?[0-9]+)</w:t>
            </w:r>
          </w:p>
          <w:p w:rsidR="006E77B9" w:rsidRDefault="006E77B9" w:rsidP="006E77B9">
            <w:pPr>
              <w:spacing w:after="0"/>
              <w:ind w:left="0"/>
              <w:jc w:val="left"/>
            </w:pPr>
            <w:r>
              <w:t>MANTISSA   = [+-]?[0-9]*\.[0-9]*</w:t>
            </w:r>
          </w:p>
          <w:p w:rsidR="001F05F1" w:rsidRDefault="006E77B9" w:rsidP="006E77B9">
            <w:pPr>
              <w:spacing w:after="0"/>
              <w:ind w:left="0"/>
              <w:jc w:val="left"/>
            </w:pPr>
            <w:r>
              <w:t>NANINF     = (-?inf|nan|NaN)</w:t>
            </w:r>
          </w:p>
        </w:tc>
      </w:tr>
    </w:tbl>
    <w:p w:rsidR="00DD19F0" w:rsidRDefault="00274C03" w:rsidP="000962C1">
      <w:pPr>
        <w:pStyle w:val="Appendix3"/>
      </w:pPr>
      <w:r>
        <w:t xml:space="preserve">The String </w:t>
      </w:r>
      <w:r w:rsidR="00E54894">
        <w:t xml:space="preserve">Constant </w:t>
      </w:r>
      <w:r>
        <w:t>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STRING = ([^"</w:t>
            </w:r>
            <w:ins w:id="1693" w:author="Author">
              <w:r w:rsidR="00AE1396">
                <w:t>&amp;&lt;&gt;</w:t>
              </w:r>
            </w:ins>
            <w:del w:id="1694" w:author="Author">
              <w:r w:rsidDel="00AE1396">
                <w:delText>\\&amp;</w:delText>
              </w:r>
            </w:del>
            <w:r>
              <w:t>]|{XMLESCAPE})*</w:t>
            </w:r>
          </w:p>
          <w:p w:rsidR="001F05F1" w:rsidRDefault="006E77B9" w:rsidP="006E77B9">
            <w:pPr>
              <w:spacing w:after="0"/>
              <w:ind w:left="0"/>
              <w:jc w:val="left"/>
              <w:rPr>
                <w:ins w:id="1695" w:author="Author"/>
              </w:rPr>
            </w:pPr>
            <w:r>
              <w:t xml:space="preserve">CHAR  </w:t>
            </w:r>
            <w:ins w:id="1696" w:author="Author">
              <w:r w:rsidR="00CC29EC">
                <w:t xml:space="preserve"> </w:t>
              </w:r>
            </w:ins>
            <w:r>
              <w:t xml:space="preserve"> = ([^'</w:t>
            </w:r>
            <w:ins w:id="1697" w:author="Author">
              <w:r w:rsidR="00AE1396">
                <w:t>&amp;&lt;&gt;</w:t>
              </w:r>
            </w:ins>
            <w:del w:id="1698" w:author="Author">
              <w:r w:rsidDel="00AE1396">
                <w:delText>\\&amp;</w:delText>
              </w:r>
            </w:del>
            <w:r>
              <w:t>]|{XMLESCAPE})</w:t>
            </w:r>
          </w:p>
          <w:p w:rsidR="00C37847" w:rsidRDefault="00CC29EC" w:rsidP="006E77B9">
            <w:pPr>
              <w:spacing w:after="0"/>
              <w:ind w:left="0"/>
              <w:jc w:val="left"/>
              <w:rPr>
                <w:ins w:id="1699" w:author="Author"/>
              </w:rPr>
            </w:pPr>
            <w:ins w:id="1700" w:author="Author">
              <w:r>
                <w:t>URL       = (http|https|[:][/][/][a-zA-Z0-9\-]+([.][a-zA-Z</w:t>
              </w:r>
              <w:r w:rsidR="00C37847">
                <w:t>\-</w:t>
              </w:r>
              <w:r>
                <w:t>]+)+([:][0-9]+)?</w:t>
              </w:r>
            </w:ins>
          </w:p>
          <w:p w:rsidR="00CC29EC" w:rsidRDefault="00C37847" w:rsidP="006E77B9">
            <w:pPr>
              <w:spacing w:after="0"/>
              <w:ind w:left="0"/>
              <w:jc w:val="left"/>
            </w:pPr>
            <w:ins w:id="1701" w:author="Author">
              <w:r>
                <w:t xml:space="preserve">                   ([</w:t>
              </w:r>
              <w:r w:rsidR="00CC29EC">
                <w:t>/</w:t>
              </w:r>
              <w:r>
                <w:t>]([a-zA-Z0-9\-._?,'\\+&amp;</w:t>
              </w:r>
              <w:r w:rsidR="00CC29EC">
                <w:t>%</w:t>
              </w:r>
              <w:r>
                <w:t>#)*</w:t>
              </w:r>
            </w:ins>
          </w:p>
        </w:tc>
      </w:tr>
    </w:tbl>
    <w:p w:rsidR="00E54894" w:rsidRDefault="00BA0EF5" w:rsidP="00787CD8">
      <w:pPr>
        <w:pStyle w:val="Appendix3"/>
      </w:pPr>
      <w:r>
        <w:t>T</w:t>
      </w:r>
      <w:r w:rsidR="00E54894">
        <w:t>he Opaque Constant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6E77B9" w:rsidP="00CF6D22">
            <w:pPr>
              <w:spacing w:after="0"/>
              <w:ind w:left="0"/>
              <w:jc w:val="left"/>
            </w:pPr>
            <w:r w:rsidRPr="006E77B9">
              <w:t>OPAQUE = 0x([0-9A-Fa-f] [0-9A-Fa-f])+</w:t>
            </w:r>
          </w:p>
        </w:tc>
      </w:tr>
    </w:tbl>
    <w:p w:rsidR="00DD19F0" w:rsidRDefault="00274C03" w:rsidP="00787CD8">
      <w:pPr>
        <w:pStyle w:val="Appendix3"/>
      </w:pPr>
      <w:r>
        <w:t>The Identifier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 xml:space="preserve">ID        </w:t>
            </w:r>
            <w:ins w:id="1702" w:author="Author">
              <w:r w:rsidR="00AE1396">
                <w:t xml:space="preserve">            </w:t>
              </w:r>
            </w:ins>
            <w:r>
              <w:t xml:space="preserve"> = {IDCHAR}</w:t>
            </w:r>
            <w:ins w:id="1703" w:author="Author">
              <w:r w:rsidR="00E96BBB">
                <w:t>+</w:t>
              </w:r>
            </w:ins>
            <w:del w:id="1704" w:author="Author">
              <w:r w:rsidDel="00E96BBB">
                <w:delText>{IDCHAR}*</w:delText>
              </w:r>
            </w:del>
          </w:p>
          <w:p w:rsidR="006E77B9" w:rsidRDefault="006E77B9" w:rsidP="006E77B9">
            <w:pPr>
              <w:spacing w:after="0"/>
              <w:ind w:left="0"/>
              <w:jc w:val="left"/>
            </w:pPr>
            <w:r>
              <w:t xml:space="preserve">IDCHAR    </w:t>
            </w:r>
            <w:ins w:id="1705" w:author="Author">
              <w:r w:rsidR="00AE1396">
                <w:t xml:space="preserve">     </w:t>
              </w:r>
            </w:ins>
            <w:r>
              <w:t xml:space="preserve"> = ({IDASCII}|{XMLESCAPE}|{UTF8})</w:t>
            </w:r>
          </w:p>
          <w:p w:rsidR="001F05F1" w:rsidRDefault="006E77B9" w:rsidP="006E77B9">
            <w:pPr>
              <w:spacing w:after="0"/>
              <w:ind w:left="0"/>
              <w:jc w:val="left"/>
            </w:pPr>
            <w:r>
              <w:t>XMLESCAPE  = [&amp;][#][0-9]+;</w:t>
            </w:r>
          </w:p>
        </w:tc>
      </w:tr>
    </w:tbl>
    <w:p w:rsidR="002D5331" w:rsidRDefault="005B2030" w:rsidP="006E77B9">
      <w:pPr>
        <w:pStyle w:val="Appendix3"/>
      </w:pPr>
      <w:r>
        <w:t>Th</w:t>
      </w:r>
      <w:r w:rsidR="00E93B40">
        <w:t>e Atomic Type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0962C1" w:rsidP="006E77B9">
            <w:pPr>
              <w:spacing w:after="0"/>
              <w:ind w:left="0"/>
              <w:jc w:val="left"/>
            </w:pPr>
            <w:r>
              <w:t xml:space="preserve">ATOMICTYPE =  </w:t>
            </w:r>
            <w:r w:rsidR="006E77B9">
              <w:t>Char | Byte</w:t>
            </w:r>
            <w:ins w:id="1706" w:author="Author">
              <w:del w:id="1707" w:author="Author">
                <w:r w:rsidR="00AE1396" w:rsidDel="00B562F7">
                  <w:delText>|UByte</w:delText>
                </w:r>
              </w:del>
            </w:ins>
          </w:p>
          <w:p w:rsidR="006E77B9" w:rsidRDefault="006E77B9" w:rsidP="006E77B9">
            <w:pPr>
              <w:spacing w:after="0"/>
              <w:ind w:left="0"/>
              <w:jc w:val="left"/>
            </w:pPr>
            <w:r>
              <w:t xml:space="preserve">             | Int8 | UInt8 | Int16 | UInt16</w:t>
            </w:r>
          </w:p>
          <w:p w:rsidR="006E77B9" w:rsidRDefault="006E77B9" w:rsidP="006E77B9">
            <w:pPr>
              <w:spacing w:after="0"/>
              <w:ind w:left="0"/>
              <w:jc w:val="left"/>
            </w:pPr>
            <w:r>
              <w:t xml:space="preserve">             | Int32 | UInt32 | Int64 | UInt64</w:t>
            </w:r>
          </w:p>
          <w:p w:rsidR="006E77B9" w:rsidRDefault="006E77B9" w:rsidP="006E77B9">
            <w:pPr>
              <w:spacing w:after="0"/>
              <w:ind w:left="0"/>
              <w:jc w:val="left"/>
            </w:pPr>
            <w:r>
              <w:t xml:space="preserve">             | Float32 | Float64</w:t>
            </w:r>
          </w:p>
          <w:p w:rsidR="006E77B9" w:rsidRDefault="006E77B9" w:rsidP="006E77B9">
            <w:pPr>
              <w:spacing w:after="0"/>
              <w:ind w:left="0"/>
              <w:jc w:val="left"/>
            </w:pPr>
            <w:r>
              <w:t xml:space="preserve">             | String | URL</w:t>
            </w:r>
          </w:p>
          <w:p w:rsidR="001F05F1" w:rsidRDefault="006E77B9" w:rsidP="006E77B9">
            <w:pPr>
              <w:spacing w:after="0"/>
              <w:ind w:left="0"/>
              <w:jc w:val="left"/>
            </w:pPr>
            <w:r>
              <w:t xml:space="preserve">             | Enu</w:t>
            </w:r>
            <w:ins w:id="1708" w:author="Author">
              <w:r w:rsidR="00AE1396">
                <w:t>m</w:t>
              </w:r>
            </w:ins>
            <w:del w:id="1709" w:author="Author">
              <w:r w:rsidDel="00AE1396">
                <w:delText>meration</w:delText>
              </w:r>
            </w:del>
            <w:r>
              <w:t xml:space="preserve"> | Opaque</w:t>
            </w:r>
          </w:p>
        </w:tc>
      </w:tr>
    </w:tbl>
    <w:p w:rsidR="005B2030" w:rsidRDefault="005B2030" w:rsidP="00136622">
      <w:pPr>
        <w:pStyle w:val="BodyText"/>
      </w:pPr>
      <w:r>
        <w:t xml:space="preserve">This list should be consistent with the atomic types in the grammar. </w:t>
      </w:r>
    </w:p>
    <w:p w:rsidR="00E54894" w:rsidRPr="00E54894" w:rsidRDefault="00274C03" w:rsidP="006E77B9">
      <w:pPr>
        <w:pStyle w:val="Appendix3"/>
      </w:pPr>
      <w:r>
        <w:t>The Fully Qualified Name Class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E96BBB" w:rsidRDefault="006E77B9" w:rsidP="00CF6D22">
            <w:pPr>
              <w:spacing w:after="0"/>
              <w:ind w:left="0"/>
              <w:jc w:val="left"/>
            </w:pPr>
            <w:r>
              <w:t xml:space="preserve">FQN </w:t>
            </w:r>
            <w:ins w:id="1710" w:author="Author">
              <w:r w:rsidR="00E96BBB">
                <w:t xml:space="preserve">           </w:t>
              </w:r>
            </w:ins>
            <w:r>
              <w:t>= ([/]{</w:t>
            </w:r>
            <w:ins w:id="1711" w:author="Author">
              <w:r w:rsidR="00E96BBB">
                <w:t>E</w:t>
              </w:r>
            </w:ins>
            <w:r>
              <w:t>ID})+([.]{</w:t>
            </w:r>
            <w:ins w:id="1712" w:author="Author">
              <w:r w:rsidR="00E96BBB">
                <w:t>E</w:t>
              </w:r>
            </w:ins>
            <w:r>
              <w:t>ID})*</w:t>
            </w:r>
          </w:p>
        </w:tc>
      </w:tr>
      <w:tr w:rsidR="00E96BBB">
        <w:trPr>
          <w:ins w:id="1713" w:author="Author"/>
        </w:trPr>
        <w:tc>
          <w:tcPr>
            <w:tcW w:w="9576" w:type="dxa"/>
          </w:tcPr>
          <w:p w:rsidR="00E96BBB" w:rsidRDefault="00E96BBB">
            <w:pPr>
              <w:spacing w:after="0"/>
              <w:ind w:left="0"/>
              <w:jc w:val="left"/>
              <w:rPr>
                <w:ins w:id="1714" w:author="Author"/>
              </w:rPr>
            </w:pPr>
            <w:ins w:id="1715" w:author="Author">
              <w:r>
                <w:t>EID             = {EIDCHAR}+</w:t>
              </w:r>
            </w:ins>
          </w:p>
        </w:tc>
      </w:tr>
      <w:tr w:rsidR="00E96BBB">
        <w:trPr>
          <w:ins w:id="1716" w:author="Author"/>
        </w:trPr>
        <w:tc>
          <w:tcPr>
            <w:tcW w:w="9576" w:type="dxa"/>
          </w:tcPr>
          <w:p w:rsidR="00E96BBB" w:rsidRDefault="00E96BBB">
            <w:pPr>
              <w:ind w:left="0"/>
              <w:jc w:val="left"/>
              <w:rPr>
                <w:ins w:id="1717" w:author="Author"/>
                <w:b/>
                <w:bCs/>
                <w:noProof/>
                <w:snapToGrid w:val="0"/>
              </w:rPr>
              <w:pPrChange w:id="1718" w:author="Author">
                <w:pPr>
                  <w:numPr>
                    <w:ilvl w:val="2"/>
                    <w:numId w:val="22"/>
                  </w:numPr>
                  <w:spacing w:before="120"/>
                  <w:ind w:hanging="360"/>
                  <w:jc w:val="left"/>
                  <w:outlineLvl w:val="1"/>
                </w:pPr>
              </w:pPrChange>
            </w:pPr>
            <w:ins w:id="1719" w:author="Author">
              <w:r>
                <w:t>EIDCHAR  =  ({EIDASCII}|{XMLESCAPE}|{UTF8})</w:t>
              </w:r>
            </w:ins>
          </w:p>
        </w:tc>
      </w:tr>
      <w:tr w:rsidR="00E96BBB">
        <w:trPr>
          <w:ins w:id="1720" w:author="Author"/>
        </w:trPr>
        <w:tc>
          <w:tcPr>
            <w:tcW w:w="9576" w:type="dxa"/>
          </w:tcPr>
          <w:p w:rsidR="00E96BBB" w:rsidRDefault="00E96BBB">
            <w:pPr>
              <w:ind w:left="0"/>
              <w:jc w:val="left"/>
              <w:rPr>
                <w:ins w:id="1721" w:author="Author"/>
                <w:b/>
                <w:bCs/>
                <w:noProof/>
                <w:snapToGrid w:val="0"/>
              </w:rPr>
              <w:pPrChange w:id="1722" w:author="Author">
                <w:pPr>
                  <w:numPr>
                    <w:ilvl w:val="2"/>
                    <w:numId w:val="22"/>
                  </w:numPr>
                  <w:spacing w:before="120"/>
                  <w:ind w:hanging="360"/>
                  <w:jc w:val="left"/>
                  <w:outlineLvl w:val="1"/>
                </w:pPr>
              </w:pPrChange>
            </w:pPr>
            <w:ins w:id="1723" w:author="Author">
              <w:r>
                <w:t>EIDASCII   = [0-9a-zA-Z!#$%()*+:;&lt;=&gt;?@\[\]\\^_`|{}~]</w:t>
              </w:r>
            </w:ins>
          </w:p>
        </w:tc>
      </w:tr>
    </w:tbl>
    <w:p w:rsidR="000075A5" w:rsidRDefault="009367DD" w:rsidP="00136622">
      <w:pPr>
        <w:pStyle w:val="BodyText"/>
      </w:pPr>
      <w:r>
        <w:t xml:space="preserve">This should be consistent with the definition in </w:t>
      </w:r>
      <w:del w:id="1724" w:author="Author">
        <w:r w:rsidRPr="000072F8" w:rsidDel="0095389A">
          <w:rPr>
            <w:color w:val="FF0000"/>
          </w:rPr>
          <w:delText>Section ?</w:delText>
        </w:r>
      </w:del>
      <w:ins w:id="1725" w:author="Author">
        <w:r w:rsidR="0095389A">
          <w:rPr>
            <w:color w:val="FF0000"/>
          </w:rPr>
          <w:t>Section ?</w:t>
        </w:r>
      </w:ins>
      <w:r>
        <w:t>.</w:t>
      </w:r>
    </w:p>
    <w:p w:rsidR="000075A5" w:rsidRDefault="000075A5" w:rsidP="00787CD8">
      <w:pPr>
        <w:pStyle w:val="Appendix3"/>
        <w:rPr>
          <w:ins w:id="1726" w:author="Author"/>
        </w:rPr>
      </w:pPr>
      <w:ins w:id="1727" w:author="Author">
        <w:r>
          <w:t>DAP4 Type Definitions</w:t>
        </w:r>
      </w:ins>
    </w:p>
    <w:p w:rsidR="000075A5" w:rsidRDefault="000075A5">
      <w:pPr>
        <w:pStyle w:val="BodyText"/>
        <w:rPr>
          <w:ins w:id="1728" w:author="Author"/>
        </w:rPr>
        <w:pPrChange w:id="1729" w:author="Author">
          <w:pPr>
            <w:pStyle w:val="Appendix3"/>
          </w:pPr>
        </w:pPrChange>
      </w:pPr>
      <w:ins w:id="1730" w:author="Author">
        <w:r>
          <w:lastRenderedPageBreak/>
          <w:t>The RELAXNG grammar references the following specific types. For each type, the following table give the lexical format as defined b</w:t>
        </w:r>
        <w:r w:rsidR="00C37847">
          <w:t>y the patterns previously given or by specific patterns as listed.</w:t>
        </w:r>
      </w:ins>
    </w:p>
    <w:tbl>
      <w:tblPr>
        <w:tblStyle w:val="TableGrid"/>
        <w:tblW w:w="0" w:type="auto"/>
        <w:tblInd w:w="144" w:type="dxa"/>
        <w:tblLayout w:type="fixed"/>
        <w:tblLook w:val="04A0" w:firstRow="1" w:lastRow="0" w:firstColumn="1" w:lastColumn="0" w:noHBand="0" w:noVBand="1"/>
        <w:tblPrChange w:id="1731" w:author="Author">
          <w:tblPr>
            <w:tblStyle w:val="TableGrid"/>
            <w:tblW w:w="0" w:type="auto"/>
            <w:tblLook w:val="04A0" w:firstRow="1" w:lastRow="0" w:firstColumn="1" w:lastColumn="0" w:noHBand="0" w:noVBand="1"/>
          </w:tblPr>
        </w:tblPrChange>
      </w:tblPr>
      <w:tblGrid>
        <w:gridCol w:w="3654"/>
        <w:gridCol w:w="2430"/>
        <w:tblGridChange w:id="1732">
          <w:tblGrid>
            <w:gridCol w:w="9576"/>
            <w:gridCol w:w="9576"/>
          </w:tblGrid>
        </w:tblGridChange>
      </w:tblGrid>
      <w:tr w:rsidR="00CC29EC" w:rsidRPr="00787B91" w:rsidTr="00303537">
        <w:trPr>
          <w:ins w:id="1733" w:author="Author"/>
        </w:trPr>
        <w:tc>
          <w:tcPr>
            <w:tcW w:w="3654" w:type="dxa"/>
            <w:tcPrChange w:id="1734" w:author="Author">
              <w:tcPr>
                <w:tcW w:w="9576" w:type="dxa"/>
              </w:tcPr>
            </w:tcPrChange>
          </w:tcPr>
          <w:p w:rsidR="00CC29EC" w:rsidRPr="00787B91" w:rsidRDefault="00C37847">
            <w:pPr>
              <w:rPr>
                <w:ins w:id="1735" w:author="Author"/>
              </w:rPr>
              <w:pPrChange w:id="1736" w:author="Author">
                <w:pPr>
                  <w:pStyle w:val="BodyText"/>
                  <w:ind w:left="0"/>
                </w:pPr>
              </w:pPrChange>
            </w:pPr>
            <w:ins w:id="1737" w:author="Author">
              <w:r>
                <w:t>RELAXNG Data T</w:t>
              </w:r>
              <w:r w:rsidR="00CC29EC">
                <w:t>ype Name</w:t>
              </w:r>
            </w:ins>
          </w:p>
        </w:tc>
        <w:tc>
          <w:tcPr>
            <w:tcW w:w="2430" w:type="dxa"/>
            <w:tcPrChange w:id="1738" w:author="Author">
              <w:tcPr>
                <w:tcW w:w="9576" w:type="dxa"/>
              </w:tcPr>
            </w:tcPrChange>
          </w:tcPr>
          <w:p w:rsidR="00CC29EC" w:rsidRPr="00787B91" w:rsidRDefault="00CC29EC">
            <w:pPr>
              <w:rPr>
                <w:ins w:id="1739" w:author="Author"/>
              </w:rPr>
              <w:pPrChange w:id="1740" w:author="Author">
                <w:pPr>
                  <w:pStyle w:val="BodyText"/>
                  <w:ind w:left="0"/>
                </w:pPr>
              </w:pPrChange>
            </w:pPr>
            <w:ins w:id="1741" w:author="Author">
              <w:r>
                <w:t>Lexical Pattern</w:t>
              </w:r>
            </w:ins>
          </w:p>
        </w:tc>
      </w:tr>
      <w:tr w:rsidR="00CC29EC" w:rsidRPr="00787B91" w:rsidTr="00303537">
        <w:trPr>
          <w:ins w:id="1742" w:author="Author"/>
        </w:trPr>
        <w:tc>
          <w:tcPr>
            <w:tcW w:w="3654" w:type="dxa"/>
            <w:tcPrChange w:id="1743" w:author="Author">
              <w:tcPr>
                <w:tcW w:w="9576" w:type="dxa"/>
              </w:tcPr>
            </w:tcPrChange>
          </w:tcPr>
          <w:p w:rsidR="00CC29EC" w:rsidRPr="00787B91" w:rsidRDefault="00CC29EC" w:rsidP="00303537">
            <w:pPr>
              <w:spacing w:after="0"/>
              <w:ind w:left="0"/>
              <w:jc w:val="left"/>
              <w:rPr>
                <w:ins w:id="1744" w:author="Author"/>
              </w:rPr>
              <w:pPrChange w:id="1745" w:author="Author">
                <w:pPr>
                  <w:pStyle w:val="BodyText"/>
                  <w:ind w:left="0"/>
                </w:pPr>
              </w:pPrChange>
            </w:pPr>
            <w:ins w:id="1746" w:author="Author">
              <w:r w:rsidRPr="00787B91">
                <w:t>dap4_integer</w:t>
              </w:r>
            </w:ins>
          </w:p>
        </w:tc>
        <w:tc>
          <w:tcPr>
            <w:tcW w:w="2430" w:type="dxa"/>
            <w:tcPrChange w:id="1747" w:author="Author">
              <w:tcPr>
                <w:tcW w:w="9576" w:type="dxa"/>
              </w:tcPr>
            </w:tcPrChange>
          </w:tcPr>
          <w:p w:rsidR="00CC29EC" w:rsidRPr="00787B91" w:rsidRDefault="00CC29EC" w:rsidP="00303537">
            <w:pPr>
              <w:spacing w:after="0"/>
              <w:ind w:left="0"/>
              <w:jc w:val="left"/>
              <w:rPr>
                <w:ins w:id="1748" w:author="Author"/>
                <w:b/>
                <w:bCs/>
                <w:noProof/>
                <w:snapToGrid w:val="0"/>
              </w:rPr>
              <w:pPrChange w:id="1749" w:author="Author">
                <w:pPr>
                  <w:pStyle w:val="BodyText"/>
                  <w:numPr>
                    <w:ilvl w:val="2"/>
                    <w:numId w:val="22"/>
                  </w:numPr>
                  <w:ind w:hanging="360"/>
                  <w:outlineLvl w:val="1"/>
                </w:pPr>
              </w:pPrChange>
            </w:pPr>
            <w:ins w:id="1750" w:author="Author">
              <w:r>
                <w:t>{INTEGER}</w:t>
              </w:r>
            </w:ins>
          </w:p>
        </w:tc>
      </w:tr>
      <w:tr w:rsidR="00CC29EC" w:rsidRPr="00787B91" w:rsidTr="00303537">
        <w:trPr>
          <w:ins w:id="1751" w:author="Author"/>
        </w:trPr>
        <w:tc>
          <w:tcPr>
            <w:tcW w:w="3654" w:type="dxa"/>
            <w:tcPrChange w:id="1752" w:author="Author">
              <w:tcPr>
                <w:tcW w:w="9576" w:type="dxa"/>
              </w:tcPr>
            </w:tcPrChange>
          </w:tcPr>
          <w:p w:rsidR="00CC29EC" w:rsidRPr="00787B91" w:rsidRDefault="00CC29EC" w:rsidP="00303537">
            <w:pPr>
              <w:spacing w:after="0"/>
              <w:ind w:left="0"/>
              <w:jc w:val="left"/>
              <w:rPr>
                <w:ins w:id="1753" w:author="Author"/>
              </w:rPr>
              <w:pPrChange w:id="1754" w:author="Author">
                <w:pPr>
                  <w:pStyle w:val="BodyText"/>
                  <w:ind w:left="0"/>
                </w:pPr>
              </w:pPrChange>
            </w:pPr>
            <w:ins w:id="1755" w:author="Author">
              <w:r w:rsidRPr="00787B91">
                <w:t>dap4_float</w:t>
              </w:r>
            </w:ins>
          </w:p>
        </w:tc>
        <w:tc>
          <w:tcPr>
            <w:tcW w:w="2430" w:type="dxa"/>
            <w:tcPrChange w:id="1756" w:author="Author">
              <w:tcPr>
                <w:tcW w:w="9576" w:type="dxa"/>
              </w:tcPr>
            </w:tcPrChange>
          </w:tcPr>
          <w:p w:rsidR="00CC29EC" w:rsidRPr="00787B91" w:rsidRDefault="00CC29EC" w:rsidP="00303537">
            <w:pPr>
              <w:spacing w:after="0"/>
              <w:ind w:left="0"/>
              <w:jc w:val="left"/>
              <w:rPr>
                <w:ins w:id="1757" w:author="Author"/>
                <w:b/>
                <w:bCs/>
                <w:noProof/>
                <w:snapToGrid w:val="0"/>
              </w:rPr>
              <w:pPrChange w:id="1758" w:author="Author">
                <w:pPr>
                  <w:pStyle w:val="BodyText"/>
                  <w:numPr>
                    <w:ilvl w:val="2"/>
                    <w:numId w:val="22"/>
                  </w:numPr>
                  <w:ind w:hanging="360"/>
                  <w:outlineLvl w:val="1"/>
                </w:pPr>
              </w:pPrChange>
            </w:pPr>
            <w:ins w:id="1759" w:author="Author">
              <w:r>
                <w:t>{FLOAT}</w:t>
              </w:r>
            </w:ins>
          </w:p>
        </w:tc>
      </w:tr>
      <w:tr w:rsidR="00CC29EC" w:rsidRPr="00787B91" w:rsidTr="00303537">
        <w:trPr>
          <w:ins w:id="1760" w:author="Author"/>
        </w:trPr>
        <w:tc>
          <w:tcPr>
            <w:tcW w:w="3654" w:type="dxa"/>
            <w:tcPrChange w:id="1761" w:author="Author">
              <w:tcPr>
                <w:tcW w:w="9576" w:type="dxa"/>
              </w:tcPr>
            </w:tcPrChange>
          </w:tcPr>
          <w:p w:rsidR="00CC29EC" w:rsidRPr="00787B91" w:rsidRDefault="00CC29EC" w:rsidP="00303537">
            <w:pPr>
              <w:spacing w:after="0"/>
              <w:ind w:left="0"/>
              <w:jc w:val="left"/>
              <w:rPr>
                <w:ins w:id="1762" w:author="Author"/>
              </w:rPr>
              <w:pPrChange w:id="1763" w:author="Author">
                <w:pPr>
                  <w:pStyle w:val="BodyText"/>
                  <w:ind w:left="0"/>
                </w:pPr>
              </w:pPrChange>
            </w:pPr>
            <w:ins w:id="1764" w:author="Author">
              <w:r w:rsidRPr="00787B91">
                <w:t>dap4_char</w:t>
              </w:r>
            </w:ins>
          </w:p>
        </w:tc>
        <w:tc>
          <w:tcPr>
            <w:tcW w:w="2430" w:type="dxa"/>
            <w:tcPrChange w:id="1765" w:author="Author">
              <w:tcPr>
                <w:tcW w:w="9576" w:type="dxa"/>
              </w:tcPr>
            </w:tcPrChange>
          </w:tcPr>
          <w:p w:rsidR="00CC29EC" w:rsidRPr="00787B91" w:rsidRDefault="00CC29EC" w:rsidP="00303537">
            <w:pPr>
              <w:spacing w:after="0"/>
              <w:ind w:left="0"/>
              <w:jc w:val="left"/>
              <w:rPr>
                <w:ins w:id="1766" w:author="Author"/>
                <w:b/>
                <w:bCs/>
                <w:noProof/>
                <w:snapToGrid w:val="0"/>
              </w:rPr>
              <w:pPrChange w:id="1767" w:author="Author">
                <w:pPr>
                  <w:pStyle w:val="BodyText"/>
                  <w:numPr>
                    <w:ilvl w:val="2"/>
                    <w:numId w:val="22"/>
                  </w:numPr>
                  <w:ind w:hanging="360"/>
                  <w:outlineLvl w:val="1"/>
                </w:pPr>
              </w:pPrChange>
            </w:pPr>
            <w:ins w:id="1768" w:author="Author">
              <w:r>
                <w:t>{CHAR}</w:t>
              </w:r>
            </w:ins>
          </w:p>
        </w:tc>
      </w:tr>
      <w:tr w:rsidR="00CC29EC" w:rsidRPr="00787B91" w:rsidTr="00303537">
        <w:trPr>
          <w:ins w:id="1769" w:author="Author"/>
        </w:trPr>
        <w:tc>
          <w:tcPr>
            <w:tcW w:w="3654" w:type="dxa"/>
            <w:tcPrChange w:id="1770" w:author="Author">
              <w:tcPr>
                <w:tcW w:w="9576" w:type="dxa"/>
              </w:tcPr>
            </w:tcPrChange>
          </w:tcPr>
          <w:p w:rsidR="00CC29EC" w:rsidRPr="00787B91" w:rsidRDefault="00CC29EC" w:rsidP="00303537">
            <w:pPr>
              <w:spacing w:after="0"/>
              <w:ind w:left="0"/>
              <w:jc w:val="left"/>
              <w:rPr>
                <w:ins w:id="1771" w:author="Author"/>
              </w:rPr>
              <w:pPrChange w:id="1772" w:author="Author">
                <w:pPr>
                  <w:pStyle w:val="BodyText"/>
                  <w:ind w:left="0"/>
                </w:pPr>
              </w:pPrChange>
            </w:pPr>
            <w:ins w:id="1773" w:author="Author">
              <w:r w:rsidRPr="00787B91">
                <w:t>dap4_string</w:t>
              </w:r>
            </w:ins>
          </w:p>
        </w:tc>
        <w:tc>
          <w:tcPr>
            <w:tcW w:w="2430" w:type="dxa"/>
            <w:tcPrChange w:id="1774" w:author="Author">
              <w:tcPr>
                <w:tcW w:w="9576" w:type="dxa"/>
              </w:tcPr>
            </w:tcPrChange>
          </w:tcPr>
          <w:p w:rsidR="00CC29EC" w:rsidRPr="00787B91" w:rsidRDefault="00CC29EC" w:rsidP="00303537">
            <w:pPr>
              <w:spacing w:after="0"/>
              <w:ind w:left="0"/>
              <w:jc w:val="left"/>
              <w:rPr>
                <w:ins w:id="1775" w:author="Author"/>
                <w:b/>
                <w:bCs/>
                <w:noProof/>
                <w:snapToGrid w:val="0"/>
              </w:rPr>
              <w:pPrChange w:id="1776" w:author="Author">
                <w:pPr>
                  <w:pStyle w:val="BodyText"/>
                  <w:numPr>
                    <w:ilvl w:val="2"/>
                    <w:numId w:val="22"/>
                  </w:numPr>
                  <w:ind w:hanging="360"/>
                  <w:outlineLvl w:val="1"/>
                </w:pPr>
              </w:pPrChange>
            </w:pPr>
            <w:ins w:id="1777" w:author="Author">
              <w:r>
                <w:t>{STRING}</w:t>
              </w:r>
            </w:ins>
          </w:p>
        </w:tc>
      </w:tr>
      <w:tr w:rsidR="00CC29EC" w:rsidRPr="00787B91" w:rsidTr="00303537">
        <w:trPr>
          <w:ins w:id="1778" w:author="Author"/>
        </w:trPr>
        <w:tc>
          <w:tcPr>
            <w:tcW w:w="3654" w:type="dxa"/>
            <w:tcPrChange w:id="1779" w:author="Author">
              <w:tcPr>
                <w:tcW w:w="9576" w:type="dxa"/>
              </w:tcPr>
            </w:tcPrChange>
          </w:tcPr>
          <w:p w:rsidR="00CC29EC" w:rsidRPr="00787B91" w:rsidRDefault="00CC29EC" w:rsidP="00303537">
            <w:pPr>
              <w:spacing w:after="0"/>
              <w:ind w:left="0"/>
              <w:jc w:val="left"/>
              <w:rPr>
                <w:ins w:id="1780" w:author="Author"/>
              </w:rPr>
              <w:pPrChange w:id="1781" w:author="Author">
                <w:pPr>
                  <w:pStyle w:val="BodyText"/>
                  <w:ind w:left="0"/>
                </w:pPr>
              </w:pPrChange>
            </w:pPr>
            <w:ins w:id="1782" w:author="Author">
              <w:r w:rsidRPr="00787B91">
                <w:t>dap4_opaque</w:t>
              </w:r>
            </w:ins>
          </w:p>
        </w:tc>
        <w:tc>
          <w:tcPr>
            <w:tcW w:w="2430" w:type="dxa"/>
            <w:tcPrChange w:id="1783" w:author="Author">
              <w:tcPr>
                <w:tcW w:w="9576" w:type="dxa"/>
              </w:tcPr>
            </w:tcPrChange>
          </w:tcPr>
          <w:p w:rsidR="00CC29EC" w:rsidRPr="00787B91" w:rsidRDefault="00CC29EC" w:rsidP="00303537">
            <w:pPr>
              <w:spacing w:after="0"/>
              <w:ind w:left="0"/>
              <w:jc w:val="left"/>
              <w:rPr>
                <w:ins w:id="1784" w:author="Author"/>
                <w:b/>
                <w:bCs/>
                <w:noProof/>
                <w:snapToGrid w:val="0"/>
              </w:rPr>
              <w:pPrChange w:id="1785" w:author="Author">
                <w:pPr>
                  <w:pStyle w:val="BodyText"/>
                  <w:numPr>
                    <w:ilvl w:val="2"/>
                    <w:numId w:val="22"/>
                  </w:numPr>
                  <w:ind w:hanging="360"/>
                  <w:outlineLvl w:val="1"/>
                </w:pPr>
              </w:pPrChange>
            </w:pPr>
            <w:ins w:id="1786" w:author="Author">
              <w:r>
                <w:t>{OPAQUE}</w:t>
              </w:r>
            </w:ins>
          </w:p>
        </w:tc>
      </w:tr>
      <w:tr w:rsidR="00CC29EC" w:rsidRPr="00787B91" w:rsidTr="00303537">
        <w:trPr>
          <w:ins w:id="1787" w:author="Author"/>
        </w:trPr>
        <w:tc>
          <w:tcPr>
            <w:tcW w:w="3654" w:type="dxa"/>
            <w:tcPrChange w:id="1788" w:author="Author">
              <w:tcPr>
                <w:tcW w:w="9576" w:type="dxa"/>
              </w:tcPr>
            </w:tcPrChange>
          </w:tcPr>
          <w:p w:rsidR="00CC29EC" w:rsidRPr="00787B91" w:rsidRDefault="00CC29EC" w:rsidP="00303537">
            <w:pPr>
              <w:spacing w:after="0"/>
              <w:ind w:left="0"/>
              <w:jc w:val="left"/>
              <w:rPr>
                <w:ins w:id="1789" w:author="Author"/>
              </w:rPr>
              <w:pPrChange w:id="1790" w:author="Author">
                <w:pPr>
                  <w:pStyle w:val="BodyText"/>
                  <w:ind w:left="0"/>
                </w:pPr>
              </w:pPrChange>
            </w:pPr>
            <w:ins w:id="1791" w:author="Author">
              <w:r w:rsidRPr="00787B91">
                <w:t>dap4_vdim</w:t>
              </w:r>
            </w:ins>
          </w:p>
        </w:tc>
        <w:tc>
          <w:tcPr>
            <w:tcW w:w="2430" w:type="dxa"/>
            <w:tcPrChange w:id="1792" w:author="Author">
              <w:tcPr>
                <w:tcW w:w="9576" w:type="dxa"/>
              </w:tcPr>
            </w:tcPrChange>
          </w:tcPr>
          <w:p w:rsidR="00CC29EC" w:rsidRPr="00787B91" w:rsidRDefault="00CC29EC" w:rsidP="00303537">
            <w:pPr>
              <w:spacing w:after="0"/>
              <w:ind w:left="0"/>
              <w:jc w:val="left"/>
              <w:rPr>
                <w:ins w:id="1793" w:author="Author"/>
                <w:b/>
                <w:bCs/>
                <w:noProof/>
                <w:snapToGrid w:val="0"/>
              </w:rPr>
              <w:pPrChange w:id="1794" w:author="Author">
                <w:pPr>
                  <w:pStyle w:val="BodyText"/>
                  <w:numPr>
                    <w:ilvl w:val="2"/>
                    <w:numId w:val="22"/>
                  </w:numPr>
                  <w:ind w:hanging="360"/>
                  <w:outlineLvl w:val="1"/>
                </w:pPr>
              </w:pPrChange>
            </w:pPr>
            <w:ins w:id="1795" w:author="Author">
              <w:r>
                <w:t>[*]</w:t>
              </w:r>
            </w:ins>
          </w:p>
        </w:tc>
      </w:tr>
      <w:tr w:rsidR="00CC29EC" w:rsidRPr="00787B91" w:rsidTr="00303537">
        <w:trPr>
          <w:ins w:id="1796" w:author="Author"/>
        </w:trPr>
        <w:tc>
          <w:tcPr>
            <w:tcW w:w="3654" w:type="dxa"/>
            <w:tcPrChange w:id="1797" w:author="Author">
              <w:tcPr>
                <w:tcW w:w="9576" w:type="dxa"/>
              </w:tcPr>
            </w:tcPrChange>
          </w:tcPr>
          <w:p w:rsidR="00CC29EC" w:rsidRPr="00787B91" w:rsidRDefault="00CC29EC" w:rsidP="00303537">
            <w:pPr>
              <w:spacing w:after="0"/>
              <w:ind w:left="0"/>
              <w:jc w:val="left"/>
              <w:rPr>
                <w:ins w:id="1798" w:author="Author"/>
              </w:rPr>
              <w:pPrChange w:id="1799" w:author="Author">
                <w:pPr>
                  <w:pStyle w:val="BodyText"/>
                  <w:ind w:left="0"/>
                </w:pPr>
              </w:pPrChange>
            </w:pPr>
            <w:ins w:id="1800" w:author="Author">
              <w:r w:rsidRPr="00787B91">
                <w:t>dap4_id</w:t>
              </w:r>
            </w:ins>
          </w:p>
        </w:tc>
        <w:tc>
          <w:tcPr>
            <w:tcW w:w="2430" w:type="dxa"/>
            <w:tcPrChange w:id="1801" w:author="Author">
              <w:tcPr>
                <w:tcW w:w="9576" w:type="dxa"/>
              </w:tcPr>
            </w:tcPrChange>
          </w:tcPr>
          <w:p w:rsidR="00CC29EC" w:rsidRPr="00787B91" w:rsidRDefault="00CC29EC" w:rsidP="00303537">
            <w:pPr>
              <w:spacing w:after="0"/>
              <w:ind w:left="0"/>
              <w:jc w:val="left"/>
              <w:rPr>
                <w:ins w:id="1802" w:author="Author"/>
                <w:b/>
                <w:bCs/>
                <w:noProof/>
                <w:snapToGrid w:val="0"/>
              </w:rPr>
              <w:pPrChange w:id="1803" w:author="Author">
                <w:pPr>
                  <w:pStyle w:val="BodyText"/>
                  <w:numPr>
                    <w:ilvl w:val="2"/>
                    <w:numId w:val="22"/>
                  </w:numPr>
                  <w:ind w:hanging="360"/>
                  <w:outlineLvl w:val="1"/>
                </w:pPr>
              </w:pPrChange>
            </w:pPr>
            <w:ins w:id="1804" w:author="Author">
              <w:r>
                <w:t>{ID}</w:t>
              </w:r>
            </w:ins>
          </w:p>
        </w:tc>
      </w:tr>
      <w:tr w:rsidR="00CC29EC" w:rsidRPr="00787B91" w:rsidTr="00303537">
        <w:trPr>
          <w:ins w:id="1805" w:author="Author"/>
        </w:trPr>
        <w:tc>
          <w:tcPr>
            <w:tcW w:w="3654" w:type="dxa"/>
            <w:tcPrChange w:id="1806" w:author="Author">
              <w:tcPr>
                <w:tcW w:w="9576" w:type="dxa"/>
              </w:tcPr>
            </w:tcPrChange>
          </w:tcPr>
          <w:p w:rsidR="00CC29EC" w:rsidRPr="00787B91" w:rsidRDefault="00CC29EC" w:rsidP="00303537">
            <w:pPr>
              <w:spacing w:after="0"/>
              <w:ind w:left="0"/>
              <w:jc w:val="left"/>
              <w:rPr>
                <w:ins w:id="1807" w:author="Author"/>
              </w:rPr>
              <w:pPrChange w:id="1808" w:author="Author">
                <w:pPr>
                  <w:pStyle w:val="BodyText"/>
                  <w:ind w:left="0"/>
                </w:pPr>
              </w:pPrChange>
            </w:pPr>
            <w:ins w:id="1809" w:author="Author">
              <w:r w:rsidRPr="00787B91">
                <w:t>dap4_fqn</w:t>
              </w:r>
            </w:ins>
          </w:p>
        </w:tc>
        <w:tc>
          <w:tcPr>
            <w:tcW w:w="2430" w:type="dxa"/>
            <w:tcPrChange w:id="1810" w:author="Author">
              <w:tcPr>
                <w:tcW w:w="9576" w:type="dxa"/>
              </w:tcPr>
            </w:tcPrChange>
          </w:tcPr>
          <w:p w:rsidR="00CC29EC" w:rsidRPr="00787B91" w:rsidRDefault="00CC29EC" w:rsidP="00303537">
            <w:pPr>
              <w:spacing w:after="0"/>
              <w:ind w:left="0"/>
              <w:jc w:val="left"/>
              <w:rPr>
                <w:ins w:id="1811" w:author="Author"/>
                <w:b/>
                <w:bCs/>
                <w:noProof/>
                <w:snapToGrid w:val="0"/>
              </w:rPr>
              <w:pPrChange w:id="1812" w:author="Author">
                <w:pPr>
                  <w:pStyle w:val="BodyText"/>
                  <w:numPr>
                    <w:ilvl w:val="2"/>
                    <w:numId w:val="22"/>
                  </w:numPr>
                  <w:ind w:hanging="360"/>
                  <w:outlineLvl w:val="1"/>
                </w:pPr>
              </w:pPrChange>
            </w:pPr>
            <w:ins w:id="1813" w:author="Author">
              <w:r>
                <w:t>{FQN}</w:t>
              </w:r>
            </w:ins>
          </w:p>
        </w:tc>
      </w:tr>
      <w:tr w:rsidR="00CC29EC" w:rsidRPr="00787B91" w:rsidTr="00303537">
        <w:trPr>
          <w:ins w:id="1814" w:author="Author"/>
        </w:trPr>
        <w:tc>
          <w:tcPr>
            <w:tcW w:w="3654" w:type="dxa"/>
            <w:tcPrChange w:id="1815" w:author="Author">
              <w:tcPr>
                <w:tcW w:w="9576" w:type="dxa"/>
              </w:tcPr>
            </w:tcPrChange>
          </w:tcPr>
          <w:p w:rsidR="00CC29EC" w:rsidRPr="00787B91" w:rsidRDefault="00CC29EC" w:rsidP="00303537">
            <w:pPr>
              <w:spacing w:after="0"/>
              <w:ind w:left="0"/>
              <w:jc w:val="left"/>
              <w:rPr>
                <w:ins w:id="1816" w:author="Author"/>
              </w:rPr>
              <w:pPrChange w:id="1817" w:author="Author">
                <w:pPr>
                  <w:pStyle w:val="BodyText"/>
                  <w:ind w:left="0"/>
                </w:pPr>
              </w:pPrChange>
            </w:pPr>
            <w:ins w:id="1818" w:author="Author">
              <w:r w:rsidRPr="00787B91">
                <w:t>dap4_uri</w:t>
              </w:r>
            </w:ins>
          </w:p>
        </w:tc>
        <w:tc>
          <w:tcPr>
            <w:tcW w:w="2430" w:type="dxa"/>
            <w:tcPrChange w:id="1819" w:author="Author">
              <w:tcPr>
                <w:tcW w:w="9576" w:type="dxa"/>
              </w:tcPr>
            </w:tcPrChange>
          </w:tcPr>
          <w:p w:rsidR="00CC29EC" w:rsidRPr="00787B91" w:rsidRDefault="00C37847" w:rsidP="00303537">
            <w:pPr>
              <w:spacing w:after="0"/>
              <w:ind w:left="0"/>
              <w:jc w:val="left"/>
              <w:rPr>
                <w:ins w:id="1820" w:author="Author"/>
                <w:b/>
                <w:bCs/>
                <w:noProof/>
                <w:snapToGrid w:val="0"/>
              </w:rPr>
              <w:pPrChange w:id="1821" w:author="Author">
                <w:pPr>
                  <w:pStyle w:val="BodyText"/>
                  <w:numPr>
                    <w:ilvl w:val="2"/>
                    <w:numId w:val="22"/>
                  </w:numPr>
                  <w:ind w:hanging="360"/>
                  <w:outlineLvl w:val="1"/>
                </w:pPr>
              </w:pPrChange>
            </w:pPr>
            <w:ins w:id="1822" w:author="Author">
              <w:r>
                <w:t>{URL}</w:t>
              </w:r>
            </w:ins>
          </w:p>
        </w:tc>
      </w:tr>
      <w:tr w:rsidR="00CC29EC" w:rsidRPr="00787B91" w:rsidTr="00303537">
        <w:trPr>
          <w:ins w:id="1823" w:author="Author"/>
        </w:trPr>
        <w:tc>
          <w:tcPr>
            <w:tcW w:w="3654" w:type="dxa"/>
            <w:tcPrChange w:id="1824" w:author="Author">
              <w:tcPr>
                <w:tcW w:w="9576" w:type="dxa"/>
              </w:tcPr>
            </w:tcPrChange>
          </w:tcPr>
          <w:p w:rsidR="00CC29EC" w:rsidRPr="00787B91" w:rsidRDefault="00CC29EC" w:rsidP="00303537">
            <w:pPr>
              <w:spacing w:after="0"/>
              <w:ind w:left="0"/>
              <w:jc w:val="left"/>
              <w:rPr>
                <w:ins w:id="1825" w:author="Author"/>
              </w:rPr>
              <w:pPrChange w:id="1826" w:author="Author">
                <w:pPr>
                  <w:pStyle w:val="BodyText"/>
                  <w:ind w:left="0"/>
                </w:pPr>
              </w:pPrChange>
            </w:pPr>
            <w:ins w:id="1827" w:author="Author">
              <w:r w:rsidRPr="00787B91">
                <w:t>dap4_dim</w:t>
              </w:r>
            </w:ins>
          </w:p>
        </w:tc>
        <w:tc>
          <w:tcPr>
            <w:tcW w:w="2430" w:type="dxa"/>
            <w:tcPrChange w:id="1828" w:author="Author">
              <w:tcPr>
                <w:tcW w:w="9576" w:type="dxa"/>
              </w:tcPr>
            </w:tcPrChange>
          </w:tcPr>
          <w:p w:rsidR="00CC29EC" w:rsidRPr="00787B91" w:rsidRDefault="00C37847" w:rsidP="00303537">
            <w:pPr>
              <w:spacing w:after="0"/>
              <w:ind w:left="0"/>
              <w:jc w:val="left"/>
              <w:rPr>
                <w:ins w:id="1829" w:author="Author"/>
                <w:b/>
                <w:bCs/>
                <w:noProof/>
                <w:snapToGrid w:val="0"/>
              </w:rPr>
              <w:pPrChange w:id="1830" w:author="Author">
                <w:pPr>
                  <w:pStyle w:val="BodyText"/>
                  <w:numPr>
                    <w:ilvl w:val="2"/>
                    <w:numId w:val="22"/>
                  </w:numPr>
                  <w:ind w:hanging="360"/>
                  <w:outlineLvl w:val="1"/>
                </w:pPr>
              </w:pPrChange>
            </w:pPr>
            <w:ins w:id="1831" w:author="Author">
              <w:r>
                <w:t>[0-9]+</w:t>
              </w:r>
            </w:ins>
          </w:p>
        </w:tc>
      </w:tr>
    </w:tbl>
    <w:p w:rsidR="00274C03" w:rsidRDefault="00274C03" w:rsidP="00787CD8">
      <w:pPr>
        <w:pStyle w:val="Appendix3"/>
      </w:pPr>
      <w:r>
        <w:t xml:space="preserve">Lexical Class </w:t>
      </w:r>
      <w:del w:id="1832" w:author="Author">
        <w:r w:rsidDel="00C37847">
          <w:delText>Precedence</w:delText>
        </w:r>
      </w:del>
      <w:ins w:id="1833" w:author="Author">
        <w:r w:rsidR="00C37847">
          <w:t>Disambiguation</w:t>
        </w:r>
      </w:ins>
    </w:p>
    <w:p w:rsidR="00274C03" w:rsidRDefault="00DD19F0" w:rsidP="00136622">
      <w:pPr>
        <w:pStyle w:val="BodyText"/>
      </w:pPr>
      <w:r>
        <w:t>Note that the above lexical element classes are not disjoint.</w:t>
      </w:r>
      <w:r w:rsidR="009367DD">
        <w:t xml:space="preserve">  </w:t>
      </w:r>
      <w:r w:rsidR="000072F8">
        <w:t>The type</w:t>
      </w:r>
      <w:r w:rsidR="009367DD">
        <w:t xml:space="preserve"> element “</w:t>
      </w:r>
      <w:r w:rsidR="009367DD" w:rsidRPr="009367DD">
        <w:t>&lt;datatype=</w:t>
      </w:r>
      <w:r w:rsidR="009367DD">
        <w:t>…</w:t>
      </w:r>
      <w:r w:rsidR="009367DD" w:rsidRPr="009367DD">
        <w:t>/&gt;</w:t>
      </w:r>
      <w:r w:rsidR="009367DD">
        <w:t>” should be sufficient to interpret the type within the DDX.</w:t>
      </w:r>
    </w:p>
    <w:p w:rsidR="00DD19F0" w:rsidRDefault="00274C03" w:rsidP="0089068E">
      <w:pPr>
        <w:pStyle w:val="Appendix3"/>
      </w:pPr>
      <w:r>
        <w:t>UTF-8</w:t>
      </w:r>
    </w:p>
    <w:p w:rsidR="002D5331" w:rsidRDefault="00274C03" w:rsidP="00136622">
      <w:pPr>
        <w:pStyle w:val="BodyText"/>
      </w:pPr>
      <w:r>
        <w:t xml:space="preserve">The UTF-8 specification, </w:t>
      </w:r>
      <w:hyperlink r:id="rId9" w:history="1">
        <w:r w:rsidR="001664AB" w:rsidRPr="00C91028">
          <w:rPr>
            <w:rStyle w:val="Hyperlink"/>
          </w:rPr>
          <w:t>http://www.w3.org/2005/03/23-lex-U</w:t>
        </w:r>
      </w:hyperlink>
      <w:r>
        <w:t>,</w:t>
      </w:r>
      <w:r w:rsidR="001664AB">
        <w:t xml:space="preserve"> defines several ways to validate a UTF-8 string of characters.</w:t>
      </w:r>
    </w:p>
    <w:p w:rsidR="001F05F1" w:rsidRDefault="001664AB" w:rsidP="00136622">
      <w:pPr>
        <w:pStyle w:val="BodyText"/>
      </w:pPr>
      <w:r>
        <w:t xml:space="preserve">The full (most correct) validating </w:t>
      </w:r>
      <w:r w:rsidR="00DD19F0">
        <w:t>version of UTF8 character set is as follows.</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([\xC2-\xDF][\x80-\xBF])</w:t>
            </w:r>
          </w:p>
          <w:p w:rsidR="006E77B9" w:rsidRDefault="006E77B9" w:rsidP="006E77B9">
            <w:pPr>
              <w:spacing w:after="0"/>
              <w:ind w:left="0"/>
              <w:jc w:val="left"/>
            </w:pPr>
            <w:r>
              <w:t xml:space="preserve">         | (\xE0[\xA0-\xBF][\x80-\xBF])</w:t>
            </w:r>
          </w:p>
          <w:p w:rsidR="006E77B9" w:rsidRDefault="006E77B9" w:rsidP="006E77B9">
            <w:pPr>
              <w:spacing w:after="0"/>
              <w:ind w:left="0"/>
              <w:jc w:val="left"/>
            </w:pPr>
            <w:r>
              <w:t xml:space="preserve">         | ([\xE1-\xEC][\x80-\xBF][\x80-\xBF])</w:t>
            </w:r>
          </w:p>
          <w:p w:rsidR="006E77B9" w:rsidRDefault="006E77B9" w:rsidP="006E77B9">
            <w:pPr>
              <w:spacing w:after="0"/>
              <w:ind w:left="0"/>
              <w:jc w:val="left"/>
            </w:pPr>
            <w:r>
              <w:t xml:space="preserve">         | (\xED[\x80-\x9F][\x80-\xBF])</w:t>
            </w:r>
          </w:p>
          <w:p w:rsidR="006E77B9" w:rsidRDefault="006E77B9" w:rsidP="006E77B9">
            <w:pPr>
              <w:spacing w:after="0"/>
              <w:ind w:left="0"/>
              <w:jc w:val="left"/>
            </w:pPr>
            <w:r>
              <w:t xml:space="preserve">         | ([\xEE-\xEF][\x80-\xBF][\x80-\xBF])</w:t>
            </w:r>
          </w:p>
          <w:p w:rsidR="006E77B9" w:rsidRDefault="006E77B9" w:rsidP="006E77B9">
            <w:pPr>
              <w:spacing w:after="0"/>
              <w:ind w:left="0"/>
              <w:jc w:val="left"/>
            </w:pPr>
            <w:r>
              <w:t xml:space="preserve">         | (\xF0[\x90-\xBF][\x80-\xBF][\x80-\xBF])</w:t>
            </w:r>
          </w:p>
          <w:p w:rsidR="006E77B9" w:rsidRDefault="006E77B9" w:rsidP="006E77B9">
            <w:pPr>
              <w:spacing w:after="0"/>
              <w:ind w:left="0"/>
              <w:jc w:val="left"/>
            </w:pPr>
            <w:r>
              <w:t xml:space="preserve">         | ([\xF1-\xF3][\x80-\xBF][\x80-\xBF][\x80-\xBF])</w:t>
            </w:r>
          </w:p>
          <w:p w:rsidR="001F05F1" w:rsidRDefault="006E77B9" w:rsidP="006E77B9">
            <w:pPr>
              <w:spacing w:after="0"/>
              <w:ind w:left="0"/>
              <w:jc w:val="left"/>
            </w:pPr>
            <w:r>
              <w:t xml:space="preserve">         | (\xF4[\x80-\x8F][\x80-\xBF][\x80-\xBF])</w:t>
            </w:r>
          </w:p>
        </w:tc>
      </w:tr>
    </w:tbl>
    <w:p w:rsidR="00DD19F0" w:rsidRDefault="00DD19F0" w:rsidP="00136622">
      <w:pPr>
        <w:pStyle w:val="BodyText"/>
      </w:pPr>
      <w:r>
        <w:t>The lines of the</w:t>
      </w:r>
      <w:r w:rsidR="001664AB">
        <w:t xml:space="preserve"> above</w:t>
      </w:r>
      <w:r>
        <w:t xml:space="preserve"> expression cover the UTF</w:t>
      </w:r>
      <w:r w:rsidR="002D5331">
        <w:t>-</w:t>
      </w:r>
      <w:r>
        <w:t>8 characters as follows:</w:t>
      </w:r>
    </w:p>
    <w:p w:rsidR="001664AB" w:rsidRDefault="001664AB" w:rsidP="00303537">
      <w:pPr>
        <w:pStyle w:val="ListNumber"/>
        <w:numPr>
          <w:ilvl w:val="0"/>
          <w:numId w:val="41"/>
        </w:numPr>
      </w:pPr>
      <w:r>
        <w:t>n</w:t>
      </w:r>
      <w:r w:rsidR="00DD19F0">
        <w:t>on-overlong 2-byte</w:t>
      </w:r>
    </w:p>
    <w:p w:rsidR="001664AB" w:rsidRDefault="00DD19F0" w:rsidP="00303537">
      <w:pPr>
        <w:pStyle w:val="ListNumber"/>
        <w:numPr>
          <w:ilvl w:val="0"/>
          <w:numId w:val="41"/>
        </w:numPr>
      </w:pPr>
      <w:r>
        <w:t xml:space="preserve"> excluding overlongs</w:t>
      </w:r>
    </w:p>
    <w:p w:rsidR="001664AB" w:rsidRDefault="00DD19F0" w:rsidP="00303537">
      <w:pPr>
        <w:pStyle w:val="ListNumber"/>
        <w:numPr>
          <w:ilvl w:val="0"/>
          <w:numId w:val="41"/>
        </w:numPr>
      </w:pPr>
      <w:r>
        <w:t>straight 3-byte</w:t>
      </w:r>
    </w:p>
    <w:p w:rsidR="001664AB" w:rsidRDefault="00DD19F0" w:rsidP="00303537">
      <w:pPr>
        <w:pStyle w:val="ListNumber"/>
        <w:numPr>
          <w:ilvl w:val="0"/>
          <w:numId w:val="41"/>
        </w:numPr>
      </w:pPr>
      <w:r>
        <w:t>excluding surrogates</w:t>
      </w:r>
    </w:p>
    <w:p w:rsidR="001664AB" w:rsidRDefault="00DD19F0" w:rsidP="00303537">
      <w:pPr>
        <w:pStyle w:val="ListNumber"/>
        <w:numPr>
          <w:ilvl w:val="0"/>
          <w:numId w:val="41"/>
        </w:numPr>
      </w:pPr>
      <w:r>
        <w:t>straight 3-byte</w:t>
      </w:r>
    </w:p>
    <w:p w:rsidR="001664AB" w:rsidRDefault="00DD19F0" w:rsidP="00303537">
      <w:pPr>
        <w:pStyle w:val="ListNumber"/>
        <w:numPr>
          <w:ilvl w:val="0"/>
          <w:numId w:val="41"/>
        </w:numPr>
      </w:pPr>
      <w:r>
        <w:t>planes 1-3</w:t>
      </w:r>
    </w:p>
    <w:p w:rsidR="001664AB" w:rsidRDefault="00DD19F0" w:rsidP="00303537">
      <w:pPr>
        <w:pStyle w:val="ListNumber"/>
        <w:numPr>
          <w:ilvl w:val="0"/>
          <w:numId w:val="41"/>
        </w:numPr>
      </w:pPr>
      <w:r>
        <w:t>planes 4-15</w:t>
      </w:r>
    </w:p>
    <w:p w:rsidR="00DD19F0" w:rsidRDefault="00DD19F0" w:rsidP="00303537">
      <w:pPr>
        <w:pStyle w:val="ListNumber"/>
        <w:numPr>
          <w:ilvl w:val="0"/>
          <w:numId w:val="41"/>
        </w:numPr>
      </w:pPr>
      <w:r>
        <w:t>plane 16</w:t>
      </w:r>
    </w:p>
    <w:p w:rsidR="001664AB" w:rsidRDefault="00DD19F0" w:rsidP="00136622">
      <w:pPr>
        <w:pStyle w:val="BodyText"/>
      </w:pPr>
      <w:r>
        <w:t>Note that ASCII and control characters are not included.</w:t>
      </w:r>
    </w:p>
    <w:p w:rsidR="001664AB" w:rsidRDefault="00DD19F0" w:rsidP="00136622">
      <w:pPr>
        <w:pStyle w:val="BodyText"/>
      </w:pPr>
      <w:r>
        <w:t>The above reference also defines some alternative regular expressions.</w:t>
      </w:r>
    </w:p>
    <w:p w:rsidR="001F05F1" w:rsidRDefault="001664AB" w:rsidP="00136622">
      <w:pPr>
        <w:pStyle w:val="BodyText"/>
      </w:pPr>
      <w:r>
        <w:lastRenderedPageBreak/>
        <w:t>There is what is termed the partially-</w:t>
      </w:r>
      <w:r w:rsidR="00DD19F0">
        <w:t>relaxed</w:t>
      </w:r>
      <w:r>
        <w:t xml:space="preserve">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6E77B9" w:rsidRDefault="006E77B9" w:rsidP="006E77B9">
            <w:pPr>
              <w:spacing w:after="0"/>
              <w:ind w:left="0"/>
              <w:jc w:val="left"/>
            </w:pPr>
            <w:r>
              <w:t>UTF8    = ([\xC0-\xD6][\x80-\xBF])</w:t>
            </w:r>
          </w:p>
          <w:p w:rsidR="006E77B9" w:rsidRDefault="006E77B9" w:rsidP="006E77B9">
            <w:pPr>
              <w:spacing w:after="0"/>
              <w:ind w:left="0"/>
              <w:jc w:val="left"/>
            </w:pPr>
            <w:r>
              <w:t xml:space="preserve">        | ([\xE0-\xEF][\x80-\xBF][\x80-\xBF])</w:t>
            </w:r>
          </w:p>
          <w:p w:rsidR="001F05F1" w:rsidRDefault="006E77B9" w:rsidP="006E77B9">
            <w:pPr>
              <w:spacing w:after="0"/>
              <w:ind w:left="0"/>
              <w:jc w:val="left"/>
            </w:pPr>
            <w:r>
              <w:t xml:space="preserve">        | ([\xF0-\xF7][\x80-\xBF][\x80-\xBF][\x80-\xBF])</w:t>
            </w:r>
          </w:p>
        </w:tc>
      </w:tr>
    </w:tbl>
    <w:p w:rsidR="001F05F1" w:rsidRDefault="002D5331" w:rsidP="00136622">
      <w:pPr>
        <w:pStyle w:val="BodyText"/>
      </w:pPr>
      <w:r>
        <w:t>Second, there is what</w:t>
      </w:r>
      <w:r w:rsidR="001664AB">
        <w:t xml:space="preserve"> is termed the most-relaxed version of UTF8 defined by this regular expression.</w:t>
      </w:r>
    </w:p>
    <w:tbl>
      <w:tblPr>
        <w:tblStyle w:val="TableGrid"/>
        <w:tblW w:w="0" w:type="auto"/>
        <w:tblInd w:w="144" w:type="dxa"/>
        <w:tblLook w:val="04A0" w:firstRow="1" w:lastRow="0" w:firstColumn="1" w:lastColumn="0" w:noHBand="0" w:noVBand="1"/>
      </w:tblPr>
      <w:tblGrid>
        <w:gridCol w:w="9432"/>
      </w:tblGrid>
      <w:tr w:rsidR="001F05F1">
        <w:tc>
          <w:tcPr>
            <w:tcW w:w="9576" w:type="dxa"/>
          </w:tcPr>
          <w:p w:rsidR="001F05F1" w:rsidRDefault="001F05F1" w:rsidP="00CF6D22">
            <w:pPr>
              <w:spacing w:after="0"/>
              <w:ind w:left="0"/>
              <w:jc w:val="left"/>
            </w:pPr>
            <w:r w:rsidRPr="001F05F1">
              <w:t>UTF8 = ([\xC0-\xD6]...)|([\xE0-\xEF)...)|([\xF0 \xF7]...)</w:t>
            </w:r>
          </w:p>
        </w:tc>
      </w:tr>
    </w:tbl>
    <w:p w:rsidR="00521445" w:rsidRPr="00521445" w:rsidRDefault="001664AB" w:rsidP="00136622">
      <w:pPr>
        <w:pStyle w:val="BodyText"/>
      </w:pPr>
      <w:r>
        <w:t xml:space="preserve">Any conforming DAP4 implementation MUST </w:t>
      </w:r>
      <w:r w:rsidR="00DD19F0">
        <w:t xml:space="preserve">use </w:t>
      </w:r>
      <w:r>
        <w:t xml:space="preserve">at least the most-relaxed expression </w:t>
      </w:r>
      <w:r w:rsidR="00DD19F0">
        <w:t>for val</w:t>
      </w:r>
      <w:r>
        <w:t>idating UTF-8 character strings, but MAY use either the partially-relaxed for full validatation expression.</w:t>
      </w:r>
      <w:r w:rsidR="00A947CE" w:rsidRPr="00521445">
        <w:t xml:space="preserve"> </w:t>
      </w:r>
    </w:p>
    <w:p w:rsidR="0065153C" w:rsidRDefault="0065153C">
      <w:pPr>
        <w:rPr>
          <w:b/>
          <w:bCs/>
          <w:noProof/>
          <w:snapToGrid w:val="0"/>
          <w:sz w:val="28"/>
          <w:szCs w:val="24"/>
        </w:rPr>
      </w:pPr>
      <w:r>
        <w:br w:type="page"/>
      </w:r>
    </w:p>
    <w:p w:rsidR="00793EA0" w:rsidRDefault="00793EA0" w:rsidP="0065153C">
      <w:pPr>
        <w:pStyle w:val="Appendix1"/>
      </w:pPr>
      <w:bookmarkStart w:id="1834" w:name="_Toc333413791"/>
      <w:r>
        <w:lastRenderedPageBreak/>
        <w:t>DAP4 DDX Syntax</w:t>
      </w:r>
      <w:r w:rsidR="00136622">
        <w:t xml:space="preserve"> as a</w:t>
      </w:r>
      <w:r w:rsidR="00A947CE">
        <w:t xml:space="preserve"> R</w:t>
      </w:r>
      <w:r w:rsidR="000072F8">
        <w:t xml:space="preserve">ELAX </w:t>
      </w:r>
      <w:r w:rsidR="00A947CE">
        <w:t xml:space="preserve">NG </w:t>
      </w:r>
      <w:r w:rsidR="00136622">
        <w:t>Schema</w:t>
      </w:r>
      <w:bookmarkEnd w:id="1834"/>
    </w:p>
    <w:p w:rsidR="00EC2D5F" w:rsidRPr="00EC2D5F" w:rsidDel="000075A5" w:rsidRDefault="000075A5">
      <w:pPr>
        <w:rPr>
          <w:ins w:id="1835" w:author="Author"/>
          <w:del w:id="1836" w:author="Author"/>
        </w:rPr>
        <w:pPrChange w:id="1837" w:author="Author">
          <w:pPr>
            <w:pStyle w:val="Appendix1"/>
          </w:pPr>
        </w:pPrChange>
      </w:pPr>
      <w:ins w:id="1838" w:author="Author">
        <w:r>
          <w:t>Temporarily removed until dap4.rng settles down.</w:t>
        </w:r>
        <w:del w:id="1839" w:author="Author">
          <w:r w:rsidR="00EC2D5F" w:rsidRPr="00EC2D5F" w:rsidDel="000075A5">
            <w:delText>&lt;?xml version="1.0" encoding="UTF-8"?&gt;</w:delText>
          </w:r>
        </w:del>
      </w:ins>
    </w:p>
    <w:p w:rsidR="00EC2D5F" w:rsidRPr="00EC2D5F" w:rsidDel="000075A5" w:rsidRDefault="00EC2D5F">
      <w:pPr>
        <w:rPr>
          <w:ins w:id="1840" w:author="Author"/>
          <w:del w:id="1841" w:author="Author"/>
        </w:rPr>
        <w:pPrChange w:id="1842" w:author="Author">
          <w:pPr>
            <w:pStyle w:val="Appendix1"/>
          </w:pPr>
        </w:pPrChange>
      </w:pPr>
    </w:p>
    <w:p w:rsidR="00EC2D5F" w:rsidRPr="00EC2D5F" w:rsidDel="000075A5" w:rsidRDefault="00EC2D5F">
      <w:pPr>
        <w:rPr>
          <w:ins w:id="1843" w:author="Author"/>
          <w:del w:id="1844" w:author="Author"/>
        </w:rPr>
        <w:pPrChange w:id="1845" w:author="Author">
          <w:pPr>
            <w:pStyle w:val="Appendix1"/>
          </w:pPr>
        </w:pPrChange>
      </w:pPr>
      <w:ins w:id="1846" w:author="Author">
        <w:del w:id="1847" w:author="Author">
          <w:r w:rsidRPr="00EC2D5F" w:rsidDel="000075A5">
            <w:delText>&lt;!-- RELAX NG Grammar --&gt;</w:delText>
          </w:r>
        </w:del>
      </w:ins>
    </w:p>
    <w:p w:rsidR="00EC2D5F" w:rsidRPr="00EC2D5F" w:rsidDel="000075A5" w:rsidRDefault="00EC2D5F">
      <w:pPr>
        <w:rPr>
          <w:ins w:id="1848" w:author="Author"/>
          <w:del w:id="1849" w:author="Author"/>
        </w:rPr>
        <w:pPrChange w:id="1850" w:author="Author">
          <w:pPr>
            <w:pStyle w:val="Appendix1"/>
          </w:pPr>
        </w:pPrChange>
      </w:pPr>
    </w:p>
    <w:p w:rsidR="00EC2D5F" w:rsidRPr="00EC2D5F" w:rsidDel="000075A5" w:rsidRDefault="00EC2D5F">
      <w:pPr>
        <w:rPr>
          <w:ins w:id="1851" w:author="Author"/>
          <w:del w:id="1852" w:author="Author"/>
        </w:rPr>
        <w:pPrChange w:id="1853" w:author="Author">
          <w:pPr>
            <w:pStyle w:val="Appendix1"/>
          </w:pPr>
        </w:pPrChange>
      </w:pPr>
      <w:ins w:id="1854" w:author="Author">
        <w:del w:id="1855" w:author="Author">
          <w:r w:rsidRPr="00EC2D5F" w:rsidDel="000075A5">
            <w:delText>&lt;grammar xmlns="http://relaxng.org/ns/structure/1.0"</w:delText>
          </w:r>
        </w:del>
      </w:ins>
    </w:p>
    <w:p w:rsidR="00EC2D5F" w:rsidRPr="00EC2D5F" w:rsidDel="000075A5" w:rsidRDefault="00EC2D5F">
      <w:pPr>
        <w:rPr>
          <w:ins w:id="1856" w:author="Author"/>
          <w:del w:id="1857" w:author="Author"/>
        </w:rPr>
        <w:pPrChange w:id="1858" w:author="Author">
          <w:pPr>
            <w:pStyle w:val="Appendix1"/>
          </w:pPr>
        </w:pPrChange>
      </w:pPr>
      <w:ins w:id="1859" w:author="Author">
        <w:del w:id="1860" w:author="Author">
          <w:r w:rsidRPr="00EC2D5F" w:rsidDel="000075A5">
            <w:delText xml:space="preserve">         xmlns:a="http://relaxng.org/ns/compatibility/annotations/1.0"</w:delText>
          </w:r>
        </w:del>
      </w:ins>
    </w:p>
    <w:p w:rsidR="00EC2D5F" w:rsidRPr="00EC2D5F" w:rsidDel="000075A5" w:rsidRDefault="00EC2D5F">
      <w:pPr>
        <w:rPr>
          <w:ins w:id="1861" w:author="Author"/>
          <w:del w:id="1862" w:author="Author"/>
        </w:rPr>
        <w:pPrChange w:id="1863" w:author="Author">
          <w:pPr>
            <w:pStyle w:val="Appendix1"/>
          </w:pPr>
        </w:pPrChange>
      </w:pPr>
      <w:ins w:id="1864" w:author="Author">
        <w:del w:id="1865" w:author="Author">
          <w:r w:rsidRPr="00EC2D5F" w:rsidDel="000075A5">
            <w:delText xml:space="preserve">         datatypeLibrary="http://xml.opendap.org/datatypes/dap4"</w:delText>
          </w:r>
        </w:del>
      </w:ins>
    </w:p>
    <w:p w:rsidR="00EC2D5F" w:rsidRPr="00EC2D5F" w:rsidDel="000075A5" w:rsidRDefault="00EC2D5F">
      <w:pPr>
        <w:rPr>
          <w:ins w:id="1866" w:author="Author"/>
          <w:del w:id="1867" w:author="Author"/>
        </w:rPr>
        <w:pPrChange w:id="1868" w:author="Author">
          <w:pPr>
            <w:pStyle w:val="Appendix1"/>
          </w:pPr>
        </w:pPrChange>
      </w:pPr>
      <w:ins w:id="1869" w:author="Author">
        <w:del w:id="1870" w:author="Author">
          <w:r w:rsidRPr="00EC2D5F" w:rsidDel="000075A5">
            <w:delText xml:space="preserve">         &gt;</w:delText>
          </w:r>
        </w:del>
      </w:ins>
    </w:p>
    <w:p w:rsidR="00EC2D5F" w:rsidRPr="00EC2D5F" w:rsidDel="000075A5" w:rsidRDefault="00EC2D5F">
      <w:pPr>
        <w:rPr>
          <w:ins w:id="1871" w:author="Author"/>
          <w:del w:id="1872" w:author="Author"/>
        </w:rPr>
        <w:pPrChange w:id="1873" w:author="Author">
          <w:pPr>
            <w:pStyle w:val="Appendix1"/>
          </w:pPr>
        </w:pPrChange>
      </w:pPr>
      <w:ins w:id="1874" w:author="Author">
        <w:del w:id="1875" w:author="Author">
          <w:r w:rsidRPr="00EC2D5F" w:rsidDel="000075A5">
            <w:delText>&lt;start&gt;</w:delText>
          </w:r>
        </w:del>
      </w:ins>
    </w:p>
    <w:p w:rsidR="00EC2D5F" w:rsidRPr="00EC2D5F" w:rsidDel="000075A5" w:rsidRDefault="00EC2D5F">
      <w:pPr>
        <w:rPr>
          <w:ins w:id="1876" w:author="Author"/>
          <w:del w:id="1877" w:author="Author"/>
        </w:rPr>
        <w:pPrChange w:id="1878" w:author="Author">
          <w:pPr>
            <w:pStyle w:val="Appendix1"/>
          </w:pPr>
        </w:pPrChange>
      </w:pPr>
      <w:ins w:id="1879" w:author="Author">
        <w:del w:id="1880" w:author="Author">
          <w:r w:rsidRPr="00EC2D5F" w:rsidDel="000075A5">
            <w:delText xml:space="preserve">  &lt;ref name="group"/&gt;</w:delText>
          </w:r>
        </w:del>
      </w:ins>
    </w:p>
    <w:p w:rsidR="00EC2D5F" w:rsidRPr="00EC2D5F" w:rsidDel="000075A5" w:rsidRDefault="00EC2D5F">
      <w:pPr>
        <w:rPr>
          <w:ins w:id="1881" w:author="Author"/>
          <w:del w:id="1882" w:author="Author"/>
        </w:rPr>
        <w:pPrChange w:id="1883" w:author="Author">
          <w:pPr>
            <w:pStyle w:val="Appendix1"/>
          </w:pPr>
        </w:pPrChange>
      </w:pPr>
      <w:ins w:id="1884" w:author="Author">
        <w:del w:id="1885" w:author="Author">
          <w:r w:rsidRPr="00EC2D5F" w:rsidDel="000075A5">
            <w:delText>&lt;/start&gt;</w:delText>
          </w:r>
        </w:del>
      </w:ins>
    </w:p>
    <w:p w:rsidR="00EC2D5F" w:rsidRPr="00EC2D5F" w:rsidDel="000075A5" w:rsidRDefault="00EC2D5F">
      <w:pPr>
        <w:rPr>
          <w:ins w:id="1886" w:author="Author"/>
          <w:del w:id="1887" w:author="Author"/>
        </w:rPr>
        <w:pPrChange w:id="1888" w:author="Author">
          <w:pPr>
            <w:pStyle w:val="Appendix1"/>
          </w:pPr>
        </w:pPrChange>
      </w:pPr>
    </w:p>
    <w:p w:rsidR="00EC2D5F" w:rsidRPr="00EC2D5F" w:rsidDel="000075A5" w:rsidRDefault="00EC2D5F">
      <w:pPr>
        <w:rPr>
          <w:ins w:id="1889" w:author="Author"/>
          <w:del w:id="1890" w:author="Author"/>
        </w:rPr>
        <w:pPrChange w:id="1891" w:author="Author">
          <w:pPr>
            <w:pStyle w:val="Appendix1"/>
          </w:pPr>
        </w:pPrChange>
      </w:pPr>
      <w:ins w:id="1892" w:author="Author">
        <w:del w:id="1893" w:author="Author">
          <w:r w:rsidRPr="00EC2D5F" w:rsidDel="000075A5">
            <w:delText>&lt;define name="group"&gt;</w:delText>
          </w:r>
        </w:del>
      </w:ins>
    </w:p>
    <w:p w:rsidR="00EC2D5F" w:rsidRPr="00EC2D5F" w:rsidDel="000075A5" w:rsidRDefault="00EC2D5F">
      <w:pPr>
        <w:rPr>
          <w:ins w:id="1894" w:author="Author"/>
          <w:del w:id="1895" w:author="Author"/>
        </w:rPr>
        <w:pPrChange w:id="1896" w:author="Author">
          <w:pPr>
            <w:pStyle w:val="Appendix1"/>
          </w:pPr>
        </w:pPrChange>
      </w:pPr>
      <w:ins w:id="1897" w:author="Author">
        <w:del w:id="1898" w:author="Author">
          <w:r w:rsidRPr="00EC2D5F" w:rsidDel="000075A5">
            <w:delText xml:space="preserve">  &lt;element name="Group"&gt;</w:delText>
          </w:r>
        </w:del>
      </w:ins>
    </w:p>
    <w:p w:rsidR="00EC2D5F" w:rsidRPr="00EC2D5F" w:rsidDel="000075A5" w:rsidRDefault="00EC2D5F">
      <w:pPr>
        <w:rPr>
          <w:ins w:id="1899" w:author="Author"/>
          <w:del w:id="1900" w:author="Author"/>
        </w:rPr>
        <w:pPrChange w:id="1901" w:author="Author">
          <w:pPr>
            <w:pStyle w:val="Appendix1"/>
          </w:pPr>
        </w:pPrChange>
      </w:pPr>
      <w:ins w:id="1902" w:author="Author">
        <w:del w:id="1903" w:author="Author">
          <w:r w:rsidRPr="00EC2D5F" w:rsidDel="000075A5">
            <w:delText xml:space="preserve">    &lt;a:documentation&gt;</w:delText>
          </w:r>
        </w:del>
      </w:ins>
    </w:p>
    <w:p w:rsidR="00EC2D5F" w:rsidRPr="00EC2D5F" w:rsidDel="000075A5" w:rsidRDefault="00EC2D5F">
      <w:pPr>
        <w:rPr>
          <w:ins w:id="1904" w:author="Author"/>
          <w:del w:id="1905" w:author="Author"/>
        </w:rPr>
        <w:pPrChange w:id="1906" w:author="Author">
          <w:pPr>
            <w:pStyle w:val="Appendix1"/>
          </w:pPr>
        </w:pPrChange>
      </w:pPr>
      <w:ins w:id="1907" w:author="Author">
        <w:del w:id="1908" w:author="Author">
          <w:r w:rsidRPr="00EC2D5F" w:rsidDel="000075A5">
            <w:delText xml:space="preserve">        Semantic restriction: attributes are allowed</w:delText>
          </w:r>
        </w:del>
      </w:ins>
    </w:p>
    <w:p w:rsidR="00EC2D5F" w:rsidRPr="00EC2D5F" w:rsidDel="000075A5" w:rsidRDefault="00EC2D5F">
      <w:pPr>
        <w:rPr>
          <w:ins w:id="1909" w:author="Author"/>
          <w:del w:id="1910" w:author="Author"/>
        </w:rPr>
        <w:pPrChange w:id="1911" w:author="Author">
          <w:pPr>
            <w:pStyle w:val="Appendix1"/>
          </w:pPr>
        </w:pPrChange>
      </w:pPr>
      <w:ins w:id="1912" w:author="Author">
        <w:del w:id="1913" w:author="Author">
          <w:r w:rsidRPr="00EC2D5F" w:rsidDel="000075A5">
            <w:delText xml:space="preserve">        only on the root group.</w:delText>
          </w:r>
        </w:del>
      </w:ins>
    </w:p>
    <w:p w:rsidR="00EC2D5F" w:rsidRPr="00EC2D5F" w:rsidDel="000075A5" w:rsidRDefault="00EC2D5F">
      <w:pPr>
        <w:rPr>
          <w:ins w:id="1914" w:author="Author"/>
          <w:del w:id="1915" w:author="Author"/>
        </w:rPr>
        <w:pPrChange w:id="1916" w:author="Author">
          <w:pPr>
            <w:pStyle w:val="Appendix1"/>
          </w:pPr>
        </w:pPrChange>
      </w:pPr>
      <w:ins w:id="1917" w:author="Author">
        <w:del w:id="1918" w:author="Author">
          <w:r w:rsidRPr="00EC2D5F" w:rsidDel="000075A5">
            <w:delText xml:space="preserve">    &lt;/a:documentation&gt;</w:delText>
          </w:r>
        </w:del>
      </w:ins>
    </w:p>
    <w:p w:rsidR="00EC2D5F" w:rsidRPr="00EC2D5F" w:rsidDel="000075A5" w:rsidRDefault="00EC2D5F">
      <w:pPr>
        <w:rPr>
          <w:ins w:id="1919" w:author="Author"/>
          <w:del w:id="1920" w:author="Author"/>
        </w:rPr>
        <w:pPrChange w:id="1921" w:author="Author">
          <w:pPr>
            <w:pStyle w:val="Appendix1"/>
          </w:pPr>
        </w:pPrChange>
      </w:pPr>
      <w:ins w:id="1922" w:author="Author">
        <w:del w:id="1923" w:author="Author">
          <w:r w:rsidRPr="00EC2D5F" w:rsidDel="000075A5">
            <w:delText xml:space="preserve">    &lt;optional&gt;</w:delText>
          </w:r>
        </w:del>
      </w:ins>
    </w:p>
    <w:p w:rsidR="00EC2D5F" w:rsidRPr="00EC2D5F" w:rsidDel="000075A5" w:rsidRDefault="00EC2D5F">
      <w:pPr>
        <w:rPr>
          <w:ins w:id="1924" w:author="Author"/>
          <w:del w:id="1925" w:author="Author"/>
        </w:rPr>
        <w:pPrChange w:id="1926" w:author="Author">
          <w:pPr>
            <w:pStyle w:val="Appendix1"/>
          </w:pPr>
        </w:pPrChange>
      </w:pPr>
      <w:ins w:id="1927" w:author="Author">
        <w:del w:id="1928" w:author="Author">
          <w:r w:rsidRPr="00EC2D5F" w:rsidDel="000075A5">
            <w:delText xml:space="preserve">      &lt;attribute name="dapVersion"&gt;&lt;data type="dap4_string"/&gt;&lt;/attribute&gt;</w:delText>
          </w:r>
        </w:del>
      </w:ins>
    </w:p>
    <w:p w:rsidR="00EC2D5F" w:rsidRPr="00EC2D5F" w:rsidDel="000075A5" w:rsidRDefault="00EC2D5F">
      <w:pPr>
        <w:rPr>
          <w:ins w:id="1929" w:author="Author"/>
          <w:del w:id="1930" w:author="Author"/>
        </w:rPr>
        <w:pPrChange w:id="1931" w:author="Author">
          <w:pPr>
            <w:pStyle w:val="Appendix1"/>
          </w:pPr>
        </w:pPrChange>
      </w:pPr>
      <w:ins w:id="1932" w:author="Author">
        <w:del w:id="1933" w:author="Author">
          <w:r w:rsidRPr="00EC2D5F" w:rsidDel="000075A5">
            <w:delText xml:space="preserve">    &lt;/optional&gt;</w:delText>
          </w:r>
        </w:del>
      </w:ins>
    </w:p>
    <w:p w:rsidR="00EC2D5F" w:rsidRPr="00EC2D5F" w:rsidDel="000075A5" w:rsidRDefault="00EC2D5F">
      <w:pPr>
        <w:rPr>
          <w:ins w:id="1934" w:author="Author"/>
          <w:del w:id="1935" w:author="Author"/>
        </w:rPr>
        <w:pPrChange w:id="1936" w:author="Author">
          <w:pPr>
            <w:pStyle w:val="Appendix1"/>
          </w:pPr>
        </w:pPrChange>
      </w:pPr>
      <w:ins w:id="1937" w:author="Author">
        <w:del w:id="1938" w:author="Author">
          <w:r w:rsidRPr="00EC2D5F" w:rsidDel="000075A5">
            <w:delText xml:space="preserve">    &lt;optional&gt;</w:delText>
          </w:r>
        </w:del>
      </w:ins>
    </w:p>
    <w:p w:rsidR="00EC2D5F" w:rsidRPr="00EC2D5F" w:rsidDel="000075A5" w:rsidRDefault="00EC2D5F">
      <w:pPr>
        <w:rPr>
          <w:ins w:id="1939" w:author="Author"/>
          <w:del w:id="1940" w:author="Author"/>
        </w:rPr>
        <w:pPrChange w:id="1941" w:author="Author">
          <w:pPr>
            <w:pStyle w:val="Appendix1"/>
          </w:pPr>
        </w:pPrChange>
      </w:pPr>
      <w:ins w:id="1942" w:author="Author">
        <w:del w:id="1943" w:author="Author">
          <w:r w:rsidRPr="00EC2D5F" w:rsidDel="000075A5">
            <w:delText xml:space="preserve">      &lt;attribute name="ns"&gt;&lt;data type="dap4_uri"/&gt;&lt;/attribute&gt;</w:delText>
          </w:r>
        </w:del>
      </w:ins>
    </w:p>
    <w:p w:rsidR="00EC2D5F" w:rsidRPr="00EC2D5F" w:rsidDel="000075A5" w:rsidRDefault="00EC2D5F">
      <w:pPr>
        <w:rPr>
          <w:ins w:id="1944" w:author="Author"/>
          <w:del w:id="1945" w:author="Author"/>
        </w:rPr>
        <w:pPrChange w:id="1946" w:author="Author">
          <w:pPr>
            <w:pStyle w:val="Appendix1"/>
          </w:pPr>
        </w:pPrChange>
      </w:pPr>
      <w:ins w:id="1947" w:author="Author">
        <w:del w:id="1948" w:author="Author">
          <w:r w:rsidRPr="00EC2D5F" w:rsidDel="000075A5">
            <w:delText xml:space="preserve">    &lt;/optional&gt;</w:delText>
          </w:r>
        </w:del>
      </w:ins>
    </w:p>
    <w:p w:rsidR="00EC2D5F" w:rsidRPr="00EC2D5F" w:rsidDel="000075A5" w:rsidRDefault="00EC2D5F">
      <w:pPr>
        <w:rPr>
          <w:ins w:id="1949" w:author="Author"/>
          <w:del w:id="1950" w:author="Author"/>
        </w:rPr>
        <w:pPrChange w:id="1951" w:author="Author">
          <w:pPr>
            <w:pStyle w:val="Appendix1"/>
          </w:pPr>
        </w:pPrChange>
      </w:pPr>
      <w:ins w:id="1952" w:author="Author">
        <w:del w:id="1953" w:author="Author">
          <w:r w:rsidRPr="00EC2D5F" w:rsidDel="000075A5">
            <w:delText xml:space="preserve">    &lt;optional&gt;</w:delText>
          </w:r>
        </w:del>
      </w:ins>
    </w:p>
    <w:p w:rsidR="00EC2D5F" w:rsidRPr="00EC2D5F" w:rsidDel="000075A5" w:rsidRDefault="00EC2D5F">
      <w:pPr>
        <w:rPr>
          <w:ins w:id="1954" w:author="Author"/>
          <w:del w:id="1955" w:author="Author"/>
        </w:rPr>
        <w:pPrChange w:id="1956" w:author="Author">
          <w:pPr>
            <w:pStyle w:val="Appendix1"/>
          </w:pPr>
        </w:pPrChange>
      </w:pPr>
      <w:ins w:id="1957" w:author="Author">
        <w:del w:id="1958" w:author="Author">
          <w:r w:rsidRPr="00EC2D5F" w:rsidDel="000075A5">
            <w:delText xml:space="preserve">      &lt;attribute name="base" ns="http://www.w3.org/XML/1998/namespace"&gt;</w:delText>
          </w:r>
        </w:del>
      </w:ins>
    </w:p>
    <w:p w:rsidR="00EC2D5F" w:rsidRPr="00EC2D5F" w:rsidDel="000075A5" w:rsidRDefault="00EC2D5F">
      <w:pPr>
        <w:rPr>
          <w:ins w:id="1959" w:author="Author"/>
          <w:del w:id="1960" w:author="Author"/>
        </w:rPr>
        <w:pPrChange w:id="1961" w:author="Author">
          <w:pPr>
            <w:pStyle w:val="Appendix1"/>
          </w:pPr>
        </w:pPrChange>
      </w:pPr>
      <w:ins w:id="1962" w:author="Author">
        <w:del w:id="1963" w:author="Author">
          <w:r w:rsidRPr="00EC2D5F" w:rsidDel="000075A5">
            <w:delText xml:space="preserve">        &lt;data type="dap4_uri"/&gt;</w:delText>
          </w:r>
        </w:del>
      </w:ins>
    </w:p>
    <w:p w:rsidR="00EC2D5F" w:rsidRPr="00EC2D5F" w:rsidDel="000075A5" w:rsidRDefault="00EC2D5F">
      <w:pPr>
        <w:rPr>
          <w:ins w:id="1964" w:author="Author"/>
          <w:del w:id="1965" w:author="Author"/>
        </w:rPr>
        <w:pPrChange w:id="1966" w:author="Author">
          <w:pPr>
            <w:pStyle w:val="Appendix1"/>
          </w:pPr>
        </w:pPrChange>
      </w:pPr>
      <w:ins w:id="1967" w:author="Author">
        <w:del w:id="1968" w:author="Author">
          <w:r w:rsidRPr="00EC2D5F" w:rsidDel="000075A5">
            <w:delText xml:space="preserve">      &lt;/attribute&gt;</w:delText>
          </w:r>
        </w:del>
      </w:ins>
    </w:p>
    <w:p w:rsidR="00EC2D5F" w:rsidRPr="00EC2D5F" w:rsidDel="000075A5" w:rsidRDefault="00EC2D5F">
      <w:pPr>
        <w:rPr>
          <w:ins w:id="1969" w:author="Author"/>
          <w:del w:id="1970" w:author="Author"/>
        </w:rPr>
        <w:pPrChange w:id="1971" w:author="Author">
          <w:pPr>
            <w:pStyle w:val="Appendix1"/>
          </w:pPr>
        </w:pPrChange>
      </w:pPr>
      <w:ins w:id="1972" w:author="Author">
        <w:del w:id="1973" w:author="Author">
          <w:r w:rsidRPr="00EC2D5F" w:rsidDel="000075A5">
            <w:delText xml:space="preserve">    &lt;/optional&gt;</w:delText>
          </w:r>
        </w:del>
      </w:ins>
    </w:p>
    <w:p w:rsidR="00EC2D5F" w:rsidRPr="00EC2D5F" w:rsidDel="000075A5" w:rsidRDefault="00EC2D5F">
      <w:pPr>
        <w:rPr>
          <w:ins w:id="1974" w:author="Author"/>
          <w:del w:id="1975" w:author="Author"/>
        </w:rPr>
        <w:pPrChange w:id="1976" w:author="Author">
          <w:pPr>
            <w:pStyle w:val="Appendix1"/>
          </w:pPr>
        </w:pPrChange>
      </w:pPr>
      <w:ins w:id="1977" w:author="Author">
        <w:del w:id="1978" w:author="Author">
          <w:r w:rsidRPr="00EC2D5F" w:rsidDel="000075A5">
            <w:delText xml:space="preserve">    &lt;ref name="groupdef"/&gt;</w:delText>
          </w:r>
        </w:del>
      </w:ins>
    </w:p>
    <w:p w:rsidR="00EC2D5F" w:rsidRPr="00EC2D5F" w:rsidDel="000075A5" w:rsidRDefault="00EC2D5F">
      <w:pPr>
        <w:rPr>
          <w:ins w:id="1979" w:author="Author"/>
          <w:del w:id="1980" w:author="Author"/>
        </w:rPr>
        <w:pPrChange w:id="1981" w:author="Author">
          <w:pPr>
            <w:pStyle w:val="Appendix1"/>
          </w:pPr>
        </w:pPrChange>
      </w:pPr>
      <w:ins w:id="1982" w:author="Author">
        <w:del w:id="1983" w:author="Author">
          <w:r w:rsidRPr="00EC2D5F" w:rsidDel="000075A5">
            <w:delText xml:space="preserve">  &lt;/element&gt;</w:delText>
          </w:r>
        </w:del>
      </w:ins>
    </w:p>
    <w:p w:rsidR="00EC2D5F" w:rsidRPr="00EC2D5F" w:rsidDel="000075A5" w:rsidRDefault="00EC2D5F">
      <w:pPr>
        <w:rPr>
          <w:ins w:id="1984" w:author="Author"/>
          <w:del w:id="1985" w:author="Author"/>
        </w:rPr>
        <w:pPrChange w:id="1986" w:author="Author">
          <w:pPr>
            <w:pStyle w:val="Appendix1"/>
          </w:pPr>
        </w:pPrChange>
      </w:pPr>
      <w:ins w:id="1987" w:author="Author">
        <w:del w:id="1988" w:author="Author">
          <w:r w:rsidRPr="00EC2D5F" w:rsidDel="000075A5">
            <w:delText>&lt;/define&gt;</w:delText>
          </w:r>
        </w:del>
      </w:ins>
    </w:p>
    <w:p w:rsidR="00EC2D5F" w:rsidRPr="00EC2D5F" w:rsidDel="000075A5" w:rsidRDefault="00EC2D5F">
      <w:pPr>
        <w:rPr>
          <w:ins w:id="1989" w:author="Author"/>
          <w:del w:id="1990" w:author="Author"/>
        </w:rPr>
        <w:pPrChange w:id="1991" w:author="Author">
          <w:pPr>
            <w:pStyle w:val="Appendix1"/>
          </w:pPr>
        </w:pPrChange>
      </w:pPr>
    </w:p>
    <w:p w:rsidR="00EC2D5F" w:rsidRPr="00EC2D5F" w:rsidDel="000075A5" w:rsidRDefault="00EC2D5F">
      <w:pPr>
        <w:rPr>
          <w:ins w:id="1992" w:author="Author"/>
          <w:del w:id="1993" w:author="Author"/>
        </w:rPr>
        <w:pPrChange w:id="1994" w:author="Author">
          <w:pPr>
            <w:pStyle w:val="Appendix1"/>
          </w:pPr>
        </w:pPrChange>
      </w:pPr>
      <w:ins w:id="1995" w:author="Author">
        <w:del w:id="1996" w:author="Author">
          <w:r w:rsidRPr="00EC2D5F" w:rsidDel="000075A5">
            <w:delText>&lt;define name="groupdef"&gt;</w:delText>
          </w:r>
        </w:del>
      </w:ins>
    </w:p>
    <w:p w:rsidR="00EC2D5F" w:rsidRPr="00EC2D5F" w:rsidDel="000075A5" w:rsidRDefault="00EC2D5F">
      <w:pPr>
        <w:rPr>
          <w:ins w:id="1997" w:author="Author"/>
          <w:del w:id="1998" w:author="Author"/>
        </w:rPr>
        <w:pPrChange w:id="1999" w:author="Author">
          <w:pPr>
            <w:pStyle w:val="Appendix1"/>
          </w:pPr>
        </w:pPrChange>
      </w:pPr>
      <w:ins w:id="2000" w:author="Author">
        <w:del w:id="2001" w:author="Author">
          <w:r w:rsidRPr="00EC2D5F" w:rsidDel="000075A5">
            <w:delText xml:space="preserve">  &lt;attribute name="name"&gt;&lt;data type="dap4_id"/&gt;&lt;/attribute&gt;</w:delText>
          </w:r>
        </w:del>
      </w:ins>
    </w:p>
    <w:p w:rsidR="00EC2D5F" w:rsidRPr="00EC2D5F" w:rsidDel="000075A5" w:rsidRDefault="00EC2D5F">
      <w:pPr>
        <w:rPr>
          <w:ins w:id="2002" w:author="Author"/>
          <w:del w:id="2003" w:author="Author"/>
        </w:rPr>
        <w:pPrChange w:id="2004" w:author="Author">
          <w:pPr>
            <w:pStyle w:val="Appendix1"/>
          </w:pPr>
        </w:pPrChange>
      </w:pPr>
      <w:ins w:id="2005" w:author="Author">
        <w:del w:id="2006" w:author="Author">
          <w:r w:rsidRPr="00EC2D5F" w:rsidDel="000075A5">
            <w:delText xml:space="preserve">  &lt;zeroOrMore&gt;</w:delText>
          </w:r>
        </w:del>
      </w:ins>
    </w:p>
    <w:p w:rsidR="00EC2D5F" w:rsidRPr="00EC2D5F" w:rsidDel="000075A5" w:rsidRDefault="00EC2D5F">
      <w:pPr>
        <w:rPr>
          <w:ins w:id="2007" w:author="Author"/>
          <w:del w:id="2008" w:author="Author"/>
        </w:rPr>
        <w:pPrChange w:id="2009" w:author="Author">
          <w:pPr>
            <w:pStyle w:val="Appendix1"/>
          </w:pPr>
        </w:pPrChange>
      </w:pPr>
      <w:ins w:id="2010" w:author="Author">
        <w:del w:id="2011" w:author="Author">
          <w:r w:rsidRPr="00EC2D5F" w:rsidDel="000075A5">
            <w:delText xml:space="preserve">    &lt;choice&gt;</w:delText>
          </w:r>
        </w:del>
      </w:ins>
    </w:p>
    <w:p w:rsidR="00EC2D5F" w:rsidRPr="00EC2D5F" w:rsidDel="000075A5" w:rsidRDefault="00EC2D5F">
      <w:pPr>
        <w:rPr>
          <w:ins w:id="2012" w:author="Author"/>
          <w:del w:id="2013" w:author="Author"/>
        </w:rPr>
        <w:pPrChange w:id="2014" w:author="Author">
          <w:pPr>
            <w:pStyle w:val="Appendix1"/>
          </w:pPr>
        </w:pPrChange>
      </w:pPr>
      <w:ins w:id="2015" w:author="Author">
        <w:del w:id="2016" w:author="Author">
          <w:r w:rsidRPr="00EC2D5F" w:rsidDel="000075A5">
            <w:delText xml:space="preserve">      &lt;ref name="enumdef"/&gt;</w:delText>
          </w:r>
        </w:del>
      </w:ins>
    </w:p>
    <w:p w:rsidR="00EC2D5F" w:rsidRPr="00EC2D5F" w:rsidDel="000075A5" w:rsidRDefault="00EC2D5F">
      <w:pPr>
        <w:rPr>
          <w:ins w:id="2017" w:author="Author"/>
          <w:del w:id="2018" w:author="Author"/>
        </w:rPr>
        <w:pPrChange w:id="2019" w:author="Author">
          <w:pPr>
            <w:pStyle w:val="Appendix1"/>
          </w:pPr>
        </w:pPrChange>
      </w:pPr>
      <w:ins w:id="2020" w:author="Author">
        <w:del w:id="2021" w:author="Author">
          <w:r w:rsidRPr="00EC2D5F" w:rsidDel="000075A5">
            <w:delText xml:space="preserve">      &lt;ref name="dimdef"/&gt;</w:delText>
          </w:r>
        </w:del>
      </w:ins>
    </w:p>
    <w:p w:rsidR="00EC2D5F" w:rsidRPr="00EC2D5F" w:rsidDel="000075A5" w:rsidRDefault="00EC2D5F">
      <w:pPr>
        <w:rPr>
          <w:ins w:id="2022" w:author="Author"/>
          <w:del w:id="2023" w:author="Author"/>
        </w:rPr>
        <w:pPrChange w:id="2024" w:author="Author">
          <w:pPr>
            <w:pStyle w:val="Appendix1"/>
          </w:pPr>
        </w:pPrChange>
      </w:pPr>
      <w:ins w:id="2025" w:author="Author">
        <w:del w:id="2026" w:author="Author">
          <w:r w:rsidRPr="00EC2D5F" w:rsidDel="000075A5">
            <w:delText xml:space="preserve">      &lt;ref name="variable"/&gt;</w:delText>
          </w:r>
        </w:del>
      </w:ins>
    </w:p>
    <w:p w:rsidR="00EC2D5F" w:rsidRPr="00EC2D5F" w:rsidDel="000075A5" w:rsidRDefault="00EC2D5F">
      <w:pPr>
        <w:rPr>
          <w:ins w:id="2027" w:author="Author"/>
          <w:del w:id="2028" w:author="Author"/>
        </w:rPr>
        <w:pPrChange w:id="2029" w:author="Author">
          <w:pPr>
            <w:pStyle w:val="Appendix1"/>
          </w:pPr>
        </w:pPrChange>
      </w:pPr>
      <w:ins w:id="2030" w:author="Author">
        <w:del w:id="2031" w:author="Author">
          <w:r w:rsidRPr="00EC2D5F" w:rsidDel="000075A5">
            <w:delText xml:space="preserve">      &lt;ref name="metadata"/&gt;</w:delText>
          </w:r>
        </w:del>
      </w:ins>
    </w:p>
    <w:p w:rsidR="00EC2D5F" w:rsidRPr="00EC2D5F" w:rsidDel="000075A5" w:rsidRDefault="00EC2D5F">
      <w:pPr>
        <w:rPr>
          <w:ins w:id="2032" w:author="Author"/>
          <w:del w:id="2033" w:author="Author"/>
        </w:rPr>
        <w:pPrChange w:id="2034" w:author="Author">
          <w:pPr>
            <w:pStyle w:val="Appendix1"/>
          </w:pPr>
        </w:pPrChange>
      </w:pPr>
      <w:ins w:id="2035" w:author="Author">
        <w:del w:id="2036" w:author="Author">
          <w:r w:rsidRPr="00EC2D5F" w:rsidDel="000075A5">
            <w:delText xml:space="preserve">      &lt;ref name="group"/&gt;</w:delText>
          </w:r>
        </w:del>
      </w:ins>
    </w:p>
    <w:p w:rsidR="00EC2D5F" w:rsidRPr="00EC2D5F" w:rsidDel="000075A5" w:rsidRDefault="00EC2D5F">
      <w:pPr>
        <w:rPr>
          <w:ins w:id="2037" w:author="Author"/>
          <w:del w:id="2038" w:author="Author"/>
        </w:rPr>
        <w:pPrChange w:id="2039" w:author="Author">
          <w:pPr>
            <w:pStyle w:val="Appendix1"/>
          </w:pPr>
        </w:pPrChange>
      </w:pPr>
      <w:ins w:id="2040" w:author="Author">
        <w:del w:id="2041" w:author="Author">
          <w:r w:rsidRPr="00EC2D5F" w:rsidDel="000075A5">
            <w:delText xml:space="preserve">    &lt;/choice&gt;</w:delText>
          </w:r>
        </w:del>
      </w:ins>
    </w:p>
    <w:p w:rsidR="00EC2D5F" w:rsidRPr="00EC2D5F" w:rsidDel="000075A5" w:rsidRDefault="00EC2D5F">
      <w:pPr>
        <w:rPr>
          <w:ins w:id="2042" w:author="Author"/>
          <w:del w:id="2043" w:author="Author"/>
        </w:rPr>
        <w:pPrChange w:id="2044" w:author="Author">
          <w:pPr>
            <w:pStyle w:val="Appendix1"/>
          </w:pPr>
        </w:pPrChange>
      </w:pPr>
      <w:ins w:id="2045" w:author="Author">
        <w:del w:id="2046" w:author="Author">
          <w:r w:rsidRPr="00EC2D5F" w:rsidDel="000075A5">
            <w:delText xml:space="preserve">  &lt;/zeroOrMore&gt;</w:delText>
          </w:r>
        </w:del>
      </w:ins>
    </w:p>
    <w:p w:rsidR="00EC2D5F" w:rsidRPr="00EC2D5F" w:rsidDel="000075A5" w:rsidRDefault="00EC2D5F">
      <w:pPr>
        <w:rPr>
          <w:ins w:id="2047" w:author="Author"/>
          <w:del w:id="2048" w:author="Author"/>
        </w:rPr>
        <w:pPrChange w:id="2049" w:author="Author">
          <w:pPr>
            <w:pStyle w:val="Appendix1"/>
          </w:pPr>
        </w:pPrChange>
      </w:pPr>
      <w:ins w:id="2050" w:author="Author">
        <w:del w:id="2051" w:author="Author">
          <w:r w:rsidRPr="00EC2D5F" w:rsidDel="000075A5">
            <w:delText>&lt;/define&gt;</w:delText>
          </w:r>
        </w:del>
      </w:ins>
    </w:p>
    <w:p w:rsidR="00EC2D5F" w:rsidRPr="00EC2D5F" w:rsidDel="000075A5" w:rsidRDefault="00EC2D5F">
      <w:pPr>
        <w:rPr>
          <w:ins w:id="2052" w:author="Author"/>
          <w:del w:id="2053" w:author="Author"/>
        </w:rPr>
        <w:pPrChange w:id="2054" w:author="Author">
          <w:pPr>
            <w:pStyle w:val="Appendix1"/>
          </w:pPr>
        </w:pPrChange>
      </w:pPr>
    </w:p>
    <w:p w:rsidR="00EC2D5F" w:rsidRPr="00EC2D5F" w:rsidDel="000075A5" w:rsidRDefault="00EC2D5F">
      <w:pPr>
        <w:rPr>
          <w:ins w:id="2055" w:author="Author"/>
          <w:del w:id="2056" w:author="Author"/>
        </w:rPr>
        <w:pPrChange w:id="2057" w:author="Author">
          <w:pPr>
            <w:pStyle w:val="Appendix1"/>
          </w:pPr>
        </w:pPrChange>
      </w:pPr>
      <w:ins w:id="2058" w:author="Author">
        <w:del w:id="2059" w:author="Author">
          <w:r w:rsidRPr="00EC2D5F" w:rsidDel="000075A5">
            <w:delText>&lt;define name="enumdef"&gt;</w:delText>
          </w:r>
        </w:del>
      </w:ins>
    </w:p>
    <w:p w:rsidR="00EC2D5F" w:rsidRPr="00EC2D5F" w:rsidDel="000075A5" w:rsidRDefault="00EC2D5F">
      <w:pPr>
        <w:rPr>
          <w:ins w:id="2060" w:author="Author"/>
          <w:del w:id="2061" w:author="Author"/>
        </w:rPr>
        <w:pPrChange w:id="2062" w:author="Author">
          <w:pPr>
            <w:pStyle w:val="Appendix1"/>
          </w:pPr>
        </w:pPrChange>
      </w:pPr>
      <w:ins w:id="2063" w:author="Author">
        <w:del w:id="2064" w:author="Author">
          <w:r w:rsidRPr="00EC2D5F" w:rsidDel="000075A5">
            <w:delText xml:space="preserve">  &lt;element name="Enumeration"&gt;</w:delText>
          </w:r>
        </w:del>
      </w:ins>
    </w:p>
    <w:p w:rsidR="00EC2D5F" w:rsidRPr="00EC2D5F" w:rsidDel="000075A5" w:rsidRDefault="00EC2D5F">
      <w:pPr>
        <w:rPr>
          <w:ins w:id="2065" w:author="Author"/>
          <w:del w:id="2066" w:author="Author"/>
        </w:rPr>
        <w:pPrChange w:id="2067" w:author="Author">
          <w:pPr>
            <w:pStyle w:val="Appendix1"/>
          </w:pPr>
        </w:pPrChange>
      </w:pPr>
      <w:ins w:id="2068" w:author="Author">
        <w:del w:id="2069" w:author="Author">
          <w:r w:rsidRPr="00EC2D5F" w:rsidDel="000075A5">
            <w:delText xml:space="preserve">    &lt;attribute name="name"&gt;&lt;data type="dap4_id"/&gt;&lt;/attribute&gt;</w:delText>
          </w:r>
        </w:del>
      </w:ins>
    </w:p>
    <w:p w:rsidR="00EC2D5F" w:rsidRPr="00EC2D5F" w:rsidDel="000075A5" w:rsidRDefault="00EC2D5F">
      <w:pPr>
        <w:rPr>
          <w:ins w:id="2070" w:author="Author"/>
          <w:del w:id="2071" w:author="Author"/>
        </w:rPr>
        <w:pPrChange w:id="2072" w:author="Author">
          <w:pPr>
            <w:pStyle w:val="Appendix1"/>
          </w:pPr>
        </w:pPrChange>
      </w:pPr>
      <w:ins w:id="2073" w:author="Author">
        <w:del w:id="2074" w:author="Author">
          <w:r w:rsidRPr="00EC2D5F" w:rsidDel="000075A5">
            <w:delText xml:space="preserve">    &lt;attribute name="basetype"&gt;</w:delText>
          </w:r>
        </w:del>
      </w:ins>
    </w:p>
    <w:p w:rsidR="00EC2D5F" w:rsidRPr="00EC2D5F" w:rsidDel="000075A5" w:rsidRDefault="00EC2D5F">
      <w:pPr>
        <w:rPr>
          <w:ins w:id="2075" w:author="Author"/>
          <w:del w:id="2076" w:author="Author"/>
        </w:rPr>
        <w:pPrChange w:id="2077" w:author="Author">
          <w:pPr>
            <w:pStyle w:val="Appendix1"/>
          </w:pPr>
        </w:pPrChange>
      </w:pPr>
      <w:ins w:id="2078" w:author="Author">
        <w:del w:id="2079" w:author="Author">
          <w:r w:rsidRPr="00EC2D5F" w:rsidDel="000075A5">
            <w:tab/>
            <w:delText>&lt;choice&gt; &lt;!-- Must be consistent with atomictype and variable --&gt;</w:delText>
          </w:r>
        </w:del>
      </w:ins>
    </w:p>
    <w:p w:rsidR="00EC2D5F" w:rsidRPr="00EC2D5F" w:rsidDel="000075A5" w:rsidRDefault="00EC2D5F">
      <w:pPr>
        <w:rPr>
          <w:ins w:id="2080" w:author="Author"/>
          <w:del w:id="2081" w:author="Author"/>
        </w:rPr>
        <w:pPrChange w:id="2082" w:author="Author">
          <w:pPr>
            <w:pStyle w:val="Appendix1"/>
          </w:pPr>
        </w:pPrChange>
      </w:pPr>
      <w:ins w:id="2083" w:author="Author">
        <w:del w:id="2084" w:author="Author">
          <w:r w:rsidRPr="00EC2D5F" w:rsidDel="000075A5">
            <w:tab/>
            <w:delText xml:space="preserve">    &lt;value&gt;Byte&lt;/value&gt;</w:delText>
          </w:r>
        </w:del>
      </w:ins>
    </w:p>
    <w:p w:rsidR="00EC2D5F" w:rsidRPr="00EC2D5F" w:rsidDel="000075A5" w:rsidRDefault="00EC2D5F">
      <w:pPr>
        <w:rPr>
          <w:ins w:id="2085" w:author="Author"/>
          <w:del w:id="2086" w:author="Author"/>
        </w:rPr>
        <w:pPrChange w:id="2087" w:author="Author">
          <w:pPr>
            <w:pStyle w:val="Appendix1"/>
          </w:pPr>
        </w:pPrChange>
      </w:pPr>
      <w:ins w:id="2088" w:author="Author">
        <w:del w:id="2089" w:author="Author">
          <w:r w:rsidRPr="00EC2D5F" w:rsidDel="000075A5">
            <w:delText xml:space="preserve">            &lt;value&gt;UByte&lt;/value&gt;</w:delText>
          </w:r>
        </w:del>
      </w:ins>
    </w:p>
    <w:p w:rsidR="00EC2D5F" w:rsidRPr="00EC2D5F" w:rsidDel="000075A5" w:rsidRDefault="00EC2D5F">
      <w:pPr>
        <w:rPr>
          <w:ins w:id="2090" w:author="Author"/>
          <w:del w:id="2091" w:author="Author"/>
        </w:rPr>
        <w:pPrChange w:id="2092" w:author="Author">
          <w:pPr>
            <w:pStyle w:val="Appendix1"/>
          </w:pPr>
        </w:pPrChange>
      </w:pPr>
      <w:ins w:id="2093" w:author="Author">
        <w:del w:id="2094" w:author="Author">
          <w:r w:rsidRPr="00EC2D5F" w:rsidDel="000075A5">
            <w:tab/>
            <w:delText xml:space="preserve">    &lt;value&gt;Int8&lt;/value&gt;</w:delText>
          </w:r>
        </w:del>
      </w:ins>
    </w:p>
    <w:p w:rsidR="00EC2D5F" w:rsidRPr="00EC2D5F" w:rsidDel="000075A5" w:rsidRDefault="00EC2D5F">
      <w:pPr>
        <w:rPr>
          <w:ins w:id="2095" w:author="Author"/>
          <w:del w:id="2096" w:author="Author"/>
        </w:rPr>
        <w:pPrChange w:id="2097" w:author="Author">
          <w:pPr>
            <w:pStyle w:val="Appendix1"/>
          </w:pPr>
        </w:pPrChange>
      </w:pPr>
      <w:ins w:id="2098" w:author="Author">
        <w:del w:id="2099" w:author="Author">
          <w:r w:rsidRPr="00EC2D5F" w:rsidDel="000075A5">
            <w:delText xml:space="preserve">            &lt;value&gt;UInt8&lt;/value&gt;</w:delText>
          </w:r>
        </w:del>
      </w:ins>
    </w:p>
    <w:p w:rsidR="00EC2D5F" w:rsidRPr="00EC2D5F" w:rsidDel="000075A5" w:rsidRDefault="00EC2D5F">
      <w:pPr>
        <w:rPr>
          <w:ins w:id="2100" w:author="Author"/>
          <w:del w:id="2101" w:author="Author"/>
        </w:rPr>
        <w:pPrChange w:id="2102" w:author="Author">
          <w:pPr>
            <w:pStyle w:val="Appendix1"/>
          </w:pPr>
        </w:pPrChange>
      </w:pPr>
      <w:ins w:id="2103" w:author="Author">
        <w:del w:id="2104" w:author="Author">
          <w:r w:rsidRPr="00EC2D5F" w:rsidDel="000075A5">
            <w:tab/>
            <w:delText xml:space="preserve">    &lt;value&gt;Int16&lt;/value&gt;</w:delText>
          </w:r>
        </w:del>
      </w:ins>
    </w:p>
    <w:p w:rsidR="00EC2D5F" w:rsidRPr="00EC2D5F" w:rsidDel="000075A5" w:rsidRDefault="00EC2D5F">
      <w:pPr>
        <w:rPr>
          <w:ins w:id="2105" w:author="Author"/>
          <w:del w:id="2106" w:author="Author"/>
        </w:rPr>
        <w:pPrChange w:id="2107" w:author="Author">
          <w:pPr>
            <w:pStyle w:val="Appendix1"/>
          </w:pPr>
        </w:pPrChange>
      </w:pPr>
      <w:ins w:id="2108" w:author="Author">
        <w:del w:id="2109" w:author="Author">
          <w:r w:rsidRPr="00EC2D5F" w:rsidDel="000075A5">
            <w:tab/>
            <w:delText xml:space="preserve">    &lt;value&gt;UInt16&lt;/value&gt;</w:delText>
          </w:r>
        </w:del>
      </w:ins>
    </w:p>
    <w:p w:rsidR="00EC2D5F" w:rsidRPr="00EC2D5F" w:rsidDel="000075A5" w:rsidRDefault="00EC2D5F">
      <w:pPr>
        <w:rPr>
          <w:ins w:id="2110" w:author="Author"/>
          <w:del w:id="2111" w:author="Author"/>
        </w:rPr>
        <w:pPrChange w:id="2112" w:author="Author">
          <w:pPr>
            <w:pStyle w:val="Appendix1"/>
          </w:pPr>
        </w:pPrChange>
      </w:pPr>
      <w:ins w:id="2113" w:author="Author">
        <w:del w:id="2114" w:author="Author">
          <w:r w:rsidRPr="00EC2D5F" w:rsidDel="000075A5">
            <w:tab/>
            <w:delText xml:space="preserve">    &lt;value&gt;Int32&lt;/value&gt;</w:delText>
          </w:r>
        </w:del>
      </w:ins>
    </w:p>
    <w:p w:rsidR="00EC2D5F" w:rsidRPr="00EC2D5F" w:rsidDel="000075A5" w:rsidRDefault="00EC2D5F">
      <w:pPr>
        <w:rPr>
          <w:ins w:id="2115" w:author="Author"/>
          <w:del w:id="2116" w:author="Author"/>
        </w:rPr>
        <w:pPrChange w:id="2117" w:author="Author">
          <w:pPr>
            <w:pStyle w:val="Appendix1"/>
          </w:pPr>
        </w:pPrChange>
      </w:pPr>
      <w:ins w:id="2118" w:author="Author">
        <w:del w:id="2119" w:author="Author">
          <w:r w:rsidRPr="00EC2D5F" w:rsidDel="000075A5">
            <w:tab/>
            <w:delText xml:space="preserve">    &lt;value&gt;UInt32&lt;/value&gt;</w:delText>
          </w:r>
        </w:del>
      </w:ins>
    </w:p>
    <w:p w:rsidR="00EC2D5F" w:rsidRPr="00EC2D5F" w:rsidDel="000075A5" w:rsidRDefault="00EC2D5F">
      <w:pPr>
        <w:rPr>
          <w:ins w:id="2120" w:author="Author"/>
          <w:del w:id="2121" w:author="Author"/>
        </w:rPr>
        <w:pPrChange w:id="2122" w:author="Author">
          <w:pPr>
            <w:pStyle w:val="Appendix1"/>
          </w:pPr>
        </w:pPrChange>
      </w:pPr>
      <w:ins w:id="2123" w:author="Author">
        <w:del w:id="2124" w:author="Author">
          <w:r w:rsidRPr="00EC2D5F" w:rsidDel="000075A5">
            <w:tab/>
            <w:delText xml:space="preserve">    &lt;value&gt;Int64&lt;/value&gt;</w:delText>
          </w:r>
        </w:del>
      </w:ins>
    </w:p>
    <w:p w:rsidR="00EC2D5F" w:rsidRPr="00EC2D5F" w:rsidDel="000075A5" w:rsidRDefault="00EC2D5F">
      <w:pPr>
        <w:rPr>
          <w:ins w:id="2125" w:author="Author"/>
          <w:del w:id="2126" w:author="Author"/>
        </w:rPr>
        <w:pPrChange w:id="2127" w:author="Author">
          <w:pPr>
            <w:pStyle w:val="Appendix1"/>
          </w:pPr>
        </w:pPrChange>
      </w:pPr>
      <w:ins w:id="2128" w:author="Author">
        <w:del w:id="2129" w:author="Author">
          <w:r w:rsidRPr="00EC2D5F" w:rsidDel="000075A5">
            <w:tab/>
            <w:delText xml:space="preserve">    &lt;value&gt;UInt64&lt;/value&gt;</w:delText>
          </w:r>
        </w:del>
      </w:ins>
    </w:p>
    <w:p w:rsidR="00EC2D5F" w:rsidRPr="00EC2D5F" w:rsidDel="000075A5" w:rsidRDefault="00EC2D5F">
      <w:pPr>
        <w:rPr>
          <w:ins w:id="2130" w:author="Author"/>
          <w:del w:id="2131" w:author="Author"/>
        </w:rPr>
        <w:pPrChange w:id="2132" w:author="Author">
          <w:pPr>
            <w:pStyle w:val="Appendix1"/>
          </w:pPr>
        </w:pPrChange>
      </w:pPr>
      <w:ins w:id="2133" w:author="Author">
        <w:del w:id="2134" w:author="Author">
          <w:r w:rsidRPr="00EC2D5F" w:rsidDel="000075A5">
            <w:delText xml:space="preserve">        &lt;/choice&gt;</w:delText>
          </w:r>
        </w:del>
      </w:ins>
    </w:p>
    <w:p w:rsidR="00EC2D5F" w:rsidRPr="00EC2D5F" w:rsidDel="000075A5" w:rsidRDefault="00EC2D5F">
      <w:pPr>
        <w:rPr>
          <w:ins w:id="2135" w:author="Author"/>
          <w:del w:id="2136" w:author="Author"/>
        </w:rPr>
        <w:pPrChange w:id="2137" w:author="Author">
          <w:pPr>
            <w:pStyle w:val="Appendix1"/>
          </w:pPr>
        </w:pPrChange>
      </w:pPr>
      <w:ins w:id="2138" w:author="Author">
        <w:del w:id="2139" w:author="Author">
          <w:r w:rsidRPr="00EC2D5F" w:rsidDel="000075A5">
            <w:delText xml:space="preserve">    &lt;/attribute&gt;</w:delText>
          </w:r>
        </w:del>
      </w:ins>
    </w:p>
    <w:p w:rsidR="00EC2D5F" w:rsidRPr="00EC2D5F" w:rsidDel="000075A5" w:rsidRDefault="00EC2D5F">
      <w:pPr>
        <w:rPr>
          <w:ins w:id="2140" w:author="Author"/>
          <w:del w:id="2141" w:author="Author"/>
        </w:rPr>
        <w:pPrChange w:id="2142" w:author="Author">
          <w:pPr>
            <w:pStyle w:val="Appendix1"/>
          </w:pPr>
        </w:pPrChange>
      </w:pPr>
      <w:ins w:id="2143" w:author="Author">
        <w:del w:id="2144" w:author="Author">
          <w:r w:rsidRPr="00EC2D5F" w:rsidDel="000075A5">
            <w:delText xml:space="preserve">    &lt;oneOrMore&gt;&lt;ref name="enumconst"/&gt;&lt;/oneOrMore&gt;</w:delText>
          </w:r>
        </w:del>
      </w:ins>
    </w:p>
    <w:p w:rsidR="00EC2D5F" w:rsidRPr="00EC2D5F" w:rsidDel="000075A5" w:rsidRDefault="00EC2D5F">
      <w:pPr>
        <w:rPr>
          <w:ins w:id="2145" w:author="Author"/>
          <w:del w:id="2146" w:author="Author"/>
        </w:rPr>
        <w:pPrChange w:id="2147" w:author="Author">
          <w:pPr>
            <w:pStyle w:val="Appendix1"/>
          </w:pPr>
        </w:pPrChange>
      </w:pPr>
      <w:ins w:id="2148" w:author="Author">
        <w:del w:id="2149" w:author="Author">
          <w:r w:rsidRPr="00EC2D5F" w:rsidDel="000075A5">
            <w:delText xml:space="preserve">  &lt;/element&gt;</w:delText>
          </w:r>
        </w:del>
      </w:ins>
    </w:p>
    <w:p w:rsidR="00EC2D5F" w:rsidRPr="00EC2D5F" w:rsidDel="000075A5" w:rsidRDefault="00EC2D5F">
      <w:pPr>
        <w:rPr>
          <w:ins w:id="2150" w:author="Author"/>
          <w:del w:id="2151" w:author="Author"/>
        </w:rPr>
        <w:pPrChange w:id="2152" w:author="Author">
          <w:pPr>
            <w:pStyle w:val="Appendix1"/>
          </w:pPr>
        </w:pPrChange>
      </w:pPr>
      <w:ins w:id="2153" w:author="Author">
        <w:del w:id="2154" w:author="Author">
          <w:r w:rsidRPr="00EC2D5F" w:rsidDel="000075A5">
            <w:delText>&lt;/define&gt;</w:delText>
          </w:r>
        </w:del>
      </w:ins>
    </w:p>
    <w:p w:rsidR="00EC2D5F" w:rsidRPr="00EC2D5F" w:rsidDel="000075A5" w:rsidRDefault="00EC2D5F">
      <w:pPr>
        <w:rPr>
          <w:ins w:id="2155" w:author="Author"/>
          <w:del w:id="2156" w:author="Author"/>
        </w:rPr>
        <w:pPrChange w:id="2157" w:author="Author">
          <w:pPr>
            <w:pStyle w:val="Appendix1"/>
          </w:pPr>
        </w:pPrChange>
      </w:pPr>
    </w:p>
    <w:p w:rsidR="00EC2D5F" w:rsidRPr="00EC2D5F" w:rsidDel="000075A5" w:rsidRDefault="00EC2D5F">
      <w:pPr>
        <w:rPr>
          <w:ins w:id="2158" w:author="Author"/>
          <w:del w:id="2159" w:author="Author"/>
        </w:rPr>
        <w:pPrChange w:id="2160" w:author="Author">
          <w:pPr>
            <w:pStyle w:val="Appendix1"/>
          </w:pPr>
        </w:pPrChange>
      </w:pPr>
      <w:ins w:id="2161" w:author="Author">
        <w:del w:id="2162" w:author="Author">
          <w:r w:rsidRPr="00EC2D5F" w:rsidDel="000075A5">
            <w:delText>&lt;define name="enumconst"&gt;</w:delText>
          </w:r>
        </w:del>
      </w:ins>
    </w:p>
    <w:p w:rsidR="00EC2D5F" w:rsidRPr="00EC2D5F" w:rsidDel="000075A5" w:rsidRDefault="00EC2D5F">
      <w:pPr>
        <w:rPr>
          <w:ins w:id="2163" w:author="Author"/>
          <w:del w:id="2164" w:author="Author"/>
        </w:rPr>
        <w:pPrChange w:id="2165" w:author="Author">
          <w:pPr>
            <w:pStyle w:val="Appendix1"/>
          </w:pPr>
        </w:pPrChange>
      </w:pPr>
      <w:ins w:id="2166" w:author="Author">
        <w:del w:id="2167" w:author="Author">
          <w:r w:rsidRPr="00EC2D5F" w:rsidDel="000075A5">
            <w:delText xml:space="preserve">  &lt;element name="EnumConst"&gt;</w:delText>
          </w:r>
        </w:del>
      </w:ins>
    </w:p>
    <w:p w:rsidR="00EC2D5F" w:rsidRPr="00EC2D5F" w:rsidDel="000075A5" w:rsidRDefault="00EC2D5F">
      <w:pPr>
        <w:rPr>
          <w:ins w:id="2168" w:author="Author"/>
          <w:del w:id="2169" w:author="Author"/>
        </w:rPr>
        <w:pPrChange w:id="2170" w:author="Author">
          <w:pPr>
            <w:pStyle w:val="Appendix1"/>
          </w:pPr>
        </w:pPrChange>
      </w:pPr>
      <w:ins w:id="2171" w:author="Author">
        <w:del w:id="2172" w:author="Author">
          <w:r w:rsidRPr="00EC2D5F" w:rsidDel="000075A5">
            <w:delText xml:space="preserve">    &lt;attribute name="name"&gt;&lt;data type="dap4_id"/&gt;&lt;/attribute&gt;</w:delText>
          </w:r>
        </w:del>
      </w:ins>
    </w:p>
    <w:p w:rsidR="00EC2D5F" w:rsidRPr="00EC2D5F" w:rsidDel="000075A5" w:rsidRDefault="00EC2D5F">
      <w:pPr>
        <w:rPr>
          <w:ins w:id="2173" w:author="Author"/>
          <w:del w:id="2174" w:author="Author"/>
        </w:rPr>
        <w:pPrChange w:id="2175" w:author="Author">
          <w:pPr>
            <w:pStyle w:val="Appendix1"/>
          </w:pPr>
        </w:pPrChange>
      </w:pPr>
      <w:ins w:id="2176" w:author="Author">
        <w:del w:id="2177" w:author="Author">
          <w:r w:rsidRPr="00EC2D5F" w:rsidDel="000075A5">
            <w:delText xml:space="preserve">    &lt;attribute name="value"&gt;&lt;data type="dap4_integer"/&gt;&lt;/attribute&gt;</w:delText>
          </w:r>
        </w:del>
      </w:ins>
    </w:p>
    <w:p w:rsidR="00EC2D5F" w:rsidRPr="00EC2D5F" w:rsidDel="000075A5" w:rsidRDefault="00EC2D5F">
      <w:pPr>
        <w:rPr>
          <w:ins w:id="2178" w:author="Author"/>
          <w:del w:id="2179" w:author="Author"/>
        </w:rPr>
        <w:pPrChange w:id="2180" w:author="Author">
          <w:pPr>
            <w:pStyle w:val="Appendix1"/>
          </w:pPr>
        </w:pPrChange>
      </w:pPr>
      <w:ins w:id="2181" w:author="Author">
        <w:del w:id="2182" w:author="Author">
          <w:r w:rsidRPr="00EC2D5F" w:rsidDel="000075A5">
            <w:delText xml:space="preserve">  &lt;/element&gt;</w:delText>
          </w:r>
        </w:del>
      </w:ins>
    </w:p>
    <w:p w:rsidR="00EC2D5F" w:rsidRPr="00EC2D5F" w:rsidDel="000075A5" w:rsidRDefault="00EC2D5F">
      <w:pPr>
        <w:rPr>
          <w:ins w:id="2183" w:author="Author"/>
          <w:del w:id="2184" w:author="Author"/>
        </w:rPr>
        <w:pPrChange w:id="2185" w:author="Author">
          <w:pPr>
            <w:pStyle w:val="Appendix1"/>
          </w:pPr>
        </w:pPrChange>
      </w:pPr>
      <w:ins w:id="2186" w:author="Author">
        <w:del w:id="2187" w:author="Author">
          <w:r w:rsidRPr="00EC2D5F" w:rsidDel="000075A5">
            <w:delText>&lt;/define&gt;</w:delText>
          </w:r>
        </w:del>
      </w:ins>
    </w:p>
    <w:p w:rsidR="00EC2D5F" w:rsidRPr="00EC2D5F" w:rsidDel="000075A5" w:rsidRDefault="00EC2D5F">
      <w:pPr>
        <w:rPr>
          <w:ins w:id="2188" w:author="Author"/>
          <w:del w:id="2189" w:author="Author"/>
        </w:rPr>
        <w:pPrChange w:id="2190" w:author="Author">
          <w:pPr>
            <w:pStyle w:val="Appendix1"/>
          </w:pPr>
        </w:pPrChange>
      </w:pPr>
    </w:p>
    <w:p w:rsidR="00EC2D5F" w:rsidRPr="00EC2D5F" w:rsidDel="000075A5" w:rsidRDefault="00EC2D5F">
      <w:pPr>
        <w:rPr>
          <w:ins w:id="2191" w:author="Author"/>
          <w:del w:id="2192" w:author="Author"/>
        </w:rPr>
        <w:pPrChange w:id="2193" w:author="Author">
          <w:pPr>
            <w:pStyle w:val="Appendix1"/>
          </w:pPr>
        </w:pPrChange>
      </w:pPr>
      <w:ins w:id="2194" w:author="Author">
        <w:del w:id="2195" w:author="Author">
          <w:r w:rsidRPr="00EC2D5F" w:rsidDel="000075A5">
            <w:delText>&lt;define name="namespace"&gt;</w:delText>
          </w:r>
        </w:del>
      </w:ins>
    </w:p>
    <w:p w:rsidR="00EC2D5F" w:rsidRPr="00EC2D5F" w:rsidDel="000075A5" w:rsidRDefault="00EC2D5F">
      <w:pPr>
        <w:rPr>
          <w:ins w:id="2196" w:author="Author"/>
          <w:del w:id="2197" w:author="Author"/>
        </w:rPr>
        <w:pPrChange w:id="2198" w:author="Author">
          <w:pPr>
            <w:pStyle w:val="Appendix1"/>
          </w:pPr>
        </w:pPrChange>
      </w:pPr>
      <w:ins w:id="2199" w:author="Author">
        <w:del w:id="2200" w:author="Author">
          <w:r w:rsidRPr="00EC2D5F" w:rsidDel="000075A5">
            <w:delText xml:space="preserve">  &lt;zeroOrMore&gt;</w:delText>
          </w:r>
        </w:del>
      </w:ins>
    </w:p>
    <w:p w:rsidR="00EC2D5F" w:rsidRPr="00EC2D5F" w:rsidDel="000075A5" w:rsidRDefault="00EC2D5F">
      <w:pPr>
        <w:rPr>
          <w:ins w:id="2201" w:author="Author"/>
          <w:del w:id="2202" w:author="Author"/>
        </w:rPr>
        <w:pPrChange w:id="2203" w:author="Author">
          <w:pPr>
            <w:pStyle w:val="Appendix1"/>
          </w:pPr>
        </w:pPrChange>
      </w:pPr>
      <w:ins w:id="2204" w:author="Author">
        <w:del w:id="2205" w:author="Author">
          <w:r w:rsidRPr="00EC2D5F" w:rsidDel="000075A5">
            <w:delText xml:space="preserve">    &lt;element name="Namespace"&gt;</w:delText>
          </w:r>
        </w:del>
      </w:ins>
    </w:p>
    <w:p w:rsidR="00EC2D5F" w:rsidRPr="00EC2D5F" w:rsidDel="000075A5" w:rsidRDefault="00EC2D5F">
      <w:pPr>
        <w:rPr>
          <w:ins w:id="2206" w:author="Author"/>
          <w:del w:id="2207" w:author="Author"/>
        </w:rPr>
        <w:pPrChange w:id="2208" w:author="Author">
          <w:pPr>
            <w:pStyle w:val="Appendix1"/>
          </w:pPr>
        </w:pPrChange>
      </w:pPr>
      <w:ins w:id="2209" w:author="Author">
        <w:del w:id="2210" w:author="Author">
          <w:r w:rsidRPr="00EC2D5F" w:rsidDel="000075A5">
            <w:delText xml:space="preserve">      &lt;attribute name="href"&gt;&lt;data type="dap4_uri"/&gt;&lt;/attribute&gt;</w:delText>
          </w:r>
        </w:del>
      </w:ins>
    </w:p>
    <w:p w:rsidR="00EC2D5F" w:rsidRPr="00EC2D5F" w:rsidDel="000075A5" w:rsidRDefault="00EC2D5F">
      <w:pPr>
        <w:rPr>
          <w:ins w:id="2211" w:author="Author"/>
          <w:del w:id="2212" w:author="Author"/>
        </w:rPr>
        <w:pPrChange w:id="2213" w:author="Author">
          <w:pPr>
            <w:pStyle w:val="Appendix1"/>
          </w:pPr>
        </w:pPrChange>
      </w:pPr>
      <w:ins w:id="2214" w:author="Author">
        <w:del w:id="2215" w:author="Author">
          <w:r w:rsidRPr="00EC2D5F" w:rsidDel="000075A5">
            <w:delText xml:space="preserve">    &lt;/element&gt;</w:delText>
          </w:r>
        </w:del>
      </w:ins>
    </w:p>
    <w:p w:rsidR="00EC2D5F" w:rsidRPr="00EC2D5F" w:rsidDel="000075A5" w:rsidRDefault="00EC2D5F">
      <w:pPr>
        <w:rPr>
          <w:ins w:id="2216" w:author="Author"/>
          <w:del w:id="2217" w:author="Author"/>
        </w:rPr>
        <w:pPrChange w:id="2218" w:author="Author">
          <w:pPr>
            <w:pStyle w:val="Appendix1"/>
          </w:pPr>
        </w:pPrChange>
      </w:pPr>
      <w:ins w:id="2219" w:author="Author">
        <w:del w:id="2220" w:author="Author">
          <w:r w:rsidRPr="00EC2D5F" w:rsidDel="000075A5">
            <w:delText xml:space="preserve">  &lt;/zeroOrMore&gt;</w:delText>
          </w:r>
        </w:del>
      </w:ins>
    </w:p>
    <w:p w:rsidR="00EC2D5F" w:rsidRPr="00EC2D5F" w:rsidDel="000075A5" w:rsidRDefault="00EC2D5F">
      <w:pPr>
        <w:rPr>
          <w:ins w:id="2221" w:author="Author"/>
          <w:del w:id="2222" w:author="Author"/>
        </w:rPr>
        <w:pPrChange w:id="2223" w:author="Author">
          <w:pPr>
            <w:pStyle w:val="Appendix1"/>
          </w:pPr>
        </w:pPrChange>
      </w:pPr>
      <w:ins w:id="2224" w:author="Author">
        <w:del w:id="2225" w:author="Author">
          <w:r w:rsidRPr="00EC2D5F" w:rsidDel="000075A5">
            <w:delText>&lt;/define&gt;</w:delText>
          </w:r>
        </w:del>
      </w:ins>
    </w:p>
    <w:p w:rsidR="00EC2D5F" w:rsidRPr="00EC2D5F" w:rsidDel="000075A5" w:rsidRDefault="00EC2D5F">
      <w:pPr>
        <w:rPr>
          <w:ins w:id="2226" w:author="Author"/>
          <w:del w:id="2227" w:author="Author"/>
        </w:rPr>
        <w:pPrChange w:id="2228" w:author="Author">
          <w:pPr>
            <w:pStyle w:val="Appendix1"/>
          </w:pPr>
        </w:pPrChange>
      </w:pPr>
    </w:p>
    <w:p w:rsidR="00EC2D5F" w:rsidRPr="00EC2D5F" w:rsidDel="000075A5" w:rsidRDefault="00EC2D5F">
      <w:pPr>
        <w:rPr>
          <w:ins w:id="2229" w:author="Author"/>
          <w:del w:id="2230" w:author="Author"/>
        </w:rPr>
        <w:pPrChange w:id="2231" w:author="Author">
          <w:pPr>
            <w:pStyle w:val="Appendix1"/>
          </w:pPr>
        </w:pPrChange>
      </w:pPr>
      <w:ins w:id="2232" w:author="Author">
        <w:del w:id="2233" w:author="Author">
          <w:r w:rsidRPr="00EC2D5F" w:rsidDel="000075A5">
            <w:delText>&lt;define name="dimdef"&gt;</w:delText>
          </w:r>
        </w:del>
      </w:ins>
    </w:p>
    <w:p w:rsidR="00EC2D5F" w:rsidRPr="00EC2D5F" w:rsidDel="000075A5" w:rsidRDefault="00EC2D5F">
      <w:pPr>
        <w:rPr>
          <w:ins w:id="2234" w:author="Author"/>
          <w:del w:id="2235" w:author="Author"/>
        </w:rPr>
        <w:pPrChange w:id="2236" w:author="Author">
          <w:pPr>
            <w:pStyle w:val="Appendix1"/>
          </w:pPr>
        </w:pPrChange>
      </w:pPr>
      <w:ins w:id="2237" w:author="Author">
        <w:del w:id="2238" w:author="Author">
          <w:r w:rsidRPr="00EC2D5F" w:rsidDel="000075A5">
            <w:delText xml:space="preserve">  &lt;element name="Dimension"&gt;</w:delText>
          </w:r>
        </w:del>
      </w:ins>
    </w:p>
    <w:p w:rsidR="00EC2D5F" w:rsidRPr="00EC2D5F" w:rsidDel="000075A5" w:rsidRDefault="00EC2D5F">
      <w:pPr>
        <w:rPr>
          <w:ins w:id="2239" w:author="Author"/>
          <w:del w:id="2240" w:author="Author"/>
        </w:rPr>
        <w:pPrChange w:id="2241" w:author="Author">
          <w:pPr>
            <w:pStyle w:val="Appendix1"/>
          </w:pPr>
        </w:pPrChange>
      </w:pPr>
      <w:ins w:id="2242" w:author="Author">
        <w:del w:id="2243" w:author="Author">
          <w:r w:rsidRPr="00EC2D5F" w:rsidDel="000075A5">
            <w:delText xml:space="preserve">    &lt;attribute name="name"&gt;&lt;data type="dap4_id"/&gt;&lt;/attribute&gt;</w:delText>
          </w:r>
        </w:del>
      </w:ins>
    </w:p>
    <w:p w:rsidR="00EC2D5F" w:rsidRPr="00EC2D5F" w:rsidDel="000075A5" w:rsidRDefault="00EC2D5F">
      <w:pPr>
        <w:rPr>
          <w:ins w:id="2244" w:author="Author"/>
          <w:del w:id="2245" w:author="Author"/>
        </w:rPr>
        <w:pPrChange w:id="2246" w:author="Author">
          <w:pPr>
            <w:pStyle w:val="Appendix1"/>
          </w:pPr>
        </w:pPrChange>
      </w:pPr>
      <w:ins w:id="2247" w:author="Author">
        <w:del w:id="2248" w:author="Author">
          <w:r w:rsidRPr="00EC2D5F" w:rsidDel="000075A5">
            <w:delText xml:space="preserve">    &lt;attribute name="size"&gt;</w:delText>
          </w:r>
        </w:del>
      </w:ins>
    </w:p>
    <w:p w:rsidR="00EC2D5F" w:rsidRPr="00EC2D5F" w:rsidDel="000075A5" w:rsidRDefault="00EC2D5F">
      <w:pPr>
        <w:rPr>
          <w:ins w:id="2249" w:author="Author"/>
          <w:del w:id="2250" w:author="Author"/>
        </w:rPr>
        <w:pPrChange w:id="2251" w:author="Author">
          <w:pPr>
            <w:pStyle w:val="Appendix1"/>
          </w:pPr>
        </w:pPrChange>
      </w:pPr>
      <w:ins w:id="2252" w:author="Author">
        <w:del w:id="2253" w:author="Author">
          <w:r w:rsidRPr="00EC2D5F" w:rsidDel="000075A5">
            <w:delText xml:space="preserve">        &lt;data type="dap4_integer"/&gt;</w:delText>
          </w:r>
        </w:del>
      </w:ins>
    </w:p>
    <w:p w:rsidR="00EC2D5F" w:rsidRPr="00EC2D5F" w:rsidDel="000075A5" w:rsidRDefault="00EC2D5F">
      <w:pPr>
        <w:rPr>
          <w:ins w:id="2254" w:author="Author"/>
          <w:del w:id="2255" w:author="Author"/>
        </w:rPr>
        <w:pPrChange w:id="2256" w:author="Author">
          <w:pPr>
            <w:pStyle w:val="Appendix1"/>
          </w:pPr>
        </w:pPrChange>
      </w:pPr>
      <w:ins w:id="2257" w:author="Author">
        <w:del w:id="2258" w:author="Author">
          <w:r w:rsidRPr="00EC2D5F" w:rsidDel="000075A5">
            <w:delText xml:space="preserve">    &lt;/attribute&gt;</w:delText>
          </w:r>
        </w:del>
      </w:ins>
    </w:p>
    <w:p w:rsidR="00EC2D5F" w:rsidRPr="00EC2D5F" w:rsidDel="000075A5" w:rsidRDefault="00EC2D5F">
      <w:pPr>
        <w:rPr>
          <w:ins w:id="2259" w:author="Author"/>
          <w:del w:id="2260" w:author="Author"/>
        </w:rPr>
        <w:pPrChange w:id="2261" w:author="Author">
          <w:pPr>
            <w:pStyle w:val="Appendix1"/>
          </w:pPr>
        </w:pPrChange>
      </w:pPr>
      <w:ins w:id="2262" w:author="Author">
        <w:del w:id="2263" w:author="Author">
          <w:r w:rsidRPr="00EC2D5F" w:rsidDel="000075A5">
            <w:delText xml:space="preserve">    &lt;ref name="metadata"/&gt;</w:delText>
          </w:r>
        </w:del>
      </w:ins>
    </w:p>
    <w:p w:rsidR="00EC2D5F" w:rsidRPr="00EC2D5F" w:rsidDel="000075A5" w:rsidRDefault="00EC2D5F">
      <w:pPr>
        <w:rPr>
          <w:ins w:id="2264" w:author="Author"/>
          <w:del w:id="2265" w:author="Author"/>
        </w:rPr>
        <w:pPrChange w:id="2266" w:author="Author">
          <w:pPr>
            <w:pStyle w:val="Appendix1"/>
          </w:pPr>
        </w:pPrChange>
      </w:pPr>
      <w:ins w:id="2267" w:author="Author">
        <w:del w:id="2268" w:author="Author">
          <w:r w:rsidRPr="00EC2D5F" w:rsidDel="000075A5">
            <w:delText xml:space="preserve">  &lt;/element&gt;</w:delText>
          </w:r>
        </w:del>
      </w:ins>
    </w:p>
    <w:p w:rsidR="00EC2D5F" w:rsidRPr="00EC2D5F" w:rsidDel="000075A5" w:rsidRDefault="00EC2D5F">
      <w:pPr>
        <w:rPr>
          <w:ins w:id="2269" w:author="Author"/>
          <w:del w:id="2270" w:author="Author"/>
        </w:rPr>
        <w:pPrChange w:id="2271" w:author="Author">
          <w:pPr>
            <w:pStyle w:val="Appendix1"/>
          </w:pPr>
        </w:pPrChange>
      </w:pPr>
      <w:ins w:id="2272" w:author="Author">
        <w:del w:id="2273" w:author="Author">
          <w:r w:rsidRPr="00EC2D5F" w:rsidDel="000075A5">
            <w:delText>&lt;/define&gt;</w:delText>
          </w:r>
        </w:del>
      </w:ins>
    </w:p>
    <w:p w:rsidR="00EC2D5F" w:rsidRPr="00EC2D5F" w:rsidDel="000075A5" w:rsidRDefault="00EC2D5F">
      <w:pPr>
        <w:rPr>
          <w:ins w:id="2274" w:author="Author"/>
          <w:del w:id="2275" w:author="Author"/>
        </w:rPr>
        <w:pPrChange w:id="2276" w:author="Author">
          <w:pPr>
            <w:pStyle w:val="Appendix1"/>
          </w:pPr>
        </w:pPrChange>
      </w:pPr>
    </w:p>
    <w:p w:rsidR="00EC2D5F" w:rsidRPr="00EC2D5F" w:rsidDel="000075A5" w:rsidRDefault="00EC2D5F">
      <w:pPr>
        <w:rPr>
          <w:ins w:id="2277" w:author="Author"/>
          <w:del w:id="2278" w:author="Author"/>
        </w:rPr>
        <w:pPrChange w:id="2279" w:author="Author">
          <w:pPr>
            <w:pStyle w:val="Appendix1"/>
          </w:pPr>
        </w:pPrChange>
      </w:pPr>
      <w:ins w:id="2280" w:author="Author">
        <w:del w:id="2281" w:author="Author">
          <w:r w:rsidRPr="00EC2D5F" w:rsidDel="000075A5">
            <w:delText>&lt;define name="dimref"&gt;</w:delText>
          </w:r>
        </w:del>
      </w:ins>
    </w:p>
    <w:p w:rsidR="00EC2D5F" w:rsidRPr="00EC2D5F" w:rsidDel="000075A5" w:rsidRDefault="00EC2D5F">
      <w:pPr>
        <w:rPr>
          <w:ins w:id="2282" w:author="Author"/>
          <w:del w:id="2283" w:author="Author"/>
        </w:rPr>
        <w:pPrChange w:id="2284" w:author="Author">
          <w:pPr>
            <w:pStyle w:val="Appendix1"/>
          </w:pPr>
        </w:pPrChange>
      </w:pPr>
      <w:ins w:id="2285" w:author="Author">
        <w:del w:id="2286" w:author="Author">
          <w:r w:rsidRPr="00EC2D5F" w:rsidDel="000075A5">
            <w:delText xml:space="preserve">  &lt;element name="Dim"&gt;</w:delText>
          </w:r>
        </w:del>
      </w:ins>
    </w:p>
    <w:p w:rsidR="00EC2D5F" w:rsidRPr="00EC2D5F" w:rsidDel="000075A5" w:rsidRDefault="00EC2D5F">
      <w:pPr>
        <w:rPr>
          <w:ins w:id="2287" w:author="Author"/>
          <w:del w:id="2288" w:author="Author"/>
        </w:rPr>
        <w:pPrChange w:id="2289" w:author="Author">
          <w:pPr>
            <w:pStyle w:val="Appendix1"/>
          </w:pPr>
        </w:pPrChange>
      </w:pPr>
      <w:ins w:id="2290" w:author="Author">
        <w:del w:id="2291" w:author="Author">
          <w:r w:rsidRPr="00EC2D5F" w:rsidDel="000075A5">
            <w:delText xml:space="preserve">    &lt;optional&gt;</w:delText>
          </w:r>
        </w:del>
      </w:ins>
    </w:p>
    <w:p w:rsidR="00EC2D5F" w:rsidRPr="00EC2D5F" w:rsidDel="000075A5" w:rsidRDefault="00EC2D5F">
      <w:pPr>
        <w:rPr>
          <w:ins w:id="2292" w:author="Author"/>
          <w:del w:id="2293" w:author="Author"/>
        </w:rPr>
        <w:pPrChange w:id="2294" w:author="Author">
          <w:pPr>
            <w:pStyle w:val="Appendix1"/>
          </w:pPr>
        </w:pPrChange>
      </w:pPr>
      <w:ins w:id="2295" w:author="Author">
        <w:del w:id="2296" w:author="Author">
          <w:r w:rsidRPr="00EC2D5F" w:rsidDel="000075A5">
            <w:delText xml:space="preserve">        &lt;attribute name="name"&gt;&lt;data type="dap4_fqn"/&gt;&lt;/attribute&gt;</w:delText>
          </w:r>
        </w:del>
      </w:ins>
    </w:p>
    <w:p w:rsidR="00EC2D5F" w:rsidRPr="00EC2D5F" w:rsidDel="000075A5" w:rsidRDefault="00EC2D5F">
      <w:pPr>
        <w:rPr>
          <w:ins w:id="2297" w:author="Author"/>
          <w:del w:id="2298" w:author="Author"/>
        </w:rPr>
        <w:pPrChange w:id="2299" w:author="Author">
          <w:pPr>
            <w:pStyle w:val="Appendix1"/>
          </w:pPr>
        </w:pPrChange>
      </w:pPr>
      <w:ins w:id="2300" w:author="Author">
        <w:del w:id="2301" w:author="Author">
          <w:r w:rsidRPr="00EC2D5F" w:rsidDel="000075A5">
            <w:delText xml:space="preserve">    &lt;/optional&gt;</w:delText>
          </w:r>
        </w:del>
      </w:ins>
    </w:p>
    <w:p w:rsidR="00EC2D5F" w:rsidRPr="00EC2D5F" w:rsidDel="000075A5" w:rsidRDefault="00EC2D5F">
      <w:pPr>
        <w:rPr>
          <w:ins w:id="2302" w:author="Author"/>
          <w:del w:id="2303" w:author="Author"/>
        </w:rPr>
        <w:pPrChange w:id="2304" w:author="Author">
          <w:pPr>
            <w:pStyle w:val="Appendix1"/>
          </w:pPr>
        </w:pPrChange>
      </w:pPr>
      <w:ins w:id="2305" w:author="Author">
        <w:del w:id="2306" w:author="Author">
          <w:r w:rsidRPr="00EC2D5F" w:rsidDel="000075A5">
            <w:delText xml:space="preserve">    &lt;optional&gt;</w:delText>
          </w:r>
        </w:del>
      </w:ins>
    </w:p>
    <w:p w:rsidR="00EC2D5F" w:rsidRPr="00EC2D5F" w:rsidDel="000075A5" w:rsidRDefault="00EC2D5F">
      <w:pPr>
        <w:rPr>
          <w:ins w:id="2307" w:author="Author"/>
          <w:del w:id="2308" w:author="Author"/>
        </w:rPr>
        <w:pPrChange w:id="2309" w:author="Author">
          <w:pPr>
            <w:pStyle w:val="Appendix1"/>
          </w:pPr>
        </w:pPrChange>
      </w:pPr>
      <w:ins w:id="2310" w:author="Author">
        <w:del w:id="2311" w:author="Author">
          <w:r w:rsidRPr="00EC2D5F" w:rsidDel="000075A5">
            <w:delText xml:space="preserve">      &lt;attribute name="size"&gt;</w:delText>
          </w:r>
        </w:del>
      </w:ins>
    </w:p>
    <w:p w:rsidR="00EC2D5F" w:rsidRPr="00EC2D5F" w:rsidDel="000075A5" w:rsidRDefault="00EC2D5F">
      <w:pPr>
        <w:rPr>
          <w:ins w:id="2312" w:author="Author"/>
          <w:del w:id="2313" w:author="Author"/>
        </w:rPr>
        <w:pPrChange w:id="2314" w:author="Author">
          <w:pPr>
            <w:pStyle w:val="Appendix1"/>
          </w:pPr>
        </w:pPrChange>
      </w:pPr>
      <w:ins w:id="2315" w:author="Author">
        <w:del w:id="2316" w:author="Author">
          <w:r w:rsidRPr="00EC2D5F" w:rsidDel="000075A5">
            <w:delText xml:space="preserve">        &lt;choice&gt;</w:delText>
          </w:r>
        </w:del>
      </w:ins>
    </w:p>
    <w:p w:rsidR="00EC2D5F" w:rsidRPr="00EC2D5F" w:rsidDel="000075A5" w:rsidRDefault="00EC2D5F">
      <w:pPr>
        <w:rPr>
          <w:ins w:id="2317" w:author="Author"/>
          <w:del w:id="2318" w:author="Author"/>
        </w:rPr>
        <w:pPrChange w:id="2319" w:author="Author">
          <w:pPr>
            <w:pStyle w:val="Appendix1"/>
          </w:pPr>
        </w:pPrChange>
      </w:pPr>
      <w:ins w:id="2320" w:author="Author">
        <w:del w:id="2321" w:author="Author">
          <w:r w:rsidRPr="00EC2D5F" w:rsidDel="000075A5">
            <w:delText xml:space="preserve">            &lt;data type="dap4_integer"/&gt;</w:delText>
          </w:r>
        </w:del>
      </w:ins>
    </w:p>
    <w:p w:rsidR="00EC2D5F" w:rsidRPr="00EC2D5F" w:rsidDel="000075A5" w:rsidRDefault="00EC2D5F">
      <w:pPr>
        <w:rPr>
          <w:ins w:id="2322" w:author="Author"/>
          <w:del w:id="2323" w:author="Author"/>
        </w:rPr>
        <w:pPrChange w:id="2324" w:author="Author">
          <w:pPr>
            <w:pStyle w:val="Appendix1"/>
          </w:pPr>
        </w:pPrChange>
      </w:pPr>
      <w:ins w:id="2325" w:author="Author">
        <w:del w:id="2326" w:author="Author">
          <w:r w:rsidRPr="00EC2D5F" w:rsidDel="000075A5">
            <w:delText xml:space="preserve">            &lt;data type="dap4_vdim"/&gt;</w:delText>
          </w:r>
        </w:del>
      </w:ins>
    </w:p>
    <w:p w:rsidR="00EC2D5F" w:rsidRPr="00EC2D5F" w:rsidDel="000075A5" w:rsidRDefault="00EC2D5F">
      <w:pPr>
        <w:rPr>
          <w:ins w:id="2327" w:author="Author"/>
          <w:del w:id="2328" w:author="Author"/>
        </w:rPr>
        <w:pPrChange w:id="2329" w:author="Author">
          <w:pPr>
            <w:pStyle w:val="Appendix1"/>
          </w:pPr>
        </w:pPrChange>
      </w:pPr>
      <w:ins w:id="2330" w:author="Author">
        <w:del w:id="2331" w:author="Author">
          <w:r w:rsidRPr="00EC2D5F" w:rsidDel="000075A5">
            <w:delText xml:space="preserve">        &lt;/choice&gt;</w:delText>
          </w:r>
        </w:del>
      </w:ins>
    </w:p>
    <w:p w:rsidR="00EC2D5F" w:rsidRPr="00EC2D5F" w:rsidDel="000075A5" w:rsidRDefault="00EC2D5F">
      <w:pPr>
        <w:rPr>
          <w:ins w:id="2332" w:author="Author"/>
          <w:del w:id="2333" w:author="Author"/>
        </w:rPr>
        <w:pPrChange w:id="2334" w:author="Author">
          <w:pPr>
            <w:pStyle w:val="Appendix1"/>
          </w:pPr>
        </w:pPrChange>
      </w:pPr>
      <w:ins w:id="2335" w:author="Author">
        <w:del w:id="2336" w:author="Author">
          <w:r w:rsidRPr="00EC2D5F" w:rsidDel="000075A5">
            <w:delText xml:space="preserve">      &lt;/attribute&gt;</w:delText>
          </w:r>
        </w:del>
      </w:ins>
    </w:p>
    <w:p w:rsidR="00EC2D5F" w:rsidRPr="00EC2D5F" w:rsidDel="000075A5" w:rsidRDefault="00EC2D5F">
      <w:pPr>
        <w:rPr>
          <w:ins w:id="2337" w:author="Author"/>
          <w:del w:id="2338" w:author="Author"/>
        </w:rPr>
        <w:pPrChange w:id="2339" w:author="Author">
          <w:pPr>
            <w:pStyle w:val="Appendix1"/>
          </w:pPr>
        </w:pPrChange>
      </w:pPr>
      <w:ins w:id="2340" w:author="Author">
        <w:del w:id="2341" w:author="Author">
          <w:r w:rsidRPr="00EC2D5F" w:rsidDel="000075A5">
            <w:delText xml:space="preserve">    &lt;/optional&gt;</w:delText>
          </w:r>
        </w:del>
      </w:ins>
    </w:p>
    <w:p w:rsidR="00EC2D5F" w:rsidRPr="00EC2D5F" w:rsidDel="000075A5" w:rsidRDefault="00EC2D5F">
      <w:pPr>
        <w:rPr>
          <w:ins w:id="2342" w:author="Author"/>
          <w:del w:id="2343" w:author="Author"/>
        </w:rPr>
        <w:pPrChange w:id="2344" w:author="Author">
          <w:pPr>
            <w:pStyle w:val="Appendix1"/>
          </w:pPr>
        </w:pPrChange>
      </w:pPr>
      <w:ins w:id="2345" w:author="Author">
        <w:del w:id="2346" w:author="Author">
          <w:r w:rsidRPr="00EC2D5F" w:rsidDel="000075A5">
            <w:delText xml:space="preserve">  &lt;/element&gt;</w:delText>
          </w:r>
        </w:del>
      </w:ins>
    </w:p>
    <w:p w:rsidR="00EC2D5F" w:rsidRPr="00EC2D5F" w:rsidDel="000075A5" w:rsidRDefault="00EC2D5F">
      <w:pPr>
        <w:rPr>
          <w:ins w:id="2347" w:author="Author"/>
          <w:del w:id="2348" w:author="Author"/>
        </w:rPr>
        <w:pPrChange w:id="2349" w:author="Author">
          <w:pPr>
            <w:pStyle w:val="Appendix1"/>
          </w:pPr>
        </w:pPrChange>
      </w:pPr>
      <w:ins w:id="2350" w:author="Author">
        <w:del w:id="2351" w:author="Author">
          <w:r w:rsidRPr="00EC2D5F" w:rsidDel="000075A5">
            <w:delText>&lt;/define&gt;</w:delText>
          </w:r>
        </w:del>
      </w:ins>
    </w:p>
    <w:p w:rsidR="00EC2D5F" w:rsidRPr="00EC2D5F" w:rsidDel="000075A5" w:rsidRDefault="00EC2D5F">
      <w:pPr>
        <w:rPr>
          <w:ins w:id="2352" w:author="Author"/>
          <w:del w:id="2353" w:author="Author"/>
        </w:rPr>
        <w:pPrChange w:id="2354" w:author="Author">
          <w:pPr>
            <w:pStyle w:val="Appendix1"/>
          </w:pPr>
        </w:pPrChange>
      </w:pPr>
    </w:p>
    <w:p w:rsidR="00EC2D5F" w:rsidRPr="00EC2D5F" w:rsidDel="000075A5" w:rsidRDefault="00EC2D5F">
      <w:pPr>
        <w:rPr>
          <w:ins w:id="2355" w:author="Author"/>
          <w:del w:id="2356" w:author="Author"/>
        </w:rPr>
        <w:pPrChange w:id="2357" w:author="Author">
          <w:pPr>
            <w:pStyle w:val="Appendix1"/>
          </w:pPr>
        </w:pPrChange>
      </w:pPr>
      <w:ins w:id="2358" w:author="Author">
        <w:del w:id="2359" w:author="Author">
          <w:r w:rsidRPr="00EC2D5F" w:rsidDel="000075A5">
            <w:delText>&lt;define name="dimset"&gt;</w:delText>
          </w:r>
        </w:del>
      </w:ins>
    </w:p>
    <w:p w:rsidR="00EC2D5F" w:rsidRPr="00EC2D5F" w:rsidDel="000075A5" w:rsidRDefault="00EC2D5F">
      <w:pPr>
        <w:rPr>
          <w:ins w:id="2360" w:author="Author"/>
          <w:del w:id="2361" w:author="Author"/>
        </w:rPr>
        <w:pPrChange w:id="2362" w:author="Author">
          <w:pPr>
            <w:pStyle w:val="Appendix1"/>
          </w:pPr>
        </w:pPrChange>
      </w:pPr>
      <w:ins w:id="2363" w:author="Author">
        <w:del w:id="2364" w:author="Author">
          <w:r w:rsidRPr="00EC2D5F" w:rsidDel="000075A5">
            <w:delText xml:space="preserve">    &lt;oneOrMore&gt;&lt;ref name="dimref"/&gt;&lt;/oneOrMore&gt;</w:delText>
          </w:r>
        </w:del>
      </w:ins>
    </w:p>
    <w:p w:rsidR="00EC2D5F" w:rsidRPr="00EC2D5F" w:rsidDel="000075A5" w:rsidRDefault="00EC2D5F">
      <w:pPr>
        <w:rPr>
          <w:ins w:id="2365" w:author="Author"/>
          <w:del w:id="2366" w:author="Author"/>
        </w:rPr>
        <w:pPrChange w:id="2367" w:author="Author">
          <w:pPr>
            <w:pStyle w:val="Appendix1"/>
          </w:pPr>
        </w:pPrChange>
      </w:pPr>
      <w:ins w:id="2368" w:author="Author">
        <w:del w:id="2369" w:author="Author">
          <w:r w:rsidRPr="00EC2D5F" w:rsidDel="000075A5">
            <w:delText>&lt;/define&gt;</w:delText>
          </w:r>
        </w:del>
      </w:ins>
    </w:p>
    <w:p w:rsidR="00EC2D5F" w:rsidRPr="00EC2D5F" w:rsidDel="000075A5" w:rsidRDefault="00EC2D5F">
      <w:pPr>
        <w:rPr>
          <w:ins w:id="2370" w:author="Author"/>
          <w:del w:id="2371" w:author="Author"/>
        </w:rPr>
        <w:pPrChange w:id="2372" w:author="Author">
          <w:pPr>
            <w:pStyle w:val="Appendix1"/>
          </w:pPr>
        </w:pPrChange>
      </w:pPr>
    </w:p>
    <w:p w:rsidR="00EC2D5F" w:rsidRPr="00EC2D5F" w:rsidDel="000075A5" w:rsidRDefault="00EC2D5F">
      <w:pPr>
        <w:rPr>
          <w:ins w:id="2373" w:author="Author"/>
          <w:del w:id="2374" w:author="Author"/>
        </w:rPr>
        <w:pPrChange w:id="2375" w:author="Author">
          <w:pPr>
            <w:pStyle w:val="Appendix1"/>
          </w:pPr>
        </w:pPrChange>
      </w:pPr>
      <w:ins w:id="2376" w:author="Author">
        <w:del w:id="2377" w:author="Author">
          <w:r w:rsidRPr="00EC2D5F" w:rsidDel="000075A5">
            <w:delText>&lt;define name="atomictype"&gt;</w:delText>
          </w:r>
        </w:del>
      </w:ins>
    </w:p>
    <w:p w:rsidR="00EC2D5F" w:rsidRPr="00EC2D5F" w:rsidDel="000075A5" w:rsidRDefault="00EC2D5F">
      <w:pPr>
        <w:rPr>
          <w:ins w:id="2378" w:author="Author"/>
          <w:del w:id="2379" w:author="Author"/>
        </w:rPr>
        <w:pPrChange w:id="2380" w:author="Author">
          <w:pPr>
            <w:pStyle w:val="Appendix1"/>
          </w:pPr>
        </w:pPrChange>
      </w:pPr>
      <w:ins w:id="2381" w:author="Author">
        <w:del w:id="2382" w:author="Author">
          <w:r w:rsidRPr="00EC2D5F" w:rsidDel="000075A5">
            <w:delText xml:space="preserve">  &lt;!-- This must be consistent with "variable" below --&gt;</w:delText>
          </w:r>
        </w:del>
      </w:ins>
    </w:p>
    <w:p w:rsidR="00EC2D5F" w:rsidRPr="00EC2D5F" w:rsidDel="000075A5" w:rsidRDefault="00EC2D5F">
      <w:pPr>
        <w:rPr>
          <w:ins w:id="2383" w:author="Author"/>
          <w:del w:id="2384" w:author="Author"/>
        </w:rPr>
        <w:pPrChange w:id="2385" w:author="Author">
          <w:pPr>
            <w:pStyle w:val="Appendix1"/>
          </w:pPr>
        </w:pPrChange>
      </w:pPr>
      <w:ins w:id="2386" w:author="Author">
        <w:del w:id="2387" w:author="Author">
          <w:r w:rsidRPr="00EC2D5F" w:rsidDel="000075A5">
            <w:delText xml:space="preserve">  &lt;choice&gt;</w:delText>
          </w:r>
        </w:del>
      </w:ins>
    </w:p>
    <w:p w:rsidR="00EC2D5F" w:rsidRPr="00EC2D5F" w:rsidDel="000075A5" w:rsidRDefault="00EC2D5F">
      <w:pPr>
        <w:rPr>
          <w:ins w:id="2388" w:author="Author"/>
          <w:del w:id="2389" w:author="Author"/>
        </w:rPr>
        <w:pPrChange w:id="2390" w:author="Author">
          <w:pPr>
            <w:pStyle w:val="Appendix1"/>
          </w:pPr>
        </w:pPrChange>
      </w:pPr>
      <w:ins w:id="2391" w:author="Author">
        <w:del w:id="2392" w:author="Author">
          <w:r w:rsidRPr="00EC2D5F" w:rsidDel="000075A5">
            <w:delText xml:space="preserve">    &lt;value&gt;Char&lt;/value&gt;</w:delText>
          </w:r>
        </w:del>
      </w:ins>
    </w:p>
    <w:p w:rsidR="00EC2D5F" w:rsidRPr="00EC2D5F" w:rsidDel="000075A5" w:rsidRDefault="00EC2D5F">
      <w:pPr>
        <w:rPr>
          <w:ins w:id="2393" w:author="Author"/>
          <w:del w:id="2394" w:author="Author"/>
        </w:rPr>
        <w:pPrChange w:id="2395" w:author="Author">
          <w:pPr>
            <w:pStyle w:val="Appendix1"/>
          </w:pPr>
        </w:pPrChange>
      </w:pPr>
      <w:ins w:id="2396" w:author="Author">
        <w:del w:id="2397" w:author="Author">
          <w:r w:rsidRPr="00EC2D5F" w:rsidDel="000075A5">
            <w:delText xml:space="preserve">    &lt;value&gt;Byte&lt;/value&gt;</w:delText>
          </w:r>
        </w:del>
      </w:ins>
    </w:p>
    <w:p w:rsidR="00EC2D5F" w:rsidRPr="00EC2D5F" w:rsidDel="000075A5" w:rsidRDefault="00EC2D5F">
      <w:pPr>
        <w:rPr>
          <w:ins w:id="2398" w:author="Author"/>
          <w:del w:id="2399" w:author="Author"/>
        </w:rPr>
        <w:pPrChange w:id="2400" w:author="Author">
          <w:pPr>
            <w:pStyle w:val="Appendix1"/>
          </w:pPr>
        </w:pPrChange>
      </w:pPr>
      <w:ins w:id="2401" w:author="Author">
        <w:del w:id="2402" w:author="Author">
          <w:r w:rsidRPr="00EC2D5F" w:rsidDel="000075A5">
            <w:delText xml:space="preserve">    &lt;value&gt;UByte&lt;/value&gt;</w:delText>
          </w:r>
        </w:del>
      </w:ins>
    </w:p>
    <w:p w:rsidR="00EC2D5F" w:rsidRPr="00EC2D5F" w:rsidDel="000075A5" w:rsidRDefault="00EC2D5F">
      <w:pPr>
        <w:rPr>
          <w:ins w:id="2403" w:author="Author"/>
          <w:del w:id="2404" w:author="Author"/>
        </w:rPr>
        <w:pPrChange w:id="2405" w:author="Author">
          <w:pPr>
            <w:pStyle w:val="Appendix1"/>
          </w:pPr>
        </w:pPrChange>
      </w:pPr>
      <w:ins w:id="2406" w:author="Author">
        <w:del w:id="2407" w:author="Author">
          <w:r w:rsidRPr="00EC2D5F" w:rsidDel="000075A5">
            <w:delText xml:space="preserve">    &lt;value&gt;Int8&lt;/value&gt;</w:delText>
          </w:r>
        </w:del>
      </w:ins>
    </w:p>
    <w:p w:rsidR="00EC2D5F" w:rsidRPr="00EC2D5F" w:rsidDel="000075A5" w:rsidRDefault="00EC2D5F">
      <w:pPr>
        <w:rPr>
          <w:ins w:id="2408" w:author="Author"/>
          <w:del w:id="2409" w:author="Author"/>
        </w:rPr>
        <w:pPrChange w:id="2410" w:author="Author">
          <w:pPr>
            <w:pStyle w:val="Appendix1"/>
          </w:pPr>
        </w:pPrChange>
      </w:pPr>
      <w:ins w:id="2411" w:author="Author">
        <w:del w:id="2412" w:author="Author">
          <w:r w:rsidRPr="00EC2D5F" w:rsidDel="000075A5">
            <w:delText xml:space="preserve">    &lt;value&gt;UInt8&lt;/value&gt;</w:delText>
          </w:r>
        </w:del>
      </w:ins>
    </w:p>
    <w:p w:rsidR="00EC2D5F" w:rsidRPr="00EC2D5F" w:rsidDel="000075A5" w:rsidRDefault="00EC2D5F">
      <w:pPr>
        <w:rPr>
          <w:ins w:id="2413" w:author="Author"/>
          <w:del w:id="2414" w:author="Author"/>
        </w:rPr>
        <w:pPrChange w:id="2415" w:author="Author">
          <w:pPr>
            <w:pStyle w:val="Appendix1"/>
          </w:pPr>
        </w:pPrChange>
      </w:pPr>
      <w:ins w:id="2416" w:author="Author">
        <w:del w:id="2417" w:author="Author">
          <w:r w:rsidRPr="00EC2D5F" w:rsidDel="000075A5">
            <w:delText xml:space="preserve">    &lt;value&gt;Int16&lt;/value&gt;</w:delText>
          </w:r>
        </w:del>
      </w:ins>
    </w:p>
    <w:p w:rsidR="00EC2D5F" w:rsidRPr="00EC2D5F" w:rsidDel="000075A5" w:rsidRDefault="00EC2D5F">
      <w:pPr>
        <w:rPr>
          <w:ins w:id="2418" w:author="Author"/>
          <w:del w:id="2419" w:author="Author"/>
        </w:rPr>
        <w:pPrChange w:id="2420" w:author="Author">
          <w:pPr>
            <w:pStyle w:val="Appendix1"/>
          </w:pPr>
        </w:pPrChange>
      </w:pPr>
      <w:ins w:id="2421" w:author="Author">
        <w:del w:id="2422" w:author="Author">
          <w:r w:rsidRPr="00EC2D5F" w:rsidDel="000075A5">
            <w:delText xml:space="preserve">    &lt;value&gt;UInt16&lt;/value&gt;</w:delText>
          </w:r>
        </w:del>
      </w:ins>
    </w:p>
    <w:p w:rsidR="00EC2D5F" w:rsidRPr="00EC2D5F" w:rsidDel="000075A5" w:rsidRDefault="00EC2D5F">
      <w:pPr>
        <w:rPr>
          <w:ins w:id="2423" w:author="Author"/>
          <w:del w:id="2424" w:author="Author"/>
        </w:rPr>
        <w:pPrChange w:id="2425" w:author="Author">
          <w:pPr>
            <w:pStyle w:val="Appendix1"/>
          </w:pPr>
        </w:pPrChange>
      </w:pPr>
      <w:ins w:id="2426" w:author="Author">
        <w:del w:id="2427" w:author="Author">
          <w:r w:rsidRPr="00EC2D5F" w:rsidDel="000075A5">
            <w:delText xml:space="preserve">    &lt;value&gt;Int32&lt;/value&gt;</w:delText>
          </w:r>
        </w:del>
      </w:ins>
    </w:p>
    <w:p w:rsidR="00EC2D5F" w:rsidRPr="00EC2D5F" w:rsidDel="000075A5" w:rsidRDefault="00EC2D5F">
      <w:pPr>
        <w:rPr>
          <w:ins w:id="2428" w:author="Author"/>
          <w:del w:id="2429" w:author="Author"/>
        </w:rPr>
        <w:pPrChange w:id="2430" w:author="Author">
          <w:pPr>
            <w:pStyle w:val="Appendix1"/>
          </w:pPr>
        </w:pPrChange>
      </w:pPr>
      <w:ins w:id="2431" w:author="Author">
        <w:del w:id="2432" w:author="Author">
          <w:r w:rsidRPr="00EC2D5F" w:rsidDel="000075A5">
            <w:delText xml:space="preserve">    &lt;value&gt;UInt32&lt;/value&gt;</w:delText>
          </w:r>
        </w:del>
      </w:ins>
    </w:p>
    <w:p w:rsidR="00EC2D5F" w:rsidRPr="00EC2D5F" w:rsidDel="000075A5" w:rsidRDefault="00EC2D5F">
      <w:pPr>
        <w:rPr>
          <w:ins w:id="2433" w:author="Author"/>
          <w:del w:id="2434" w:author="Author"/>
        </w:rPr>
        <w:pPrChange w:id="2435" w:author="Author">
          <w:pPr>
            <w:pStyle w:val="Appendix1"/>
          </w:pPr>
        </w:pPrChange>
      </w:pPr>
      <w:ins w:id="2436" w:author="Author">
        <w:del w:id="2437" w:author="Author">
          <w:r w:rsidRPr="00EC2D5F" w:rsidDel="000075A5">
            <w:delText xml:space="preserve">    &lt;value&gt;Int64&lt;/value&gt;</w:delText>
          </w:r>
        </w:del>
      </w:ins>
    </w:p>
    <w:p w:rsidR="00EC2D5F" w:rsidRPr="00EC2D5F" w:rsidDel="000075A5" w:rsidRDefault="00EC2D5F">
      <w:pPr>
        <w:rPr>
          <w:ins w:id="2438" w:author="Author"/>
          <w:del w:id="2439" w:author="Author"/>
        </w:rPr>
        <w:pPrChange w:id="2440" w:author="Author">
          <w:pPr>
            <w:pStyle w:val="Appendix1"/>
          </w:pPr>
        </w:pPrChange>
      </w:pPr>
      <w:ins w:id="2441" w:author="Author">
        <w:del w:id="2442" w:author="Author">
          <w:r w:rsidRPr="00EC2D5F" w:rsidDel="000075A5">
            <w:delText xml:space="preserve">    &lt;value&gt;UInt64&lt;/value&gt;</w:delText>
          </w:r>
        </w:del>
      </w:ins>
    </w:p>
    <w:p w:rsidR="00EC2D5F" w:rsidRPr="00EC2D5F" w:rsidDel="000075A5" w:rsidRDefault="00EC2D5F">
      <w:pPr>
        <w:rPr>
          <w:ins w:id="2443" w:author="Author"/>
          <w:del w:id="2444" w:author="Author"/>
        </w:rPr>
        <w:pPrChange w:id="2445" w:author="Author">
          <w:pPr>
            <w:pStyle w:val="Appendix1"/>
          </w:pPr>
        </w:pPrChange>
      </w:pPr>
      <w:ins w:id="2446" w:author="Author">
        <w:del w:id="2447" w:author="Author">
          <w:r w:rsidRPr="00EC2D5F" w:rsidDel="000075A5">
            <w:delText xml:space="preserve">    &lt;value&gt;Float32&lt;/value&gt;</w:delText>
          </w:r>
        </w:del>
      </w:ins>
    </w:p>
    <w:p w:rsidR="00EC2D5F" w:rsidRPr="00EC2D5F" w:rsidDel="000075A5" w:rsidRDefault="00EC2D5F">
      <w:pPr>
        <w:rPr>
          <w:ins w:id="2448" w:author="Author"/>
          <w:del w:id="2449" w:author="Author"/>
        </w:rPr>
        <w:pPrChange w:id="2450" w:author="Author">
          <w:pPr>
            <w:pStyle w:val="Appendix1"/>
          </w:pPr>
        </w:pPrChange>
      </w:pPr>
      <w:ins w:id="2451" w:author="Author">
        <w:del w:id="2452" w:author="Author">
          <w:r w:rsidRPr="00EC2D5F" w:rsidDel="000075A5">
            <w:delText xml:space="preserve">    &lt;value&gt;Float64&lt;/value&gt;</w:delText>
          </w:r>
        </w:del>
      </w:ins>
    </w:p>
    <w:p w:rsidR="00EC2D5F" w:rsidRPr="00EC2D5F" w:rsidDel="000075A5" w:rsidRDefault="00EC2D5F">
      <w:pPr>
        <w:rPr>
          <w:ins w:id="2453" w:author="Author"/>
          <w:del w:id="2454" w:author="Author"/>
        </w:rPr>
        <w:pPrChange w:id="2455" w:author="Author">
          <w:pPr>
            <w:pStyle w:val="Appendix1"/>
          </w:pPr>
        </w:pPrChange>
      </w:pPr>
      <w:ins w:id="2456" w:author="Author">
        <w:del w:id="2457" w:author="Author">
          <w:r w:rsidRPr="00EC2D5F" w:rsidDel="000075A5">
            <w:delText xml:space="preserve">    &lt;value&gt;String&lt;/value&gt;</w:delText>
          </w:r>
        </w:del>
      </w:ins>
    </w:p>
    <w:p w:rsidR="00EC2D5F" w:rsidRPr="00EC2D5F" w:rsidDel="000075A5" w:rsidRDefault="00EC2D5F">
      <w:pPr>
        <w:rPr>
          <w:ins w:id="2458" w:author="Author"/>
          <w:del w:id="2459" w:author="Author"/>
        </w:rPr>
        <w:pPrChange w:id="2460" w:author="Author">
          <w:pPr>
            <w:pStyle w:val="Appendix1"/>
          </w:pPr>
        </w:pPrChange>
      </w:pPr>
      <w:ins w:id="2461" w:author="Author">
        <w:del w:id="2462" w:author="Author">
          <w:r w:rsidRPr="00EC2D5F" w:rsidDel="000075A5">
            <w:delText xml:space="preserve">    &lt;value&gt;Enumeration&lt;/value&gt;</w:delText>
          </w:r>
        </w:del>
      </w:ins>
    </w:p>
    <w:p w:rsidR="00EC2D5F" w:rsidRPr="00EC2D5F" w:rsidDel="000075A5" w:rsidRDefault="00EC2D5F">
      <w:pPr>
        <w:rPr>
          <w:ins w:id="2463" w:author="Author"/>
          <w:del w:id="2464" w:author="Author"/>
        </w:rPr>
        <w:pPrChange w:id="2465" w:author="Author">
          <w:pPr>
            <w:pStyle w:val="Appendix1"/>
          </w:pPr>
        </w:pPrChange>
      </w:pPr>
      <w:ins w:id="2466" w:author="Author">
        <w:del w:id="2467" w:author="Author">
          <w:r w:rsidRPr="00EC2D5F" w:rsidDel="000075A5">
            <w:delText xml:space="preserve">    &lt;value&gt;Opaque&lt;/value&gt;</w:delText>
          </w:r>
        </w:del>
      </w:ins>
    </w:p>
    <w:p w:rsidR="00EC2D5F" w:rsidRPr="00EC2D5F" w:rsidDel="000075A5" w:rsidRDefault="00EC2D5F">
      <w:pPr>
        <w:rPr>
          <w:ins w:id="2468" w:author="Author"/>
          <w:del w:id="2469" w:author="Author"/>
        </w:rPr>
        <w:pPrChange w:id="2470" w:author="Author">
          <w:pPr>
            <w:pStyle w:val="Appendix1"/>
          </w:pPr>
        </w:pPrChange>
      </w:pPr>
      <w:ins w:id="2471" w:author="Author">
        <w:del w:id="2472" w:author="Author">
          <w:r w:rsidRPr="00EC2D5F" w:rsidDel="000075A5">
            <w:delText xml:space="preserve">  &lt;/choice&gt;</w:delText>
          </w:r>
        </w:del>
      </w:ins>
    </w:p>
    <w:p w:rsidR="00EC2D5F" w:rsidRPr="00EC2D5F" w:rsidDel="000075A5" w:rsidRDefault="00EC2D5F">
      <w:pPr>
        <w:rPr>
          <w:ins w:id="2473" w:author="Author"/>
          <w:del w:id="2474" w:author="Author"/>
        </w:rPr>
        <w:pPrChange w:id="2475" w:author="Author">
          <w:pPr>
            <w:pStyle w:val="Appendix1"/>
          </w:pPr>
        </w:pPrChange>
      </w:pPr>
      <w:ins w:id="2476" w:author="Author">
        <w:del w:id="2477" w:author="Author">
          <w:r w:rsidRPr="00EC2D5F" w:rsidDel="000075A5">
            <w:delText>&lt;/define&gt;</w:delText>
          </w:r>
        </w:del>
      </w:ins>
    </w:p>
    <w:p w:rsidR="00EC2D5F" w:rsidRPr="00EC2D5F" w:rsidDel="000075A5" w:rsidRDefault="00EC2D5F">
      <w:pPr>
        <w:rPr>
          <w:ins w:id="2478" w:author="Author"/>
          <w:del w:id="2479" w:author="Author"/>
        </w:rPr>
        <w:pPrChange w:id="2480" w:author="Author">
          <w:pPr>
            <w:pStyle w:val="Appendix1"/>
          </w:pPr>
        </w:pPrChange>
      </w:pPr>
    </w:p>
    <w:p w:rsidR="00EC2D5F" w:rsidRPr="00EC2D5F" w:rsidDel="000075A5" w:rsidRDefault="00EC2D5F">
      <w:pPr>
        <w:rPr>
          <w:ins w:id="2481" w:author="Author"/>
          <w:del w:id="2482" w:author="Author"/>
        </w:rPr>
        <w:pPrChange w:id="2483" w:author="Author">
          <w:pPr>
            <w:pStyle w:val="Appendix1"/>
          </w:pPr>
        </w:pPrChange>
      </w:pPr>
      <w:ins w:id="2484" w:author="Author">
        <w:del w:id="2485" w:author="Author">
          <w:r w:rsidRPr="00EC2D5F" w:rsidDel="000075A5">
            <w:delText>&lt;define name="enumref"&gt;</w:delText>
          </w:r>
        </w:del>
      </w:ins>
    </w:p>
    <w:p w:rsidR="00EC2D5F" w:rsidRPr="00EC2D5F" w:rsidDel="000075A5" w:rsidRDefault="00EC2D5F">
      <w:pPr>
        <w:rPr>
          <w:ins w:id="2486" w:author="Author"/>
          <w:del w:id="2487" w:author="Author"/>
        </w:rPr>
        <w:pPrChange w:id="2488" w:author="Author">
          <w:pPr>
            <w:pStyle w:val="Appendix1"/>
          </w:pPr>
        </w:pPrChange>
      </w:pPr>
      <w:ins w:id="2489" w:author="Author">
        <w:del w:id="2490" w:author="Author">
          <w:r w:rsidRPr="00EC2D5F" w:rsidDel="000075A5">
            <w:delText xml:space="preserve">  &lt;attribute name="name"&gt;&lt;data type="dap4_fqn"/&gt;&lt;/attribute&gt;</w:delText>
          </w:r>
        </w:del>
      </w:ins>
    </w:p>
    <w:p w:rsidR="00EC2D5F" w:rsidRPr="00EC2D5F" w:rsidDel="000075A5" w:rsidRDefault="00EC2D5F">
      <w:pPr>
        <w:rPr>
          <w:ins w:id="2491" w:author="Author"/>
          <w:del w:id="2492" w:author="Author"/>
        </w:rPr>
        <w:pPrChange w:id="2493" w:author="Author">
          <w:pPr>
            <w:pStyle w:val="Appendix1"/>
          </w:pPr>
        </w:pPrChange>
      </w:pPr>
      <w:ins w:id="2494" w:author="Author">
        <w:del w:id="2495" w:author="Author">
          <w:r w:rsidRPr="00EC2D5F" w:rsidDel="000075A5">
            <w:delText xml:space="preserve">  &lt;attribute name="value"&gt;&lt;data type="dap4_id"/&gt;&lt;/attribute&gt;</w:delText>
          </w:r>
        </w:del>
      </w:ins>
    </w:p>
    <w:p w:rsidR="00EC2D5F" w:rsidRPr="00EC2D5F" w:rsidDel="000075A5" w:rsidRDefault="00EC2D5F">
      <w:pPr>
        <w:rPr>
          <w:ins w:id="2496" w:author="Author"/>
          <w:del w:id="2497" w:author="Author"/>
        </w:rPr>
        <w:pPrChange w:id="2498" w:author="Author">
          <w:pPr>
            <w:pStyle w:val="Appendix1"/>
          </w:pPr>
        </w:pPrChange>
      </w:pPr>
      <w:ins w:id="2499" w:author="Author">
        <w:del w:id="2500" w:author="Author">
          <w:r w:rsidRPr="00EC2D5F" w:rsidDel="000075A5">
            <w:delText>&lt;/define&gt;</w:delText>
          </w:r>
        </w:del>
      </w:ins>
    </w:p>
    <w:p w:rsidR="00EC2D5F" w:rsidRPr="00EC2D5F" w:rsidDel="000075A5" w:rsidRDefault="00EC2D5F">
      <w:pPr>
        <w:rPr>
          <w:ins w:id="2501" w:author="Author"/>
          <w:del w:id="2502" w:author="Author"/>
        </w:rPr>
        <w:pPrChange w:id="2503" w:author="Author">
          <w:pPr>
            <w:pStyle w:val="Appendix1"/>
          </w:pPr>
        </w:pPrChange>
      </w:pPr>
    </w:p>
    <w:p w:rsidR="00EC2D5F" w:rsidRPr="00EC2D5F" w:rsidDel="000075A5" w:rsidRDefault="00EC2D5F">
      <w:pPr>
        <w:rPr>
          <w:ins w:id="2504" w:author="Author"/>
          <w:del w:id="2505" w:author="Author"/>
        </w:rPr>
        <w:pPrChange w:id="2506" w:author="Author">
          <w:pPr>
            <w:pStyle w:val="Appendix1"/>
          </w:pPr>
        </w:pPrChange>
      </w:pPr>
      <w:ins w:id="2507" w:author="Author">
        <w:del w:id="2508" w:author="Author">
          <w:r w:rsidRPr="00EC2D5F" w:rsidDel="000075A5">
            <w:delText>&lt;define name="variable"&gt;</w:delText>
          </w:r>
        </w:del>
      </w:ins>
    </w:p>
    <w:p w:rsidR="00EC2D5F" w:rsidRPr="00EC2D5F" w:rsidDel="000075A5" w:rsidRDefault="00EC2D5F">
      <w:pPr>
        <w:rPr>
          <w:ins w:id="2509" w:author="Author"/>
          <w:del w:id="2510" w:author="Author"/>
        </w:rPr>
        <w:pPrChange w:id="2511" w:author="Author">
          <w:pPr>
            <w:pStyle w:val="Appendix1"/>
          </w:pPr>
        </w:pPrChange>
      </w:pPr>
      <w:ins w:id="2512" w:author="Author">
        <w:del w:id="2513" w:author="Author">
          <w:r w:rsidRPr="00EC2D5F" w:rsidDel="000075A5">
            <w:delText xml:space="preserve">  &lt;choice&gt;</w:delText>
          </w:r>
        </w:del>
      </w:ins>
    </w:p>
    <w:p w:rsidR="00EC2D5F" w:rsidRPr="00EC2D5F" w:rsidDel="000075A5" w:rsidRDefault="00EC2D5F">
      <w:pPr>
        <w:rPr>
          <w:ins w:id="2514" w:author="Author"/>
          <w:del w:id="2515" w:author="Author"/>
        </w:rPr>
        <w:pPrChange w:id="2516" w:author="Author">
          <w:pPr>
            <w:pStyle w:val="Appendix1"/>
          </w:pPr>
        </w:pPrChange>
      </w:pPr>
      <w:ins w:id="2517" w:author="Author">
        <w:del w:id="2518" w:author="Author">
          <w:r w:rsidRPr="00EC2D5F" w:rsidDel="000075A5">
            <w:delText xml:space="preserve">    &lt;ref name="simplevariable"/&gt;</w:delText>
          </w:r>
        </w:del>
      </w:ins>
    </w:p>
    <w:p w:rsidR="00EC2D5F" w:rsidRPr="00EC2D5F" w:rsidDel="000075A5" w:rsidRDefault="00EC2D5F">
      <w:pPr>
        <w:rPr>
          <w:ins w:id="2519" w:author="Author"/>
          <w:del w:id="2520" w:author="Author"/>
        </w:rPr>
        <w:pPrChange w:id="2521" w:author="Author">
          <w:pPr>
            <w:pStyle w:val="Appendix1"/>
          </w:pPr>
        </w:pPrChange>
      </w:pPr>
      <w:ins w:id="2522" w:author="Author">
        <w:del w:id="2523" w:author="Author">
          <w:r w:rsidRPr="00EC2D5F" w:rsidDel="000075A5">
            <w:delText xml:space="preserve">    &lt;ref name="structurevariable"/&gt;</w:delText>
          </w:r>
        </w:del>
      </w:ins>
    </w:p>
    <w:p w:rsidR="00EC2D5F" w:rsidRPr="00EC2D5F" w:rsidDel="000075A5" w:rsidRDefault="00EC2D5F">
      <w:pPr>
        <w:rPr>
          <w:ins w:id="2524" w:author="Author"/>
          <w:del w:id="2525" w:author="Author"/>
        </w:rPr>
        <w:pPrChange w:id="2526" w:author="Author">
          <w:pPr>
            <w:pStyle w:val="Appendix1"/>
          </w:pPr>
        </w:pPrChange>
      </w:pPr>
      <w:ins w:id="2527" w:author="Author">
        <w:del w:id="2528" w:author="Author">
          <w:r w:rsidRPr="00EC2D5F" w:rsidDel="000075A5">
            <w:delText xml:space="preserve">  &lt;/choice&gt;</w:delText>
          </w:r>
        </w:del>
      </w:ins>
    </w:p>
    <w:p w:rsidR="00EC2D5F" w:rsidRPr="00EC2D5F" w:rsidDel="000075A5" w:rsidRDefault="00EC2D5F">
      <w:pPr>
        <w:rPr>
          <w:ins w:id="2529" w:author="Author"/>
          <w:del w:id="2530" w:author="Author"/>
        </w:rPr>
        <w:pPrChange w:id="2531" w:author="Author">
          <w:pPr>
            <w:pStyle w:val="Appendix1"/>
          </w:pPr>
        </w:pPrChange>
      </w:pPr>
      <w:ins w:id="2532" w:author="Author">
        <w:del w:id="2533" w:author="Author">
          <w:r w:rsidRPr="00EC2D5F" w:rsidDel="000075A5">
            <w:delText>&lt;/define&gt;</w:delText>
          </w:r>
        </w:del>
      </w:ins>
    </w:p>
    <w:p w:rsidR="00EC2D5F" w:rsidRPr="00EC2D5F" w:rsidDel="000075A5" w:rsidRDefault="00EC2D5F">
      <w:pPr>
        <w:rPr>
          <w:ins w:id="2534" w:author="Author"/>
          <w:del w:id="2535" w:author="Author"/>
        </w:rPr>
        <w:pPrChange w:id="2536" w:author="Author">
          <w:pPr>
            <w:pStyle w:val="Appendix1"/>
          </w:pPr>
        </w:pPrChange>
      </w:pPr>
    </w:p>
    <w:p w:rsidR="00EC2D5F" w:rsidRPr="00EC2D5F" w:rsidDel="000075A5" w:rsidRDefault="00EC2D5F">
      <w:pPr>
        <w:rPr>
          <w:ins w:id="2537" w:author="Author"/>
          <w:del w:id="2538" w:author="Author"/>
        </w:rPr>
        <w:pPrChange w:id="2539" w:author="Author">
          <w:pPr>
            <w:pStyle w:val="Appendix1"/>
          </w:pPr>
        </w:pPrChange>
      </w:pPr>
      <w:ins w:id="2540" w:author="Author">
        <w:del w:id="2541" w:author="Author">
          <w:r w:rsidRPr="00EC2D5F" w:rsidDel="000075A5">
            <w:delText>&lt;define name="simplevariable"&gt;</w:delText>
          </w:r>
        </w:del>
      </w:ins>
    </w:p>
    <w:p w:rsidR="00EC2D5F" w:rsidRPr="00EC2D5F" w:rsidDel="000075A5" w:rsidRDefault="00EC2D5F">
      <w:pPr>
        <w:rPr>
          <w:ins w:id="2542" w:author="Author"/>
          <w:del w:id="2543" w:author="Author"/>
        </w:rPr>
        <w:pPrChange w:id="2544" w:author="Author">
          <w:pPr>
            <w:pStyle w:val="Appendix1"/>
          </w:pPr>
        </w:pPrChange>
      </w:pPr>
      <w:ins w:id="2545" w:author="Author">
        <w:del w:id="2546" w:author="Author">
          <w:r w:rsidRPr="00EC2D5F" w:rsidDel="000075A5">
            <w:delText xml:space="preserve">  &lt;choice&gt;</w:delText>
          </w:r>
        </w:del>
      </w:ins>
    </w:p>
    <w:p w:rsidR="00EC2D5F" w:rsidRPr="00EC2D5F" w:rsidDel="000075A5" w:rsidRDefault="00EC2D5F">
      <w:pPr>
        <w:rPr>
          <w:ins w:id="2547" w:author="Author"/>
          <w:del w:id="2548" w:author="Author"/>
        </w:rPr>
        <w:pPrChange w:id="2549" w:author="Author">
          <w:pPr>
            <w:pStyle w:val="Appendix1"/>
          </w:pPr>
        </w:pPrChange>
      </w:pPr>
      <w:ins w:id="2550" w:author="Author">
        <w:del w:id="2551" w:author="Author">
          <w:r w:rsidRPr="00EC2D5F" w:rsidDel="000075A5">
            <w:delText xml:space="preserve">    &lt;!-- Following  must be consistent with "atomictype" --&gt;</w:delText>
          </w:r>
        </w:del>
      </w:ins>
    </w:p>
    <w:p w:rsidR="00EC2D5F" w:rsidRPr="00EC2D5F" w:rsidDel="000075A5" w:rsidRDefault="00EC2D5F">
      <w:pPr>
        <w:rPr>
          <w:ins w:id="2552" w:author="Author"/>
          <w:del w:id="2553" w:author="Author"/>
        </w:rPr>
        <w:pPrChange w:id="2554" w:author="Author">
          <w:pPr>
            <w:pStyle w:val="Appendix1"/>
          </w:pPr>
        </w:pPrChange>
      </w:pPr>
      <w:ins w:id="2555" w:author="Author">
        <w:del w:id="2556" w:author="Author">
          <w:r w:rsidRPr="00EC2D5F" w:rsidDel="000075A5">
            <w:delText xml:space="preserve">    &lt;element name="Char"   &gt;&lt;ref name="variabledef"/&gt;&lt;/element&gt;</w:delText>
          </w:r>
        </w:del>
      </w:ins>
    </w:p>
    <w:p w:rsidR="00EC2D5F" w:rsidRPr="00EC2D5F" w:rsidDel="000075A5" w:rsidRDefault="00EC2D5F">
      <w:pPr>
        <w:rPr>
          <w:ins w:id="2557" w:author="Author"/>
          <w:del w:id="2558" w:author="Author"/>
        </w:rPr>
        <w:pPrChange w:id="2559" w:author="Author">
          <w:pPr>
            <w:pStyle w:val="Appendix1"/>
          </w:pPr>
        </w:pPrChange>
      </w:pPr>
      <w:ins w:id="2560" w:author="Author">
        <w:del w:id="2561" w:author="Author">
          <w:r w:rsidRPr="00EC2D5F" w:rsidDel="000075A5">
            <w:delText xml:space="preserve">    &lt;element name="Byte"   &gt;&lt;ref name="variabledef"/&gt;&lt;/element&gt;</w:delText>
          </w:r>
        </w:del>
      </w:ins>
    </w:p>
    <w:p w:rsidR="00EC2D5F" w:rsidRPr="00EC2D5F" w:rsidDel="000075A5" w:rsidRDefault="00EC2D5F">
      <w:pPr>
        <w:rPr>
          <w:ins w:id="2562" w:author="Author"/>
          <w:del w:id="2563" w:author="Author"/>
        </w:rPr>
        <w:pPrChange w:id="2564" w:author="Author">
          <w:pPr>
            <w:pStyle w:val="Appendix1"/>
          </w:pPr>
        </w:pPrChange>
      </w:pPr>
      <w:ins w:id="2565" w:author="Author">
        <w:del w:id="2566" w:author="Author">
          <w:r w:rsidRPr="00EC2D5F" w:rsidDel="000075A5">
            <w:delText xml:space="preserve">    &lt;element name="UByte"  &gt;&lt;ref name="variabledef"/&gt;&lt;/element&gt;</w:delText>
          </w:r>
        </w:del>
      </w:ins>
    </w:p>
    <w:p w:rsidR="00EC2D5F" w:rsidRPr="00EC2D5F" w:rsidDel="000075A5" w:rsidRDefault="00EC2D5F">
      <w:pPr>
        <w:rPr>
          <w:ins w:id="2567" w:author="Author"/>
          <w:del w:id="2568" w:author="Author"/>
        </w:rPr>
        <w:pPrChange w:id="2569" w:author="Author">
          <w:pPr>
            <w:pStyle w:val="Appendix1"/>
          </w:pPr>
        </w:pPrChange>
      </w:pPr>
      <w:ins w:id="2570" w:author="Author">
        <w:del w:id="2571" w:author="Author">
          <w:r w:rsidRPr="00EC2D5F" w:rsidDel="000075A5">
            <w:delText xml:space="preserve">    &lt;element name="Int8"   &gt;&lt;ref name="variabledef"/&gt;&lt;/element&gt;</w:delText>
          </w:r>
        </w:del>
      </w:ins>
    </w:p>
    <w:p w:rsidR="00EC2D5F" w:rsidRPr="00EC2D5F" w:rsidDel="000075A5" w:rsidRDefault="00EC2D5F">
      <w:pPr>
        <w:rPr>
          <w:ins w:id="2572" w:author="Author"/>
          <w:del w:id="2573" w:author="Author"/>
        </w:rPr>
        <w:pPrChange w:id="2574" w:author="Author">
          <w:pPr>
            <w:pStyle w:val="Appendix1"/>
          </w:pPr>
        </w:pPrChange>
      </w:pPr>
      <w:ins w:id="2575" w:author="Author">
        <w:del w:id="2576" w:author="Author">
          <w:r w:rsidRPr="00EC2D5F" w:rsidDel="000075A5">
            <w:delText xml:space="preserve">    &lt;element name="Uint8"  &gt;&lt;ref name="variabledef"/&gt;&lt;/element&gt;</w:delText>
          </w:r>
        </w:del>
      </w:ins>
    </w:p>
    <w:p w:rsidR="00EC2D5F" w:rsidRPr="00EC2D5F" w:rsidDel="000075A5" w:rsidRDefault="00EC2D5F">
      <w:pPr>
        <w:rPr>
          <w:ins w:id="2577" w:author="Author"/>
          <w:del w:id="2578" w:author="Author"/>
        </w:rPr>
        <w:pPrChange w:id="2579" w:author="Author">
          <w:pPr>
            <w:pStyle w:val="Appendix1"/>
          </w:pPr>
        </w:pPrChange>
      </w:pPr>
      <w:ins w:id="2580" w:author="Author">
        <w:del w:id="2581" w:author="Author">
          <w:r w:rsidRPr="00EC2D5F" w:rsidDel="000075A5">
            <w:delText xml:space="preserve">    &lt;element name="Int16"  &gt;&lt;ref name="variabledef"/&gt;&lt;/element&gt;</w:delText>
          </w:r>
        </w:del>
      </w:ins>
    </w:p>
    <w:p w:rsidR="00EC2D5F" w:rsidRPr="00EC2D5F" w:rsidDel="000075A5" w:rsidRDefault="00EC2D5F">
      <w:pPr>
        <w:rPr>
          <w:ins w:id="2582" w:author="Author"/>
          <w:del w:id="2583" w:author="Author"/>
        </w:rPr>
        <w:pPrChange w:id="2584" w:author="Author">
          <w:pPr>
            <w:pStyle w:val="Appendix1"/>
          </w:pPr>
        </w:pPrChange>
      </w:pPr>
      <w:ins w:id="2585" w:author="Author">
        <w:del w:id="2586" w:author="Author">
          <w:r w:rsidRPr="00EC2D5F" w:rsidDel="000075A5">
            <w:delText xml:space="preserve">    &lt;element name="UInt16" &gt;&lt;ref name="variabledef"/&gt;&lt;/element&gt;</w:delText>
          </w:r>
        </w:del>
      </w:ins>
    </w:p>
    <w:p w:rsidR="00EC2D5F" w:rsidRPr="00EC2D5F" w:rsidDel="000075A5" w:rsidRDefault="00EC2D5F">
      <w:pPr>
        <w:rPr>
          <w:ins w:id="2587" w:author="Author"/>
          <w:del w:id="2588" w:author="Author"/>
        </w:rPr>
        <w:pPrChange w:id="2589" w:author="Author">
          <w:pPr>
            <w:pStyle w:val="Appendix1"/>
          </w:pPr>
        </w:pPrChange>
      </w:pPr>
      <w:ins w:id="2590" w:author="Author">
        <w:del w:id="2591" w:author="Author">
          <w:r w:rsidRPr="00EC2D5F" w:rsidDel="000075A5">
            <w:delText xml:space="preserve">    &lt;element name="Int32"  &gt;&lt;ref name="variabledef"/&gt;&lt;/element&gt;</w:delText>
          </w:r>
        </w:del>
      </w:ins>
    </w:p>
    <w:p w:rsidR="00EC2D5F" w:rsidRPr="00EC2D5F" w:rsidDel="000075A5" w:rsidRDefault="00EC2D5F">
      <w:pPr>
        <w:rPr>
          <w:ins w:id="2592" w:author="Author"/>
          <w:del w:id="2593" w:author="Author"/>
        </w:rPr>
        <w:pPrChange w:id="2594" w:author="Author">
          <w:pPr>
            <w:pStyle w:val="Appendix1"/>
          </w:pPr>
        </w:pPrChange>
      </w:pPr>
      <w:ins w:id="2595" w:author="Author">
        <w:del w:id="2596" w:author="Author">
          <w:r w:rsidRPr="00EC2D5F" w:rsidDel="000075A5">
            <w:delText xml:space="preserve">    &lt;element name="UInt32" &gt;&lt;ref name="variabledef"/&gt;&lt;/element&gt;</w:delText>
          </w:r>
        </w:del>
      </w:ins>
    </w:p>
    <w:p w:rsidR="00EC2D5F" w:rsidRPr="00EC2D5F" w:rsidDel="000075A5" w:rsidRDefault="00EC2D5F">
      <w:pPr>
        <w:rPr>
          <w:ins w:id="2597" w:author="Author"/>
          <w:del w:id="2598" w:author="Author"/>
        </w:rPr>
        <w:pPrChange w:id="2599" w:author="Author">
          <w:pPr>
            <w:pStyle w:val="Appendix1"/>
          </w:pPr>
        </w:pPrChange>
      </w:pPr>
      <w:ins w:id="2600" w:author="Author">
        <w:del w:id="2601" w:author="Author">
          <w:r w:rsidRPr="00EC2D5F" w:rsidDel="000075A5">
            <w:delText xml:space="preserve">    &lt;element name="Int64"  &gt;&lt;ref name="variabledef"/&gt;&lt;/element&gt;</w:delText>
          </w:r>
        </w:del>
      </w:ins>
    </w:p>
    <w:p w:rsidR="00EC2D5F" w:rsidRPr="00EC2D5F" w:rsidDel="000075A5" w:rsidRDefault="00EC2D5F">
      <w:pPr>
        <w:rPr>
          <w:ins w:id="2602" w:author="Author"/>
          <w:del w:id="2603" w:author="Author"/>
        </w:rPr>
        <w:pPrChange w:id="2604" w:author="Author">
          <w:pPr>
            <w:pStyle w:val="Appendix1"/>
          </w:pPr>
        </w:pPrChange>
      </w:pPr>
      <w:ins w:id="2605" w:author="Author">
        <w:del w:id="2606" w:author="Author">
          <w:r w:rsidRPr="00EC2D5F" w:rsidDel="000075A5">
            <w:delText xml:space="preserve">    &lt;element name="UInt64" &gt;&lt;ref name="variabledef"/&gt;&lt;/element&gt;</w:delText>
          </w:r>
        </w:del>
      </w:ins>
    </w:p>
    <w:p w:rsidR="00EC2D5F" w:rsidRPr="00EC2D5F" w:rsidDel="000075A5" w:rsidRDefault="00EC2D5F">
      <w:pPr>
        <w:rPr>
          <w:ins w:id="2607" w:author="Author"/>
          <w:del w:id="2608" w:author="Author"/>
        </w:rPr>
        <w:pPrChange w:id="2609" w:author="Author">
          <w:pPr>
            <w:pStyle w:val="Appendix1"/>
          </w:pPr>
        </w:pPrChange>
      </w:pPr>
      <w:ins w:id="2610" w:author="Author">
        <w:del w:id="2611" w:author="Author">
          <w:r w:rsidRPr="00EC2D5F" w:rsidDel="000075A5">
            <w:delText xml:space="preserve">    &lt;element name="Float32"&gt;&lt;ref name="variabledef"/&gt;&lt;/element&gt;</w:delText>
          </w:r>
        </w:del>
      </w:ins>
    </w:p>
    <w:p w:rsidR="00EC2D5F" w:rsidRPr="00EC2D5F" w:rsidDel="000075A5" w:rsidRDefault="00EC2D5F">
      <w:pPr>
        <w:rPr>
          <w:ins w:id="2612" w:author="Author"/>
          <w:del w:id="2613" w:author="Author"/>
        </w:rPr>
        <w:pPrChange w:id="2614" w:author="Author">
          <w:pPr>
            <w:pStyle w:val="Appendix1"/>
          </w:pPr>
        </w:pPrChange>
      </w:pPr>
      <w:ins w:id="2615" w:author="Author">
        <w:del w:id="2616" w:author="Author">
          <w:r w:rsidRPr="00EC2D5F" w:rsidDel="000075A5">
            <w:delText xml:space="preserve">    &lt;element name="Float64"&gt;&lt;ref name="variabledef"/&gt;&lt;/element&gt;</w:delText>
          </w:r>
        </w:del>
      </w:ins>
    </w:p>
    <w:p w:rsidR="00EC2D5F" w:rsidRPr="00EC2D5F" w:rsidDel="000075A5" w:rsidRDefault="00EC2D5F">
      <w:pPr>
        <w:rPr>
          <w:ins w:id="2617" w:author="Author"/>
          <w:del w:id="2618" w:author="Author"/>
        </w:rPr>
        <w:pPrChange w:id="2619" w:author="Author">
          <w:pPr>
            <w:pStyle w:val="Appendix1"/>
          </w:pPr>
        </w:pPrChange>
      </w:pPr>
      <w:ins w:id="2620" w:author="Author">
        <w:del w:id="2621" w:author="Author">
          <w:r w:rsidRPr="00EC2D5F" w:rsidDel="000075A5">
            <w:delText xml:space="preserve">    &lt;element name="string" &gt;&lt;ref name="variabledef"/&gt;&lt;/element&gt;</w:delText>
          </w:r>
        </w:del>
      </w:ins>
    </w:p>
    <w:p w:rsidR="00EC2D5F" w:rsidRPr="00EC2D5F" w:rsidDel="000075A5" w:rsidRDefault="00EC2D5F">
      <w:pPr>
        <w:rPr>
          <w:ins w:id="2622" w:author="Author"/>
          <w:del w:id="2623" w:author="Author"/>
        </w:rPr>
        <w:pPrChange w:id="2624" w:author="Author">
          <w:pPr>
            <w:pStyle w:val="Appendix1"/>
          </w:pPr>
        </w:pPrChange>
      </w:pPr>
      <w:ins w:id="2625" w:author="Author">
        <w:del w:id="2626" w:author="Author">
          <w:r w:rsidRPr="00EC2D5F" w:rsidDel="000075A5">
            <w:delText xml:space="preserve">    &lt;element name="Opaque"&gt;&lt;ref name="variabledef"/&gt;&lt;/element&gt;</w:delText>
          </w:r>
        </w:del>
      </w:ins>
    </w:p>
    <w:p w:rsidR="00EC2D5F" w:rsidRPr="00EC2D5F" w:rsidDel="000075A5" w:rsidRDefault="00EC2D5F">
      <w:pPr>
        <w:rPr>
          <w:ins w:id="2627" w:author="Author"/>
          <w:del w:id="2628" w:author="Author"/>
        </w:rPr>
        <w:pPrChange w:id="2629" w:author="Author">
          <w:pPr>
            <w:pStyle w:val="Appendix1"/>
          </w:pPr>
        </w:pPrChange>
      </w:pPr>
      <w:ins w:id="2630" w:author="Author">
        <w:del w:id="2631" w:author="Author">
          <w:r w:rsidRPr="00EC2D5F" w:rsidDel="000075A5">
            <w:delText xml:space="preserve">    &lt;element name="Enum"&gt;</w:delText>
          </w:r>
        </w:del>
      </w:ins>
    </w:p>
    <w:p w:rsidR="00EC2D5F" w:rsidRPr="00EC2D5F" w:rsidDel="000075A5" w:rsidRDefault="00EC2D5F">
      <w:pPr>
        <w:rPr>
          <w:ins w:id="2632" w:author="Author"/>
          <w:del w:id="2633" w:author="Author"/>
        </w:rPr>
        <w:pPrChange w:id="2634" w:author="Author">
          <w:pPr>
            <w:pStyle w:val="Appendix1"/>
          </w:pPr>
        </w:pPrChange>
      </w:pPr>
      <w:ins w:id="2635" w:author="Author">
        <w:del w:id="2636" w:author="Author">
          <w:r w:rsidRPr="00EC2D5F" w:rsidDel="000075A5">
            <w:delText xml:space="preserve">      &lt;attribute name="enum"&gt;&lt;data type="dap4_fqn"/&gt;&lt;/attribute&gt;</w:delText>
          </w:r>
        </w:del>
      </w:ins>
    </w:p>
    <w:p w:rsidR="00EC2D5F" w:rsidRPr="00EC2D5F" w:rsidDel="000075A5" w:rsidRDefault="00EC2D5F">
      <w:pPr>
        <w:rPr>
          <w:ins w:id="2637" w:author="Author"/>
          <w:del w:id="2638" w:author="Author"/>
        </w:rPr>
        <w:pPrChange w:id="2639" w:author="Author">
          <w:pPr>
            <w:pStyle w:val="Appendix1"/>
          </w:pPr>
        </w:pPrChange>
      </w:pPr>
      <w:ins w:id="2640" w:author="Author">
        <w:del w:id="2641" w:author="Author">
          <w:r w:rsidRPr="00EC2D5F" w:rsidDel="000075A5">
            <w:delText xml:space="preserve">      &lt;ref name="variabledef"/&gt;</w:delText>
          </w:r>
        </w:del>
      </w:ins>
    </w:p>
    <w:p w:rsidR="00EC2D5F" w:rsidRPr="00EC2D5F" w:rsidDel="000075A5" w:rsidRDefault="00EC2D5F">
      <w:pPr>
        <w:rPr>
          <w:ins w:id="2642" w:author="Author"/>
          <w:del w:id="2643" w:author="Author"/>
        </w:rPr>
        <w:pPrChange w:id="2644" w:author="Author">
          <w:pPr>
            <w:pStyle w:val="Appendix1"/>
          </w:pPr>
        </w:pPrChange>
      </w:pPr>
      <w:ins w:id="2645" w:author="Author">
        <w:del w:id="2646" w:author="Author">
          <w:r w:rsidRPr="00EC2D5F" w:rsidDel="000075A5">
            <w:delText xml:space="preserve">    &lt;/element&gt;</w:delText>
          </w:r>
        </w:del>
      </w:ins>
    </w:p>
    <w:p w:rsidR="00EC2D5F" w:rsidRPr="00EC2D5F" w:rsidDel="000075A5" w:rsidRDefault="00EC2D5F">
      <w:pPr>
        <w:rPr>
          <w:ins w:id="2647" w:author="Author"/>
          <w:del w:id="2648" w:author="Author"/>
        </w:rPr>
        <w:pPrChange w:id="2649" w:author="Author">
          <w:pPr>
            <w:pStyle w:val="Appendix1"/>
          </w:pPr>
        </w:pPrChange>
      </w:pPr>
      <w:ins w:id="2650" w:author="Author">
        <w:del w:id="2651" w:author="Author">
          <w:r w:rsidRPr="00EC2D5F" w:rsidDel="000075A5">
            <w:delText xml:space="preserve">  &lt;/choice&gt;</w:delText>
          </w:r>
        </w:del>
      </w:ins>
    </w:p>
    <w:p w:rsidR="00EC2D5F" w:rsidRPr="00EC2D5F" w:rsidDel="000075A5" w:rsidRDefault="00EC2D5F">
      <w:pPr>
        <w:rPr>
          <w:ins w:id="2652" w:author="Author"/>
          <w:del w:id="2653" w:author="Author"/>
        </w:rPr>
        <w:pPrChange w:id="2654" w:author="Author">
          <w:pPr>
            <w:pStyle w:val="Appendix1"/>
          </w:pPr>
        </w:pPrChange>
      </w:pPr>
      <w:ins w:id="2655" w:author="Author">
        <w:del w:id="2656" w:author="Author">
          <w:r w:rsidRPr="00EC2D5F" w:rsidDel="000075A5">
            <w:delText>&lt;/define&gt;</w:delText>
          </w:r>
        </w:del>
      </w:ins>
    </w:p>
    <w:p w:rsidR="00EC2D5F" w:rsidRPr="00EC2D5F" w:rsidDel="000075A5" w:rsidRDefault="00EC2D5F">
      <w:pPr>
        <w:rPr>
          <w:ins w:id="2657" w:author="Author"/>
          <w:del w:id="2658" w:author="Author"/>
        </w:rPr>
        <w:pPrChange w:id="2659" w:author="Author">
          <w:pPr>
            <w:pStyle w:val="Appendix1"/>
          </w:pPr>
        </w:pPrChange>
      </w:pPr>
    </w:p>
    <w:p w:rsidR="00EC2D5F" w:rsidRPr="00EC2D5F" w:rsidDel="000075A5" w:rsidRDefault="00EC2D5F">
      <w:pPr>
        <w:rPr>
          <w:ins w:id="2660" w:author="Author"/>
          <w:del w:id="2661" w:author="Author"/>
        </w:rPr>
        <w:pPrChange w:id="2662" w:author="Author">
          <w:pPr>
            <w:pStyle w:val="Appendix1"/>
          </w:pPr>
        </w:pPrChange>
      </w:pPr>
      <w:ins w:id="2663" w:author="Author">
        <w:del w:id="2664" w:author="Author">
          <w:r w:rsidRPr="00EC2D5F" w:rsidDel="000075A5">
            <w:delText>&lt;define name="variabledef"&gt;</w:delText>
          </w:r>
        </w:del>
      </w:ins>
    </w:p>
    <w:p w:rsidR="00EC2D5F" w:rsidRPr="00EC2D5F" w:rsidDel="000075A5" w:rsidRDefault="00EC2D5F">
      <w:pPr>
        <w:rPr>
          <w:ins w:id="2665" w:author="Author"/>
          <w:del w:id="2666" w:author="Author"/>
        </w:rPr>
        <w:pPrChange w:id="2667" w:author="Author">
          <w:pPr>
            <w:pStyle w:val="Appendix1"/>
          </w:pPr>
        </w:pPrChange>
      </w:pPr>
      <w:ins w:id="2668" w:author="Author">
        <w:del w:id="2669" w:author="Author">
          <w:r w:rsidRPr="00EC2D5F" w:rsidDel="000075A5">
            <w:delText xml:space="preserve">  &lt;attribute name="name"&gt;&lt;data type="dap4_id"/&gt;&lt;/attribute&gt;</w:delText>
          </w:r>
        </w:del>
      </w:ins>
    </w:p>
    <w:p w:rsidR="00EC2D5F" w:rsidRPr="00EC2D5F" w:rsidDel="000075A5" w:rsidRDefault="00EC2D5F">
      <w:pPr>
        <w:rPr>
          <w:ins w:id="2670" w:author="Author"/>
          <w:del w:id="2671" w:author="Author"/>
        </w:rPr>
        <w:pPrChange w:id="2672" w:author="Author">
          <w:pPr>
            <w:pStyle w:val="Appendix1"/>
          </w:pPr>
        </w:pPrChange>
      </w:pPr>
      <w:ins w:id="2673" w:author="Author">
        <w:del w:id="2674" w:author="Author">
          <w:r w:rsidRPr="00EC2D5F" w:rsidDel="000075A5">
            <w:delText xml:space="preserve">  &lt;zeroOrMore&gt;</w:delText>
          </w:r>
        </w:del>
      </w:ins>
    </w:p>
    <w:p w:rsidR="00EC2D5F" w:rsidRPr="00EC2D5F" w:rsidDel="000075A5" w:rsidRDefault="00EC2D5F">
      <w:pPr>
        <w:rPr>
          <w:ins w:id="2675" w:author="Author"/>
          <w:del w:id="2676" w:author="Author"/>
        </w:rPr>
        <w:pPrChange w:id="2677" w:author="Author">
          <w:pPr>
            <w:pStyle w:val="Appendix1"/>
          </w:pPr>
        </w:pPrChange>
      </w:pPr>
      <w:ins w:id="2678" w:author="Author">
        <w:del w:id="2679" w:author="Author">
          <w:r w:rsidRPr="00EC2D5F" w:rsidDel="000075A5">
            <w:delText xml:space="preserve">    &lt;choice&gt;</w:delText>
          </w:r>
        </w:del>
      </w:ins>
    </w:p>
    <w:p w:rsidR="00EC2D5F" w:rsidRPr="00EC2D5F" w:rsidDel="000075A5" w:rsidRDefault="00EC2D5F">
      <w:pPr>
        <w:rPr>
          <w:ins w:id="2680" w:author="Author"/>
          <w:del w:id="2681" w:author="Author"/>
        </w:rPr>
        <w:pPrChange w:id="2682" w:author="Author">
          <w:pPr>
            <w:pStyle w:val="Appendix1"/>
          </w:pPr>
        </w:pPrChange>
      </w:pPr>
      <w:ins w:id="2683" w:author="Author">
        <w:del w:id="2684" w:author="Author">
          <w:r w:rsidRPr="00EC2D5F" w:rsidDel="000075A5">
            <w:delText xml:space="preserve">      &lt;ref name="dimset"/&gt;</w:delText>
          </w:r>
        </w:del>
      </w:ins>
    </w:p>
    <w:p w:rsidR="00EC2D5F" w:rsidRPr="00EC2D5F" w:rsidDel="000075A5" w:rsidRDefault="00EC2D5F">
      <w:pPr>
        <w:rPr>
          <w:ins w:id="2685" w:author="Author"/>
          <w:del w:id="2686" w:author="Author"/>
        </w:rPr>
        <w:pPrChange w:id="2687" w:author="Author">
          <w:pPr>
            <w:pStyle w:val="Appendix1"/>
          </w:pPr>
        </w:pPrChange>
      </w:pPr>
      <w:ins w:id="2688" w:author="Author">
        <w:del w:id="2689" w:author="Author">
          <w:r w:rsidRPr="00EC2D5F" w:rsidDel="000075A5">
            <w:delText xml:space="preserve">      &lt;ref name="mapvars"/&gt;</w:delText>
          </w:r>
        </w:del>
      </w:ins>
    </w:p>
    <w:p w:rsidR="00EC2D5F" w:rsidRPr="00EC2D5F" w:rsidDel="000075A5" w:rsidRDefault="00EC2D5F">
      <w:pPr>
        <w:rPr>
          <w:ins w:id="2690" w:author="Author"/>
          <w:del w:id="2691" w:author="Author"/>
        </w:rPr>
        <w:pPrChange w:id="2692" w:author="Author">
          <w:pPr>
            <w:pStyle w:val="Appendix1"/>
          </w:pPr>
        </w:pPrChange>
      </w:pPr>
      <w:ins w:id="2693" w:author="Author">
        <w:del w:id="2694" w:author="Author">
          <w:r w:rsidRPr="00EC2D5F" w:rsidDel="000075A5">
            <w:delText xml:space="preserve">      &lt;ref name="metadata"/&gt;</w:delText>
          </w:r>
        </w:del>
      </w:ins>
    </w:p>
    <w:p w:rsidR="00EC2D5F" w:rsidRPr="00EC2D5F" w:rsidDel="000075A5" w:rsidRDefault="00EC2D5F">
      <w:pPr>
        <w:rPr>
          <w:ins w:id="2695" w:author="Author"/>
          <w:del w:id="2696" w:author="Author"/>
        </w:rPr>
        <w:pPrChange w:id="2697" w:author="Author">
          <w:pPr>
            <w:pStyle w:val="Appendix1"/>
          </w:pPr>
        </w:pPrChange>
      </w:pPr>
      <w:ins w:id="2698" w:author="Author">
        <w:del w:id="2699" w:author="Author">
          <w:r w:rsidRPr="00EC2D5F" w:rsidDel="000075A5">
            <w:delText xml:space="preserve">    &lt;/choice&gt;</w:delText>
          </w:r>
        </w:del>
      </w:ins>
    </w:p>
    <w:p w:rsidR="00EC2D5F" w:rsidRPr="00EC2D5F" w:rsidDel="000075A5" w:rsidRDefault="00EC2D5F">
      <w:pPr>
        <w:rPr>
          <w:ins w:id="2700" w:author="Author"/>
          <w:del w:id="2701" w:author="Author"/>
        </w:rPr>
        <w:pPrChange w:id="2702" w:author="Author">
          <w:pPr>
            <w:pStyle w:val="Appendix1"/>
          </w:pPr>
        </w:pPrChange>
      </w:pPr>
      <w:ins w:id="2703" w:author="Author">
        <w:del w:id="2704" w:author="Author">
          <w:r w:rsidRPr="00EC2D5F" w:rsidDel="000075A5">
            <w:delText xml:space="preserve">  &lt;/zeroOrMore&gt;</w:delText>
          </w:r>
        </w:del>
      </w:ins>
    </w:p>
    <w:p w:rsidR="00EC2D5F" w:rsidRPr="00EC2D5F" w:rsidDel="000075A5" w:rsidRDefault="00EC2D5F">
      <w:pPr>
        <w:rPr>
          <w:ins w:id="2705" w:author="Author"/>
          <w:del w:id="2706" w:author="Author"/>
        </w:rPr>
        <w:pPrChange w:id="2707" w:author="Author">
          <w:pPr>
            <w:pStyle w:val="Appendix1"/>
          </w:pPr>
        </w:pPrChange>
      </w:pPr>
      <w:ins w:id="2708" w:author="Author">
        <w:del w:id="2709" w:author="Author">
          <w:r w:rsidRPr="00EC2D5F" w:rsidDel="000075A5">
            <w:delText>&lt;/define&gt;</w:delText>
          </w:r>
        </w:del>
      </w:ins>
    </w:p>
    <w:p w:rsidR="00EC2D5F" w:rsidRPr="00EC2D5F" w:rsidDel="000075A5" w:rsidRDefault="00EC2D5F">
      <w:pPr>
        <w:rPr>
          <w:ins w:id="2710" w:author="Author"/>
          <w:del w:id="2711" w:author="Author"/>
        </w:rPr>
        <w:pPrChange w:id="2712" w:author="Author">
          <w:pPr>
            <w:pStyle w:val="Appendix1"/>
          </w:pPr>
        </w:pPrChange>
      </w:pPr>
    </w:p>
    <w:p w:rsidR="00EC2D5F" w:rsidRPr="00EC2D5F" w:rsidDel="000075A5" w:rsidRDefault="00EC2D5F">
      <w:pPr>
        <w:rPr>
          <w:ins w:id="2713" w:author="Author"/>
          <w:del w:id="2714" w:author="Author"/>
        </w:rPr>
        <w:pPrChange w:id="2715" w:author="Author">
          <w:pPr>
            <w:pStyle w:val="Appendix1"/>
          </w:pPr>
        </w:pPrChange>
      </w:pPr>
      <w:ins w:id="2716" w:author="Author">
        <w:del w:id="2717" w:author="Author">
          <w:r w:rsidRPr="00EC2D5F" w:rsidDel="000075A5">
            <w:delText>&lt;define name="mapvars"&gt;</w:delText>
          </w:r>
        </w:del>
      </w:ins>
    </w:p>
    <w:p w:rsidR="00EC2D5F" w:rsidRPr="00EC2D5F" w:rsidDel="000075A5" w:rsidRDefault="00EC2D5F">
      <w:pPr>
        <w:rPr>
          <w:ins w:id="2718" w:author="Author"/>
          <w:del w:id="2719" w:author="Author"/>
        </w:rPr>
        <w:pPrChange w:id="2720" w:author="Author">
          <w:pPr>
            <w:pStyle w:val="Appendix1"/>
          </w:pPr>
        </w:pPrChange>
      </w:pPr>
      <w:ins w:id="2721" w:author="Author">
        <w:del w:id="2722" w:author="Author">
          <w:r w:rsidRPr="00EC2D5F" w:rsidDel="000075A5">
            <w:delText xml:space="preserve">  &lt;zeroOrMore&gt;</w:delText>
          </w:r>
        </w:del>
      </w:ins>
    </w:p>
    <w:p w:rsidR="00EC2D5F" w:rsidRPr="00EC2D5F" w:rsidDel="000075A5" w:rsidRDefault="00EC2D5F">
      <w:pPr>
        <w:rPr>
          <w:ins w:id="2723" w:author="Author"/>
          <w:del w:id="2724" w:author="Author"/>
        </w:rPr>
        <w:pPrChange w:id="2725" w:author="Author">
          <w:pPr>
            <w:pStyle w:val="Appendix1"/>
          </w:pPr>
        </w:pPrChange>
      </w:pPr>
      <w:ins w:id="2726" w:author="Author">
        <w:del w:id="2727" w:author="Author">
          <w:r w:rsidRPr="00EC2D5F" w:rsidDel="000075A5">
            <w:delText xml:space="preserve">    &lt;ref name="mapref"/&gt;</w:delText>
          </w:r>
        </w:del>
      </w:ins>
    </w:p>
    <w:p w:rsidR="00EC2D5F" w:rsidRPr="00EC2D5F" w:rsidDel="000075A5" w:rsidRDefault="00EC2D5F">
      <w:pPr>
        <w:rPr>
          <w:ins w:id="2728" w:author="Author"/>
          <w:del w:id="2729" w:author="Author"/>
        </w:rPr>
        <w:pPrChange w:id="2730" w:author="Author">
          <w:pPr>
            <w:pStyle w:val="Appendix1"/>
          </w:pPr>
        </w:pPrChange>
      </w:pPr>
      <w:ins w:id="2731" w:author="Author">
        <w:del w:id="2732" w:author="Author">
          <w:r w:rsidRPr="00EC2D5F" w:rsidDel="000075A5">
            <w:delText xml:space="preserve">  &lt;/zeroOrMore&gt;</w:delText>
          </w:r>
        </w:del>
      </w:ins>
    </w:p>
    <w:p w:rsidR="00EC2D5F" w:rsidRPr="00EC2D5F" w:rsidDel="000075A5" w:rsidRDefault="00EC2D5F">
      <w:pPr>
        <w:rPr>
          <w:ins w:id="2733" w:author="Author"/>
          <w:del w:id="2734" w:author="Author"/>
        </w:rPr>
        <w:pPrChange w:id="2735" w:author="Author">
          <w:pPr>
            <w:pStyle w:val="Appendix1"/>
          </w:pPr>
        </w:pPrChange>
      </w:pPr>
      <w:ins w:id="2736" w:author="Author">
        <w:del w:id="2737" w:author="Author">
          <w:r w:rsidRPr="00EC2D5F" w:rsidDel="000075A5">
            <w:delText>&lt;/define&gt;</w:delText>
          </w:r>
        </w:del>
      </w:ins>
    </w:p>
    <w:p w:rsidR="00EC2D5F" w:rsidRPr="00EC2D5F" w:rsidDel="000075A5" w:rsidRDefault="00EC2D5F">
      <w:pPr>
        <w:rPr>
          <w:ins w:id="2738" w:author="Author"/>
          <w:del w:id="2739" w:author="Author"/>
        </w:rPr>
        <w:pPrChange w:id="2740" w:author="Author">
          <w:pPr>
            <w:pStyle w:val="Appendix1"/>
          </w:pPr>
        </w:pPrChange>
      </w:pPr>
      <w:ins w:id="2741" w:author="Author">
        <w:del w:id="2742" w:author="Author">
          <w:r w:rsidRPr="00EC2D5F" w:rsidDel="000075A5">
            <w:delText>&lt;define name="mapref"&gt;</w:delText>
          </w:r>
        </w:del>
      </w:ins>
    </w:p>
    <w:p w:rsidR="00EC2D5F" w:rsidRPr="00EC2D5F" w:rsidDel="000075A5" w:rsidRDefault="00EC2D5F">
      <w:pPr>
        <w:rPr>
          <w:ins w:id="2743" w:author="Author"/>
          <w:del w:id="2744" w:author="Author"/>
        </w:rPr>
        <w:pPrChange w:id="2745" w:author="Author">
          <w:pPr>
            <w:pStyle w:val="Appendix1"/>
          </w:pPr>
        </w:pPrChange>
      </w:pPr>
      <w:ins w:id="2746" w:author="Author">
        <w:del w:id="2747" w:author="Author">
          <w:r w:rsidRPr="00EC2D5F" w:rsidDel="000075A5">
            <w:delText xml:space="preserve">  &lt;element name="Map"&gt;</w:delText>
          </w:r>
        </w:del>
      </w:ins>
    </w:p>
    <w:p w:rsidR="00EC2D5F" w:rsidRPr="00EC2D5F" w:rsidDel="000075A5" w:rsidRDefault="00EC2D5F">
      <w:pPr>
        <w:rPr>
          <w:ins w:id="2748" w:author="Author"/>
          <w:del w:id="2749" w:author="Author"/>
        </w:rPr>
        <w:pPrChange w:id="2750" w:author="Author">
          <w:pPr>
            <w:pStyle w:val="Appendix1"/>
          </w:pPr>
        </w:pPrChange>
      </w:pPr>
      <w:ins w:id="2751" w:author="Author">
        <w:del w:id="2752" w:author="Author">
          <w:r w:rsidRPr="00EC2D5F" w:rsidDel="000075A5">
            <w:delText xml:space="preserve">    &lt;attribute name="name"&gt;&lt;data type="dap4_fqn"/&gt;&lt;/attribute&gt;</w:delText>
          </w:r>
        </w:del>
      </w:ins>
    </w:p>
    <w:p w:rsidR="00EC2D5F" w:rsidRPr="00EC2D5F" w:rsidDel="000075A5" w:rsidRDefault="00EC2D5F">
      <w:pPr>
        <w:rPr>
          <w:ins w:id="2753" w:author="Author"/>
          <w:del w:id="2754" w:author="Author"/>
        </w:rPr>
        <w:pPrChange w:id="2755" w:author="Author">
          <w:pPr>
            <w:pStyle w:val="Appendix1"/>
          </w:pPr>
        </w:pPrChange>
      </w:pPr>
      <w:ins w:id="2756" w:author="Author">
        <w:del w:id="2757" w:author="Author">
          <w:r w:rsidRPr="00EC2D5F" w:rsidDel="000075A5">
            <w:delText xml:space="preserve">  &lt;/element&gt;</w:delText>
          </w:r>
        </w:del>
      </w:ins>
    </w:p>
    <w:p w:rsidR="00EC2D5F" w:rsidRPr="00EC2D5F" w:rsidDel="000075A5" w:rsidRDefault="00EC2D5F">
      <w:pPr>
        <w:rPr>
          <w:ins w:id="2758" w:author="Author"/>
          <w:del w:id="2759" w:author="Author"/>
        </w:rPr>
        <w:pPrChange w:id="2760" w:author="Author">
          <w:pPr>
            <w:pStyle w:val="Appendix1"/>
          </w:pPr>
        </w:pPrChange>
      </w:pPr>
      <w:ins w:id="2761" w:author="Author">
        <w:del w:id="2762" w:author="Author">
          <w:r w:rsidRPr="00EC2D5F" w:rsidDel="000075A5">
            <w:delText>&lt;/define&gt;</w:delText>
          </w:r>
        </w:del>
      </w:ins>
    </w:p>
    <w:p w:rsidR="00EC2D5F" w:rsidRPr="00EC2D5F" w:rsidDel="000075A5" w:rsidRDefault="00EC2D5F">
      <w:pPr>
        <w:rPr>
          <w:ins w:id="2763" w:author="Author"/>
          <w:del w:id="2764" w:author="Author"/>
        </w:rPr>
        <w:pPrChange w:id="2765" w:author="Author">
          <w:pPr>
            <w:pStyle w:val="Appendix1"/>
          </w:pPr>
        </w:pPrChange>
      </w:pPr>
    </w:p>
    <w:p w:rsidR="00EC2D5F" w:rsidRPr="00EC2D5F" w:rsidDel="000075A5" w:rsidRDefault="00EC2D5F">
      <w:pPr>
        <w:rPr>
          <w:ins w:id="2766" w:author="Author"/>
          <w:del w:id="2767" w:author="Author"/>
        </w:rPr>
        <w:pPrChange w:id="2768" w:author="Author">
          <w:pPr>
            <w:pStyle w:val="Appendix1"/>
          </w:pPr>
        </w:pPrChange>
      </w:pPr>
      <w:ins w:id="2769" w:author="Author">
        <w:del w:id="2770" w:author="Author">
          <w:r w:rsidRPr="00EC2D5F" w:rsidDel="000075A5">
            <w:delText>&lt;define name="structurevariable"&gt;</w:delText>
          </w:r>
        </w:del>
      </w:ins>
    </w:p>
    <w:p w:rsidR="00EC2D5F" w:rsidRPr="00EC2D5F" w:rsidDel="000075A5" w:rsidRDefault="00EC2D5F">
      <w:pPr>
        <w:rPr>
          <w:ins w:id="2771" w:author="Author"/>
          <w:del w:id="2772" w:author="Author"/>
        </w:rPr>
        <w:pPrChange w:id="2773" w:author="Author">
          <w:pPr>
            <w:pStyle w:val="Appendix1"/>
          </w:pPr>
        </w:pPrChange>
      </w:pPr>
      <w:ins w:id="2774" w:author="Author">
        <w:del w:id="2775" w:author="Author">
          <w:r w:rsidRPr="00EC2D5F" w:rsidDel="000075A5">
            <w:delText xml:space="preserve">  &lt;element name="Structure"&gt;</w:delText>
          </w:r>
        </w:del>
      </w:ins>
    </w:p>
    <w:p w:rsidR="00EC2D5F" w:rsidRPr="00EC2D5F" w:rsidDel="000075A5" w:rsidRDefault="00EC2D5F">
      <w:pPr>
        <w:rPr>
          <w:ins w:id="2776" w:author="Author"/>
          <w:del w:id="2777" w:author="Author"/>
        </w:rPr>
        <w:pPrChange w:id="2778" w:author="Author">
          <w:pPr>
            <w:pStyle w:val="Appendix1"/>
          </w:pPr>
        </w:pPrChange>
      </w:pPr>
      <w:ins w:id="2779" w:author="Author">
        <w:del w:id="2780" w:author="Author">
          <w:r w:rsidRPr="00EC2D5F" w:rsidDel="000075A5">
            <w:delText xml:space="preserve">    &lt;attribute name="name"&gt;&lt;data type="dap4_id"/&gt;&lt;/attribute&gt;</w:delText>
          </w:r>
        </w:del>
      </w:ins>
    </w:p>
    <w:p w:rsidR="00EC2D5F" w:rsidRPr="00EC2D5F" w:rsidDel="000075A5" w:rsidRDefault="00EC2D5F">
      <w:pPr>
        <w:rPr>
          <w:ins w:id="2781" w:author="Author"/>
          <w:del w:id="2782" w:author="Author"/>
        </w:rPr>
        <w:pPrChange w:id="2783" w:author="Author">
          <w:pPr>
            <w:pStyle w:val="Appendix1"/>
          </w:pPr>
        </w:pPrChange>
      </w:pPr>
      <w:ins w:id="2784" w:author="Author">
        <w:del w:id="2785" w:author="Author">
          <w:r w:rsidRPr="00EC2D5F" w:rsidDel="000075A5">
            <w:delText xml:space="preserve">    &lt;zeroOrMore&gt;</w:delText>
          </w:r>
        </w:del>
      </w:ins>
    </w:p>
    <w:p w:rsidR="00EC2D5F" w:rsidRPr="00EC2D5F" w:rsidDel="000075A5" w:rsidRDefault="00EC2D5F">
      <w:pPr>
        <w:rPr>
          <w:ins w:id="2786" w:author="Author"/>
          <w:del w:id="2787" w:author="Author"/>
        </w:rPr>
        <w:pPrChange w:id="2788" w:author="Author">
          <w:pPr>
            <w:pStyle w:val="Appendix1"/>
          </w:pPr>
        </w:pPrChange>
      </w:pPr>
      <w:ins w:id="2789" w:author="Author">
        <w:del w:id="2790" w:author="Author">
          <w:r w:rsidRPr="00EC2D5F" w:rsidDel="000075A5">
            <w:delText xml:space="preserve">      &lt;choice&gt;</w:delText>
          </w:r>
        </w:del>
      </w:ins>
    </w:p>
    <w:p w:rsidR="00EC2D5F" w:rsidRPr="00EC2D5F" w:rsidDel="000075A5" w:rsidRDefault="00EC2D5F">
      <w:pPr>
        <w:rPr>
          <w:ins w:id="2791" w:author="Author"/>
          <w:del w:id="2792" w:author="Author"/>
        </w:rPr>
        <w:pPrChange w:id="2793" w:author="Author">
          <w:pPr>
            <w:pStyle w:val="Appendix1"/>
          </w:pPr>
        </w:pPrChange>
      </w:pPr>
      <w:ins w:id="2794" w:author="Author">
        <w:del w:id="2795" w:author="Author">
          <w:r w:rsidRPr="00EC2D5F" w:rsidDel="000075A5">
            <w:delText xml:space="preserve">        &lt;ref name="dimset"/&gt;</w:delText>
          </w:r>
        </w:del>
      </w:ins>
    </w:p>
    <w:p w:rsidR="00EC2D5F" w:rsidRPr="00EC2D5F" w:rsidDel="000075A5" w:rsidRDefault="00EC2D5F">
      <w:pPr>
        <w:rPr>
          <w:ins w:id="2796" w:author="Author"/>
          <w:del w:id="2797" w:author="Author"/>
        </w:rPr>
        <w:pPrChange w:id="2798" w:author="Author">
          <w:pPr>
            <w:pStyle w:val="Appendix1"/>
          </w:pPr>
        </w:pPrChange>
      </w:pPr>
      <w:ins w:id="2799" w:author="Author">
        <w:del w:id="2800" w:author="Author">
          <w:r w:rsidRPr="00EC2D5F" w:rsidDel="000075A5">
            <w:delText xml:space="preserve">        &lt;ref name="variable"/&gt;</w:delText>
          </w:r>
        </w:del>
      </w:ins>
    </w:p>
    <w:p w:rsidR="00EC2D5F" w:rsidRPr="00EC2D5F" w:rsidDel="000075A5" w:rsidRDefault="00EC2D5F">
      <w:pPr>
        <w:rPr>
          <w:ins w:id="2801" w:author="Author"/>
          <w:del w:id="2802" w:author="Author"/>
        </w:rPr>
        <w:pPrChange w:id="2803" w:author="Author">
          <w:pPr>
            <w:pStyle w:val="Appendix1"/>
          </w:pPr>
        </w:pPrChange>
      </w:pPr>
      <w:ins w:id="2804" w:author="Author">
        <w:del w:id="2805" w:author="Author">
          <w:r w:rsidRPr="00EC2D5F" w:rsidDel="000075A5">
            <w:delText xml:space="preserve">        &lt;ref name="metadata"/&gt;</w:delText>
          </w:r>
        </w:del>
      </w:ins>
    </w:p>
    <w:p w:rsidR="00EC2D5F" w:rsidRPr="00EC2D5F" w:rsidDel="000075A5" w:rsidRDefault="00EC2D5F">
      <w:pPr>
        <w:rPr>
          <w:ins w:id="2806" w:author="Author"/>
          <w:del w:id="2807" w:author="Author"/>
        </w:rPr>
        <w:pPrChange w:id="2808" w:author="Author">
          <w:pPr>
            <w:pStyle w:val="Appendix1"/>
          </w:pPr>
        </w:pPrChange>
      </w:pPr>
      <w:ins w:id="2809" w:author="Author">
        <w:del w:id="2810" w:author="Author">
          <w:r w:rsidRPr="00EC2D5F" w:rsidDel="000075A5">
            <w:delText xml:space="preserve">      &lt;/choice&gt;</w:delText>
          </w:r>
        </w:del>
      </w:ins>
    </w:p>
    <w:p w:rsidR="00EC2D5F" w:rsidRPr="00EC2D5F" w:rsidDel="000075A5" w:rsidRDefault="00EC2D5F">
      <w:pPr>
        <w:rPr>
          <w:ins w:id="2811" w:author="Author"/>
          <w:del w:id="2812" w:author="Author"/>
        </w:rPr>
        <w:pPrChange w:id="2813" w:author="Author">
          <w:pPr>
            <w:pStyle w:val="Appendix1"/>
          </w:pPr>
        </w:pPrChange>
      </w:pPr>
      <w:ins w:id="2814" w:author="Author">
        <w:del w:id="2815" w:author="Author">
          <w:r w:rsidRPr="00EC2D5F" w:rsidDel="000075A5">
            <w:delText xml:space="preserve">    &lt;/zeroOrMore&gt;</w:delText>
          </w:r>
        </w:del>
      </w:ins>
    </w:p>
    <w:p w:rsidR="00EC2D5F" w:rsidRPr="00EC2D5F" w:rsidDel="000075A5" w:rsidRDefault="00EC2D5F">
      <w:pPr>
        <w:rPr>
          <w:ins w:id="2816" w:author="Author"/>
          <w:del w:id="2817" w:author="Author"/>
        </w:rPr>
        <w:pPrChange w:id="2818" w:author="Author">
          <w:pPr>
            <w:pStyle w:val="Appendix1"/>
          </w:pPr>
        </w:pPrChange>
      </w:pPr>
      <w:ins w:id="2819" w:author="Author">
        <w:del w:id="2820" w:author="Author">
          <w:r w:rsidRPr="00EC2D5F" w:rsidDel="000075A5">
            <w:delText xml:space="preserve">  &lt;/element&gt;</w:delText>
          </w:r>
        </w:del>
      </w:ins>
    </w:p>
    <w:p w:rsidR="00EC2D5F" w:rsidRPr="00EC2D5F" w:rsidDel="000075A5" w:rsidRDefault="00EC2D5F">
      <w:pPr>
        <w:rPr>
          <w:ins w:id="2821" w:author="Author"/>
          <w:del w:id="2822" w:author="Author"/>
        </w:rPr>
        <w:pPrChange w:id="2823" w:author="Author">
          <w:pPr>
            <w:pStyle w:val="Appendix1"/>
          </w:pPr>
        </w:pPrChange>
      </w:pPr>
      <w:ins w:id="2824" w:author="Author">
        <w:del w:id="2825" w:author="Author">
          <w:r w:rsidRPr="00EC2D5F" w:rsidDel="000075A5">
            <w:delText>&lt;/define&gt;</w:delText>
          </w:r>
        </w:del>
      </w:ins>
    </w:p>
    <w:p w:rsidR="00EC2D5F" w:rsidRPr="00EC2D5F" w:rsidDel="000075A5" w:rsidRDefault="00EC2D5F">
      <w:pPr>
        <w:rPr>
          <w:ins w:id="2826" w:author="Author"/>
          <w:del w:id="2827" w:author="Author"/>
        </w:rPr>
        <w:pPrChange w:id="2828" w:author="Author">
          <w:pPr>
            <w:pStyle w:val="Appendix1"/>
          </w:pPr>
        </w:pPrChange>
      </w:pPr>
    </w:p>
    <w:p w:rsidR="00EC2D5F" w:rsidRPr="00EC2D5F" w:rsidDel="000075A5" w:rsidRDefault="00EC2D5F">
      <w:pPr>
        <w:rPr>
          <w:ins w:id="2829" w:author="Author"/>
          <w:del w:id="2830" w:author="Author"/>
        </w:rPr>
        <w:pPrChange w:id="2831" w:author="Author">
          <w:pPr>
            <w:pStyle w:val="Appendix1"/>
          </w:pPr>
        </w:pPrChange>
      </w:pPr>
      <w:ins w:id="2832" w:author="Author">
        <w:del w:id="2833" w:author="Author">
          <w:r w:rsidRPr="00EC2D5F" w:rsidDel="000075A5">
            <w:delText>&lt;define name="metadata"&gt;</w:delText>
          </w:r>
        </w:del>
      </w:ins>
    </w:p>
    <w:p w:rsidR="00EC2D5F" w:rsidRPr="00EC2D5F" w:rsidDel="000075A5" w:rsidRDefault="00EC2D5F">
      <w:pPr>
        <w:rPr>
          <w:ins w:id="2834" w:author="Author"/>
          <w:del w:id="2835" w:author="Author"/>
        </w:rPr>
        <w:pPrChange w:id="2836" w:author="Author">
          <w:pPr>
            <w:pStyle w:val="Appendix1"/>
          </w:pPr>
        </w:pPrChange>
      </w:pPr>
      <w:ins w:id="2837" w:author="Author">
        <w:del w:id="2838" w:author="Author">
          <w:r w:rsidRPr="00EC2D5F" w:rsidDel="000075A5">
            <w:delText xml:space="preserve">  &lt;zeroOrMore&gt;</w:delText>
          </w:r>
        </w:del>
      </w:ins>
    </w:p>
    <w:p w:rsidR="00EC2D5F" w:rsidRPr="00EC2D5F" w:rsidDel="000075A5" w:rsidRDefault="00EC2D5F">
      <w:pPr>
        <w:rPr>
          <w:ins w:id="2839" w:author="Author"/>
          <w:del w:id="2840" w:author="Author"/>
        </w:rPr>
        <w:pPrChange w:id="2841" w:author="Author">
          <w:pPr>
            <w:pStyle w:val="Appendix1"/>
          </w:pPr>
        </w:pPrChange>
      </w:pPr>
      <w:ins w:id="2842" w:author="Author">
        <w:del w:id="2843" w:author="Author">
          <w:r w:rsidRPr="00EC2D5F" w:rsidDel="000075A5">
            <w:delText xml:space="preserve">    &lt;choice&gt;</w:delText>
          </w:r>
        </w:del>
      </w:ins>
    </w:p>
    <w:p w:rsidR="00EC2D5F" w:rsidRPr="00EC2D5F" w:rsidDel="000075A5" w:rsidRDefault="00EC2D5F">
      <w:pPr>
        <w:rPr>
          <w:ins w:id="2844" w:author="Author"/>
          <w:del w:id="2845" w:author="Author"/>
        </w:rPr>
        <w:pPrChange w:id="2846" w:author="Author">
          <w:pPr>
            <w:pStyle w:val="Appendix1"/>
          </w:pPr>
        </w:pPrChange>
      </w:pPr>
      <w:ins w:id="2847" w:author="Author">
        <w:del w:id="2848" w:author="Author">
          <w:r w:rsidRPr="00EC2D5F" w:rsidDel="000075A5">
            <w:delText>&lt;!--    &lt;ref name="otherxml"/&gt; --&gt;</w:delText>
          </w:r>
        </w:del>
      </w:ins>
    </w:p>
    <w:p w:rsidR="00EC2D5F" w:rsidRPr="00EC2D5F" w:rsidDel="000075A5" w:rsidRDefault="00EC2D5F">
      <w:pPr>
        <w:rPr>
          <w:ins w:id="2849" w:author="Author"/>
          <w:del w:id="2850" w:author="Author"/>
        </w:rPr>
        <w:pPrChange w:id="2851" w:author="Author">
          <w:pPr>
            <w:pStyle w:val="Appendix1"/>
          </w:pPr>
        </w:pPrChange>
      </w:pPr>
      <w:ins w:id="2852" w:author="Author">
        <w:del w:id="2853" w:author="Author">
          <w:r w:rsidRPr="00EC2D5F" w:rsidDel="000075A5">
            <w:delText xml:space="preserve">    &lt;ref name="attribute"/&gt;</w:delText>
          </w:r>
        </w:del>
      </w:ins>
    </w:p>
    <w:p w:rsidR="00EC2D5F" w:rsidRPr="00EC2D5F" w:rsidDel="000075A5" w:rsidRDefault="00EC2D5F">
      <w:pPr>
        <w:rPr>
          <w:ins w:id="2854" w:author="Author"/>
          <w:del w:id="2855" w:author="Author"/>
        </w:rPr>
        <w:pPrChange w:id="2856" w:author="Author">
          <w:pPr>
            <w:pStyle w:val="Appendix1"/>
          </w:pPr>
        </w:pPrChange>
      </w:pPr>
      <w:ins w:id="2857" w:author="Author">
        <w:del w:id="2858" w:author="Author">
          <w:r w:rsidRPr="00EC2D5F" w:rsidDel="000075A5">
            <w:delText xml:space="preserve">    &lt;/choice&gt;</w:delText>
          </w:r>
        </w:del>
      </w:ins>
    </w:p>
    <w:p w:rsidR="00EC2D5F" w:rsidRPr="00EC2D5F" w:rsidDel="000075A5" w:rsidRDefault="00EC2D5F">
      <w:pPr>
        <w:rPr>
          <w:ins w:id="2859" w:author="Author"/>
          <w:del w:id="2860" w:author="Author"/>
        </w:rPr>
        <w:pPrChange w:id="2861" w:author="Author">
          <w:pPr>
            <w:pStyle w:val="Appendix1"/>
          </w:pPr>
        </w:pPrChange>
      </w:pPr>
      <w:ins w:id="2862" w:author="Author">
        <w:del w:id="2863" w:author="Author">
          <w:r w:rsidRPr="00EC2D5F" w:rsidDel="000075A5">
            <w:delText xml:space="preserve">  &lt;/zeroOrMore&gt;</w:delText>
          </w:r>
        </w:del>
      </w:ins>
    </w:p>
    <w:p w:rsidR="00EC2D5F" w:rsidRPr="00EC2D5F" w:rsidDel="000075A5" w:rsidRDefault="00EC2D5F">
      <w:pPr>
        <w:rPr>
          <w:ins w:id="2864" w:author="Author"/>
          <w:del w:id="2865" w:author="Author"/>
        </w:rPr>
        <w:pPrChange w:id="2866" w:author="Author">
          <w:pPr>
            <w:pStyle w:val="Appendix1"/>
          </w:pPr>
        </w:pPrChange>
      </w:pPr>
      <w:ins w:id="2867" w:author="Author">
        <w:del w:id="2868" w:author="Author">
          <w:r w:rsidRPr="00EC2D5F" w:rsidDel="000075A5">
            <w:delText>&lt;/define&gt;</w:delText>
          </w:r>
        </w:del>
      </w:ins>
    </w:p>
    <w:p w:rsidR="00EC2D5F" w:rsidRPr="00EC2D5F" w:rsidDel="000075A5" w:rsidRDefault="00EC2D5F">
      <w:pPr>
        <w:rPr>
          <w:ins w:id="2869" w:author="Author"/>
          <w:del w:id="2870" w:author="Author"/>
        </w:rPr>
        <w:pPrChange w:id="2871" w:author="Author">
          <w:pPr>
            <w:pStyle w:val="Appendix1"/>
          </w:pPr>
        </w:pPrChange>
      </w:pPr>
    </w:p>
    <w:p w:rsidR="00EC2D5F" w:rsidRPr="00EC2D5F" w:rsidDel="000075A5" w:rsidRDefault="00EC2D5F">
      <w:pPr>
        <w:rPr>
          <w:ins w:id="2872" w:author="Author"/>
          <w:del w:id="2873" w:author="Author"/>
        </w:rPr>
        <w:pPrChange w:id="2874" w:author="Author">
          <w:pPr>
            <w:pStyle w:val="Appendix1"/>
          </w:pPr>
        </w:pPrChange>
      </w:pPr>
      <w:ins w:id="2875" w:author="Author">
        <w:del w:id="2876" w:author="Author">
          <w:r w:rsidRPr="00EC2D5F" w:rsidDel="000075A5">
            <w:delText>&lt;define name="attribute"&gt;</w:delText>
          </w:r>
        </w:del>
      </w:ins>
    </w:p>
    <w:p w:rsidR="00EC2D5F" w:rsidRPr="00EC2D5F" w:rsidDel="000075A5" w:rsidRDefault="00EC2D5F">
      <w:pPr>
        <w:rPr>
          <w:ins w:id="2877" w:author="Author"/>
          <w:del w:id="2878" w:author="Author"/>
        </w:rPr>
        <w:pPrChange w:id="2879" w:author="Author">
          <w:pPr>
            <w:pStyle w:val="Appendix1"/>
          </w:pPr>
        </w:pPrChange>
      </w:pPr>
      <w:ins w:id="2880" w:author="Author">
        <w:del w:id="2881" w:author="Author">
          <w:r w:rsidRPr="00EC2D5F" w:rsidDel="000075A5">
            <w:delText xml:space="preserve">  &lt;element name="Attribute"&gt;</w:delText>
          </w:r>
        </w:del>
      </w:ins>
    </w:p>
    <w:p w:rsidR="00EC2D5F" w:rsidRPr="00EC2D5F" w:rsidDel="000075A5" w:rsidRDefault="00EC2D5F">
      <w:pPr>
        <w:rPr>
          <w:ins w:id="2882" w:author="Author"/>
          <w:del w:id="2883" w:author="Author"/>
        </w:rPr>
        <w:pPrChange w:id="2884" w:author="Author">
          <w:pPr>
            <w:pStyle w:val="Appendix1"/>
          </w:pPr>
        </w:pPrChange>
      </w:pPr>
      <w:ins w:id="2885" w:author="Author">
        <w:del w:id="2886" w:author="Author">
          <w:r w:rsidRPr="00EC2D5F" w:rsidDel="000075A5">
            <w:delText xml:space="preserve">      &lt;attribute name="name"&gt;&lt;data type="dap4_id"/&gt;&lt;/attribute&gt;</w:delText>
          </w:r>
        </w:del>
      </w:ins>
    </w:p>
    <w:p w:rsidR="00EC2D5F" w:rsidRPr="00EC2D5F" w:rsidDel="000075A5" w:rsidRDefault="00EC2D5F">
      <w:pPr>
        <w:rPr>
          <w:ins w:id="2887" w:author="Author"/>
          <w:del w:id="2888" w:author="Author"/>
        </w:rPr>
        <w:pPrChange w:id="2889" w:author="Author">
          <w:pPr>
            <w:pStyle w:val="Appendix1"/>
          </w:pPr>
        </w:pPrChange>
      </w:pPr>
      <w:ins w:id="2890" w:author="Author">
        <w:del w:id="2891" w:author="Author">
          <w:r w:rsidRPr="00EC2D5F" w:rsidDel="000075A5">
            <w:delText xml:space="preserve">      &lt;a:documentation&gt;</w:delText>
          </w:r>
        </w:del>
      </w:ins>
    </w:p>
    <w:p w:rsidR="00EC2D5F" w:rsidRPr="00EC2D5F" w:rsidDel="000075A5" w:rsidRDefault="00EC2D5F">
      <w:pPr>
        <w:rPr>
          <w:ins w:id="2892" w:author="Author"/>
          <w:del w:id="2893" w:author="Author"/>
        </w:rPr>
        <w:pPrChange w:id="2894" w:author="Author">
          <w:pPr>
            <w:pStyle w:val="Appendix1"/>
          </w:pPr>
        </w:pPrChange>
      </w:pPr>
      <w:ins w:id="2895" w:author="Author">
        <w:del w:id="2896" w:author="Author">
          <w:r w:rsidRPr="00EC2D5F" w:rsidDel="000075A5">
            <w:delText xml:space="preserve">        Semantic constraint: type must be compatible</w:delText>
          </w:r>
        </w:del>
      </w:ins>
    </w:p>
    <w:p w:rsidR="00EC2D5F" w:rsidRPr="00EC2D5F" w:rsidDel="000075A5" w:rsidRDefault="00EC2D5F">
      <w:pPr>
        <w:rPr>
          <w:ins w:id="2897" w:author="Author"/>
          <w:del w:id="2898" w:author="Author"/>
        </w:rPr>
        <w:pPrChange w:id="2899" w:author="Author">
          <w:pPr>
            <w:pStyle w:val="Appendix1"/>
          </w:pPr>
        </w:pPrChange>
      </w:pPr>
      <w:ins w:id="2900" w:author="Author">
        <w:del w:id="2901" w:author="Author">
          <w:r w:rsidRPr="00EC2D5F" w:rsidDel="000075A5">
            <w:delText xml:space="preserve">        with the set of attribute values</w:delText>
          </w:r>
        </w:del>
      </w:ins>
    </w:p>
    <w:p w:rsidR="00EC2D5F" w:rsidRPr="00EC2D5F" w:rsidDel="000075A5" w:rsidRDefault="00EC2D5F">
      <w:pPr>
        <w:rPr>
          <w:ins w:id="2902" w:author="Author"/>
          <w:del w:id="2903" w:author="Author"/>
        </w:rPr>
        <w:pPrChange w:id="2904" w:author="Author">
          <w:pPr>
            <w:pStyle w:val="Appendix1"/>
          </w:pPr>
        </w:pPrChange>
      </w:pPr>
      <w:ins w:id="2905" w:author="Author">
        <w:del w:id="2906" w:author="Author">
          <w:r w:rsidRPr="00EC2D5F" w:rsidDel="000075A5">
            <w:delText xml:space="preserve">      &lt;/a:documentation&gt;</w:delText>
          </w:r>
        </w:del>
      </w:ins>
    </w:p>
    <w:p w:rsidR="00EC2D5F" w:rsidRPr="00EC2D5F" w:rsidDel="000075A5" w:rsidRDefault="00EC2D5F">
      <w:pPr>
        <w:rPr>
          <w:ins w:id="2907" w:author="Author"/>
          <w:del w:id="2908" w:author="Author"/>
        </w:rPr>
        <w:pPrChange w:id="2909" w:author="Author">
          <w:pPr>
            <w:pStyle w:val="Appendix1"/>
          </w:pPr>
        </w:pPrChange>
      </w:pPr>
      <w:ins w:id="2910" w:author="Author">
        <w:del w:id="2911" w:author="Author">
          <w:r w:rsidRPr="00EC2D5F" w:rsidDel="000075A5">
            <w:delText xml:space="preserve">      &lt;attribute name="type"&gt;</w:delText>
          </w:r>
        </w:del>
      </w:ins>
    </w:p>
    <w:p w:rsidR="00EC2D5F" w:rsidRPr="00EC2D5F" w:rsidDel="000075A5" w:rsidRDefault="00EC2D5F">
      <w:pPr>
        <w:rPr>
          <w:ins w:id="2912" w:author="Author"/>
          <w:del w:id="2913" w:author="Author"/>
        </w:rPr>
        <w:pPrChange w:id="2914" w:author="Author">
          <w:pPr>
            <w:pStyle w:val="Appendix1"/>
          </w:pPr>
        </w:pPrChange>
      </w:pPr>
      <w:ins w:id="2915" w:author="Author">
        <w:del w:id="2916" w:author="Author">
          <w:r w:rsidRPr="00EC2D5F" w:rsidDel="000075A5">
            <w:delText xml:space="preserve">        &lt;choice&gt;</w:delText>
          </w:r>
        </w:del>
      </w:ins>
    </w:p>
    <w:p w:rsidR="00EC2D5F" w:rsidRPr="00EC2D5F" w:rsidDel="000075A5" w:rsidRDefault="00EC2D5F">
      <w:pPr>
        <w:rPr>
          <w:ins w:id="2917" w:author="Author"/>
          <w:del w:id="2918" w:author="Author"/>
        </w:rPr>
        <w:pPrChange w:id="2919" w:author="Author">
          <w:pPr>
            <w:pStyle w:val="Appendix1"/>
          </w:pPr>
        </w:pPrChange>
      </w:pPr>
      <w:ins w:id="2920" w:author="Author">
        <w:del w:id="2921" w:author="Author">
          <w:r w:rsidRPr="00EC2D5F" w:rsidDel="000075A5">
            <w:delText xml:space="preserve">          &lt;value&gt;Char&lt;/value&gt;</w:delText>
          </w:r>
        </w:del>
      </w:ins>
    </w:p>
    <w:p w:rsidR="00EC2D5F" w:rsidRPr="00EC2D5F" w:rsidDel="000075A5" w:rsidRDefault="00EC2D5F">
      <w:pPr>
        <w:rPr>
          <w:ins w:id="2922" w:author="Author"/>
          <w:del w:id="2923" w:author="Author"/>
        </w:rPr>
        <w:pPrChange w:id="2924" w:author="Author">
          <w:pPr>
            <w:pStyle w:val="Appendix1"/>
          </w:pPr>
        </w:pPrChange>
      </w:pPr>
      <w:ins w:id="2925" w:author="Author">
        <w:del w:id="2926" w:author="Author">
          <w:r w:rsidRPr="00EC2D5F" w:rsidDel="000075A5">
            <w:delText xml:space="preserve">          &lt;value&gt;Byte&lt;/value&gt;</w:delText>
          </w:r>
        </w:del>
      </w:ins>
    </w:p>
    <w:p w:rsidR="00EC2D5F" w:rsidRPr="00EC2D5F" w:rsidDel="000075A5" w:rsidRDefault="00EC2D5F">
      <w:pPr>
        <w:rPr>
          <w:ins w:id="2927" w:author="Author"/>
          <w:del w:id="2928" w:author="Author"/>
        </w:rPr>
        <w:pPrChange w:id="2929" w:author="Author">
          <w:pPr>
            <w:pStyle w:val="Appendix1"/>
          </w:pPr>
        </w:pPrChange>
      </w:pPr>
      <w:ins w:id="2930" w:author="Author">
        <w:del w:id="2931" w:author="Author">
          <w:r w:rsidRPr="00EC2D5F" w:rsidDel="000075A5">
            <w:delText xml:space="preserve">          &lt;value&gt;UByte&lt;/value&gt;</w:delText>
          </w:r>
        </w:del>
      </w:ins>
    </w:p>
    <w:p w:rsidR="00EC2D5F" w:rsidRPr="00EC2D5F" w:rsidDel="000075A5" w:rsidRDefault="00EC2D5F">
      <w:pPr>
        <w:rPr>
          <w:ins w:id="2932" w:author="Author"/>
          <w:del w:id="2933" w:author="Author"/>
        </w:rPr>
        <w:pPrChange w:id="2934" w:author="Author">
          <w:pPr>
            <w:pStyle w:val="Appendix1"/>
          </w:pPr>
        </w:pPrChange>
      </w:pPr>
      <w:ins w:id="2935" w:author="Author">
        <w:del w:id="2936" w:author="Author">
          <w:r w:rsidRPr="00EC2D5F" w:rsidDel="000075A5">
            <w:delText xml:space="preserve">          &lt;value&gt;Int8&lt;/value&gt;</w:delText>
          </w:r>
        </w:del>
      </w:ins>
    </w:p>
    <w:p w:rsidR="00EC2D5F" w:rsidRPr="00EC2D5F" w:rsidDel="000075A5" w:rsidRDefault="00EC2D5F">
      <w:pPr>
        <w:rPr>
          <w:ins w:id="2937" w:author="Author"/>
          <w:del w:id="2938" w:author="Author"/>
        </w:rPr>
        <w:pPrChange w:id="2939" w:author="Author">
          <w:pPr>
            <w:pStyle w:val="Appendix1"/>
          </w:pPr>
        </w:pPrChange>
      </w:pPr>
      <w:ins w:id="2940" w:author="Author">
        <w:del w:id="2941" w:author="Author">
          <w:r w:rsidRPr="00EC2D5F" w:rsidDel="000075A5">
            <w:delText xml:space="preserve">          &lt;value&gt;UInt8&lt;/value&gt;</w:delText>
          </w:r>
        </w:del>
      </w:ins>
    </w:p>
    <w:p w:rsidR="00EC2D5F" w:rsidRPr="00EC2D5F" w:rsidDel="000075A5" w:rsidRDefault="00EC2D5F">
      <w:pPr>
        <w:rPr>
          <w:ins w:id="2942" w:author="Author"/>
          <w:del w:id="2943" w:author="Author"/>
        </w:rPr>
        <w:pPrChange w:id="2944" w:author="Author">
          <w:pPr>
            <w:pStyle w:val="Appendix1"/>
          </w:pPr>
        </w:pPrChange>
      </w:pPr>
      <w:ins w:id="2945" w:author="Author">
        <w:del w:id="2946" w:author="Author">
          <w:r w:rsidRPr="00EC2D5F" w:rsidDel="000075A5">
            <w:delText xml:space="preserve">          &lt;value&gt;Int16&lt;/value&gt;</w:delText>
          </w:r>
        </w:del>
      </w:ins>
    </w:p>
    <w:p w:rsidR="00EC2D5F" w:rsidRPr="00EC2D5F" w:rsidDel="000075A5" w:rsidRDefault="00EC2D5F">
      <w:pPr>
        <w:rPr>
          <w:ins w:id="2947" w:author="Author"/>
          <w:del w:id="2948" w:author="Author"/>
        </w:rPr>
        <w:pPrChange w:id="2949" w:author="Author">
          <w:pPr>
            <w:pStyle w:val="Appendix1"/>
          </w:pPr>
        </w:pPrChange>
      </w:pPr>
      <w:ins w:id="2950" w:author="Author">
        <w:del w:id="2951" w:author="Author">
          <w:r w:rsidRPr="00EC2D5F" w:rsidDel="000075A5">
            <w:delText xml:space="preserve">          &lt;value&gt;UInt16&lt;/value&gt;</w:delText>
          </w:r>
        </w:del>
      </w:ins>
    </w:p>
    <w:p w:rsidR="00EC2D5F" w:rsidRPr="00EC2D5F" w:rsidDel="000075A5" w:rsidRDefault="00EC2D5F">
      <w:pPr>
        <w:rPr>
          <w:ins w:id="2952" w:author="Author"/>
          <w:del w:id="2953" w:author="Author"/>
        </w:rPr>
        <w:pPrChange w:id="2954" w:author="Author">
          <w:pPr>
            <w:pStyle w:val="Appendix1"/>
          </w:pPr>
        </w:pPrChange>
      </w:pPr>
      <w:ins w:id="2955" w:author="Author">
        <w:del w:id="2956" w:author="Author">
          <w:r w:rsidRPr="00EC2D5F" w:rsidDel="000075A5">
            <w:delText xml:space="preserve">          &lt;value&gt;Int32&lt;/value&gt;</w:delText>
          </w:r>
        </w:del>
      </w:ins>
    </w:p>
    <w:p w:rsidR="00EC2D5F" w:rsidRPr="00EC2D5F" w:rsidDel="000075A5" w:rsidRDefault="00EC2D5F">
      <w:pPr>
        <w:rPr>
          <w:ins w:id="2957" w:author="Author"/>
          <w:del w:id="2958" w:author="Author"/>
        </w:rPr>
        <w:pPrChange w:id="2959" w:author="Author">
          <w:pPr>
            <w:pStyle w:val="Appendix1"/>
          </w:pPr>
        </w:pPrChange>
      </w:pPr>
      <w:ins w:id="2960" w:author="Author">
        <w:del w:id="2961" w:author="Author">
          <w:r w:rsidRPr="00EC2D5F" w:rsidDel="000075A5">
            <w:delText xml:space="preserve">          &lt;value&gt;UInt32&lt;/value&gt;</w:delText>
          </w:r>
        </w:del>
      </w:ins>
    </w:p>
    <w:p w:rsidR="00EC2D5F" w:rsidRPr="00EC2D5F" w:rsidDel="000075A5" w:rsidRDefault="00EC2D5F">
      <w:pPr>
        <w:rPr>
          <w:ins w:id="2962" w:author="Author"/>
          <w:del w:id="2963" w:author="Author"/>
        </w:rPr>
        <w:pPrChange w:id="2964" w:author="Author">
          <w:pPr>
            <w:pStyle w:val="Appendix1"/>
          </w:pPr>
        </w:pPrChange>
      </w:pPr>
      <w:ins w:id="2965" w:author="Author">
        <w:del w:id="2966" w:author="Author">
          <w:r w:rsidRPr="00EC2D5F" w:rsidDel="000075A5">
            <w:delText xml:space="preserve">          &lt;value&gt;Int64&lt;/value&gt;</w:delText>
          </w:r>
        </w:del>
      </w:ins>
    </w:p>
    <w:p w:rsidR="00EC2D5F" w:rsidRPr="00EC2D5F" w:rsidDel="000075A5" w:rsidRDefault="00EC2D5F">
      <w:pPr>
        <w:rPr>
          <w:ins w:id="2967" w:author="Author"/>
          <w:del w:id="2968" w:author="Author"/>
        </w:rPr>
        <w:pPrChange w:id="2969" w:author="Author">
          <w:pPr>
            <w:pStyle w:val="Appendix1"/>
          </w:pPr>
        </w:pPrChange>
      </w:pPr>
      <w:ins w:id="2970" w:author="Author">
        <w:del w:id="2971" w:author="Author">
          <w:r w:rsidRPr="00EC2D5F" w:rsidDel="000075A5">
            <w:delText xml:space="preserve">          &lt;value&gt;UInt64&lt;/value&gt;</w:delText>
          </w:r>
        </w:del>
      </w:ins>
    </w:p>
    <w:p w:rsidR="00EC2D5F" w:rsidRPr="00EC2D5F" w:rsidDel="000075A5" w:rsidRDefault="00EC2D5F">
      <w:pPr>
        <w:rPr>
          <w:ins w:id="2972" w:author="Author"/>
          <w:del w:id="2973" w:author="Author"/>
        </w:rPr>
        <w:pPrChange w:id="2974" w:author="Author">
          <w:pPr>
            <w:pStyle w:val="Appendix1"/>
          </w:pPr>
        </w:pPrChange>
      </w:pPr>
      <w:ins w:id="2975" w:author="Author">
        <w:del w:id="2976" w:author="Author">
          <w:r w:rsidRPr="00EC2D5F" w:rsidDel="000075A5">
            <w:delText xml:space="preserve">          &lt;value&gt;Float32&lt;/value&gt;</w:delText>
          </w:r>
        </w:del>
      </w:ins>
    </w:p>
    <w:p w:rsidR="00EC2D5F" w:rsidRPr="00EC2D5F" w:rsidDel="000075A5" w:rsidRDefault="00EC2D5F">
      <w:pPr>
        <w:rPr>
          <w:ins w:id="2977" w:author="Author"/>
          <w:del w:id="2978" w:author="Author"/>
        </w:rPr>
        <w:pPrChange w:id="2979" w:author="Author">
          <w:pPr>
            <w:pStyle w:val="Appendix1"/>
          </w:pPr>
        </w:pPrChange>
      </w:pPr>
      <w:ins w:id="2980" w:author="Author">
        <w:del w:id="2981" w:author="Author">
          <w:r w:rsidRPr="00EC2D5F" w:rsidDel="000075A5">
            <w:delText xml:space="preserve">          &lt;value&gt;Float64&lt;/value&gt;</w:delText>
          </w:r>
        </w:del>
      </w:ins>
    </w:p>
    <w:p w:rsidR="00EC2D5F" w:rsidRPr="00EC2D5F" w:rsidDel="000075A5" w:rsidRDefault="00EC2D5F">
      <w:pPr>
        <w:rPr>
          <w:ins w:id="2982" w:author="Author"/>
          <w:del w:id="2983" w:author="Author"/>
        </w:rPr>
        <w:pPrChange w:id="2984" w:author="Author">
          <w:pPr>
            <w:pStyle w:val="Appendix1"/>
          </w:pPr>
        </w:pPrChange>
      </w:pPr>
      <w:ins w:id="2985" w:author="Author">
        <w:del w:id="2986" w:author="Author">
          <w:r w:rsidRPr="00EC2D5F" w:rsidDel="000075A5">
            <w:delText xml:space="preserve">          &lt;value&gt;String&lt;/value&gt;</w:delText>
          </w:r>
        </w:del>
      </w:ins>
    </w:p>
    <w:p w:rsidR="00EC2D5F" w:rsidRPr="00EC2D5F" w:rsidDel="000075A5" w:rsidRDefault="00EC2D5F">
      <w:pPr>
        <w:rPr>
          <w:ins w:id="2987" w:author="Author"/>
          <w:del w:id="2988" w:author="Author"/>
        </w:rPr>
        <w:pPrChange w:id="2989" w:author="Author">
          <w:pPr>
            <w:pStyle w:val="Appendix1"/>
          </w:pPr>
        </w:pPrChange>
      </w:pPr>
      <w:ins w:id="2990" w:author="Author">
        <w:del w:id="2991" w:author="Author">
          <w:r w:rsidRPr="00EC2D5F" w:rsidDel="000075A5">
            <w:delText xml:space="preserve">          &lt;value&gt;Enumeration&lt;/value&gt;</w:delText>
          </w:r>
        </w:del>
      </w:ins>
    </w:p>
    <w:p w:rsidR="00EC2D5F" w:rsidRPr="00EC2D5F" w:rsidDel="000075A5" w:rsidRDefault="00EC2D5F">
      <w:pPr>
        <w:rPr>
          <w:ins w:id="2992" w:author="Author"/>
          <w:del w:id="2993" w:author="Author"/>
        </w:rPr>
        <w:pPrChange w:id="2994" w:author="Author">
          <w:pPr>
            <w:pStyle w:val="Appendix1"/>
          </w:pPr>
        </w:pPrChange>
      </w:pPr>
      <w:ins w:id="2995" w:author="Author">
        <w:del w:id="2996" w:author="Author">
          <w:r w:rsidRPr="00EC2D5F" w:rsidDel="000075A5">
            <w:delText xml:space="preserve">          &lt;value&gt;Opaque&lt;/value&gt;</w:delText>
          </w:r>
        </w:del>
      </w:ins>
    </w:p>
    <w:p w:rsidR="00EC2D5F" w:rsidRPr="00EC2D5F" w:rsidDel="000075A5" w:rsidRDefault="00EC2D5F">
      <w:pPr>
        <w:rPr>
          <w:ins w:id="2997" w:author="Author"/>
          <w:del w:id="2998" w:author="Author"/>
        </w:rPr>
        <w:pPrChange w:id="2999" w:author="Author">
          <w:pPr>
            <w:pStyle w:val="Appendix1"/>
          </w:pPr>
        </w:pPrChange>
      </w:pPr>
      <w:ins w:id="3000" w:author="Author">
        <w:del w:id="3001" w:author="Author">
          <w:r w:rsidRPr="00EC2D5F" w:rsidDel="000075A5">
            <w:delText xml:space="preserve">        &lt;/choice&gt;</w:delText>
          </w:r>
        </w:del>
      </w:ins>
    </w:p>
    <w:p w:rsidR="00EC2D5F" w:rsidRPr="00EC2D5F" w:rsidDel="000075A5" w:rsidRDefault="00EC2D5F">
      <w:pPr>
        <w:rPr>
          <w:ins w:id="3002" w:author="Author"/>
          <w:del w:id="3003" w:author="Author"/>
        </w:rPr>
        <w:pPrChange w:id="3004" w:author="Author">
          <w:pPr>
            <w:pStyle w:val="Appendix1"/>
          </w:pPr>
        </w:pPrChange>
      </w:pPr>
      <w:ins w:id="3005" w:author="Author">
        <w:del w:id="3006" w:author="Author">
          <w:r w:rsidRPr="00EC2D5F" w:rsidDel="000075A5">
            <w:delText xml:space="preserve">      &lt;/attribute&gt;</w:delText>
          </w:r>
        </w:del>
      </w:ins>
    </w:p>
    <w:p w:rsidR="00EC2D5F" w:rsidRPr="00EC2D5F" w:rsidDel="000075A5" w:rsidRDefault="00EC2D5F">
      <w:pPr>
        <w:rPr>
          <w:ins w:id="3007" w:author="Author"/>
          <w:del w:id="3008" w:author="Author"/>
        </w:rPr>
        <w:pPrChange w:id="3009" w:author="Author">
          <w:pPr>
            <w:pStyle w:val="Appendix1"/>
          </w:pPr>
        </w:pPrChange>
      </w:pPr>
      <w:ins w:id="3010" w:author="Author">
        <w:del w:id="3011" w:author="Author">
          <w:r w:rsidRPr="00EC2D5F" w:rsidDel="000075A5">
            <w:delText xml:space="preserve">      &lt;optional&gt;</w:delText>
          </w:r>
        </w:del>
      </w:ins>
    </w:p>
    <w:p w:rsidR="00EC2D5F" w:rsidRPr="00EC2D5F" w:rsidDel="000075A5" w:rsidRDefault="00EC2D5F">
      <w:pPr>
        <w:rPr>
          <w:ins w:id="3012" w:author="Author"/>
          <w:del w:id="3013" w:author="Author"/>
        </w:rPr>
        <w:pPrChange w:id="3014" w:author="Author">
          <w:pPr>
            <w:pStyle w:val="Appendix1"/>
          </w:pPr>
        </w:pPrChange>
      </w:pPr>
      <w:ins w:id="3015" w:author="Author">
        <w:del w:id="3016" w:author="Author">
          <w:r w:rsidRPr="00EC2D5F" w:rsidDel="000075A5">
            <w:delText xml:space="preserve">          &lt;ref name="namespace"/&gt;</w:delText>
          </w:r>
        </w:del>
      </w:ins>
    </w:p>
    <w:p w:rsidR="00EC2D5F" w:rsidRPr="00EC2D5F" w:rsidDel="000075A5" w:rsidRDefault="00EC2D5F">
      <w:pPr>
        <w:rPr>
          <w:ins w:id="3017" w:author="Author"/>
          <w:del w:id="3018" w:author="Author"/>
        </w:rPr>
        <w:pPrChange w:id="3019" w:author="Author">
          <w:pPr>
            <w:pStyle w:val="Appendix1"/>
          </w:pPr>
        </w:pPrChange>
      </w:pPr>
      <w:ins w:id="3020" w:author="Author">
        <w:del w:id="3021" w:author="Author">
          <w:r w:rsidRPr="00EC2D5F" w:rsidDel="000075A5">
            <w:delText xml:space="preserve">      &lt;/optional&gt;</w:delText>
          </w:r>
        </w:del>
      </w:ins>
    </w:p>
    <w:p w:rsidR="00EC2D5F" w:rsidRPr="00EC2D5F" w:rsidDel="000075A5" w:rsidRDefault="00EC2D5F">
      <w:pPr>
        <w:rPr>
          <w:ins w:id="3022" w:author="Author"/>
          <w:del w:id="3023" w:author="Author"/>
        </w:rPr>
        <w:pPrChange w:id="3024" w:author="Author">
          <w:pPr>
            <w:pStyle w:val="Appendix1"/>
          </w:pPr>
        </w:pPrChange>
      </w:pPr>
      <w:ins w:id="3025" w:author="Author">
        <w:del w:id="3026" w:author="Author">
          <w:r w:rsidRPr="00EC2D5F" w:rsidDel="000075A5">
            <w:delText xml:space="preserve">      &lt;zeroOrMore&gt;</w:delText>
          </w:r>
        </w:del>
      </w:ins>
    </w:p>
    <w:p w:rsidR="00EC2D5F" w:rsidRPr="00EC2D5F" w:rsidDel="000075A5" w:rsidRDefault="00EC2D5F">
      <w:pPr>
        <w:rPr>
          <w:ins w:id="3027" w:author="Author"/>
          <w:del w:id="3028" w:author="Author"/>
        </w:rPr>
        <w:pPrChange w:id="3029" w:author="Author">
          <w:pPr>
            <w:pStyle w:val="Appendix1"/>
          </w:pPr>
        </w:pPrChange>
      </w:pPr>
      <w:ins w:id="3030" w:author="Author">
        <w:del w:id="3031" w:author="Author">
          <w:r w:rsidRPr="00EC2D5F" w:rsidDel="000075A5">
            <w:delText xml:space="preserve">          &lt;element name="Value"&gt;</w:delText>
          </w:r>
        </w:del>
      </w:ins>
    </w:p>
    <w:p w:rsidR="00EC2D5F" w:rsidRPr="00EC2D5F" w:rsidDel="000075A5" w:rsidRDefault="00EC2D5F">
      <w:pPr>
        <w:rPr>
          <w:ins w:id="3032" w:author="Author"/>
          <w:del w:id="3033" w:author="Author"/>
        </w:rPr>
        <w:pPrChange w:id="3034" w:author="Author">
          <w:pPr>
            <w:pStyle w:val="Appendix1"/>
          </w:pPr>
        </w:pPrChange>
      </w:pPr>
      <w:ins w:id="3035" w:author="Author">
        <w:del w:id="3036" w:author="Author">
          <w:r w:rsidRPr="00EC2D5F" w:rsidDel="000075A5">
            <w:delText xml:space="preserve">              &lt;attribute name="value"&gt;</w:delText>
          </w:r>
        </w:del>
      </w:ins>
    </w:p>
    <w:p w:rsidR="00EC2D5F" w:rsidRPr="00EC2D5F" w:rsidDel="000075A5" w:rsidRDefault="00EC2D5F">
      <w:pPr>
        <w:rPr>
          <w:ins w:id="3037" w:author="Author"/>
          <w:del w:id="3038" w:author="Author"/>
        </w:rPr>
        <w:pPrChange w:id="3039" w:author="Author">
          <w:pPr>
            <w:pStyle w:val="Appendix1"/>
          </w:pPr>
        </w:pPrChange>
      </w:pPr>
      <w:ins w:id="3040" w:author="Author">
        <w:del w:id="3041" w:author="Author">
          <w:r w:rsidRPr="00EC2D5F" w:rsidDel="000075A5">
            <w:tab/>
          </w:r>
          <w:r w:rsidRPr="00EC2D5F" w:rsidDel="000075A5">
            <w:tab/>
            <w:delText>&lt;choice&gt; &lt;!-- is order important? --&gt;</w:delText>
          </w:r>
        </w:del>
      </w:ins>
    </w:p>
    <w:p w:rsidR="00EC2D5F" w:rsidRPr="00EC2D5F" w:rsidDel="000075A5" w:rsidRDefault="00EC2D5F">
      <w:pPr>
        <w:rPr>
          <w:ins w:id="3042" w:author="Author"/>
          <w:del w:id="3043" w:author="Author"/>
        </w:rPr>
        <w:pPrChange w:id="3044" w:author="Author">
          <w:pPr>
            <w:pStyle w:val="Appendix1"/>
          </w:pPr>
        </w:pPrChange>
      </w:pPr>
      <w:ins w:id="3045" w:author="Author">
        <w:del w:id="3046" w:author="Author">
          <w:r w:rsidRPr="00EC2D5F" w:rsidDel="000075A5">
            <w:tab/>
          </w:r>
          <w:r w:rsidRPr="00EC2D5F" w:rsidDel="000075A5">
            <w:tab/>
            <w:delText xml:space="preserve">    &lt;data type="dap4_integer"/&gt;</w:delText>
          </w:r>
        </w:del>
      </w:ins>
    </w:p>
    <w:p w:rsidR="00EC2D5F" w:rsidRPr="00EC2D5F" w:rsidDel="000075A5" w:rsidRDefault="00EC2D5F">
      <w:pPr>
        <w:rPr>
          <w:ins w:id="3047" w:author="Author"/>
          <w:del w:id="3048" w:author="Author"/>
        </w:rPr>
        <w:pPrChange w:id="3049" w:author="Author">
          <w:pPr>
            <w:pStyle w:val="Appendix1"/>
          </w:pPr>
        </w:pPrChange>
      </w:pPr>
      <w:ins w:id="3050" w:author="Author">
        <w:del w:id="3051" w:author="Author">
          <w:r w:rsidRPr="00EC2D5F" w:rsidDel="000075A5">
            <w:tab/>
          </w:r>
          <w:r w:rsidRPr="00EC2D5F" w:rsidDel="000075A5">
            <w:tab/>
            <w:delText xml:space="preserve">    &lt;data type="dap4_float"/&gt;</w:delText>
          </w:r>
        </w:del>
      </w:ins>
    </w:p>
    <w:p w:rsidR="00EC2D5F" w:rsidRPr="00EC2D5F" w:rsidDel="000075A5" w:rsidRDefault="00EC2D5F">
      <w:pPr>
        <w:rPr>
          <w:ins w:id="3052" w:author="Author"/>
          <w:del w:id="3053" w:author="Author"/>
        </w:rPr>
        <w:pPrChange w:id="3054" w:author="Author">
          <w:pPr>
            <w:pStyle w:val="Appendix1"/>
          </w:pPr>
        </w:pPrChange>
      </w:pPr>
      <w:ins w:id="3055" w:author="Author">
        <w:del w:id="3056" w:author="Author">
          <w:r w:rsidRPr="00EC2D5F" w:rsidDel="000075A5">
            <w:tab/>
          </w:r>
          <w:r w:rsidRPr="00EC2D5F" w:rsidDel="000075A5">
            <w:tab/>
            <w:delText xml:space="preserve">    &lt;data type="dap4_opaque"/&gt;</w:delText>
          </w:r>
        </w:del>
      </w:ins>
    </w:p>
    <w:p w:rsidR="00EC2D5F" w:rsidRPr="00EC2D5F" w:rsidDel="000075A5" w:rsidRDefault="00EC2D5F">
      <w:pPr>
        <w:rPr>
          <w:ins w:id="3057" w:author="Author"/>
          <w:del w:id="3058" w:author="Author"/>
        </w:rPr>
        <w:pPrChange w:id="3059" w:author="Author">
          <w:pPr>
            <w:pStyle w:val="Appendix1"/>
          </w:pPr>
        </w:pPrChange>
      </w:pPr>
      <w:ins w:id="3060" w:author="Author">
        <w:del w:id="3061" w:author="Author">
          <w:r w:rsidRPr="00EC2D5F" w:rsidDel="000075A5">
            <w:tab/>
          </w:r>
          <w:r w:rsidRPr="00EC2D5F" w:rsidDel="000075A5">
            <w:tab/>
            <w:delText xml:space="preserve">    &lt;data type="dap4_fqn"/&gt; &lt;!-- for enum consts --&gt;</w:delText>
          </w:r>
        </w:del>
      </w:ins>
    </w:p>
    <w:p w:rsidR="00EC2D5F" w:rsidRPr="00EC2D5F" w:rsidDel="000075A5" w:rsidRDefault="00EC2D5F">
      <w:pPr>
        <w:rPr>
          <w:ins w:id="3062" w:author="Author"/>
          <w:del w:id="3063" w:author="Author"/>
        </w:rPr>
        <w:pPrChange w:id="3064" w:author="Author">
          <w:pPr>
            <w:pStyle w:val="Appendix1"/>
          </w:pPr>
        </w:pPrChange>
      </w:pPr>
      <w:ins w:id="3065" w:author="Author">
        <w:del w:id="3066" w:author="Author">
          <w:r w:rsidRPr="00EC2D5F" w:rsidDel="000075A5">
            <w:tab/>
          </w:r>
          <w:r w:rsidRPr="00EC2D5F" w:rsidDel="000075A5">
            <w:tab/>
            <w:delText xml:space="preserve">    &lt;data type="dap4_char"/&gt;</w:delText>
          </w:r>
        </w:del>
      </w:ins>
    </w:p>
    <w:p w:rsidR="00EC2D5F" w:rsidRPr="00EC2D5F" w:rsidDel="000075A5" w:rsidRDefault="00EC2D5F">
      <w:pPr>
        <w:rPr>
          <w:ins w:id="3067" w:author="Author"/>
          <w:del w:id="3068" w:author="Author"/>
        </w:rPr>
        <w:pPrChange w:id="3069" w:author="Author">
          <w:pPr>
            <w:pStyle w:val="Appendix1"/>
          </w:pPr>
        </w:pPrChange>
      </w:pPr>
      <w:ins w:id="3070" w:author="Author">
        <w:del w:id="3071" w:author="Author">
          <w:r w:rsidRPr="00EC2D5F" w:rsidDel="000075A5">
            <w:tab/>
          </w:r>
          <w:r w:rsidRPr="00EC2D5F" w:rsidDel="000075A5">
            <w:tab/>
            <w:delText xml:space="preserve">    &lt;data type="dap4_string"/&gt;</w:delText>
          </w:r>
        </w:del>
      </w:ins>
    </w:p>
    <w:p w:rsidR="00EC2D5F" w:rsidRPr="00EC2D5F" w:rsidDel="000075A5" w:rsidRDefault="00EC2D5F">
      <w:pPr>
        <w:rPr>
          <w:ins w:id="3072" w:author="Author"/>
          <w:del w:id="3073" w:author="Author"/>
        </w:rPr>
        <w:pPrChange w:id="3074" w:author="Author">
          <w:pPr>
            <w:pStyle w:val="Appendix1"/>
          </w:pPr>
        </w:pPrChange>
      </w:pPr>
      <w:ins w:id="3075" w:author="Author">
        <w:del w:id="3076" w:author="Author">
          <w:r w:rsidRPr="00EC2D5F" w:rsidDel="000075A5">
            <w:tab/>
          </w:r>
          <w:r w:rsidRPr="00EC2D5F" w:rsidDel="000075A5">
            <w:tab/>
            <w:delText>&lt;/choice&gt;</w:delText>
          </w:r>
        </w:del>
      </w:ins>
    </w:p>
    <w:p w:rsidR="00EC2D5F" w:rsidRPr="00EC2D5F" w:rsidDel="000075A5" w:rsidRDefault="00EC2D5F">
      <w:pPr>
        <w:rPr>
          <w:ins w:id="3077" w:author="Author"/>
          <w:del w:id="3078" w:author="Author"/>
        </w:rPr>
        <w:pPrChange w:id="3079" w:author="Author">
          <w:pPr>
            <w:pStyle w:val="Appendix1"/>
          </w:pPr>
        </w:pPrChange>
      </w:pPr>
      <w:ins w:id="3080" w:author="Author">
        <w:del w:id="3081" w:author="Author">
          <w:r w:rsidRPr="00EC2D5F" w:rsidDel="000075A5">
            <w:tab/>
            <w:delText xml:space="preserve">      &lt;/attribute&gt;</w:delText>
          </w:r>
        </w:del>
      </w:ins>
    </w:p>
    <w:p w:rsidR="00EC2D5F" w:rsidRPr="00EC2D5F" w:rsidDel="000075A5" w:rsidRDefault="00EC2D5F">
      <w:pPr>
        <w:rPr>
          <w:ins w:id="3082" w:author="Author"/>
          <w:del w:id="3083" w:author="Author"/>
        </w:rPr>
        <w:pPrChange w:id="3084" w:author="Author">
          <w:pPr>
            <w:pStyle w:val="Appendix1"/>
          </w:pPr>
        </w:pPrChange>
      </w:pPr>
      <w:ins w:id="3085" w:author="Author">
        <w:del w:id="3086" w:author="Author">
          <w:r w:rsidRPr="00EC2D5F" w:rsidDel="000075A5">
            <w:delText xml:space="preserve">          &lt;/element&gt;</w:delText>
          </w:r>
        </w:del>
      </w:ins>
    </w:p>
    <w:p w:rsidR="00EC2D5F" w:rsidRPr="00EC2D5F" w:rsidDel="000075A5" w:rsidRDefault="00EC2D5F">
      <w:pPr>
        <w:rPr>
          <w:ins w:id="3087" w:author="Author"/>
          <w:del w:id="3088" w:author="Author"/>
        </w:rPr>
        <w:pPrChange w:id="3089" w:author="Author">
          <w:pPr>
            <w:pStyle w:val="Appendix1"/>
          </w:pPr>
        </w:pPrChange>
      </w:pPr>
      <w:ins w:id="3090" w:author="Author">
        <w:del w:id="3091" w:author="Author">
          <w:r w:rsidRPr="00EC2D5F" w:rsidDel="000075A5">
            <w:delText xml:space="preserve">      &lt;/zeroOrMore&gt;</w:delText>
          </w:r>
        </w:del>
      </w:ins>
    </w:p>
    <w:p w:rsidR="00EC2D5F" w:rsidRPr="00EC2D5F" w:rsidDel="000075A5" w:rsidRDefault="00EC2D5F">
      <w:pPr>
        <w:rPr>
          <w:ins w:id="3092" w:author="Author"/>
          <w:del w:id="3093" w:author="Author"/>
        </w:rPr>
        <w:pPrChange w:id="3094" w:author="Author">
          <w:pPr>
            <w:pStyle w:val="Appendix1"/>
          </w:pPr>
        </w:pPrChange>
      </w:pPr>
      <w:ins w:id="3095" w:author="Author">
        <w:del w:id="3096" w:author="Author">
          <w:r w:rsidRPr="00EC2D5F" w:rsidDel="000075A5">
            <w:delText xml:space="preserve">  &lt;/element&gt;</w:delText>
          </w:r>
        </w:del>
      </w:ins>
    </w:p>
    <w:p w:rsidR="00EC2D5F" w:rsidRPr="00EC2D5F" w:rsidDel="000075A5" w:rsidRDefault="00EC2D5F">
      <w:pPr>
        <w:rPr>
          <w:ins w:id="3097" w:author="Author"/>
          <w:del w:id="3098" w:author="Author"/>
        </w:rPr>
        <w:pPrChange w:id="3099" w:author="Author">
          <w:pPr>
            <w:pStyle w:val="Appendix1"/>
          </w:pPr>
        </w:pPrChange>
      </w:pPr>
      <w:ins w:id="3100" w:author="Author">
        <w:del w:id="3101" w:author="Author">
          <w:r w:rsidRPr="00EC2D5F" w:rsidDel="000075A5">
            <w:delText>&lt;/define&gt;</w:delText>
          </w:r>
        </w:del>
      </w:ins>
    </w:p>
    <w:p w:rsidR="00EC2D5F" w:rsidRPr="00EC2D5F" w:rsidDel="000075A5" w:rsidRDefault="00EC2D5F">
      <w:pPr>
        <w:rPr>
          <w:ins w:id="3102" w:author="Author"/>
          <w:del w:id="3103" w:author="Author"/>
        </w:rPr>
        <w:pPrChange w:id="3104" w:author="Author">
          <w:pPr>
            <w:pStyle w:val="Appendix1"/>
          </w:pPr>
        </w:pPrChange>
      </w:pPr>
    </w:p>
    <w:p w:rsidR="00EC2D5F" w:rsidRPr="00EC2D5F" w:rsidDel="000075A5" w:rsidRDefault="00EC2D5F">
      <w:pPr>
        <w:rPr>
          <w:ins w:id="3105" w:author="Author"/>
          <w:del w:id="3106" w:author="Author"/>
        </w:rPr>
        <w:pPrChange w:id="3107" w:author="Author">
          <w:pPr>
            <w:pStyle w:val="Appendix1"/>
          </w:pPr>
        </w:pPrChange>
      </w:pPr>
      <w:ins w:id="3108" w:author="Author">
        <w:del w:id="3109" w:author="Author">
          <w:r w:rsidRPr="00EC2D5F" w:rsidDel="000075A5">
            <w:delText>&lt;define name="otherxml"&gt;</w:delText>
          </w:r>
        </w:del>
      </w:ins>
    </w:p>
    <w:p w:rsidR="00EC2D5F" w:rsidRPr="00EC2D5F" w:rsidDel="000075A5" w:rsidRDefault="00EC2D5F">
      <w:pPr>
        <w:rPr>
          <w:ins w:id="3110" w:author="Author"/>
          <w:del w:id="3111" w:author="Author"/>
        </w:rPr>
        <w:pPrChange w:id="3112" w:author="Author">
          <w:pPr>
            <w:pStyle w:val="Appendix1"/>
          </w:pPr>
        </w:pPrChange>
      </w:pPr>
      <w:ins w:id="3113" w:author="Author">
        <w:del w:id="3114" w:author="Author">
          <w:r w:rsidRPr="00EC2D5F" w:rsidDel="000075A5">
            <w:delText xml:space="preserve">  &lt;element name="OtherXML"&gt;</w:delText>
          </w:r>
        </w:del>
      </w:ins>
    </w:p>
    <w:p w:rsidR="00EC2D5F" w:rsidRPr="00EC2D5F" w:rsidDel="000075A5" w:rsidRDefault="00EC2D5F">
      <w:pPr>
        <w:rPr>
          <w:ins w:id="3115" w:author="Author"/>
          <w:del w:id="3116" w:author="Author"/>
        </w:rPr>
        <w:pPrChange w:id="3117" w:author="Author">
          <w:pPr>
            <w:pStyle w:val="Appendix1"/>
          </w:pPr>
        </w:pPrChange>
      </w:pPr>
      <w:ins w:id="3118" w:author="Author">
        <w:del w:id="3119" w:author="Author">
          <w:r w:rsidRPr="00EC2D5F" w:rsidDel="000075A5">
            <w:delText xml:space="preserve">    &lt;ref name="arbitraryxml"/&gt;</w:delText>
          </w:r>
        </w:del>
      </w:ins>
    </w:p>
    <w:p w:rsidR="00EC2D5F" w:rsidRPr="00EC2D5F" w:rsidDel="000075A5" w:rsidRDefault="00EC2D5F">
      <w:pPr>
        <w:rPr>
          <w:ins w:id="3120" w:author="Author"/>
          <w:del w:id="3121" w:author="Author"/>
        </w:rPr>
        <w:pPrChange w:id="3122" w:author="Author">
          <w:pPr>
            <w:pStyle w:val="Appendix1"/>
          </w:pPr>
        </w:pPrChange>
      </w:pPr>
      <w:ins w:id="3123" w:author="Author">
        <w:del w:id="3124" w:author="Author">
          <w:r w:rsidRPr="00EC2D5F" w:rsidDel="000075A5">
            <w:delText xml:space="preserve">  &lt;/element&gt;</w:delText>
          </w:r>
        </w:del>
      </w:ins>
    </w:p>
    <w:p w:rsidR="00EC2D5F" w:rsidRPr="00EC2D5F" w:rsidDel="000075A5" w:rsidRDefault="00EC2D5F">
      <w:pPr>
        <w:rPr>
          <w:ins w:id="3125" w:author="Author"/>
          <w:del w:id="3126" w:author="Author"/>
        </w:rPr>
        <w:pPrChange w:id="3127" w:author="Author">
          <w:pPr>
            <w:pStyle w:val="Appendix1"/>
          </w:pPr>
        </w:pPrChange>
      </w:pPr>
      <w:ins w:id="3128" w:author="Author">
        <w:del w:id="3129" w:author="Author">
          <w:r w:rsidRPr="00EC2D5F" w:rsidDel="000075A5">
            <w:delText>&lt;/define&gt;</w:delText>
          </w:r>
        </w:del>
      </w:ins>
    </w:p>
    <w:p w:rsidR="00EC2D5F" w:rsidRPr="00EC2D5F" w:rsidDel="000075A5" w:rsidRDefault="00EC2D5F">
      <w:pPr>
        <w:rPr>
          <w:ins w:id="3130" w:author="Author"/>
          <w:del w:id="3131" w:author="Author"/>
        </w:rPr>
        <w:pPrChange w:id="3132" w:author="Author">
          <w:pPr>
            <w:pStyle w:val="Appendix1"/>
          </w:pPr>
        </w:pPrChange>
      </w:pPr>
    </w:p>
    <w:p w:rsidR="00EC2D5F" w:rsidRPr="00EC2D5F" w:rsidDel="000075A5" w:rsidRDefault="00EC2D5F">
      <w:pPr>
        <w:rPr>
          <w:ins w:id="3133" w:author="Author"/>
          <w:del w:id="3134" w:author="Author"/>
        </w:rPr>
        <w:pPrChange w:id="3135" w:author="Author">
          <w:pPr>
            <w:pStyle w:val="Appendix1"/>
          </w:pPr>
        </w:pPrChange>
      </w:pPr>
      <w:ins w:id="3136" w:author="Author">
        <w:del w:id="3137" w:author="Author">
          <w:r w:rsidRPr="00EC2D5F" w:rsidDel="000075A5">
            <w:delText>&lt;define name="arbitraryxml"&gt;</w:delText>
          </w:r>
        </w:del>
      </w:ins>
    </w:p>
    <w:p w:rsidR="00EC2D5F" w:rsidRPr="00EC2D5F" w:rsidDel="000075A5" w:rsidRDefault="00EC2D5F">
      <w:pPr>
        <w:rPr>
          <w:ins w:id="3138" w:author="Author"/>
          <w:del w:id="3139" w:author="Author"/>
        </w:rPr>
        <w:pPrChange w:id="3140" w:author="Author">
          <w:pPr>
            <w:pStyle w:val="Appendix1"/>
          </w:pPr>
        </w:pPrChange>
      </w:pPr>
      <w:ins w:id="3141" w:author="Author">
        <w:del w:id="3142" w:author="Author">
          <w:r w:rsidRPr="00EC2D5F" w:rsidDel="000075A5">
            <w:delText xml:space="preserve">    &lt;element&gt;</w:delText>
          </w:r>
        </w:del>
      </w:ins>
    </w:p>
    <w:p w:rsidR="00EC2D5F" w:rsidRPr="00EC2D5F" w:rsidDel="000075A5" w:rsidRDefault="00EC2D5F">
      <w:pPr>
        <w:rPr>
          <w:ins w:id="3143" w:author="Author"/>
          <w:del w:id="3144" w:author="Author"/>
        </w:rPr>
        <w:pPrChange w:id="3145" w:author="Author">
          <w:pPr>
            <w:pStyle w:val="Appendix1"/>
          </w:pPr>
        </w:pPrChange>
      </w:pPr>
      <w:ins w:id="3146" w:author="Author">
        <w:del w:id="3147" w:author="Author">
          <w:r w:rsidRPr="00EC2D5F" w:rsidDel="000075A5">
            <w:delText xml:space="preserve">      &lt;anyName/&gt;</w:delText>
          </w:r>
        </w:del>
      </w:ins>
    </w:p>
    <w:p w:rsidR="00EC2D5F" w:rsidRPr="00EC2D5F" w:rsidDel="000075A5" w:rsidRDefault="00EC2D5F">
      <w:pPr>
        <w:rPr>
          <w:ins w:id="3148" w:author="Author"/>
          <w:del w:id="3149" w:author="Author"/>
        </w:rPr>
        <w:pPrChange w:id="3150" w:author="Author">
          <w:pPr>
            <w:pStyle w:val="Appendix1"/>
          </w:pPr>
        </w:pPrChange>
      </w:pPr>
      <w:ins w:id="3151" w:author="Author">
        <w:del w:id="3152" w:author="Author">
          <w:r w:rsidRPr="00EC2D5F" w:rsidDel="000075A5">
            <w:delText xml:space="preserve">      &lt;zeroOrMore&gt;</w:delText>
          </w:r>
        </w:del>
      </w:ins>
    </w:p>
    <w:p w:rsidR="00EC2D5F" w:rsidRPr="00EC2D5F" w:rsidDel="000075A5" w:rsidRDefault="00EC2D5F">
      <w:pPr>
        <w:rPr>
          <w:ins w:id="3153" w:author="Author"/>
          <w:del w:id="3154" w:author="Author"/>
        </w:rPr>
        <w:pPrChange w:id="3155" w:author="Author">
          <w:pPr>
            <w:pStyle w:val="Appendix1"/>
          </w:pPr>
        </w:pPrChange>
      </w:pPr>
      <w:ins w:id="3156" w:author="Author">
        <w:del w:id="3157" w:author="Author">
          <w:r w:rsidRPr="00EC2D5F" w:rsidDel="000075A5">
            <w:delText xml:space="preserve">        &lt;choice&gt;</w:delText>
          </w:r>
        </w:del>
      </w:ins>
    </w:p>
    <w:p w:rsidR="00EC2D5F" w:rsidRPr="00EC2D5F" w:rsidDel="000075A5" w:rsidRDefault="00EC2D5F">
      <w:pPr>
        <w:rPr>
          <w:ins w:id="3158" w:author="Author"/>
          <w:del w:id="3159" w:author="Author"/>
        </w:rPr>
        <w:pPrChange w:id="3160" w:author="Author">
          <w:pPr>
            <w:pStyle w:val="Appendix1"/>
          </w:pPr>
        </w:pPrChange>
      </w:pPr>
      <w:ins w:id="3161" w:author="Author">
        <w:del w:id="3162" w:author="Author">
          <w:r w:rsidRPr="00EC2D5F" w:rsidDel="000075A5">
            <w:delText xml:space="preserve">          &lt;attribute&gt;</w:delText>
          </w:r>
        </w:del>
      </w:ins>
    </w:p>
    <w:p w:rsidR="00EC2D5F" w:rsidRPr="00EC2D5F" w:rsidDel="000075A5" w:rsidRDefault="00EC2D5F">
      <w:pPr>
        <w:rPr>
          <w:ins w:id="3163" w:author="Author"/>
          <w:del w:id="3164" w:author="Author"/>
        </w:rPr>
        <w:pPrChange w:id="3165" w:author="Author">
          <w:pPr>
            <w:pStyle w:val="Appendix1"/>
          </w:pPr>
        </w:pPrChange>
      </w:pPr>
      <w:ins w:id="3166" w:author="Author">
        <w:del w:id="3167" w:author="Author">
          <w:r w:rsidRPr="00EC2D5F" w:rsidDel="000075A5">
            <w:delText xml:space="preserve">            &lt;anyName/&gt;</w:delText>
          </w:r>
        </w:del>
      </w:ins>
    </w:p>
    <w:p w:rsidR="00EC2D5F" w:rsidRPr="00EC2D5F" w:rsidDel="000075A5" w:rsidRDefault="00EC2D5F">
      <w:pPr>
        <w:rPr>
          <w:ins w:id="3168" w:author="Author"/>
          <w:del w:id="3169" w:author="Author"/>
        </w:rPr>
        <w:pPrChange w:id="3170" w:author="Author">
          <w:pPr>
            <w:pStyle w:val="Appendix1"/>
          </w:pPr>
        </w:pPrChange>
      </w:pPr>
      <w:ins w:id="3171" w:author="Author">
        <w:del w:id="3172" w:author="Author">
          <w:r w:rsidRPr="00EC2D5F" w:rsidDel="000075A5">
            <w:delText xml:space="preserve">          &lt;/attribute&gt;</w:delText>
          </w:r>
        </w:del>
      </w:ins>
    </w:p>
    <w:p w:rsidR="00EC2D5F" w:rsidRPr="00EC2D5F" w:rsidDel="000075A5" w:rsidRDefault="00EC2D5F">
      <w:pPr>
        <w:rPr>
          <w:ins w:id="3173" w:author="Author"/>
          <w:del w:id="3174" w:author="Author"/>
        </w:rPr>
        <w:pPrChange w:id="3175" w:author="Author">
          <w:pPr>
            <w:pStyle w:val="Appendix1"/>
          </w:pPr>
        </w:pPrChange>
      </w:pPr>
      <w:ins w:id="3176" w:author="Author">
        <w:del w:id="3177" w:author="Author">
          <w:r w:rsidRPr="00EC2D5F" w:rsidDel="000075A5">
            <w:delText xml:space="preserve">          &lt;text/&gt;</w:delText>
          </w:r>
        </w:del>
      </w:ins>
    </w:p>
    <w:p w:rsidR="00EC2D5F" w:rsidRPr="00EC2D5F" w:rsidDel="000075A5" w:rsidRDefault="00EC2D5F">
      <w:pPr>
        <w:rPr>
          <w:ins w:id="3178" w:author="Author"/>
          <w:del w:id="3179" w:author="Author"/>
        </w:rPr>
        <w:pPrChange w:id="3180" w:author="Author">
          <w:pPr>
            <w:pStyle w:val="Appendix1"/>
          </w:pPr>
        </w:pPrChange>
      </w:pPr>
      <w:ins w:id="3181" w:author="Author">
        <w:del w:id="3182" w:author="Author">
          <w:r w:rsidRPr="00EC2D5F" w:rsidDel="000075A5">
            <w:delText xml:space="preserve">          &lt;ref name="arbitraryxml"/&gt;</w:delText>
          </w:r>
        </w:del>
      </w:ins>
    </w:p>
    <w:p w:rsidR="00EC2D5F" w:rsidRPr="00EC2D5F" w:rsidDel="000075A5" w:rsidRDefault="00EC2D5F">
      <w:pPr>
        <w:rPr>
          <w:ins w:id="3183" w:author="Author"/>
          <w:del w:id="3184" w:author="Author"/>
        </w:rPr>
        <w:pPrChange w:id="3185" w:author="Author">
          <w:pPr>
            <w:pStyle w:val="Appendix1"/>
          </w:pPr>
        </w:pPrChange>
      </w:pPr>
      <w:ins w:id="3186" w:author="Author">
        <w:del w:id="3187" w:author="Author">
          <w:r w:rsidRPr="00EC2D5F" w:rsidDel="000075A5">
            <w:delText xml:space="preserve">        &lt;/choice&gt;</w:delText>
          </w:r>
        </w:del>
      </w:ins>
    </w:p>
    <w:p w:rsidR="00EC2D5F" w:rsidRPr="00EC2D5F" w:rsidDel="000075A5" w:rsidRDefault="00EC2D5F">
      <w:pPr>
        <w:rPr>
          <w:ins w:id="3188" w:author="Author"/>
          <w:del w:id="3189" w:author="Author"/>
        </w:rPr>
        <w:pPrChange w:id="3190" w:author="Author">
          <w:pPr>
            <w:pStyle w:val="Appendix1"/>
          </w:pPr>
        </w:pPrChange>
      </w:pPr>
      <w:ins w:id="3191" w:author="Author">
        <w:del w:id="3192" w:author="Author">
          <w:r w:rsidRPr="00EC2D5F" w:rsidDel="000075A5">
            <w:delText xml:space="preserve">      &lt;/zeroOrMore&gt;</w:delText>
          </w:r>
        </w:del>
      </w:ins>
    </w:p>
    <w:p w:rsidR="00EC2D5F" w:rsidRPr="00EC2D5F" w:rsidDel="000075A5" w:rsidRDefault="00EC2D5F">
      <w:pPr>
        <w:rPr>
          <w:ins w:id="3193" w:author="Author"/>
          <w:del w:id="3194" w:author="Author"/>
        </w:rPr>
        <w:pPrChange w:id="3195" w:author="Author">
          <w:pPr>
            <w:pStyle w:val="Appendix1"/>
          </w:pPr>
        </w:pPrChange>
      </w:pPr>
      <w:ins w:id="3196" w:author="Author">
        <w:del w:id="3197" w:author="Author">
          <w:r w:rsidRPr="00EC2D5F" w:rsidDel="000075A5">
            <w:delText xml:space="preserve">    &lt;/element&gt;</w:delText>
          </w:r>
        </w:del>
      </w:ins>
    </w:p>
    <w:p w:rsidR="00EC2D5F" w:rsidRPr="00EC2D5F" w:rsidDel="000075A5" w:rsidRDefault="00EC2D5F">
      <w:pPr>
        <w:rPr>
          <w:ins w:id="3198" w:author="Author"/>
          <w:del w:id="3199" w:author="Author"/>
        </w:rPr>
        <w:pPrChange w:id="3200" w:author="Author">
          <w:pPr>
            <w:pStyle w:val="Appendix1"/>
          </w:pPr>
        </w:pPrChange>
      </w:pPr>
      <w:ins w:id="3201" w:author="Author">
        <w:del w:id="3202" w:author="Author">
          <w:r w:rsidRPr="00EC2D5F" w:rsidDel="000075A5">
            <w:delText>&lt;/define&gt;</w:delText>
          </w:r>
        </w:del>
      </w:ins>
    </w:p>
    <w:p w:rsidR="00EC2D5F" w:rsidRPr="00EC2D5F" w:rsidDel="000075A5" w:rsidRDefault="00EC2D5F">
      <w:pPr>
        <w:rPr>
          <w:ins w:id="3203" w:author="Author"/>
          <w:del w:id="3204" w:author="Author"/>
        </w:rPr>
        <w:pPrChange w:id="3205" w:author="Author">
          <w:pPr>
            <w:pStyle w:val="Appendix1"/>
          </w:pPr>
        </w:pPrChange>
      </w:pPr>
    </w:p>
    <w:p w:rsidR="007D30C8" w:rsidRPr="007D30C8" w:rsidDel="000075A5" w:rsidRDefault="00EC2D5F">
      <w:pPr>
        <w:rPr>
          <w:del w:id="3206" w:author="Author"/>
        </w:rPr>
        <w:pPrChange w:id="3207" w:author="Author">
          <w:pPr>
            <w:pStyle w:val="Appendix1"/>
          </w:pPr>
        </w:pPrChange>
      </w:pPr>
      <w:ins w:id="3208" w:author="Author">
        <w:del w:id="3209" w:author="Author">
          <w:r w:rsidRPr="00EC2D5F" w:rsidDel="000075A5">
            <w:delText>&lt;/grammar&gt;</w:delText>
          </w:r>
        </w:del>
      </w:ins>
    </w:p>
    <w:p w:rsidR="007D30C8" w:rsidRPr="007D30C8" w:rsidDel="000075A5" w:rsidRDefault="007D30C8">
      <w:pPr>
        <w:rPr>
          <w:del w:id="3210" w:author="Author"/>
          <w:rFonts w:ascii="Courier New" w:hAnsi="Courier New" w:cs="Courier New"/>
        </w:rPr>
        <w:pPrChange w:id="3211" w:author="Author">
          <w:pPr>
            <w:pStyle w:val="Appendix1"/>
          </w:pPr>
        </w:pPrChange>
      </w:pPr>
      <w:del w:id="3212" w:author="Author">
        <w:r w:rsidRPr="007D30C8" w:rsidDel="000075A5">
          <w:rPr>
            <w:rFonts w:ascii="Courier New" w:hAnsi="Courier New" w:cs="Courier New"/>
          </w:rPr>
          <w:delText>&lt;!-- R</w:delText>
        </w:r>
        <w:r w:rsidR="000072F8" w:rsidDel="000075A5">
          <w:rPr>
            <w:rFonts w:ascii="Courier New" w:hAnsi="Courier New" w:cs="Courier New"/>
          </w:rPr>
          <w:delText>ELAX</w:delText>
        </w:r>
        <w:r w:rsidRPr="007D30C8" w:rsidDel="000075A5">
          <w:rPr>
            <w:rFonts w:ascii="Courier New" w:hAnsi="Courier New" w:cs="Courier New"/>
          </w:rPr>
          <w:delText xml:space="preserve"> NG Grammar --&gt;</w:delText>
        </w:r>
      </w:del>
    </w:p>
    <w:p w:rsidR="007D30C8" w:rsidRPr="007D30C8" w:rsidDel="000075A5" w:rsidRDefault="007D30C8">
      <w:pPr>
        <w:rPr>
          <w:del w:id="3213" w:author="Author"/>
          <w:rFonts w:ascii="Courier New" w:hAnsi="Courier New" w:cs="Courier New"/>
        </w:rPr>
        <w:pPrChange w:id="3214" w:author="Author">
          <w:pPr>
            <w:pStyle w:val="Appendix1"/>
          </w:pPr>
        </w:pPrChange>
      </w:pPr>
    </w:p>
    <w:p w:rsidR="007D30C8" w:rsidRPr="007D30C8" w:rsidDel="000075A5" w:rsidRDefault="007D30C8">
      <w:pPr>
        <w:rPr>
          <w:del w:id="3215" w:author="Author"/>
          <w:rFonts w:ascii="Courier New" w:hAnsi="Courier New" w:cs="Courier New"/>
        </w:rPr>
        <w:pPrChange w:id="3216" w:author="Author">
          <w:pPr>
            <w:pStyle w:val="Appendix1"/>
          </w:pPr>
        </w:pPrChange>
      </w:pPr>
      <w:del w:id="3217" w:author="Author">
        <w:r w:rsidRPr="007D30C8" w:rsidDel="000075A5">
          <w:rPr>
            <w:rFonts w:ascii="Courier New" w:hAnsi="Courier New" w:cs="Courier New"/>
          </w:rPr>
          <w:delText>&lt;grammar xmlns="http://relaxng.org/ns/structure/1.0"</w:delText>
        </w:r>
      </w:del>
    </w:p>
    <w:p w:rsidR="007D30C8" w:rsidRPr="007D30C8" w:rsidDel="000075A5" w:rsidRDefault="007D30C8">
      <w:pPr>
        <w:rPr>
          <w:del w:id="3218" w:author="Author"/>
          <w:rFonts w:ascii="Courier New" w:hAnsi="Courier New" w:cs="Courier New"/>
        </w:rPr>
        <w:pPrChange w:id="3219" w:author="Author">
          <w:pPr>
            <w:pStyle w:val="Appendix1"/>
          </w:pPr>
        </w:pPrChange>
      </w:pPr>
      <w:del w:id="3220" w:author="Author">
        <w:r w:rsidRPr="007D30C8" w:rsidDel="000075A5">
          <w:rPr>
            <w:rFonts w:ascii="Courier New" w:hAnsi="Courier New" w:cs="Courier New"/>
          </w:rPr>
          <w:delText xml:space="preserve">         xmlns:doc="http://www.example.com/annotation"</w:delText>
        </w:r>
      </w:del>
    </w:p>
    <w:p w:rsidR="007D30C8" w:rsidRPr="007D30C8" w:rsidDel="000075A5" w:rsidRDefault="007D30C8">
      <w:pPr>
        <w:rPr>
          <w:del w:id="3221" w:author="Author"/>
          <w:rFonts w:ascii="Courier New" w:hAnsi="Courier New" w:cs="Courier New"/>
        </w:rPr>
        <w:pPrChange w:id="3222" w:author="Author">
          <w:pPr>
            <w:pStyle w:val="Appendix1"/>
          </w:pPr>
        </w:pPrChange>
      </w:pPr>
      <w:del w:id="3223" w:author="Author">
        <w:r w:rsidRPr="007D30C8" w:rsidDel="000075A5">
          <w:rPr>
            <w:rFonts w:ascii="Courier New" w:hAnsi="Courier New" w:cs="Courier New"/>
          </w:rPr>
          <w:delText xml:space="preserve">         datatypeLibrary="http://www.w3.org/2001/XMLSchema-datatypes"</w:delText>
        </w:r>
      </w:del>
    </w:p>
    <w:p w:rsidR="007D30C8" w:rsidRPr="007D30C8" w:rsidDel="000075A5" w:rsidRDefault="007D30C8">
      <w:pPr>
        <w:rPr>
          <w:del w:id="3224" w:author="Author"/>
          <w:rFonts w:ascii="Courier New" w:hAnsi="Courier New" w:cs="Courier New"/>
        </w:rPr>
        <w:pPrChange w:id="3225" w:author="Author">
          <w:pPr>
            <w:pStyle w:val="Appendix1"/>
          </w:pPr>
        </w:pPrChange>
      </w:pPr>
      <w:del w:id="3226" w:author="Author">
        <w:r w:rsidRPr="007D30C8" w:rsidDel="000075A5">
          <w:rPr>
            <w:rFonts w:ascii="Courier New" w:hAnsi="Courier New" w:cs="Courier New"/>
          </w:rPr>
          <w:delText xml:space="preserve">         ns="http://xml.opendap.org/ns/DAP/4.0#"</w:delText>
        </w:r>
      </w:del>
    </w:p>
    <w:p w:rsidR="007D30C8" w:rsidRPr="007D30C8" w:rsidDel="000075A5" w:rsidRDefault="007D30C8">
      <w:pPr>
        <w:rPr>
          <w:del w:id="3227" w:author="Author"/>
          <w:rFonts w:ascii="Courier New" w:hAnsi="Courier New" w:cs="Courier New"/>
        </w:rPr>
        <w:pPrChange w:id="3228" w:author="Author">
          <w:pPr>
            <w:pStyle w:val="Appendix1"/>
          </w:pPr>
        </w:pPrChange>
      </w:pPr>
      <w:del w:id="3229" w:author="Author">
        <w:r w:rsidRPr="007D30C8" w:rsidDel="000075A5">
          <w:rPr>
            <w:rFonts w:ascii="Courier New" w:hAnsi="Courier New" w:cs="Courier New"/>
          </w:rPr>
          <w:delText xml:space="preserve">         &gt;</w:delText>
        </w:r>
      </w:del>
    </w:p>
    <w:p w:rsidR="007D30C8" w:rsidRPr="007D30C8" w:rsidDel="000075A5" w:rsidRDefault="007D30C8">
      <w:pPr>
        <w:rPr>
          <w:del w:id="3230" w:author="Author"/>
          <w:rFonts w:ascii="Courier New" w:hAnsi="Courier New" w:cs="Courier New"/>
        </w:rPr>
        <w:pPrChange w:id="3231" w:author="Author">
          <w:pPr>
            <w:pStyle w:val="Appendix1"/>
          </w:pPr>
        </w:pPrChange>
      </w:pPr>
    </w:p>
    <w:p w:rsidR="007D30C8" w:rsidRPr="007D30C8" w:rsidDel="000075A5" w:rsidRDefault="007D30C8">
      <w:pPr>
        <w:rPr>
          <w:del w:id="3232" w:author="Author"/>
          <w:rFonts w:ascii="Courier New" w:hAnsi="Courier New" w:cs="Courier New"/>
        </w:rPr>
        <w:pPrChange w:id="3233" w:author="Author">
          <w:pPr>
            <w:pStyle w:val="Appendix1"/>
          </w:pPr>
        </w:pPrChange>
      </w:pPr>
      <w:del w:id="3234" w:author="Author">
        <w:r w:rsidRPr="007D30C8" w:rsidDel="000075A5">
          <w:rPr>
            <w:rFonts w:ascii="Courier New" w:hAnsi="Courier New" w:cs="Courier New"/>
          </w:rPr>
          <w:delText>&lt;start&gt;</w:delText>
        </w:r>
      </w:del>
    </w:p>
    <w:p w:rsidR="007D30C8" w:rsidRPr="007D30C8" w:rsidDel="000075A5" w:rsidRDefault="007D30C8">
      <w:pPr>
        <w:rPr>
          <w:del w:id="3235" w:author="Author"/>
          <w:rFonts w:ascii="Courier New" w:hAnsi="Courier New" w:cs="Courier New"/>
        </w:rPr>
        <w:pPrChange w:id="3236" w:author="Author">
          <w:pPr>
            <w:pStyle w:val="Appendix1"/>
          </w:pPr>
        </w:pPrChange>
      </w:pPr>
      <w:del w:id="3237" w:author="Author">
        <w:r w:rsidRPr="007D30C8" w:rsidDel="000075A5">
          <w:rPr>
            <w:rFonts w:ascii="Courier New" w:hAnsi="Courier New" w:cs="Courier New"/>
          </w:rPr>
          <w:delText xml:space="preserve">  &lt;ref name="rootgroup"/&gt;</w:delText>
        </w:r>
      </w:del>
    </w:p>
    <w:p w:rsidR="007D30C8" w:rsidRPr="007D30C8" w:rsidDel="000075A5" w:rsidRDefault="007D30C8">
      <w:pPr>
        <w:rPr>
          <w:del w:id="3238" w:author="Author"/>
          <w:rFonts w:ascii="Courier New" w:hAnsi="Courier New" w:cs="Courier New"/>
        </w:rPr>
        <w:pPrChange w:id="3239" w:author="Author">
          <w:pPr>
            <w:pStyle w:val="Appendix1"/>
          </w:pPr>
        </w:pPrChange>
      </w:pPr>
      <w:del w:id="3240" w:author="Author">
        <w:r w:rsidRPr="007D30C8" w:rsidDel="000075A5">
          <w:rPr>
            <w:rFonts w:ascii="Courier New" w:hAnsi="Courier New" w:cs="Courier New"/>
          </w:rPr>
          <w:delText>&lt;/start&gt;</w:delText>
        </w:r>
      </w:del>
    </w:p>
    <w:p w:rsidR="007D30C8" w:rsidRPr="007D30C8" w:rsidDel="000075A5" w:rsidRDefault="007D30C8">
      <w:pPr>
        <w:rPr>
          <w:del w:id="3241" w:author="Author"/>
          <w:rFonts w:ascii="Courier New" w:hAnsi="Courier New" w:cs="Courier New"/>
        </w:rPr>
        <w:pPrChange w:id="3242" w:author="Author">
          <w:pPr>
            <w:pStyle w:val="Appendix1"/>
          </w:pPr>
        </w:pPrChange>
      </w:pPr>
    </w:p>
    <w:p w:rsidR="007D30C8" w:rsidRPr="007D30C8" w:rsidDel="000075A5" w:rsidRDefault="007D30C8">
      <w:pPr>
        <w:rPr>
          <w:del w:id="3243" w:author="Author"/>
          <w:rFonts w:ascii="Courier New" w:hAnsi="Courier New" w:cs="Courier New"/>
        </w:rPr>
        <w:pPrChange w:id="3244" w:author="Author">
          <w:pPr>
            <w:pStyle w:val="Appendix1"/>
          </w:pPr>
        </w:pPrChange>
      </w:pPr>
      <w:del w:id="3245" w:author="Author">
        <w:r w:rsidRPr="007D30C8" w:rsidDel="000075A5">
          <w:rPr>
            <w:rFonts w:ascii="Courier New" w:hAnsi="Courier New" w:cs="Courier New"/>
          </w:rPr>
          <w:delText>&lt;define name="dataset"&gt;</w:delText>
        </w:r>
      </w:del>
    </w:p>
    <w:p w:rsidR="007D30C8" w:rsidRPr="007D30C8" w:rsidDel="000075A5" w:rsidRDefault="007D30C8">
      <w:pPr>
        <w:rPr>
          <w:del w:id="3246" w:author="Author"/>
          <w:rFonts w:ascii="Courier New" w:hAnsi="Courier New" w:cs="Courier New"/>
        </w:rPr>
        <w:pPrChange w:id="3247" w:author="Author">
          <w:pPr>
            <w:pStyle w:val="Appendix1"/>
          </w:pPr>
        </w:pPrChange>
      </w:pPr>
      <w:del w:id="3248" w:author="Author">
        <w:r w:rsidRPr="007D30C8" w:rsidDel="000075A5">
          <w:rPr>
            <w:rFonts w:ascii="Courier New" w:hAnsi="Courier New" w:cs="Courier New"/>
          </w:rPr>
          <w:delText xml:space="preserve">  &lt;element name="Group"&gt;</w:delText>
        </w:r>
      </w:del>
    </w:p>
    <w:p w:rsidR="007D30C8" w:rsidRPr="007D30C8" w:rsidDel="000075A5" w:rsidRDefault="007D30C8">
      <w:pPr>
        <w:rPr>
          <w:del w:id="3249" w:author="Author"/>
          <w:rFonts w:ascii="Courier New" w:hAnsi="Courier New" w:cs="Courier New"/>
        </w:rPr>
        <w:pPrChange w:id="3250" w:author="Author">
          <w:pPr>
            <w:pStyle w:val="Appendix1"/>
          </w:pPr>
        </w:pPrChange>
      </w:pPr>
      <w:del w:id="3251" w:author="Author">
        <w:r w:rsidRPr="007D30C8" w:rsidDel="000075A5">
          <w:rPr>
            <w:rFonts w:ascii="Courier New" w:hAnsi="Courier New" w:cs="Courier New"/>
          </w:rPr>
          <w:delText xml:space="preserve">    &lt;optional&gt;</w:delText>
        </w:r>
      </w:del>
    </w:p>
    <w:p w:rsidR="00825BAD" w:rsidDel="000075A5" w:rsidRDefault="007D30C8">
      <w:pPr>
        <w:rPr>
          <w:del w:id="3252" w:author="Author"/>
          <w:rFonts w:ascii="Courier New" w:hAnsi="Courier New" w:cs="Courier New"/>
        </w:rPr>
        <w:pPrChange w:id="3253" w:author="Author">
          <w:pPr>
            <w:pStyle w:val="Appendix1"/>
          </w:pPr>
        </w:pPrChange>
      </w:pPr>
      <w:del w:id="3254" w:author="Author">
        <w:r w:rsidRPr="007D30C8" w:rsidDel="000075A5">
          <w:rPr>
            <w:rFonts w:ascii="Courier New" w:hAnsi="Courier New" w:cs="Courier New"/>
          </w:rPr>
          <w:delText xml:space="preserve">      &lt;attribute name="dapVersion"&gt;</w:delText>
        </w:r>
      </w:del>
    </w:p>
    <w:p w:rsidR="007D30C8" w:rsidRPr="007D30C8" w:rsidDel="000075A5" w:rsidRDefault="00825BAD">
      <w:pPr>
        <w:rPr>
          <w:del w:id="3255" w:author="Author"/>
          <w:rFonts w:ascii="Courier New" w:hAnsi="Courier New" w:cs="Courier New"/>
        </w:rPr>
        <w:pPrChange w:id="3256" w:author="Author">
          <w:pPr>
            <w:pStyle w:val="Appendix1"/>
          </w:pPr>
        </w:pPrChange>
      </w:pPr>
      <w:del w:id="3257"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type="string"/&gt;&lt;/attribute&gt;</w:delText>
        </w:r>
      </w:del>
    </w:p>
    <w:p w:rsidR="007D30C8" w:rsidRPr="007D30C8" w:rsidDel="000075A5" w:rsidRDefault="007D30C8">
      <w:pPr>
        <w:rPr>
          <w:del w:id="3258" w:author="Author"/>
          <w:rFonts w:ascii="Courier New" w:hAnsi="Courier New" w:cs="Courier New"/>
        </w:rPr>
        <w:pPrChange w:id="3259" w:author="Author">
          <w:pPr>
            <w:pStyle w:val="Appendix1"/>
          </w:pPr>
        </w:pPrChange>
      </w:pPr>
      <w:del w:id="3260" w:author="Author">
        <w:r w:rsidRPr="007D30C8" w:rsidDel="000075A5">
          <w:rPr>
            <w:rFonts w:ascii="Courier New" w:hAnsi="Courier New" w:cs="Courier New"/>
          </w:rPr>
          <w:delText xml:space="preserve">      &lt;attribute name="ns"&gt;&lt;data type="string"/&gt;&lt;/attribute&gt;</w:delText>
        </w:r>
      </w:del>
    </w:p>
    <w:p w:rsidR="00825BAD" w:rsidDel="000075A5" w:rsidRDefault="007D30C8">
      <w:pPr>
        <w:rPr>
          <w:del w:id="3261" w:author="Author"/>
          <w:rFonts w:ascii="Courier New" w:hAnsi="Courier New" w:cs="Courier New"/>
        </w:rPr>
        <w:pPrChange w:id="3262" w:author="Author">
          <w:pPr>
            <w:pStyle w:val="Appendix1"/>
          </w:pPr>
        </w:pPrChange>
      </w:pPr>
      <w:del w:id="3263" w:author="Author">
        <w:r w:rsidRPr="007D30C8" w:rsidDel="000075A5">
          <w:rPr>
            <w:rFonts w:ascii="Courier New" w:hAnsi="Courier New" w:cs="Courier New"/>
          </w:rPr>
          <w:delText xml:space="preserve">      &lt;attribute name="base"</w:delText>
        </w:r>
      </w:del>
    </w:p>
    <w:p w:rsidR="007D30C8" w:rsidRPr="007D30C8" w:rsidDel="000075A5" w:rsidRDefault="007D30C8">
      <w:pPr>
        <w:rPr>
          <w:del w:id="3264" w:author="Author"/>
          <w:rFonts w:ascii="Courier New" w:hAnsi="Courier New" w:cs="Courier New"/>
        </w:rPr>
        <w:pPrChange w:id="3265" w:author="Author">
          <w:pPr>
            <w:pStyle w:val="Appendix1"/>
          </w:pPr>
        </w:pPrChange>
      </w:pPr>
      <w:del w:id="3266" w:author="Author">
        <w:r w:rsidRPr="007D30C8" w:rsidDel="000075A5">
          <w:rPr>
            <w:rFonts w:ascii="Courier New" w:hAnsi="Courier New" w:cs="Courier New"/>
          </w:rPr>
          <w:delText xml:space="preserve"> </w:delText>
        </w:r>
        <w:r w:rsidR="00825BAD" w:rsidDel="000075A5">
          <w:rPr>
            <w:rFonts w:ascii="Courier New" w:hAnsi="Courier New" w:cs="Courier New"/>
          </w:rPr>
          <w:delText xml:space="preserve">         </w:delText>
        </w:r>
        <w:r w:rsidR="00A95221" w:rsidDel="000075A5">
          <w:rPr>
            <w:rFonts w:ascii="Courier New" w:hAnsi="Courier New" w:cs="Courier New"/>
          </w:rPr>
          <w:delText xml:space="preserve">       </w:delText>
        </w:r>
        <w:r w:rsidRPr="007D30C8" w:rsidDel="000075A5">
          <w:rPr>
            <w:rFonts w:ascii="Courier New" w:hAnsi="Courier New" w:cs="Courier New"/>
          </w:rPr>
          <w:delText>ns="http://www.w3.org/XML/1998/namespace"&gt;</w:delText>
        </w:r>
      </w:del>
    </w:p>
    <w:p w:rsidR="007D30C8" w:rsidRPr="007D30C8" w:rsidDel="000075A5" w:rsidRDefault="007D30C8">
      <w:pPr>
        <w:rPr>
          <w:del w:id="3267" w:author="Author"/>
          <w:rFonts w:ascii="Courier New" w:hAnsi="Courier New" w:cs="Courier New"/>
        </w:rPr>
        <w:pPrChange w:id="3268" w:author="Author">
          <w:pPr>
            <w:pStyle w:val="Appendix1"/>
          </w:pPr>
        </w:pPrChange>
      </w:pPr>
      <w:del w:id="3269" w:author="Author">
        <w:r w:rsidRPr="007D30C8" w:rsidDel="000075A5">
          <w:rPr>
            <w:rFonts w:ascii="Courier New" w:hAnsi="Courier New" w:cs="Courier New"/>
          </w:rPr>
          <w:delText xml:space="preserve">        &lt;text/&gt;</w:delText>
        </w:r>
      </w:del>
    </w:p>
    <w:p w:rsidR="007D30C8" w:rsidRPr="007D30C8" w:rsidDel="000075A5" w:rsidRDefault="007D30C8">
      <w:pPr>
        <w:rPr>
          <w:del w:id="3270" w:author="Author"/>
          <w:rFonts w:ascii="Courier New" w:hAnsi="Courier New" w:cs="Courier New"/>
        </w:rPr>
        <w:pPrChange w:id="3271" w:author="Author">
          <w:pPr>
            <w:pStyle w:val="Appendix1"/>
          </w:pPr>
        </w:pPrChange>
      </w:pPr>
      <w:del w:id="3272" w:author="Author">
        <w:r w:rsidRPr="007D30C8" w:rsidDel="000075A5">
          <w:rPr>
            <w:rFonts w:ascii="Courier New" w:hAnsi="Courier New" w:cs="Courier New"/>
          </w:rPr>
          <w:delText xml:space="preserve">      &lt;/attribute&gt;</w:delText>
        </w:r>
      </w:del>
    </w:p>
    <w:p w:rsidR="007D30C8" w:rsidRPr="007D30C8" w:rsidDel="000075A5" w:rsidRDefault="007D30C8">
      <w:pPr>
        <w:rPr>
          <w:del w:id="3273" w:author="Author"/>
          <w:rFonts w:ascii="Courier New" w:hAnsi="Courier New" w:cs="Courier New"/>
        </w:rPr>
        <w:pPrChange w:id="3274" w:author="Author">
          <w:pPr>
            <w:pStyle w:val="Appendix1"/>
          </w:pPr>
        </w:pPrChange>
      </w:pPr>
      <w:del w:id="3275" w:author="Author">
        <w:r w:rsidRPr="007D30C8" w:rsidDel="000075A5">
          <w:rPr>
            <w:rFonts w:ascii="Courier New" w:hAnsi="Courier New" w:cs="Courier New"/>
          </w:rPr>
          <w:delText xml:space="preserve">    &lt;/optional&gt;</w:delText>
        </w:r>
      </w:del>
    </w:p>
    <w:p w:rsidR="007D30C8" w:rsidRPr="007D30C8" w:rsidDel="000075A5" w:rsidRDefault="007D30C8">
      <w:pPr>
        <w:rPr>
          <w:del w:id="3276" w:author="Author"/>
          <w:rFonts w:ascii="Courier New" w:hAnsi="Courier New" w:cs="Courier New"/>
        </w:rPr>
        <w:pPrChange w:id="3277" w:author="Author">
          <w:pPr>
            <w:pStyle w:val="Appendix1"/>
          </w:pPr>
        </w:pPrChange>
      </w:pPr>
      <w:del w:id="3278"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279" w:author="Author"/>
          <w:rFonts w:ascii="Courier New" w:hAnsi="Courier New" w:cs="Courier New"/>
        </w:rPr>
        <w:pPrChange w:id="3280" w:author="Author">
          <w:pPr>
            <w:pStyle w:val="Appendix1"/>
          </w:pPr>
        </w:pPrChange>
      </w:pPr>
      <w:del w:id="3281" w:author="Author">
        <w:r w:rsidRPr="007D30C8" w:rsidDel="000075A5">
          <w:rPr>
            <w:rFonts w:ascii="Courier New" w:hAnsi="Courier New" w:cs="Courier New"/>
          </w:rPr>
          <w:delText xml:space="preserve">  &lt;/element&gt;</w:delText>
        </w:r>
      </w:del>
    </w:p>
    <w:p w:rsidR="007D30C8" w:rsidRPr="007D30C8" w:rsidDel="000075A5" w:rsidRDefault="007D30C8">
      <w:pPr>
        <w:rPr>
          <w:del w:id="3282" w:author="Author"/>
          <w:rFonts w:ascii="Courier New" w:hAnsi="Courier New" w:cs="Courier New"/>
        </w:rPr>
        <w:pPrChange w:id="3283" w:author="Author">
          <w:pPr>
            <w:pStyle w:val="Appendix1"/>
          </w:pPr>
        </w:pPrChange>
      </w:pPr>
      <w:del w:id="3284" w:author="Author">
        <w:r w:rsidRPr="007D30C8" w:rsidDel="000075A5">
          <w:rPr>
            <w:rFonts w:ascii="Courier New" w:hAnsi="Courier New" w:cs="Courier New"/>
          </w:rPr>
          <w:delText>&lt;/define&gt;</w:delText>
        </w:r>
      </w:del>
    </w:p>
    <w:p w:rsidR="007D30C8" w:rsidRPr="007D30C8" w:rsidDel="000075A5" w:rsidRDefault="007D30C8">
      <w:pPr>
        <w:rPr>
          <w:del w:id="3285" w:author="Author"/>
          <w:rFonts w:ascii="Courier New" w:hAnsi="Courier New" w:cs="Courier New"/>
        </w:rPr>
        <w:pPrChange w:id="3286" w:author="Author">
          <w:pPr>
            <w:pStyle w:val="Appendix1"/>
          </w:pPr>
        </w:pPrChange>
      </w:pPr>
    </w:p>
    <w:p w:rsidR="007D30C8" w:rsidRPr="007D30C8" w:rsidDel="000075A5" w:rsidRDefault="007D30C8">
      <w:pPr>
        <w:rPr>
          <w:del w:id="3287" w:author="Author"/>
          <w:rFonts w:ascii="Courier New" w:hAnsi="Courier New" w:cs="Courier New"/>
        </w:rPr>
        <w:pPrChange w:id="3288" w:author="Author">
          <w:pPr>
            <w:pStyle w:val="Appendix1"/>
          </w:pPr>
        </w:pPrChange>
      </w:pPr>
      <w:del w:id="3289" w:author="Author">
        <w:r w:rsidRPr="007D30C8" w:rsidDel="000075A5">
          <w:rPr>
            <w:rFonts w:ascii="Courier New" w:hAnsi="Courier New" w:cs="Courier New"/>
          </w:rPr>
          <w:delText>&lt;define name="groupdef"&gt;</w:delText>
        </w:r>
      </w:del>
    </w:p>
    <w:p w:rsidR="007D30C8" w:rsidRPr="007D30C8" w:rsidDel="000075A5" w:rsidRDefault="007D30C8">
      <w:pPr>
        <w:rPr>
          <w:del w:id="3290" w:author="Author"/>
          <w:rFonts w:ascii="Courier New" w:hAnsi="Courier New" w:cs="Courier New"/>
        </w:rPr>
        <w:pPrChange w:id="3291" w:author="Author">
          <w:pPr>
            <w:pStyle w:val="Appendix1"/>
          </w:pPr>
        </w:pPrChange>
      </w:pPr>
      <w:del w:id="3292"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293" w:author="Author"/>
          <w:rFonts w:ascii="Courier New" w:hAnsi="Courier New" w:cs="Courier New"/>
        </w:rPr>
        <w:pPrChange w:id="3294" w:author="Author">
          <w:pPr>
            <w:pStyle w:val="Appendix1"/>
          </w:pPr>
        </w:pPrChange>
      </w:pPr>
      <w:del w:id="3295"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296" w:author="Author"/>
          <w:rFonts w:ascii="Courier New" w:hAnsi="Courier New" w:cs="Courier New"/>
        </w:rPr>
        <w:pPrChange w:id="3297" w:author="Author">
          <w:pPr>
            <w:pStyle w:val="Appendix1"/>
          </w:pPr>
        </w:pPrChange>
      </w:pPr>
      <w:del w:id="3298" w:author="Author">
        <w:r w:rsidRPr="007D30C8" w:rsidDel="000075A5">
          <w:rPr>
            <w:rFonts w:ascii="Courier New" w:hAnsi="Courier New" w:cs="Courier New"/>
          </w:rPr>
          <w:delText xml:space="preserve">  &lt;zeroOrMore&gt;</w:delText>
        </w:r>
      </w:del>
    </w:p>
    <w:p w:rsidR="007D30C8" w:rsidRPr="007D30C8" w:rsidDel="000075A5" w:rsidRDefault="007D30C8">
      <w:pPr>
        <w:rPr>
          <w:del w:id="3299" w:author="Author"/>
          <w:rFonts w:ascii="Courier New" w:hAnsi="Courier New" w:cs="Courier New"/>
        </w:rPr>
        <w:pPrChange w:id="3300" w:author="Author">
          <w:pPr>
            <w:pStyle w:val="Appendix1"/>
          </w:pPr>
        </w:pPrChange>
      </w:pPr>
      <w:del w:id="3301" w:author="Author">
        <w:r w:rsidRPr="007D30C8" w:rsidDel="000075A5">
          <w:rPr>
            <w:rFonts w:ascii="Courier New" w:hAnsi="Courier New" w:cs="Courier New"/>
          </w:rPr>
          <w:delText xml:space="preserve">    &lt;interleave&gt;</w:delText>
        </w:r>
      </w:del>
    </w:p>
    <w:p w:rsidR="007D30C8" w:rsidRPr="007D30C8" w:rsidDel="000075A5" w:rsidRDefault="007D30C8">
      <w:pPr>
        <w:rPr>
          <w:del w:id="3302" w:author="Author"/>
          <w:rFonts w:ascii="Courier New" w:hAnsi="Courier New" w:cs="Courier New"/>
        </w:rPr>
        <w:pPrChange w:id="3303" w:author="Author">
          <w:pPr>
            <w:pStyle w:val="Appendix1"/>
          </w:pPr>
        </w:pPrChange>
      </w:pPr>
      <w:del w:id="3304" w:author="Author">
        <w:r w:rsidRPr="007D30C8" w:rsidDel="000075A5">
          <w:rPr>
            <w:rFonts w:ascii="Courier New" w:hAnsi="Courier New" w:cs="Courier New"/>
          </w:rPr>
          <w:delText xml:space="preserve">      &lt;ref name="enumdef"/&gt;</w:delText>
        </w:r>
      </w:del>
    </w:p>
    <w:p w:rsidR="007D30C8" w:rsidRPr="007D30C8" w:rsidDel="000075A5" w:rsidRDefault="007D30C8">
      <w:pPr>
        <w:rPr>
          <w:del w:id="3305" w:author="Author"/>
          <w:rFonts w:ascii="Courier New" w:hAnsi="Courier New" w:cs="Courier New"/>
        </w:rPr>
        <w:pPrChange w:id="3306" w:author="Author">
          <w:pPr>
            <w:pStyle w:val="Appendix1"/>
          </w:pPr>
        </w:pPrChange>
      </w:pPr>
      <w:del w:id="3307" w:author="Author">
        <w:r w:rsidRPr="007D30C8" w:rsidDel="000075A5">
          <w:rPr>
            <w:rFonts w:ascii="Courier New" w:hAnsi="Courier New" w:cs="Courier New"/>
          </w:rPr>
          <w:delText xml:space="preserve">      &lt;ref name="dimdef"/&gt;</w:delText>
        </w:r>
      </w:del>
    </w:p>
    <w:p w:rsidR="007D30C8" w:rsidRPr="007D30C8" w:rsidDel="000075A5" w:rsidRDefault="007D30C8">
      <w:pPr>
        <w:rPr>
          <w:del w:id="3308" w:author="Author"/>
          <w:rFonts w:ascii="Courier New" w:hAnsi="Courier New" w:cs="Courier New"/>
        </w:rPr>
        <w:pPrChange w:id="3309" w:author="Author">
          <w:pPr>
            <w:pStyle w:val="Appendix1"/>
          </w:pPr>
        </w:pPrChange>
      </w:pPr>
      <w:del w:id="3310"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311" w:author="Author"/>
          <w:rFonts w:ascii="Courier New" w:hAnsi="Courier New" w:cs="Courier New"/>
        </w:rPr>
        <w:pPrChange w:id="3312" w:author="Author">
          <w:pPr>
            <w:pStyle w:val="Appendix1"/>
          </w:pPr>
        </w:pPrChange>
      </w:pPr>
      <w:del w:id="3313" w:author="Author">
        <w:r w:rsidRPr="007D30C8" w:rsidDel="000075A5">
          <w:rPr>
            <w:rFonts w:ascii="Courier New" w:hAnsi="Courier New" w:cs="Courier New"/>
          </w:rPr>
          <w:delText xml:space="preserve">    &lt;/interleave&gt;</w:delText>
        </w:r>
      </w:del>
    </w:p>
    <w:p w:rsidR="007D30C8" w:rsidRPr="007D30C8" w:rsidDel="000075A5" w:rsidRDefault="007D30C8">
      <w:pPr>
        <w:rPr>
          <w:del w:id="3314" w:author="Author"/>
          <w:rFonts w:ascii="Courier New" w:hAnsi="Courier New" w:cs="Courier New"/>
        </w:rPr>
        <w:pPrChange w:id="3315" w:author="Author">
          <w:pPr>
            <w:pStyle w:val="Appendix1"/>
          </w:pPr>
        </w:pPrChange>
      </w:pPr>
      <w:del w:id="3316" w:author="Author">
        <w:r w:rsidRPr="007D30C8" w:rsidDel="000075A5">
          <w:rPr>
            <w:rFonts w:ascii="Courier New" w:hAnsi="Courier New" w:cs="Courier New"/>
          </w:rPr>
          <w:delText xml:space="preserve">  &lt;/zeroOrMore&gt;</w:delText>
        </w:r>
      </w:del>
    </w:p>
    <w:p w:rsidR="007D30C8" w:rsidRPr="007D30C8" w:rsidDel="000075A5" w:rsidRDefault="007D30C8">
      <w:pPr>
        <w:rPr>
          <w:del w:id="3317" w:author="Author"/>
          <w:rFonts w:ascii="Courier New" w:hAnsi="Courier New" w:cs="Courier New"/>
        </w:rPr>
        <w:pPrChange w:id="3318" w:author="Author">
          <w:pPr>
            <w:pStyle w:val="Appendix1"/>
          </w:pPr>
        </w:pPrChange>
      </w:pPr>
      <w:del w:id="3319" w:author="Author">
        <w:r w:rsidRPr="007D30C8" w:rsidDel="000075A5">
          <w:rPr>
            <w:rFonts w:ascii="Courier New" w:hAnsi="Courier New" w:cs="Courier New"/>
          </w:rPr>
          <w:delText xml:space="preserve">  &lt;zeroOrMore&gt;</w:delText>
        </w:r>
      </w:del>
    </w:p>
    <w:p w:rsidR="007D30C8" w:rsidRPr="007D30C8" w:rsidDel="000075A5" w:rsidRDefault="007D30C8">
      <w:pPr>
        <w:rPr>
          <w:del w:id="3320" w:author="Author"/>
          <w:rFonts w:ascii="Courier New" w:hAnsi="Courier New" w:cs="Courier New"/>
        </w:rPr>
        <w:pPrChange w:id="3321" w:author="Author">
          <w:pPr>
            <w:pStyle w:val="Appendix1"/>
          </w:pPr>
        </w:pPrChange>
      </w:pPr>
      <w:del w:id="3322" w:author="Author">
        <w:r w:rsidRPr="007D30C8" w:rsidDel="000075A5">
          <w:rPr>
            <w:rFonts w:ascii="Courier New" w:hAnsi="Courier New" w:cs="Courier New"/>
          </w:rPr>
          <w:delText xml:space="preserve">    &lt;ref name="groupdef"/&gt;</w:delText>
        </w:r>
      </w:del>
    </w:p>
    <w:p w:rsidR="007D30C8" w:rsidRPr="007D30C8" w:rsidDel="000075A5" w:rsidRDefault="007D30C8">
      <w:pPr>
        <w:rPr>
          <w:del w:id="3323" w:author="Author"/>
          <w:rFonts w:ascii="Courier New" w:hAnsi="Courier New" w:cs="Courier New"/>
        </w:rPr>
        <w:pPrChange w:id="3324" w:author="Author">
          <w:pPr>
            <w:pStyle w:val="Appendix1"/>
          </w:pPr>
        </w:pPrChange>
      </w:pPr>
      <w:del w:id="3325" w:author="Author">
        <w:r w:rsidRPr="007D30C8" w:rsidDel="000075A5">
          <w:rPr>
            <w:rFonts w:ascii="Courier New" w:hAnsi="Courier New" w:cs="Courier New"/>
          </w:rPr>
          <w:delText xml:space="preserve">  &lt;/zeroOrMore&gt;</w:delText>
        </w:r>
      </w:del>
    </w:p>
    <w:p w:rsidR="007D30C8" w:rsidRPr="007D30C8" w:rsidDel="000075A5" w:rsidRDefault="007D30C8">
      <w:pPr>
        <w:rPr>
          <w:del w:id="3326" w:author="Author"/>
          <w:rFonts w:ascii="Courier New" w:hAnsi="Courier New" w:cs="Courier New"/>
        </w:rPr>
        <w:pPrChange w:id="3327" w:author="Author">
          <w:pPr>
            <w:pStyle w:val="Appendix1"/>
          </w:pPr>
        </w:pPrChange>
      </w:pPr>
      <w:del w:id="3328" w:author="Author">
        <w:r w:rsidRPr="007D30C8" w:rsidDel="000075A5">
          <w:rPr>
            <w:rFonts w:ascii="Courier New" w:hAnsi="Courier New" w:cs="Courier New"/>
          </w:rPr>
          <w:delText>&lt;/define&gt;</w:delText>
        </w:r>
      </w:del>
    </w:p>
    <w:p w:rsidR="007D30C8" w:rsidRPr="007D30C8" w:rsidDel="000075A5" w:rsidRDefault="007D30C8">
      <w:pPr>
        <w:rPr>
          <w:del w:id="3329" w:author="Author"/>
          <w:rFonts w:ascii="Courier New" w:hAnsi="Courier New" w:cs="Courier New"/>
        </w:rPr>
        <w:pPrChange w:id="3330" w:author="Author">
          <w:pPr>
            <w:pStyle w:val="Appendix1"/>
          </w:pPr>
        </w:pPrChange>
      </w:pPr>
    </w:p>
    <w:p w:rsidR="007D30C8" w:rsidRPr="007D30C8" w:rsidDel="000075A5" w:rsidRDefault="007D30C8">
      <w:pPr>
        <w:rPr>
          <w:del w:id="3331" w:author="Author"/>
          <w:rFonts w:ascii="Courier New" w:hAnsi="Courier New" w:cs="Courier New"/>
        </w:rPr>
        <w:pPrChange w:id="3332" w:author="Author">
          <w:pPr>
            <w:pStyle w:val="Appendix1"/>
          </w:pPr>
        </w:pPrChange>
      </w:pPr>
      <w:del w:id="3333" w:author="Author">
        <w:r w:rsidRPr="007D30C8" w:rsidDel="000075A5">
          <w:rPr>
            <w:rFonts w:ascii="Courier New" w:hAnsi="Courier New" w:cs="Courier New"/>
          </w:rPr>
          <w:delText>&lt;define name="enumdef"&gt;</w:delText>
        </w:r>
      </w:del>
    </w:p>
    <w:p w:rsidR="007D30C8" w:rsidRPr="007D30C8" w:rsidDel="000075A5" w:rsidRDefault="007D30C8">
      <w:pPr>
        <w:rPr>
          <w:del w:id="3334" w:author="Author"/>
          <w:rFonts w:ascii="Courier New" w:hAnsi="Courier New" w:cs="Courier New"/>
        </w:rPr>
        <w:pPrChange w:id="3335" w:author="Author">
          <w:pPr>
            <w:pStyle w:val="Appendix1"/>
          </w:pPr>
        </w:pPrChange>
      </w:pPr>
      <w:del w:id="3336"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337" w:author="Author"/>
          <w:rFonts w:ascii="Courier New" w:hAnsi="Courier New" w:cs="Courier New"/>
        </w:rPr>
        <w:pPrChange w:id="3338" w:author="Author">
          <w:pPr>
            <w:pStyle w:val="Appendix1"/>
          </w:pPr>
        </w:pPrChange>
      </w:pPr>
      <w:del w:id="3339" w:author="Author">
        <w:r w:rsidRPr="007D30C8" w:rsidDel="000075A5">
          <w:rPr>
            <w:rFonts w:ascii="Courier New" w:hAnsi="Courier New" w:cs="Courier New"/>
          </w:rPr>
          <w:delText xml:space="preserve">    &lt;attribute name="name"&gt;&lt;data type="ID"/&gt;&lt;/attribute&gt;</w:delText>
        </w:r>
      </w:del>
    </w:p>
    <w:p w:rsidR="00825BAD" w:rsidDel="000075A5" w:rsidRDefault="007D30C8">
      <w:pPr>
        <w:rPr>
          <w:del w:id="3340" w:author="Author"/>
          <w:rFonts w:ascii="Courier New" w:hAnsi="Courier New" w:cs="Courier New"/>
        </w:rPr>
        <w:pPrChange w:id="3341" w:author="Author">
          <w:pPr>
            <w:pStyle w:val="Appendix1"/>
          </w:pPr>
        </w:pPrChange>
      </w:pPr>
      <w:del w:id="3342" w:author="Author">
        <w:r w:rsidRPr="007D30C8" w:rsidDel="000075A5">
          <w:rPr>
            <w:rFonts w:ascii="Courier New" w:hAnsi="Courier New" w:cs="Courier New"/>
          </w:rPr>
          <w:delText xml:space="preserve">    &lt;attribute name="basetype"&gt;</w:delText>
        </w:r>
      </w:del>
    </w:p>
    <w:p w:rsidR="00825BAD" w:rsidDel="000075A5" w:rsidRDefault="00825BAD">
      <w:pPr>
        <w:rPr>
          <w:del w:id="3343" w:author="Author"/>
          <w:rFonts w:ascii="Courier New" w:hAnsi="Courier New" w:cs="Courier New"/>
        </w:rPr>
        <w:pPrChange w:id="3344" w:author="Author">
          <w:pPr>
            <w:pStyle w:val="Appendix1"/>
          </w:pPr>
        </w:pPrChange>
      </w:pPr>
      <w:del w:id="3345" w:author="Author">
        <w:r w:rsidDel="000075A5">
          <w:rPr>
            <w:rFonts w:ascii="Courier New" w:hAnsi="Courier New" w:cs="Courier New"/>
          </w:rPr>
          <w:delText xml:space="preserve">        </w:delText>
        </w:r>
        <w:r w:rsidR="007D30C8" w:rsidRPr="007D30C8" w:rsidDel="000075A5">
          <w:rPr>
            <w:rFonts w:ascii="Courier New" w:hAnsi="Courier New" w:cs="Courier New"/>
          </w:rPr>
          <w:delText>&lt;data type="ATOMICTYPE"/&gt;</w:delText>
        </w:r>
      </w:del>
    </w:p>
    <w:p w:rsidR="007D30C8" w:rsidRPr="007D30C8" w:rsidDel="000075A5" w:rsidRDefault="00825BAD">
      <w:pPr>
        <w:rPr>
          <w:del w:id="3346" w:author="Author"/>
          <w:rFonts w:ascii="Courier New" w:hAnsi="Courier New" w:cs="Courier New"/>
        </w:rPr>
        <w:pPrChange w:id="3347" w:author="Author">
          <w:pPr>
            <w:pStyle w:val="Appendix1"/>
          </w:pPr>
        </w:pPrChange>
      </w:pPr>
      <w:del w:id="3348"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349" w:author="Author"/>
          <w:rFonts w:ascii="Courier New" w:hAnsi="Courier New" w:cs="Courier New"/>
        </w:rPr>
        <w:pPrChange w:id="3350" w:author="Author">
          <w:pPr>
            <w:pStyle w:val="Appendix1"/>
          </w:pPr>
        </w:pPrChange>
      </w:pPr>
      <w:del w:id="3351" w:author="Author">
        <w:r w:rsidRPr="007D30C8" w:rsidDel="000075A5">
          <w:rPr>
            <w:rFonts w:ascii="Courier New" w:hAnsi="Courier New" w:cs="Courier New"/>
          </w:rPr>
          <w:delText xml:space="preserve">    &lt;oneOrMore&gt;&lt;ref name="enumconst"/&gt;&lt;/oneOrMore&gt;</w:delText>
        </w:r>
      </w:del>
    </w:p>
    <w:p w:rsidR="007D30C8" w:rsidRPr="007D30C8" w:rsidDel="000075A5" w:rsidRDefault="007D30C8">
      <w:pPr>
        <w:rPr>
          <w:del w:id="3352" w:author="Author"/>
          <w:rFonts w:ascii="Courier New" w:hAnsi="Courier New" w:cs="Courier New"/>
        </w:rPr>
        <w:pPrChange w:id="3353" w:author="Author">
          <w:pPr>
            <w:pStyle w:val="Appendix1"/>
          </w:pPr>
        </w:pPrChange>
      </w:pPr>
      <w:del w:id="3354" w:author="Author">
        <w:r w:rsidRPr="007D30C8" w:rsidDel="000075A5">
          <w:rPr>
            <w:rFonts w:ascii="Courier New" w:hAnsi="Courier New" w:cs="Courier New"/>
          </w:rPr>
          <w:delText xml:space="preserve">  &lt;/element&gt;</w:delText>
        </w:r>
      </w:del>
    </w:p>
    <w:p w:rsidR="007D30C8" w:rsidRPr="007D30C8" w:rsidDel="000075A5" w:rsidRDefault="007D30C8">
      <w:pPr>
        <w:rPr>
          <w:del w:id="3355" w:author="Author"/>
          <w:rFonts w:ascii="Courier New" w:hAnsi="Courier New" w:cs="Courier New"/>
        </w:rPr>
        <w:pPrChange w:id="3356" w:author="Author">
          <w:pPr>
            <w:pStyle w:val="Appendix1"/>
          </w:pPr>
        </w:pPrChange>
      </w:pPr>
      <w:del w:id="3357" w:author="Author">
        <w:r w:rsidRPr="007D30C8" w:rsidDel="000075A5">
          <w:rPr>
            <w:rFonts w:ascii="Courier New" w:hAnsi="Courier New" w:cs="Courier New"/>
          </w:rPr>
          <w:delText>&lt;/define&gt;</w:delText>
        </w:r>
      </w:del>
    </w:p>
    <w:p w:rsidR="007D30C8" w:rsidRPr="007D30C8" w:rsidDel="000075A5" w:rsidRDefault="007D30C8">
      <w:pPr>
        <w:rPr>
          <w:del w:id="3358" w:author="Author"/>
          <w:rFonts w:ascii="Courier New" w:hAnsi="Courier New" w:cs="Courier New"/>
        </w:rPr>
        <w:pPrChange w:id="3359" w:author="Author">
          <w:pPr>
            <w:pStyle w:val="Appendix1"/>
          </w:pPr>
        </w:pPrChange>
      </w:pPr>
    </w:p>
    <w:p w:rsidR="007D30C8" w:rsidRPr="007D30C8" w:rsidDel="000075A5" w:rsidRDefault="007D30C8">
      <w:pPr>
        <w:rPr>
          <w:del w:id="3360" w:author="Author"/>
          <w:rFonts w:ascii="Courier New" w:hAnsi="Courier New" w:cs="Courier New"/>
        </w:rPr>
        <w:pPrChange w:id="3361" w:author="Author">
          <w:pPr>
            <w:pStyle w:val="Appendix1"/>
          </w:pPr>
        </w:pPrChange>
      </w:pPr>
      <w:del w:id="3362" w:author="Author">
        <w:r w:rsidRPr="007D30C8" w:rsidDel="000075A5">
          <w:rPr>
            <w:rFonts w:ascii="Courier New" w:hAnsi="Courier New" w:cs="Courier New"/>
          </w:rPr>
          <w:delText>&lt;define name="enumconst"&gt;</w:delText>
        </w:r>
      </w:del>
    </w:p>
    <w:p w:rsidR="007D30C8" w:rsidRPr="007D30C8" w:rsidDel="000075A5" w:rsidRDefault="007D30C8">
      <w:pPr>
        <w:rPr>
          <w:del w:id="3363" w:author="Author"/>
          <w:rFonts w:ascii="Courier New" w:hAnsi="Courier New" w:cs="Courier New"/>
        </w:rPr>
        <w:pPrChange w:id="3364" w:author="Author">
          <w:pPr>
            <w:pStyle w:val="Appendix1"/>
          </w:pPr>
        </w:pPrChange>
      </w:pPr>
      <w:del w:id="3365" w:author="Author">
        <w:r w:rsidRPr="007D30C8" w:rsidDel="000075A5">
          <w:rPr>
            <w:rFonts w:ascii="Courier New" w:hAnsi="Courier New" w:cs="Courier New"/>
          </w:rPr>
          <w:delText xml:space="preserve">  &lt;element name="elt"&gt;</w:delText>
        </w:r>
      </w:del>
    </w:p>
    <w:p w:rsidR="007D30C8" w:rsidRPr="007D30C8" w:rsidDel="000075A5" w:rsidRDefault="007D30C8">
      <w:pPr>
        <w:rPr>
          <w:del w:id="3366" w:author="Author"/>
          <w:rFonts w:ascii="Courier New" w:hAnsi="Courier New" w:cs="Courier New"/>
        </w:rPr>
        <w:pPrChange w:id="3367" w:author="Author">
          <w:pPr>
            <w:pStyle w:val="Appendix1"/>
          </w:pPr>
        </w:pPrChange>
      </w:pPr>
      <w:del w:id="3368"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369" w:author="Author"/>
          <w:rFonts w:ascii="Courier New" w:hAnsi="Courier New" w:cs="Courier New"/>
        </w:rPr>
        <w:pPrChange w:id="3370" w:author="Author">
          <w:pPr>
            <w:pStyle w:val="Appendix1"/>
          </w:pPr>
        </w:pPrChange>
      </w:pPr>
      <w:del w:id="3371" w:author="Author">
        <w:r w:rsidRPr="007D30C8" w:rsidDel="000075A5">
          <w:rPr>
            <w:rFonts w:ascii="Courier New" w:hAnsi="Courier New" w:cs="Courier New"/>
          </w:rPr>
          <w:delText xml:space="preserve">    &lt;attribute name="value"&gt;&lt;data type="integer"/&gt;&lt;/attribute&gt;</w:delText>
        </w:r>
      </w:del>
    </w:p>
    <w:p w:rsidR="007D30C8" w:rsidRPr="007D30C8" w:rsidDel="000075A5" w:rsidRDefault="007D30C8">
      <w:pPr>
        <w:rPr>
          <w:del w:id="3372" w:author="Author"/>
          <w:rFonts w:ascii="Courier New" w:hAnsi="Courier New" w:cs="Courier New"/>
        </w:rPr>
        <w:pPrChange w:id="3373" w:author="Author">
          <w:pPr>
            <w:pStyle w:val="Appendix1"/>
          </w:pPr>
        </w:pPrChange>
      </w:pPr>
      <w:del w:id="3374" w:author="Author">
        <w:r w:rsidRPr="007D30C8" w:rsidDel="000075A5">
          <w:rPr>
            <w:rFonts w:ascii="Courier New" w:hAnsi="Courier New" w:cs="Courier New"/>
          </w:rPr>
          <w:delText xml:space="preserve">  &lt;/element&gt;</w:delText>
        </w:r>
      </w:del>
    </w:p>
    <w:p w:rsidR="007D30C8" w:rsidRPr="007D30C8" w:rsidDel="000075A5" w:rsidRDefault="007D30C8">
      <w:pPr>
        <w:rPr>
          <w:del w:id="3375" w:author="Author"/>
          <w:rFonts w:ascii="Courier New" w:hAnsi="Courier New" w:cs="Courier New"/>
        </w:rPr>
        <w:pPrChange w:id="3376" w:author="Author">
          <w:pPr>
            <w:pStyle w:val="Appendix1"/>
          </w:pPr>
        </w:pPrChange>
      </w:pPr>
      <w:del w:id="3377" w:author="Author">
        <w:r w:rsidRPr="007D30C8" w:rsidDel="000075A5">
          <w:rPr>
            <w:rFonts w:ascii="Courier New" w:hAnsi="Courier New" w:cs="Courier New"/>
          </w:rPr>
          <w:delText>&lt;/define&gt;</w:delText>
        </w:r>
      </w:del>
    </w:p>
    <w:p w:rsidR="007D30C8" w:rsidRPr="007D30C8" w:rsidDel="000075A5" w:rsidRDefault="007D30C8">
      <w:pPr>
        <w:rPr>
          <w:del w:id="3378" w:author="Author"/>
          <w:rFonts w:ascii="Courier New" w:hAnsi="Courier New" w:cs="Courier New"/>
        </w:rPr>
        <w:pPrChange w:id="3379" w:author="Author">
          <w:pPr>
            <w:pStyle w:val="Appendix1"/>
          </w:pPr>
        </w:pPrChange>
      </w:pPr>
    </w:p>
    <w:p w:rsidR="007D30C8" w:rsidRPr="007D30C8" w:rsidDel="000075A5" w:rsidRDefault="007D30C8">
      <w:pPr>
        <w:rPr>
          <w:del w:id="3380" w:author="Author"/>
          <w:rFonts w:ascii="Courier New" w:hAnsi="Courier New" w:cs="Courier New"/>
        </w:rPr>
        <w:pPrChange w:id="3381" w:author="Author">
          <w:pPr>
            <w:pStyle w:val="Appendix1"/>
          </w:pPr>
        </w:pPrChange>
      </w:pPr>
      <w:del w:id="3382" w:author="Author">
        <w:r w:rsidRPr="007D30C8" w:rsidDel="000075A5">
          <w:rPr>
            <w:rFonts w:ascii="Courier New" w:hAnsi="Courier New" w:cs="Courier New"/>
          </w:rPr>
          <w:delText>&lt;define name="namespacedef"&gt;</w:delText>
        </w:r>
      </w:del>
    </w:p>
    <w:p w:rsidR="007D30C8" w:rsidRPr="007D30C8" w:rsidDel="000075A5" w:rsidRDefault="007D30C8">
      <w:pPr>
        <w:rPr>
          <w:del w:id="3383" w:author="Author"/>
          <w:rFonts w:ascii="Courier New" w:hAnsi="Courier New" w:cs="Courier New"/>
        </w:rPr>
        <w:pPrChange w:id="3384" w:author="Author">
          <w:pPr>
            <w:pStyle w:val="Appendix1"/>
          </w:pPr>
        </w:pPrChange>
      </w:pPr>
      <w:del w:id="3385" w:author="Author">
        <w:r w:rsidRPr="007D30C8" w:rsidDel="000075A5">
          <w:rPr>
            <w:rFonts w:ascii="Courier New" w:hAnsi="Courier New" w:cs="Courier New"/>
          </w:rPr>
          <w:delText xml:space="preserve">  &lt;zeroOrMore&gt;</w:delText>
        </w:r>
      </w:del>
    </w:p>
    <w:p w:rsidR="007D30C8" w:rsidRPr="007D30C8" w:rsidDel="000075A5" w:rsidRDefault="007D30C8">
      <w:pPr>
        <w:rPr>
          <w:del w:id="3386" w:author="Author"/>
          <w:rFonts w:ascii="Courier New" w:hAnsi="Courier New" w:cs="Courier New"/>
        </w:rPr>
        <w:pPrChange w:id="3387" w:author="Author">
          <w:pPr>
            <w:pStyle w:val="Appendix1"/>
          </w:pPr>
        </w:pPrChange>
      </w:pPr>
      <w:del w:id="3388"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389" w:author="Author"/>
          <w:rFonts w:ascii="Courier New" w:hAnsi="Courier New" w:cs="Courier New"/>
        </w:rPr>
        <w:pPrChange w:id="3390" w:author="Author">
          <w:pPr>
            <w:pStyle w:val="Appendix1"/>
          </w:pPr>
        </w:pPrChange>
      </w:pPr>
      <w:del w:id="3391" w:author="Author">
        <w:r w:rsidRPr="007D30C8" w:rsidDel="000075A5">
          <w:rPr>
            <w:rFonts w:ascii="Courier New" w:hAnsi="Courier New" w:cs="Courier New"/>
          </w:rPr>
          <w:delText xml:space="preserve">      &lt;attribute name="href"&gt;&lt;data type="string"/&gt;&lt;/attribute&gt;</w:delText>
        </w:r>
      </w:del>
    </w:p>
    <w:p w:rsidR="007D30C8" w:rsidRPr="007D30C8" w:rsidDel="000075A5" w:rsidRDefault="007D30C8">
      <w:pPr>
        <w:rPr>
          <w:del w:id="3392" w:author="Author"/>
          <w:rFonts w:ascii="Courier New" w:hAnsi="Courier New" w:cs="Courier New"/>
        </w:rPr>
        <w:pPrChange w:id="3393" w:author="Author">
          <w:pPr>
            <w:pStyle w:val="Appendix1"/>
          </w:pPr>
        </w:pPrChange>
      </w:pPr>
      <w:del w:id="3394" w:author="Author">
        <w:r w:rsidRPr="007D30C8" w:rsidDel="000075A5">
          <w:rPr>
            <w:rFonts w:ascii="Courier New" w:hAnsi="Courier New" w:cs="Courier New"/>
          </w:rPr>
          <w:delText xml:space="preserve">    &lt;/element&gt;</w:delText>
        </w:r>
      </w:del>
    </w:p>
    <w:p w:rsidR="007D30C8" w:rsidRPr="007D30C8" w:rsidDel="000075A5" w:rsidRDefault="007D30C8">
      <w:pPr>
        <w:rPr>
          <w:del w:id="3395" w:author="Author"/>
          <w:rFonts w:ascii="Courier New" w:hAnsi="Courier New" w:cs="Courier New"/>
        </w:rPr>
        <w:pPrChange w:id="3396" w:author="Author">
          <w:pPr>
            <w:pStyle w:val="Appendix1"/>
          </w:pPr>
        </w:pPrChange>
      </w:pPr>
      <w:del w:id="3397" w:author="Author">
        <w:r w:rsidRPr="007D30C8" w:rsidDel="000075A5">
          <w:rPr>
            <w:rFonts w:ascii="Courier New" w:hAnsi="Courier New" w:cs="Courier New"/>
          </w:rPr>
          <w:delText xml:space="preserve">  &lt;/zeroOrMore&gt;</w:delText>
        </w:r>
      </w:del>
    </w:p>
    <w:p w:rsidR="007D30C8" w:rsidRPr="007D30C8" w:rsidDel="000075A5" w:rsidRDefault="007D30C8">
      <w:pPr>
        <w:rPr>
          <w:del w:id="3398" w:author="Author"/>
          <w:rFonts w:ascii="Courier New" w:hAnsi="Courier New" w:cs="Courier New"/>
        </w:rPr>
        <w:pPrChange w:id="3399" w:author="Author">
          <w:pPr>
            <w:pStyle w:val="Appendix1"/>
          </w:pPr>
        </w:pPrChange>
      </w:pPr>
      <w:del w:id="3400" w:author="Author">
        <w:r w:rsidRPr="007D30C8" w:rsidDel="000075A5">
          <w:rPr>
            <w:rFonts w:ascii="Courier New" w:hAnsi="Courier New" w:cs="Courier New"/>
          </w:rPr>
          <w:delText>&lt;/define&gt;</w:delText>
        </w:r>
      </w:del>
    </w:p>
    <w:p w:rsidR="007D30C8" w:rsidRPr="007D30C8" w:rsidDel="000075A5" w:rsidRDefault="007D30C8">
      <w:pPr>
        <w:rPr>
          <w:del w:id="3401" w:author="Author"/>
          <w:rFonts w:ascii="Courier New" w:hAnsi="Courier New" w:cs="Courier New"/>
        </w:rPr>
        <w:pPrChange w:id="3402" w:author="Author">
          <w:pPr>
            <w:pStyle w:val="Appendix1"/>
          </w:pPr>
        </w:pPrChange>
      </w:pPr>
    </w:p>
    <w:p w:rsidR="007D30C8" w:rsidRPr="007D30C8" w:rsidDel="000075A5" w:rsidRDefault="007D30C8">
      <w:pPr>
        <w:rPr>
          <w:del w:id="3403" w:author="Author"/>
          <w:rFonts w:ascii="Courier New" w:hAnsi="Courier New" w:cs="Courier New"/>
        </w:rPr>
        <w:pPrChange w:id="3404" w:author="Author">
          <w:pPr>
            <w:pStyle w:val="Appendix1"/>
          </w:pPr>
        </w:pPrChange>
      </w:pPr>
      <w:del w:id="3405" w:author="Author">
        <w:r w:rsidRPr="007D30C8" w:rsidDel="000075A5">
          <w:rPr>
            <w:rFonts w:ascii="Courier New" w:hAnsi="Courier New" w:cs="Courier New"/>
          </w:rPr>
          <w:delText>&lt;define name="dimdef"&gt;</w:delText>
        </w:r>
      </w:del>
    </w:p>
    <w:p w:rsidR="007D30C8" w:rsidRPr="007D30C8" w:rsidDel="000075A5" w:rsidRDefault="007D30C8">
      <w:pPr>
        <w:rPr>
          <w:del w:id="3406" w:author="Author"/>
          <w:rFonts w:ascii="Courier New" w:hAnsi="Courier New" w:cs="Courier New"/>
        </w:rPr>
        <w:pPrChange w:id="3407" w:author="Author">
          <w:pPr>
            <w:pStyle w:val="Appendix1"/>
          </w:pPr>
        </w:pPrChange>
      </w:pPr>
      <w:del w:id="3408"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409" w:author="Author"/>
          <w:rFonts w:ascii="Courier New" w:hAnsi="Courier New" w:cs="Courier New"/>
        </w:rPr>
        <w:pPrChange w:id="3410" w:author="Author">
          <w:pPr>
            <w:pStyle w:val="Appendix1"/>
          </w:pPr>
        </w:pPrChange>
      </w:pPr>
      <w:del w:id="3411"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412" w:author="Author"/>
          <w:rFonts w:ascii="Courier New" w:hAnsi="Courier New" w:cs="Courier New"/>
        </w:rPr>
        <w:pPrChange w:id="3413" w:author="Author">
          <w:pPr>
            <w:pStyle w:val="Appendix1"/>
          </w:pPr>
        </w:pPrChange>
      </w:pPr>
      <w:del w:id="3414" w:author="Author">
        <w:r w:rsidRPr="007D30C8" w:rsidDel="000075A5">
          <w:rPr>
            <w:rFonts w:ascii="Courier New" w:hAnsi="Courier New" w:cs="Courier New"/>
          </w:rPr>
          <w:delText xml:space="preserve">    &lt;attribute name="size"&gt;</w:delText>
        </w:r>
      </w:del>
    </w:p>
    <w:p w:rsidR="007D30C8" w:rsidRPr="007D30C8" w:rsidDel="000075A5" w:rsidRDefault="007D30C8">
      <w:pPr>
        <w:rPr>
          <w:del w:id="3415" w:author="Author"/>
          <w:rFonts w:ascii="Courier New" w:hAnsi="Courier New" w:cs="Courier New"/>
        </w:rPr>
        <w:pPrChange w:id="3416" w:author="Author">
          <w:pPr>
            <w:pStyle w:val="Appendix1"/>
          </w:pPr>
        </w:pPrChange>
      </w:pPr>
      <w:del w:id="3417" w:author="Author">
        <w:r w:rsidRPr="007D30C8" w:rsidDel="000075A5">
          <w:rPr>
            <w:rFonts w:ascii="Courier New" w:hAnsi="Courier New" w:cs="Courier New"/>
          </w:rPr>
          <w:delText xml:space="preserve">      &lt;data type="integer"/&gt;</w:delText>
        </w:r>
      </w:del>
    </w:p>
    <w:p w:rsidR="007D30C8" w:rsidRPr="007D30C8" w:rsidDel="000075A5" w:rsidRDefault="007D30C8">
      <w:pPr>
        <w:rPr>
          <w:del w:id="3418" w:author="Author"/>
          <w:rFonts w:ascii="Courier New" w:hAnsi="Courier New" w:cs="Courier New"/>
        </w:rPr>
        <w:pPrChange w:id="3419" w:author="Author">
          <w:pPr>
            <w:pStyle w:val="Appendix1"/>
          </w:pPr>
        </w:pPrChange>
      </w:pPr>
      <w:del w:id="3420" w:author="Author">
        <w:r w:rsidRPr="007D30C8" w:rsidDel="000075A5">
          <w:rPr>
            <w:rFonts w:ascii="Courier New" w:hAnsi="Courier New" w:cs="Courier New"/>
          </w:rPr>
          <w:delText xml:space="preserve">    &lt;/attribute&gt;</w:delText>
        </w:r>
      </w:del>
    </w:p>
    <w:p w:rsidR="007D30C8" w:rsidRPr="007D30C8" w:rsidDel="000075A5" w:rsidRDefault="007D30C8">
      <w:pPr>
        <w:rPr>
          <w:del w:id="3421" w:author="Author"/>
          <w:rFonts w:ascii="Courier New" w:hAnsi="Courier New" w:cs="Courier New"/>
        </w:rPr>
        <w:pPrChange w:id="3422" w:author="Author">
          <w:pPr>
            <w:pStyle w:val="Appendix1"/>
          </w:pPr>
        </w:pPrChange>
      </w:pPr>
      <w:del w:id="3423"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424" w:author="Author"/>
          <w:rFonts w:ascii="Courier New" w:hAnsi="Courier New" w:cs="Courier New"/>
        </w:rPr>
        <w:pPrChange w:id="3425" w:author="Author">
          <w:pPr>
            <w:pStyle w:val="Appendix1"/>
          </w:pPr>
        </w:pPrChange>
      </w:pPr>
      <w:del w:id="3426" w:author="Author">
        <w:r w:rsidRPr="007D30C8" w:rsidDel="000075A5">
          <w:rPr>
            <w:rFonts w:ascii="Courier New" w:hAnsi="Courier New" w:cs="Courier New"/>
          </w:rPr>
          <w:delText xml:space="preserve">  &lt;/element&gt;</w:delText>
        </w:r>
      </w:del>
    </w:p>
    <w:p w:rsidR="007D30C8" w:rsidRPr="007D30C8" w:rsidDel="000075A5" w:rsidRDefault="007D30C8">
      <w:pPr>
        <w:rPr>
          <w:del w:id="3427" w:author="Author"/>
          <w:rFonts w:ascii="Courier New" w:hAnsi="Courier New" w:cs="Courier New"/>
        </w:rPr>
        <w:pPrChange w:id="3428" w:author="Author">
          <w:pPr>
            <w:pStyle w:val="Appendix1"/>
          </w:pPr>
        </w:pPrChange>
      </w:pPr>
      <w:del w:id="3429" w:author="Author">
        <w:r w:rsidRPr="007D30C8" w:rsidDel="000075A5">
          <w:rPr>
            <w:rFonts w:ascii="Courier New" w:hAnsi="Courier New" w:cs="Courier New"/>
          </w:rPr>
          <w:delText>&lt;/define&gt;</w:delText>
        </w:r>
      </w:del>
    </w:p>
    <w:p w:rsidR="007D30C8" w:rsidRPr="007D30C8" w:rsidDel="000075A5" w:rsidRDefault="007D30C8">
      <w:pPr>
        <w:rPr>
          <w:del w:id="3430" w:author="Author"/>
          <w:rFonts w:ascii="Courier New" w:hAnsi="Courier New" w:cs="Courier New"/>
        </w:rPr>
        <w:pPrChange w:id="3431" w:author="Author">
          <w:pPr>
            <w:pStyle w:val="Appendix1"/>
          </w:pPr>
        </w:pPrChange>
      </w:pPr>
    </w:p>
    <w:p w:rsidR="007D30C8" w:rsidRPr="007D30C8" w:rsidDel="000075A5" w:rsidRDefault="007D30C8">
      <w:pPr>
        <w:rPr>
          <w:del w:id="3432" w:author="Author"/>
          <w:rFonts w:ascii="Courier New" w:hAnsi="Courier New" w:cs="Courier New"/>
        </w:rPr>
        <w:pPrChange w:id="3433" w:author="Author">
          <w:pPr>
            <w:pStyle w:val="Appendix1"/>
          </w:pPr>
        </w:pPrChange>
      </w:pPr>
      <w:del w:id="3434" w:author="Author">
        <w:r w:rsidRPr="007D30C8" w:rsidDel="000075A5">
          <w:rPr>
            <w:rFonts w:ascii="Courier New" w:hAnsi="Courier New" w:cs="Courier New"/>
          </w:rPr>
          <w:delText>&lt;define name="dimref"&gt;</w:delText>
        </w:r>
      </w:del>
    </w:p>
    <w:p w:rsidR="007D30C8" w:rsidRPr="007D30C8" w:rsidDel="000075A5" w:rsidRDefault="007D30C8">
      <w:pPr>
        <w:rPr>
          <w:del w:id="3435" w:author="Author"/>
          <w:rFonts w:ascii="Courier New" w:hAnsi="Courier New" w:cs="Courier New"/>
        </w:rPr>
        <w:pPrChange w:id="3436" w:author="Author">
          <w:pPr>
            <w:pStyle w:val="Appendix1"/>
          </w:pPr>
        </w:pPrChange>
      </w:pPr>
      <w:del w:id="3437" w:author="Author">
        <w:r w:rsidRPr="007D30C8" w:rsidDel="000075A5">
          <w:rPr>
            <w:rFonts w:ascii="Courier New" w:hAnsi="Courier New" w:cs="Courier New"/>
          </w:rPr>
          <w:delText xml:space="preserve">  &lt;element name="Dimension"&gt;</w:delText>
        </w:r>
      </w:del>
    </w:p>
    <w:p w:rsidR="007D30C8" w:rsidRPr="007D30C8" w:rsidDel="000075A5" w:rsidRDefault="007D30C8">
      <w:pPr>
        <w:rPr>
          <w:del w:id="3438" w:author="Author"/>
          <w:rFonts w:ascii="Courier New" w:hAnsi="Courier New" w:cs="Courier New"/>
        </w:rPr>
        <w:pPrChange w:id="3439" w:author="Author">
          <w:pPr>
            <w:pStyle w:val="Appendix1"/>
          </w:pPr>
        </w:pPrChange>
      </w:pPr>
      <w:del w:id="3440"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441" w:author="Author"/>
          <w:rFonts w:ascii="Courier New" w:hAnsi="Courier New" w:cs="Courier New"/>
        </w:rPr>
        <w:pPrChange w:id="3442" w:author="Author">
          <w:pPr>
            <w:pStyle w:val="Appendix1"/>
          </w:pPr>
        </w:pPrChange>
      </w:pPr>
      <w:del w:id="3443"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444" w:author="Author"/>
          <w:rFonts w:ascii="Courier New" w:hAnsi="Courier New" w:cs="Courier New"/>
        </w:rPr>
        <w:pPrChange w:id="3445" w:author="Author">
          <w:pPr>
            <w:pStyle w:val="Appendix1"/>
          </w:pPr>
        </w:pPrChange>
      </w:pPr>
      <w:del w:id="3446" w:author="Author">
        <w:r w:rsidRPr="007D30C8" w:rsidDel="000075A5">
          <w:rPr>
            <w:rFonts w:ascii="Courier New" w:hAnsi="Courier New" w:cs="Courier New"/>
          </w:rPr>
          <w:delText xml:space="preserve">  &lt;/element&gt;</w:delText>
        </w:r>
      </w:del>
    </w:p>
    <w:p w:rsidR="007D30C8" w:rsidRPr="007D30C8" w:rsidDel="000075A5" w:rsidRDefault="007D30C8">
      <w:pPr>
        <w:rPr>
          <w:del w:id="3447" w:author="Author"/>
          <w:rFonts w:ascii="Courier New" w:hAnsi="Courier New" w:cs="Courier New"/>
        </w:rPr>
        <w:pPrChange w:id="3448" w:author="Author">
          <w:pPr>
            <w:pStyle w:val="Appendix1"/>
          </w:pPr>
        </w:pPrChange>
      </w:pPr>
      <w:del w:id="3449" w:author="Author">
        <w:r w:rsidRPr="007D30C8" w:rsidDel="000075A5">
          <w:rPr>
            <w:rFonts w:ascii="Courier New" w:hAnsi="Courier New" w:cs="Courier New"/>
          </w:rPr>
          <w:delText>&lt;/define&gt;</w:delText>
        </w:r>
      </w:del>
    </w:p>
    <w:p w:rsidR="007D30C8" w:rsidRPr="007D30C8" w:rsidDel="000075A5" w:rsidRDefault="007D30C8">
      <w:pPr>
        <w:rPr>
          <w:del w:id="3450" w:author="Author"/>
          <w:rFonts w:ascii="Courier New" w:hAnsi="Courier New" w:cs="Courier New"/>
        </w:rPr>
        <w:pPrChange w:id="3451" w:author="Author">
          <w:pPr>
            <w:pStyle w:val="Appendix1"/>
          </w:pPr>
        </w:pPrChange>
      </w:pPr>
    </w:p>
    <w:p w:rsidR="007D30C8" w:rsidRPr="007D30C8" w:rsidDel="000075A5" w:rsidRDefault="007D30C8">
      <w:pPr>
        <w:rPr>
          <w:del w:id="3452" w:author="Author"/>
          <w:rFonts w:ascii="Courier New" w:hAnsi="Courier New" w:cs="Courier New"/>
        </w:rPr>
        <w:pPrChange w:id="3453" w:author="Author">
          <w:pPr>
            <w:pStyle w:val="Appendix1"/>
          </w:pPr>
        </w:pPrChange>
      </w:pPr>
      <w:del w:id="3454" w:author="Author">
        <w:r w:rsidRPr="007D30C8" w:rsidDel="000075A5">
          <w:rPr>
            <w:rFonts w:ascii="Courier New" w:hAnsi="Courier New" w:cs="Courier New"/>
          </w:rPr>
          <w:delText>&lt;define name="vardimref"&gt;</w:delText>
        </w:r>
      </w:del>
    </w:p>
    <w:p w:rsidR="007D30C8" w:rsidRPr="007D30C8" w:rsidDel="000075A5" w:rsidRDefault="007D30C8">
      <w:pPr>
        <w:rPr>
          <w:del w:id="3455" w:author="Author"/>
          <w:rFonts w:ascii="Courier New" w:hAnsi="Courier New" w:cs="Courier New"/>
        </w:rPr>
        <w:pPrChange w:id="3456" w:author="Author">
          <w:pPr>
            <w:pStyle w:val="Appendix1"/>
          </w:pPr>
        </w:pPrChange>
      </w:pPr>
      <w:del w:id="3457" w:author="Author">
        <w:r w:rsidRPr="007D30C8" w:rsidDel="000075A5">
          <w:rPr>
            <w:rFonts w:ascii="Courier New" w:hAnsi="Courier New" w:cs="Courier New"/>
          </w:rPr>
          <w:delText xml:space="preserve">      &lt;!-- only value allowed is *--&gt;</w:delText>
        </w:r>
      </w:del>
    </w:p>
    <w:p w:rsidR="007D30C8" w:rsidRPr="007D30C8" w:rsidDel="000075A5" w:rsidRDefault="007D30C8">
      <w:pPr>
        <w:rPr>
          <w:del w:id="3458" w:author="Author"/>
          <w:rFonts w:ascii="Courier New" w:hAnsi="Courier New" w:cs="Courier New"/>
        </w:rPr>
        <w:pPrChange w:id="3459" w:author="Author">
          <w:pPr>
            <w:pStyle w:val="Appendix1"/>
          </w:pPr>
        </w:pPrChange>
      </w:pPr>
      <w:del w:id="3460" w:author="Author">
        <w:r w:rsidRPr="007D30C8" w:rsidDel="000075A5">
          <w:rPr>
            <w:rFonts w:ascii="Courier New" w:hAnsi="Courier New" w:cs="Courier New"/>
          </w:rPr>
          <w:delText xml:space="preserve">      &lt;attribute name="size"&gt;&lt;data type="string"/&gt;&lt;/attribute&gt;</w:delText>
        </w:r>
      </w:del>
    </w:p>
    <w:p w:rsidR="007D30C8" w:rsidRPr="007D30C8" w:rsidDel="000075A5" w:rsidRDefault="007D30C8">
      <w:pPr>
        <w:rPr>
          <w:del w:id="3461" w:author="Author"/>
          <w:rFonts w:ascii="Courier New" w:hAnsi="Courier New" w:cs="Courier New"/>
        </w:rPr>
        <w:pPrChange w:id="3462" w:author="Author">
          <w:pPr>
            <w:pStyle w:val="Appendix1"/>
          </w:pPr>
        </w:pPrChange>
      </w:pPr>
      <w:del w:id="3463" w:author="Author">
        <w:r w:rsidRPr="007D30C8" w:rsidDel="000075A5">
          <w:rPr>
            <w:rFonts w:ascii="Courier New" w:hAnsi="Courier New" w:cs="Courier New"/>
          </w:rPr>
          <w:delText>&lt;/define&gt;</w:delText>
        </w:r>
      </w:del>
    </w:p>
    <w:p w:rsidR="007D30C8" w:rsidRPr="007D30C8" w:rsidDel="000075A5" w:rsidRDefault="007D30C8">
      <w:pPr>
        <w:rPr>
          <w:del w:id="3464" w:author="Author"/>
          <w:rFonts w:ascii="Courier New" w:hAnsi="Courier New" w:cs="Courier New"/>
        </w:rPr>
        <w:pPrChange w:id="3465" w:author="Author">
          <w:pPr>
            <w:pStyle w:val="Appendix1"/>
          </w:pPr>
        </w:pPrChange>
      </w:pPr>
    </w:p>
    <w:p w:rsidR="007D30C8" w:rsidRPr="007D30C8" w:rsidDel="000075A5" w:rsidRDefault="007D30C8">
      <w:pPr>
        <w:rPr>
          <w:del w:id="3466" w:author="Author"/>
          <w:rFonts w:ascii="Courier New" w:hAnsi="Courier New" w:cs="Courier New"/>
        </w:rPr>
        <w:pPrChange w:id="3467" w:author="Author">
          <w:pPr>
            <w:pStyle w:val="Appendix1"/>
          </w:pPr>
        </w:pPrChange>
      </w:pPr>
      <w:del w:id="3468" w:author="Author">
        <w:r w:rsidRPr="007D30C8" w:rsidDel="000075A5">
          <w:rPr>
            <w:rFonts w:ascii="Courier New" w:hAnsi="Courier New" w:cs="Courier New"/>
          </w:rPr>
          <w:delText>&lt;define name="dimset"&gt;</w:delText>
        </w:r>
      </w:del>
    </w:p>
    <w:p w:rsidR="007D30C8" w:rsidRPr="007D30C8" w:rsidDel="000075A5" w:rsidRDefault="007D30C8">
      <w:pPr>
        <w:rPr>
          <w:del w:id="3469" w:author="Author"/>
          <w:rFonts w:ascii="Courier New" w:hAnsi="Courier New" w:cs="Courier New"/>
        </w:rPr>
        <w:pPrChange w:id="3470" w:author="Author">
          <w:pPr>
            <w:pStyle w:val="Appendix1"/>
          </w:pPr>
        </w:pPrChange>
      </w:pPr>
      <w:del w:id="3471" w:author="Author">
        <w:r w:rsidRPr="007D30C8" w:rsidDel="000075A5">
          <w:rPr>
            <w:rFonts w:ascii="Courier New" w:hAnsi="Courier New" w:cs="Courier New"/>
          </w:rPr>
          <w:delText xml:space="preserve">  &lt;optional&gt;</w:delText>
        </w:r>
      </w:del>
    </w:p>
    <w:p w:rsidR="007D30C8" w:rsidRPr="007D30C8" w:rsidDel="000075A5" w:rsidRDefault="007D30C8">
      <w:pPr>
        <w:rPr>
          <w:del w:id="3472" w:author="Author"/>
          <w:rFonts w:ascii="Courier New" w:hAnsi="Courier New" w:cs="Courier New"/>
        </w:rPr>
        <w:pPrChange w:id="3473" w:author="Author">
          <w:pPr>
            <w:pStyle w:val="Appendix1"/>
          </w:pPr>
        </w:pPrChange>
      </w:pPr>
      <w:del w:id="3474" w:author="Author">
        <w:r w:rsidRPr="007D30C8" w:rsidDel="000075A5">
          <w:rPr>
            <w:rFonts w:ascii="Courier New" w:hAnsi="Courier New" w:cs="Courier New"/>
          </w:rPr>
          <w:delText xml:space="preserve">      &lt;oneOrMore&gt;&lt;ref name="dimref"/&gt;&lt;/oneOrMore&gt;</w:delText>
        </w:r>
      </w:del>
    </w:p>
    <w:p w:rsidR="007D30C8" w:rsidRPr="007D30C8" w:rsidDel="000075A5" w:rsidRDefault="007D30C8">
      <w:pPr>
        <w:rPr>
          <w:del w:id="3475" w:author="Author"/>
          <w:rFonts w:ascii="Courier New" w:hAnsi="Courier New" w:cs="Courier New"/>
        </w:rPr>
        <w:pPrChange w:id="3476" w:author="Author">
          <w:pPr>
            <w:pStyle w:val="Appendix1"/>
          </w:pPr>
        </w:pPrChange>
      </w:pPr>
      <w:del w:id="3477" w:author="Author">
        <w:r w:rsidRPr="007D30C8" w:rsidDel="000075A5">
          <w:rPr>
            <w:rFonts w:ascii="Courier New" w:hAnsi="Courier New" w:cs="Courier New"/>
          </w:rPr>
          <w:delText xml:space="preserve">      &lt;optional&gt;&lt;ref="vardimref"/&gt;&lt;/optional&gt;</w:delText>
        </w:r>
      </w:del>
    </w:p>
    <w:p w:rsidR="007D30C8" w:rsidRPr="007D30C8" w:rsidDel="000075A5" w:rsidRDefault="007D30C8">
      <w:pPr>
        <w:rPr>
          <w:del w:id="3478" w:author="Author"/>
          <w:rFonts w:ascii="Courier New" w:hAnsi="Courier New" w:cs="Courier New"/>
        </w:rPr>
        <w:pPrChange w:id="3479" w:author="Author">
          <w:pPr>
            <w:pStyle w:val="Appendix1"/>
          </w:pPr>
        </w:pPrChange>
      </w:pPr>
      <w:del w:id="3480" w:author="Author">
        <w:r w:rsidRPr="007D30C8" w:rsidDel="000075A5">
          <w:rPr>
            <w:rFonts w:ascii="Courier New" w:hAnsi="Courier New" w:cs="Courier New"/>
          </w:rPr>
          <w:delText xml:space="preserve"> &lt;/optional&gt;</w:delText>
        </w:r>
      </w:del>
    </w:p>
    <w:p w:rsidR="007D30C8" w:rsidRPr="007D30C8" w:rsidDel="000075A5" w:rsidRDefault="007D30C8">
      <w:pPr>
        <w:rPr>
          <w:del w:id="3481" w:author="Author"/>
          <w:rFonts w:ascii="Courier New" w:hAnsi="Courier New" w:cs="Courier New"/>
        </w:rPr>
        <w:pPrChange w:id="3482" w:author="Author">
          <w:pPr>
            <w:pStyle w:val="Appendix1"/>
          </w:pPr>
        </w:pPrChange>
      </w:pPr>
      <w:del w:id="3483" w:author="Author">
        <w:r w:rsidRPr="007D30C8" w:rsidDel="000075A5">
          <w:rPr>
            <w:rFonts w:ascii="Courier New" w:hAnsi="Courier New" w:cs="Courier New"/>
          </w:rPr>
          <w:delText>&lt;/define&gt;</w:delText>
        </w:r>
      </w:del>
    </w:p>
    <w:p w:rsidR="007D30C8" w:rsidRPr="007D30C8" w:rsidDel="000075A5" w:rsidRDefault="007D30C8">
      <w:pPr>
        <w:rPr>
          <w:del w:id="3484" w:author="Author"/>
          <w:rFonts w:ascii="Courier New" w:hAnsi="Courier New" w:cs="Courier New"/>
        </w:rPr>
        <w:pPrChange w:id="3485" w:author="Author">
          <w:pPr>
            <w:pStyle w:val="Appendix1"/>
          </w:pPr>
        </w:pPrChange>
      </w:pPr>
    </w:p>
    <w:p w:rsidR="007D30C8" w:rsidRPr="007D30C8" w:rsidDel="000075A5" w:rsidRDefault="00A95221">
      <w:pPr>
        <w:rPr>
          <w:del w:id="3486" w:author="Author"/>
          <w:rFonts w:ascii="Courier New" w:hAnsi="Courier New" w:cs="Courier New"/>
        </w:rPr>
        <w:pPrChange w:id="3487" w:author="Author">
          <w:pPr>
            <w:pStyle w:val="Appendix1"/>
          </w:pPr>
        </w:pPrChange>
      </w:pPr>
      <w:del w:id="3488" w:author="Author">
        <w:r w:rsidDel="000075A5">
          <w:rPr>
            <w:rFonts w:ascii="Courier New" w:hAnsi="Courier New" w:cs="Courier New"/>
          </w:rPr>
          <w:delText>&lt;define name="atomic</w:delText>
        </w:r>
        <w:r w:rsidR="007D30C8" w:rsidRPr="007D30C8" w:rsidDel="000075A5">
          <w:rPr>
            <w:rFonts w:ascii="Courier New" w:hAnsi="Courier New" w:cs="Courier New"/>
          </w:rPr>
          <w:delText>type"&gt;</w:delText>
        </w:r>
      </w:del>
    </w:p>
    <w:p w:rsidR="007D30C8" w:rsidRPr="007D30C8" w:rsidDel="000075A5" w:rsidRDefault="007D30C8">
      <w:pPr>
        <w:rPr>
          <w:del w:id="3489" w:author="Author"/>
          <w:rFonts w:ascii="Courier New" w:hAnsi="Courier New" w:cs="Courier New"/>
        </w:rPr>
        <w:pPrChange w:id="3490" w:author="Author">
          <w:pPr>
            <w:pStyle w:val="Appendix1"/>
          </w:pPr>
        </w:pPrChange>
      </w:pPr>
      <w:del w:id="3491" w:author="Author">
        <w:r w:rsidRPr="007D30C8" w:rsidDel="000075A5">
          <w:rPr>
            <w:rFonts w:ascii="Courier New" w:hAnsi="Courier New" w:cs="Courier New"/>
          </w:rPr>
          <w:delText xml:space="preserve">  &lt;!-- This must be consistent with "variable" below --&gt;</w:delText>
        </w:r>
      </w:del>
    </w:p>
    <w:p w:rsidR="007D30C8" w:rsidRPr="007D30C8" w:rsidDel="000075A5" w:rsidRDefault="000962C1">
      <w:pPr>
        <w:rPr>
          <w:del w:id="3492" w:author="Author"/>
          <w:rFonts w:ascii="Courier New" w:hAnsi="Courier New" w:cs="Courier New"/>
        </w:rPr>
        <w:pPrChange w:id="3493" w:author="Author">
          <w:pPr>
            <w:pStyle w:val="Appendix1"/>
          </w:pPr>
        </w:pPrChange>
      </w:pPr>
      <w:del w:id="3494" w:author="Author">
        <w:r w:rsidDel="000075A5">
          <w:rPr>
            <w:rFonts w:ascii="Courier New" w:hAnsi="Courier New" w:cs="Courier New"/>
          </w:rPr>
          <w:delText xml:space="preserve">  &lt;choice&gt;</w:delText>
        </w:r>
      </w:del>
    </w:p>
    <w:p w:rsidR="007D30C8" w:rsidRPr="007D30C8" w:rsidDel="000075A5" w:rsidRDefault="007D30C8">
      <w:pPr>
        <w:rPr>
          <w:del w:id="3495" w:author="Author"/>
          <w:rFonts w:ascii="Courier New" w:hAnsi="Courier New" w:cs="Courier New"/>
        </w:rPr>
        <w:pPrChange w:id="3496" w:author="Author">
          <w:pPr>
            <w:pStyle w:val="Appendix1"/>
          </w:pPr>
        </w:pPrChange>
      </w:pPr>
      <w:del w:id="3497" w:author="Author">
        <w:r w:rsidRPr="007D30C8" w:rsidDel="000075A5">
          <w:rPr>
            <w:rFonts w:ascii="Courier New" w:hAnsi="Courier New" w:cs="Courier New"/>
          </w:rPr>
          <w:delText xml:space="preserve">    &lt;value&gt;Bit&lt;/value&gt;</w:delText>
        </w:r>
      </w:del>
    </w:p>
    <w:p w:rsidR="007D30C8" w:rsidRPr="007D30C8" w:rsidDel="000075A5" w:rsidRDefault="007D30C8">
      <w:pPr>
        <w:rPr>
          <w:del w:id="3498" w:author="Author"/>
          <w:rFonts w:ascii="Courier New" w:hAnsi="Courier New" w:cs="Courier New"/>
        </w:rPr>
        <w:pPrChange w:id="3499" w:author="Author">
          <w:pPr>
            <w:pStyle w:val="Appendix1"/>
          </w:pPr>
        </w:pPrChange>
      </w:pPr>
      <w:del w:id="3500" w:author="Author">
        <w:r w:rsidRPr="007D30C8" w:rsidDel="000075A5">
          <w:rPr>
            <w:rFonts w:ascii="Courier New" w:hAnsi="Courier New" w:cs="Courier New"/>
          </w:rPr>
          <w:delText xml:space="preserve">    &lt;value&gt;Char&lt;/value&gt;</w:delText>
        </w:r>
      </w:del>
    </w:p>
    <w:p w:rsidR="007D30C8" w:rsidRPr="007D30C8" w:rsidDel="000075A5" w:rsidRDefault="007D30C8">
      <w:pPr>
        <w:rPr>
          <w:del w:id="3501" w:author="Author"/>
          <w:rFonts w:ascii="Courier New" w:hAnsi="Courier New" w:cs="Courier New"/>
        </w:rPr>
        <w:pPrChange w:id="3502" w:author="Author">
          <w:pPr>
            <w:pStyle w:val="Appendix1"/>
          </w:pPr>
        </w:pPrChange>
      </w:pPr>
      <w:del w:id="3503" w:author="Author">
        <w:r w:rsidRPr="007D30C8" w:rsidDel="000075A5">
          <w:rPr>
            <w:rFonts w:ascii="Courier New" w:hAnsi="Courier New" w:cs="Courier New"/>
          </w:rPr>
          <w:delText xml:space="preserve">    &lt;value&gt;Byte&lt;/value&gt;</w:delText>
        </w:r>
      </w:del>
    </w:p>
    <w:p w:rsidR="007D30C8" w:rsidRPr="007D30C8" w:rsidDel="000075A5" w:rsidRDefault="007D30C8">
      <w:pPr>
        <w:rPr>
          <w:del w:id="3504" w:author="Author"/>
          <w:rFonts w:ascii="Courier New" w:hAnsi="Courier New" w:cs="Courier New"/>
        </w:rPr>
        <w:pPrChange w:id="3505" w:author="Author">
          <w:pPr>
            <w:pStyle w:val="Appendix1"/>
          </w:pPr>
        </w:pPrChange>
      </w:pPr>
      <w:del w:id="3506" w:author="Author">
        <w:r w:rsidRPr="007D30C8" w:rsidDel="000075A5">
          <w:rPr>
            <w:rFonts w:ascii="Courier New" w:hAnsi="Courier New" w:cs="Courier New"/>
          </w:rPr>
          <w:delText xml:space="preserve">    &lt;value&gt;UByte&lt;/value&gt;</w:delText>
        </w:r>
      </w:del>
    </w:p>
    <w:p w:rsidR="007D30C8" w:rsidRPr="007D30C8" w:rsidDel="000075A5" w:rsidRDefault="007D30C8">
      <w:pPr>
        <w:rPr>
          <w:del w:id="3507" w:author="Author"/>
          <w:rFonts w:ascii="Courier New" w:hAnsi="Courier New" w:cs="Courier New"/>
        </w:rPr>
        <w:pPrChange w:id="3508" w:author="Author">
          <w:pPr>
            <w:pStyle w:val="Appendix1"/>
          </w:pPr>
        </w:pPrChange>
      </w:pPr>
      <w:del w:id="3509" w:author="Author">
        <w:r w:rsidRPr="007D30C8" w:rsidDel="000075A5">
          <w:rPr>
            <w:rFonts w:ascii="Courier New" w:hAnsi="Courier New" w:cs="Courier New"/>
          </w:rPr>
          <w:delText xml:space="preserve">    &lt;value&gt;Int16&lt;/value&gt;</w:delText>
        </w:r>
      </w:del>
    </w:p>
    <w:p w:rsidR="007D30C8" w:rsidRPr="007D30C8" w:rsidDel="000075A5" w:rsidRDefault="007D30C8">
      <w:pPr>
        <w:rPr>
          <w:del w:id="3510" w:author="Author"/>
          <w:rFonts w:ascii="Courier New" w:hAnsi="Courier New" w:cs="Courier New"/>
        </w:rPr>
        <w:pPrChange w:id="3511" w:author="Author">
          <w:pPr>
            <w:pStyle w:val="Appendix1"/>
          </w:pPr>
        </w:pPrChange>
      </w:pPr>
      <w:del w:id="3512" w:author="Author">
        <w:r w:rsidRPr="007D30C8" w:rsidDel="000075A5">
          <w:rPr>
            <w:rFonts w:ascii="Courier New" w:hAnsi="Courier New" w:cs="Courier New"/>
          </w:rPr>
          <w:delText xml:space="preserve">    &lt;value&gt;UInt16&lt;/value&gt;</w:delText>
        </w:r>
      </w:del>
    </w:p>
    <w:p w:rsidR="007D30C8" w:rsidRPr="007D30C8" w:rsidDel="000075A5" w:rsidRDefault="007D30C8">
      <w:pPr>
        <w:rPr>
          <w:del w:id="3513" w:author="Author"/>
          <w:rFonts w:ascii="Courier New" w:hAnsi="Courier New" w:cs="Courier New"/>
        </w:rPr>
        <w:pPrChange w:id="3514" w:author="Author">
          <w:pPr>
            <w:pStyle w:val="Appendix1"/>
          </w:pPr>
        </w:pPrChange>
      </w:pPr>
      <w:del w:id="3515" w:author="Author">
        <w:r w:rsidRPr="007D30C8" w:rsidDel="000075A5">
          <w:rPr>
            <w:rFonts w:ascii="Courier New" w:hAnsi="Courier New" w:cs="Courier New"/>
          </w:rPr>
          <w:delText xml:space="preserve">    &lt;value&gt;Int32&lt;/value&gt;</w:delText>
        </w:r>
      </w:del>
    </w:p>
    <w:p w:rsidR="007D30C8" w:rsidRPr="007D30C8" w:rsidDel="000075A5" w:rsidRDefault="007D30C8">
      <w:pPr>
        <w:rPr>
          <w:del w:id="3516" w:author="Author"/>
          <w:rFonts w:ascii="Courier New" w:hAnsi="Courier New" w:cs="Courier New"/>
        </w:rPr>
        <w:pPrChange w:id="3517" w:author="Author">
          <w:pPr>
            <w:pStyle w:val="Appendix1"/>
          </w:pPr>
        </w:pPrChange>
      </w:pPr>
      <w:del w:id="3518" w:author="Author">
        <w:r w:rsidRPr="007D30C8" w:rsidDel="000075A5">
          <w:rPr>
            <w:rFonts w:ascii="Courier New" w:hAnsi="Courier New" w:cs="Courier New"/>
          </w:rPr>
          <w:delText xml:space="preserve">    &lt;value&gt;UInt32&lt;/value&gt;</w:delText>
        </w:r>
      </w:del>
    </w:p>
    <w:p w:rsidR="007D30C8" w:rsidRPr="007D30C8" w:rsidDel="000075A5" w:rsidRDefault="007D30C8">
      <w:pPr>
        <w:rPr>
          <w:del w:id="3519" w:author="Author"/>
          <w:rFonts w:ascii="Courier New" w:hAnsi="Courier New" w:cs="Courier New"/>
        </w:rPr>
        <w:pPrChange w:id="3520" w:author="Author">
          <w:pPr>
            <w:pStyle w:val="Appendix1"/>
          </w:pPr>
        </w:pPrChange>
      </w:pPr>
      <w:del w:id="3521" w:author="Author">
        <w:r w:rsidRPr="007D30C8" w:rsidDel="000075A5">
          <w:rPr>
            <w:rFonts w:ascii="Courier New" w:hAnsi="Courier New" w:cs="Courier New"/>
          </w:rPr>
          <w:delText xml:space="preserve">    &lt;value&gt;Int64&lt;/value&gt;</w:delText>
        </w:r>
      </w:del>
    </w:p>
    <w:p w:rsidR="007D30C8" w:rsidRPr="007D30C8" w:rsidDel="000075A5" w:rsidRDefault="007D30C8">
      <w:pPr>
        <w:rPr>
          <w:del w:id="3522" w:author="Author"/>
          <w:rFonts w:ascii="Courier New" w:hAnsi="Courier New" w:cs="Courier New"/>
        </w:rPr>
        <w:pPrChange w:id="3523" w:author="Author">
          <w:pPr>
            <w:pStyle w:val="Appendix1"/>
          </w:pPr>
        </w:pPrChange>
      </w:pPr>
      <w:del w:id="3524" w:author="Author">
        <w:r w:rsidRPr="007D30C8" w:rsidDel="000075A5">
          <w:rPr>
            <w:rFonts w:ascii="Courier New" w:hAnsi="Courier New" w:cs="Courier New"/>
          </w:rPr>
          <w:delText xml:space="preserve">    &lt;value&gt;UInt64&lt;/value&gt;</w:delText>
        </w:r>
      </w:del>
    </w:p>
    <w:p w:rsidR="007D30C8" w:rsidRPr="007D30C8" w:rsidDel="000075A5" w:rsidRDefault="007D30C8">
      <w:pPr>
        <w:rPr>
          <w:del w:id="3525" w:author="Author"/>
          <w:rFonts w:ascii="Courier New" w:hAnsi="Courier New" w:cs="Courier New"/>
        </w:rPr>
        <w:pPrChange w:id="3526" w:author="Author">
          <w:pPr>
            <w:pStyle w:val="Appendix1"/>
          </w:pPr>
        </w:pPrChange>
      </w:pPr>
      <w:del w:id="3527" w:author="Author">
        <w:r w:rsidRPr="007D30C8" w:rsidDel="000075A5">
          <w:rPr>
            <w:rFonts w:ascii="Courier New" w:hAnsi="Courier New" w:cs="Courier New"/>
          </w:rPr>
          <w:delText xml:space="preserve">    &lt;value&gt;Float32&lt;/value&gt;</w:delText>
        </w:r>
      </w:del>
    </w:p>
    <w:p w:rsidR="007D30C8" w:rsidRPr="007D30C8" w:rsidDel="000075A5" w:rsidRDefault="007D30C8">
      <w:pPr>
        <w:rPr>
          <w:del w:id="3528" w:author="Author"/>
          <w:rFonts w:ascii="Courier New" w:hAnsi="Courier New" w:cs="Courier New"/>
        </w:rPr>
        <w:pPrChange w:id="3529" w:author="Author">
          <w:pPr>
            <w:pStyle w:val="Appendix1"/>
          </w:pPr>
        </w:pPrChange>
      </w:pPr>
      <w:del w:id="3530" w:author="Author">
        <w:r w:rsidRPr="007D30C8" w:rsidDel="000075A5">
          <w:rPr>
            <w:rFonts w:ascii="Courier New" w:hAnsi="Courier New" w:cs="Courier New"/>
          </w:rPr>
          <w:delText xml:space="preserve">    &lt;value&gt;Float64&lt;/value&gt;</w:delText>
        </w:r>
      </w:del>
    </w:p>
    <w:p w:rsidR="007D30C8" w:rsidRPr="007D30C8" w:rsidDel="000075A5" w:rsidRDefault="007D30C8">
      <w:pPr>
        <w:rPr>
          <w:del w:id="3531" w:author="Author"/>
          <w:rFonts w:ascii="Courier New" w:hAnsi="Courier New" w:cs="Courier New"/>
        </w:rPr>
        <w:pPrChange w:id="3532" w:author="Author">
          <w:pPr>
            <w:pStyle w:val="Appendix1"/>
          </w:pPr>
        </w:pPrChange>
      </w:pPr>
      <w:del w:id="3533" w:author="Author">
        <w:r w:rsidRPr="007D30C8" w:rsidDel="000075A5">
          <w:rPr>
            <w:rFonts w:ascii="Courier New" w:hAnsi="Courier New" w:cs="Courier New"/>
          </w:rPr>
          <w:delText xml:space="preserve">    &lt;value&gt;String&lt;/value&gt;</w:delText>
        </w:r>
      </w:del>
    </w:p>
    <w:p w:rsidR="007D30C8" w:rsidRPr="007D30C8" w:rsidDel="000075A5" w:rsidRDefault="007D30C8">
      <w:pPr>
        <w:rPr>
          <w:del w:id="3534" w:author="Author"/>
          <w:rFonts w:ascii="Courier New" w:hAnsi="Courier New" w:cs="Courier New"/>
        </w:rPr>
        <w:pPrChange w:id="3535" w:author="Author">
          <w:pPr>
            <w:pStyle w:val="Appendix1"/>
          </w:pPr>
        </w:pPrChange>
      </w:pPr>
      <w:del w:id="3536" w:author="Author">
        <w:r w:rsidRPr="007D30C8" w:rsidDel="000075A5">
          <w:rPr>
            <w:rFonts w:ascii="Courier New" w:hAnsi="Courier New" w:cs="Courier New"/>
          </w:rPr>
          <w:delText xml:space="preserve">    &lt;value&gt;Enumeration&lt;/value&gt;</w:delText>
        </w:r>
      </w:del>
    </w:p>
    <w:p w:rsidR="007D30C8" w:rsidRPr="007D30C8" w:rsidDel="000075A5" w:rsidRDefault="007D30C8">
      <w:pPr>
        <w:rPr>
          <w:del w:id="3537" w:author="Author"/>
          <w:rFonts w:ascii="Courier New" w:hAnsi="Courier New" w:cs="Courier New"/>
        </w:rPr>
        <w:pPrChange w:id="3538" w:author="Author">
          <w:pPr>
            <w:pStyle w:val="Appendix1"/>
          </w:pPr>
        </w:pPrChange>
      </w:pPr>
      <w:del w:id="3539" w:author="Author">
        <w:r w:rsidRPr="007D30C8" w:rsidDel="000075A5">
          <w:rPr>
            <w:rFonts w:ascii="Courier New" w:hAnsi="Courier New" w:cs="Courier New"/>
          </w:rPr>
          <w:delText xml:space="preserve">    &lt;value&gt;Opaque&lt;/value&gt;</w:delText>
        </w:r>
      </w:del>
    </w:p>
    <w:p w:rsidR="007D30C8" w:rsidRPr="007D30C8" w:rsidDel="000075A5" w:rsidRDefault="007D30C8">
      <w:pPr>
        <w:rPr>
          <w:del w:id="3540" w:author="Author"/>
          <w:rFonts w:ascii="Courier New" w:hAnsi="Courier New" w:cs="Courier New"/>
        </w:rPr>
        <w:pPrChange w:id="3541" w:author="Author">
          <w:pPr>
            <w:pStyle w:val="Appendix1"/>
          </w:pPr>
        </w:pPrChange>
      </w:pPr>
      <w:del w:id="3542" w:author="Author">
        <w:r w:rsidRPr="007D30C8" w:rsidDel="000075A5">
          <w:rPr>
            <w:rFonts w:ascii="Courier New" w:hAnsi="Courier New" w:cs="Courier New"/>
          </w:rPr>
          <w:delText xml:space="preserve">  &lt;/choice&gt;</w:delText>
        </w:r>
      </w:del>
    </w:p>
    <w:p w:rsidR="007D30C8" w:rsidRPr="007D30C8" w:rsidDel="000075A5" w:rsidRDefault="007D30C8">
      <w:pPr>
        <w:rPr>
          <w:del w:id="3543" w:author="Author"/>
          <w:rFonts w:ascii="Courier New" w:hAnsi="Courier New" w:cs="Courier New"/>
        </w:rPr>
        <w:pPrChange w:id="3544" w:author="Author">
          <w:pPr>
            <w:pStyle w:val="Appendix1"/>
          </w:pPr>
        </w:pPrChange>
      </w:pPr>
      <w:del w:id="3545" w:author="Author">
        <w:r w:rsidRPr="007D30C8" w:rsidDel="000075A5">
          <w:rPr>
            <w:rFonts w:ascii="Courier New" w:hAnsi="Courier New" w:cs="Courier New"/>
          </w:rPr>
          <w:delText>&lt;/define&gt;</w:delText>
        </w:r>
      </w:del>
    </w:p>
    <w:p w:rsidR="007D30C8" w:rsidRPr="007D30C8" w:rsidDel="000075A5" w:rsidRDefault="007D30C8">
      <w:pPr>
        <w:rPr>
          <w:del w:id="3546" w:author="Author"/>
          <w:rFonts w:ascii="Courier New" w:hAnsi="Courier New" w:cs="Courier New"/>
        </w:rPr>
        <w:pPrChange w:id="3547" w:author="Author">
          <w:pPr>
            <w:pStyle w:val="Appendix1"/>
          </w:pPr>
        </w:pPrChange>
      </w:pPr>
    </w:p>
    <w:p w:rsidR="007D30C8" w:rsidRPr="007D30C8" w:rsidDel="000075A5" w:rsidRDefault="007D30C8">
      <w:pPr>
        <w:rPr>
          <w:del w:id="3548" w:author="Author"/>
          <w:rFonts w:ascii="Courier New" w:hAnsi="Courier New" w:cs="Courier New"/>
        </w:rPr>
        <w:pPrChange w:id="3549" w:author="Author">
          <w:pPr>
            <w:pStyle w:val="Appendix1"/>
          </w:pPr>
        </w:pPrChange>
      </w:pPr>
      <w:del w:id="3550" w:author="Author">
        <w:r w:rsidRPr="007D30C8" w:rsidDel="000075A5">
          <w:rPr>
            <w:rFonts w:ascii="Courier New" w:hAnsi="Courier New" w:cs="Courier New"/>
          </w:rPr>
          <w:delText>&lt;define name="enumref"&gt;</w:delText>
        </w:r>
      </w:del>
    </w:p>
    <w:p w:rsidR="007D30C8" w:rsidRPr="007D30C8" w:rsidDel="000075A5" w:rsidRDefault="007D30C8">
      <w:pPr>
        <w:rPr>
          <w:del w:id="3551" w:author="Author"/>
          <w:rFonts w:ascii="Courier New" w:hAnsi="Courier New" w:cs="Courier New"/>
        </w:rPr>
        <w:pPrChange w:id="3552" w:author="Author">
          <w:pPr>
            <w:pStyle w:val="Appendix1"/>
          </w:pPr>
        </w:pPrChange>
      </w:pPr>
      <w:del w:id="3553"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554" w:author="Author"/>
          <w:rFonts w:ascii="Courier New" w:hAnsi="Courier New" w:cs="Courier New"/>
        </w:rPr>
        <w:pPrChange w:id="3555" w:author="Author">
          <w:pPr>
            <w:pStyle w:val="Appendix1"/>
          </w:pPr>
        </w:pPrChange>
      </w:pPr>
      <w:del w:id="3556" w:author="Author">
        <w:r w:rsidRPr="007D30C8" w:rsidDel="000075A5">
          <w:rPr>
            <w:rFonts w:ascii="Courier New" w:hAnsi="Courier New" w:cs="Courier New"/>
          </w:rPr>
          <w:delText xml:space="preserve">  &lt;attribute name="value"&gt;&lt;data type="ID"/&gt;&lt;/attribute&gt;</w:delText>
        </w:r>
      </w:del>
    </w:p>
    <w:p w:rsidR="007D30C8" w:rsidRPr="007D30C8" w:rsidDel="000075A5" w:rsidRDefault="007D30C8">
      <w:pPr>
        <w:rPr>
          <w:del w:id="3557" w:author="Author"/>
          <w:rFonts w:ascii="Courier New" w:hAnsi="Courier New" w:cs="Courier New"/>
        </w:rPr>
        <w:pPrChange w:id="3558" w:author="Author">
          <w:pPr>
            <w:pStyle w:val="Appendix1"/>
          </w:pPr>
        </w:pPrChange>
      </w:pPr>
      <w:del w:id="3559" w:author="Author">
        <w:r w:rsidRPr="007D30C8" w:rsidDel="000075A5">
          <w:rPr>
            <w:rFonts w:ascii="Courier New" w:hAnsi="Courier New" w:cs="Courier New"/>
          </w:rPr>
          <w:delText>&lt;/define&gt;</w:delText>
        </w:r>
      </w:del>
    </w:p>
    <w:p w:rsidR="007D30C8" w:rsidRPr="007D30C8" w:rsidDel="000075A5" w:rsidRDefault="007D30C8">
      <w:pPr>
        <w:rPr>
          <w:del w:id="3560" w:author="Author"/>
          <w:rFonts w:ascii="Courier New" w:hAnsi="Courier New" w:cs="Courier New"/>
        </w:rPr>
        <w:pPrChange w:id="3561" w:author="Author">
          <w:pPr>
            <w:pStyle w:val="Appendix1"/>
          </w:pPr>
        </w:pPrChange>
      </w:pPr>
    </w:p>
    <w:p w:rsidR="007D30C8" w:rsidRPr="007D30C8" w:rsidDel="000075A5" w:rsidRDefault="007D30C8">
      <w:pPr>
        <w:rPr>
          <w:del w:id="3562" w:author="Author"/>
          <w:rFonts w:ascii="Courier New" w:hAnsi="Courier New" w:cs="Courier New"/>
        </w:rPr>
        <w:pPrChange w:id="3563" w:author="Author">
          <w:pPr>
            <w:pStyle w:val="Appendix1"/>
          </w:pPr>
        </w:pPrChange>
      </w:pPr>
      <w:del w:id="3564" w:author="Author">
        <w:r w:rsidRPr="007D30C8" w:rsidDel="000075A5">
          <w:rPr>
            <w:rFonts w:ascii="Courier New" w:hAnsi="Courier New" w:cs="Courier New"/>
          </w:rPr>
          <w:delText>&lt;define name="variable"&gt;</w:delText>
        </w:r>
      </w:del>
    </w:p>
    <w:p w:rsidR="007D30C8" w:rsidRPr="007D30C8" w:rsidDel="000075A5" w:rsidRDefault="007D30C8">
      <w:pPr>
        <w:rPr>
          <w:del w:id="3565" w:author="Author"/>
          <w:rFonts w:ascii="Courier New" w:hAnsi="Courier New" w:cs="Courier New"/>
        </w:rPr>
        <w:pPrChange w:id="3566" w:author="Author">
          <w:pPr>
            <w:pStyle w:val="Appendix1"/>
          </w:pPr>
        </w:pPrChange>
      </w:pPr>
      <w:del w:id="3567" w:author="Author">
        <w:r w:rsidRPr="007D30C8" w:rsidDel="000075A5">
          <w:rPr>
            <w:rFonts w:ascii="Courier New" w:hAnsi="Courier New" w:cs="Courier New"/>
          </w:rPr>
          <w:delText xml:space="preserve">  &lt;choice&gt;</w:delText>
        </w:r>
      </w:del>
    </w:p>
    <w:p w:rsidR="007D30C8" w:rsidRPr="007D30C8" w:rsidDel="000075A5" w:rsidRDefault="007D30C8">
      <w:pPr>
        <w:rPr>
          <w:del w:id="3568" w:author="Author"/>
          <w:rFonts w:ascii="Courier New" w:hAnsi="Courier New" w:cs="Courier New"/>
        </w:rPr>
        <w:pPrChange w:id="3569" w:author="Author">
          <w:pPr>
            <w:pStyle w:val="Appendix1"/>
          </w:pPr>
        </w:pPrChange>
      </w:pPr>
      <w:del w:id="3570" w:author="Author">
        <w:r w:rsidRPr="007D30C8" w:rsidDel="000075A5">
          <w:rPr>
            <w:rFonts w:ascii="Courier New" w:hAnsi="Courier New" w:cs="Courier New"/>
          </w:rPr>
          <w:delText xml:space="preserve">    &lt;ref name="simplevariable"/&gt;</w:delText>
        </w:r>
      </w:del>
    </w:p>
    <w:p w:rsidR="007D30C8" w:rsidRPr="007D30C8" w:rsidDel="000075A5" w:rsidRDefault="007D30C8">
      <w:pPr>
        <w:rPr>
          <w:del w:id="3571" w:author="Author"/>
          <w:rFonts w:ascii="Courier New" w:hAnsi="Courier New" w:cs="Courier New"/>
        </w:rPr>
        <w:pPrChange w:id="3572" w:author="Author">
          <w:pPr>
            <w:pStyle w:val="Appendix1"/>
          </w:pPr>
        </w:pPrChange>
      </w:pPr>
      <w:del w:id="3573" w:author="Author">
        <w:r w:rsidRPr="007D30C8" w:rsidDel="000075A5">
          <w:rPr>
            <w:rFonts w:ascii="Courier New" w:hAnsi="Courier New" w:cs="Courier New"/>
          </w:rPr>
          <w:delText xml:space="preserve">    &lt;ref name="structurevariable"/&gt;</w:delText>
        </w:r>
      </w:del>
    </w:p>
    <w:p w:rsidR="007D30C8" w:rsidRPr="007D30C8" w:rsidDel="000075A5" w:rsidRDefault="007D30C8">
      <w:pPr>
        <w:rPr>
          <w:del w:id="3574" w:author="Author"/>
          <w:rFonts w:ascii="Courier New" w:hAnsi="Courier New" w:cs="Courier New"/>
        </w:rPr>
        <w:pPrChange w:id="3575" w:author="Author">
          <w:pPr>
            <w:pStyle w:val="Appendix1"/>
          </w:pPr>
        </w:pPrChange>
      </w:pPr>
      <w:del w:id="3576" w:author="Author">
        <w:r w:rsidRPr="007D30C8" w:rsidDel="000075A5">
          <w:rPr>
            <w:rFonts w:ascii="Courier New" w:hAnsi="Courier New" w:cs="Courier New"/>
          </w:rPr>
          <w:delText xml:space="preserve">  &lt;/choice&gt;</w:delText>
        </w:r>
      </w:del>
    </w:p>
    <w:p w:rsidR="007D30C8" w:rsidRPr="007D30C8" w:rsidDel="000075A5" w:rsidRDefault="007D30C8">
      <w:pPr>
        <w:rPr>
          <w:del w:id="3577" w:author="Author"/>
          <w:rFonts w:ascii="Courier New" w:hAnsi="Courier New" w:cs="Courier New"/>
        </w:rPr>
        <w:pPrChange w:id="3578" w:author="Author">
          <w:pPr>
            <w:pStyle w:val="Appendix1"/>
          </w:pPr>
        </w:pPrChange>
      </w:pPr>
      <w:del w:id="3579" w:author="Author">
        <w:r w:rsidRPr="007D30C8" w:rsidDel="000075A5">
          <w:rPr>
            <w:rFonts w:ascii="Courier New" w:hAnsi="Courier New" w:cs="Courier New"/>
          </w:rPr>
          <w:delText>&lt;/define&gt;</w:delText>
        </w:r>
      </w:del>
    </w:p>
    <w:p w:rsidR="007D30C8" w:rsidRPr="007D30C8" w:rsidDel="000075A5" w:rsidRDefault="007D30C8">
      <w:pPr>
        <w:rPr>
          <w:del w:id="3580" w:author="Author"/>
          <w:rFonts w:ascii="Courier New" w:hAnsi="Courier New" w:cs="Courier New"/>
        </w:rPr>
        <w:pPrChange w:id="3581" w:author="Author">
          <w:pPr>
            <w:pStyle w:val="Appendix1"/>
          </w:pPr>
        </w:pPrChange>
      </w:pPr>
    </w:p>
    <w:p w:rsidR="007D30C8" w:rsidRPr="007D30C8" w:rsidDel="000075A5" w:rsidRDefault="007D30C8">
      <w:pPr>
        <w:rPr>
          <w:del w:id="3582" w:author="Author"/>
          <w:rFonts w:ascii="Courier New" w:hAnsi="Courier New" w:cs="Courier New"/>
        </w:rPr>
        <w:pPrChange w:id="3583" w:author="Author">
          <w:pPr>
            <w:pStyle w:val="Appendix1"/>
          </w:pPr>
        </w:pPrChange>
      </w:pPr>
      <w:del w:id="3584" w:author="Author">
        <w:r w:rsidRPr="007D30C8" w:rsidDel="000075A5">
          <w:rPr>
            <w:rFonts w:ascii="Courier New" w:hAnsi="Courier New" w:cs="Courier New"/>
          </w:rPr>
          <w:delText>&lt;define name="simplevariable"&gt;</w:delText>
        </w:r>
      </w:del>
    </w:p>
    <w:p w:rsidR="007D30C8" w:rsidRPr="007D30C8" w:rsidDel="000075A5" w:rsidRDefault="007D30C8">
      <w:pPr>
        <w:rPr>
          <w:del w:id="3585" w:author="Author"/>
          <w:rFonts w:ascii="Courier New" w:hAnsi="Courier New" w:cs="Courier New"/>
        </w:rPr>
        <w:pPrChange w:id="3586" w:author="Author">
          <w:pPr>
            <w:pStyle w:val="Appendix1"/>
          </w:pPr>
        </w:pPrChange>
      </w:pPr>
      <w:del w:id="3587" w:author="Author">
        <w:r w:rsidRPr="007D30C8" w:rsidDel="000075A5">
          <w:rPr>
            <w:rFonts w:ascii="Courier New" w:hAnsi="Courier New" w:cs="Courier New"/>
          </w:rPr>
          <w:delText xml:space="preserve">  &lt;choice&gt;</w:delText>
        </w:r>
      </w:del>
    </w:p>
    <w:p w:rsidR="007D30C8" w:rsidRPr="007D30C8" w:rsidDel="000075A5" w:rsidRDefault="007D30C8">
      <w:pPr>
        <w:rPr>
          <w:del w:id="3588" w:author="Author"/>
          <w:rFonts w:ascii="Courier New" w:hAnsi="Courier New" w:cs="Courier New"/>
        </w:rPr>
        <w:pPrChange w:id="3589" w:author="Author">
          <w:pPr>
            <w:pStyle w:val="Appendix1"/>
          </w:pPr>
        </w:pPrChange>
      </w:pPr>
      <w:del w:id="3590" w:author="Author">
        <w:r w:rsidRPr="007D30C8" w:rsidDel="000075A5">
          <w:rPr>
            <w:rFonts w:ascii="Courier New" w:hAnsi="Courier New" w:cs="Courier New"/>
          </w:rPr>
          <w:delText xml:space="preserve">    &lt;!-- Following  m</w:delText>
        </w:r>
        <w:r w:rsidR="00A95221" w:rsidDel="000075A5">
          <w:rPr>
            <w:rFonts w:ascii="Courier New" w:hAnsi="Courier New" w:cs="Courier New"/>
          </w:rPr>
          <w:delText>ust be consistent with "atomic</w:delText>
        </w:r>
        <w:r w:rsidRPr="007D30C8" w:rsidDel="000075A5">
          <w:rPr>
            <w:rFonts w:ascii="Courier New" w:hAnsi="Courier New" w:cs="Courier New"/>
          </w:rPr>
          <w:delText>type" --&gt;</w:delText>
        </w:r>
      </w:del>
    </w:p>
    <w:p w:rsidR="007D30C8" w:rsidRPr="007D30C8" w:rsidDel="000075A5" w:rsidRDefault="007D30C8">
      <w:pPr>
        <w:rPr>
          <w:del w:id="3591" w:author="Author"/>
          <w:rFonts w:ascii="Courier New" w:hAnsi="Courier New" w:cs="Courier New"/>
        </w:rPr>
        <w:pPrChange w:id="3592" w:author="Author">
          <w:pPr>
            <w:pStyle w:val="Appendix1"/>
          </w:pPr>
        </w:pPrChange>
      </w:pPr>
      <w:del w:id="3593" w:author="Author">
        <w:r w:rsidRPr="007D30C8" w:rsidDel="000075A5">
          <w:rPr>
            <w:rFonts w:ascii="Courier New" w:hAnsi="Courier New" w:cs="Courier New"/>
          </w:rPr>
          <w:delText xml:space="preserve">    &lt;element name="Char"   &gt;&lt;ref name="variabledef"/&gt;&lt;/element&gt;</w:delText>
        </w:r>
      </w:del>
    </w:p>
    <w:p w:rsidR="007D30C8" w:rsidRPr="007D30C8" w:rsidDel="000075A5" w:rsidRDefault="007D30C8">
      <w:pPr>
        <w:rPr>
          <w:del w:id="3594" w:author="Author"/>
          <w:rFonts w:ascii="Courier New" w:hAnsi="Courier New" w:cs="Courier New"/>
        </w:rPr>
        <w:pPrChange w:id="3595" w:author="Author">
          <w:pPr>
            <w:pStyle w:val="Appendix1"/>
          </w:pPr>
        </w:pPrChange>
      </w:pPr>
      <w:del w:id="3596" w:author="Author">
        <w:r w:rsidRPr="007D30C8" w:rsidDel="000075A5">
          <w:rPr>
            <w:rFonts w:ascii="Courier New" w:hAnsi="Courier New" w:cs="Courier New"/>
          </w:rPr>
          <w:delText xml:space="preserve">    &lt;element name="Byte"   &gt;&lt;ref name="variabledef"/&gt;&lt;/element&gt;</w:delText>
        </w:r>
      </w:del>
    </w:p>
    <w:p w:rsidR="007D30C8" w:rsidRPr="007D30C8" w:rsidDel="000075A5" w:rsidRDefault="007D30C8">
      <w:pPr>
        <w:rPr>
          <w:del w:id="3597" w:author="Author"/>
          <w:rFonts w:ascii="Courier New" w:hAnsi="Courier New" w:cs="Courier New"/>
        </w:rPr>
        <w:pPrChange w:id="3598" w:author="Author">
          <w:pPr>
            <w:pStyle w:val="Appendix1"/>
          </w:pPr>
        </w:pPrChange>
      </w:pPr>
      <w:del w:id="3599" w:author="Author">
        <w:r w:rsidRPr="007D30C8" w:rsidDel="000075A5">
          <w:rPr>
            <w:rFonts w:ascii="Courier New" w:hAnsi="Courier New" w:cs="Courier New"/>
          </w:rPr>
          <w:delText xml:space="preserve">    &lt;element name="UByte"  &gt;&lt;ref name="variabledef"/&gt;&lt;/element&gt;</w:delText>
        </w:r>
      </w:del>
    </w:p>
    <w:p w:rsidR="007D30C8" w:rsidRPr="007D30C8" w:rsidDel="000075A5" w:rsidRDefault="007D30C8">
      <w:pPr>
        <w:rPr>
          <w:del w:id="3600" w:author="Author"/>
          <w:rFonts w:ascii="Courier New" w:hAnsi="Courier New" w:cs="Courier New"/>
        </w:rPr>
        <w:pPrChange w:id="3601" w:author="Author">
          <w:pPr>
            <w:pStyle w:val="Appendix1"/>
          </w:pPr>
        </w:pPrChange>
      </w:pPr>
      <w:del w:id="3602" w:author="Author">
        <w:r w:rsidRPr="007D30C8" w:rsidDel="000075A5">
          <w:rPr>
            <w:rFonts w:ascii="Courier New" w:hAnsi="Courier New" w:cs="Courier New"/>
          </w:rPr>
          <w:delText xml:space="preserve">    &lt;element name="Int16"  &gt;&lt;ref name="variabledef"/&gt;&lt;/element&gt;</w:delText>
        </w:r>
      </w:del>
    </w:p>
    <w:p w:rsidR="007D30C8" w:rsidRPr="007D30C8" w:rsidDel="000075A5" w:rsidRDefault="007D30C8">
      <w:pPr>
        <w:rPr>
          <w:del w:id="3603" w:author="Author"/>
          <w:rFonts w:ascii="Courier New" w:hAnsi="Courier New" w:cs="Courier New"/>
        </w:rPr>
        <w:pPrChange w:id="3604" w:author="Author">
          <w:pPr>
            <w:pStyle w:val="Appendix1"/>
          </w:pPr>
        </w:pPrChange>
      </w:pPr>
      <w:del w:id="3605" w:author="Author">
        <w:r w:rsidRPr="007D30C8" w:rsidDel="000075A5">
          <w:rPr>
            <w:rFonts w:ascii="Courier New" w:hAnsi="Courier New" w:cs="Courier New"/>
          </w:rPr>
          <w:delText xml:space="preserve">    &lt;element name="UInt16" &gt;&lt;ref name="variabledef"/&gt;&lt;/element&gt;</w:delText>
        </w:r>
      </w:del>
    </w:p>
    <w:p w:rsidR="007D30C8" w:rsidRPr="007D30C8" w:rsidDel="000075A5" w:rsidRDefault="007D30C8">
      <w:pPr>
        <w:rPr>
          <w:del w:id="3606" w:author="Author"/>
          <w:rFonts w:ascii="Courier New" w:hAnsi="Courier New" w:cs="Courier New"/>
        </w:rPr>
        <w:pPrChange w:id="3607" w:author="Author">
          <w:pPr>
            <w:pStyle w:val="Appendix1"/>
          </w:pPr>
        </w:pPrChange>
      </w:pPr>
      <w:del w:id="3608" w:author="Author">
        <w:r w:rsidRPr="007D30C8" w:rsidDel="000075A5">
          <w:rPr>
            <w:rFonts w:ascii="Courier New" w:hAnsi="Courier New" w:cs="Courier New"/>
          </w:rPr>
          <w:delText xml:space="preserve">    &lt;element name="Int32"  &gt;&lt;ref name="variabledef"/&gt;&lt;/element&gt;</w:delText>
        </w:r>
      </w:del>
    </w:p>
    <w:p w:rsidR="007D30C8" w:rsidRPr="007D30C8" w:rsidDel="000075A5" w:rsidRDefault="007D30C8">
      <w:pPr>
        <w:rPr>
          <w:del w:id="3609" w:author="Author"/>
          <w:rFonts w:ascii="Courier New" w:hAnsi="Courier New" w:cs="Courier New"/>
        </w:rPr>
        <w:pPrChange w:id="3610" w:author="Author">
          <w:pPr>
            <w:pStyle w:val="Appendix1"/>
          </w:pPr>
        </w:pPrChange>
      </w:pPr>
      <w:del w:id="3611" w:author="Author">
        <w:r w:rsidRPr="007D30C8" w:rsidDel="000075A5">
          <w:rPr>
            <w:rFonts w:ascii="Courier New" w:hAnsi="Courier New" w:cs="Courier New"/>
          </w:rPr>
          <w:delText xml:space="preserve">    &lt;element name="UInt32" &gt;&lt;ref name="variabledef"/&gt;&lt;/element&gt;</w:delText>
        </w:r>
      </w:del>
    </w:p>
    <w:p w:rsidR="007D30C8" w:rsidRPr="007D30C8" w:rsidDel="000075A5" w:rsidRDefault="007D30C8">
      <w:pPr>
        <w:rPr>
          <w:del w:id="3612" w:author="Author"/>
          <w:rFonts w:ascii="Courier New" w:hAnsi="Courier New" w:cs="Courier New"/>
        </w:rPr>
        <w:pPrChange w:id="3613" w:author="Author">
          <w:pPr>
            <w:pStyle w:val="Appendix1"/>
          </w:pPr>
        </w:pPrChange>
      </w:pPr>
      <w:del w:id="3614" w:author="Author">
        <w:r w:rsidRPr="007D30C8" w:rsidDel="000075A5">
          <w:rPr>
            <w:rFonts w:ascii="Courier New" w:hAnsi="Courier New" w:cs="Courier New"/>
          </w:rPr>
          <w:delText xml:space="preserve">    &lt;element name="Int64"  &gt;&lt;ref name="variabledef"/&gt;&lt;/element&gt;</w:delText>
        </w:r>
      </w:del>
    </w:p>
    <w:p w:rsidR="007D30C8" w:rsidRPr="007D30C8" w:rsidDel="000075A5" w:rsidRDefault="007D30C8">
      <w:pPr>
        <w:rPr>
          <w:del w:id="3615" w:author="Author"/>
          <w:rFonts w:ascii="Courier New" w:hAnsi="Courier New" w:cs="Courier New"/>
        </w:rPr>
        <w:pPrChange w:id="3616" w:author="Author">
          <w:pPr>
            <w:pStyle w:val="Appendix1"/>
          </w:pPr>
        </w:pPrChange>
      </w:pPr>
      <w:del w:id="3617" w:author="Author">
        <w:r w:rsidRPr="007D30C8" w:rsidDel="000075A5">
          <w:rPr>
            <w:rFonts w:ascii="Courier New" w:hAnsi="Courier New" w:cs="Courier New"/>
          </w:rPr>
          <w:delText xml:space="preserve">    &lt;element name="UInt64" &gt;&lt;ref name="variabledef"/&gt;&lt;/element&gt;</w:delText>
        </w:r>
      </w:del>
    </w:p>
    <w:p w:rsidR="007D30C8" w:rsidRPr="007D30C8" w:rsidDel="000075A5" w:rsidRDefault="007D30C8">
      <w:pPr>
        <w:rPr>
          <w:del w:id="3618" w:author="Author"/>
          <w:rFonts w:ascii="Courier New" w:hAnsi="Courier New" w:cs="Courier New"/>
        </w:rPr>
        <w:pPrChange w:id="3619" w:author="Author">
          <w:pPr>
            <w:pStyle w:val="Appendix1"/>
          </w:pPr>
        </w:pPrChange>
      </w:pPr>
      <w:del w:id="3620" w:author="Author">
        <w:r w:rsidRPr="007D30C8" w:rsidDel="000075A5">
          <w:rPr>
            <w:rFonts w:ascii="Courier New" w:hAnsi="Courier New" w:cs="Courier New"/>
          </w:rPr>
          <w:delText xml:space="preserve">    &lt;element name="Float32"&gt;&lt;ref name="variabledef"/&gt;&lt;/element&gt;</w:delText>
        </w:r>
      </w:del>
    </w:p>
    <w:p w:rsidR="007D30C8" w:rsidRPr="007D30C8" w:rsidDel="000075A5" w:rsidRDefault="007D30C8">
      <w:pPr>
        <w:rPr>
          <w:del w:id="3621" w:author="Author"/>
          <w:rFonts w:ascii="Courier New" w:hAnsi="Courier New" w:cs="Courier New"/>
        </w:rPr>
        <w:pPrChange w:id="3622" w:author="Author">
          <w:pPr>
            <w:pStyle w:val="Appendix1"/>
          </w:pPr>
        </w:pPrChange>
      </w:pPr>
      <w:del w:id="3623" w:author="Author">
        <w:r w:rsidRPr="007D30C8" w:rsidDel="000075A5">
          <w:rPr>
            <w:rFonts w:ascii="Courier New" w:hAnsi="Courier New" w:cs="Courier New"/>
          </w:rPr>
          <w:delText xml:space="preserve">    &lt;element name="Float64"&gt;&lt;ref name="variabledef"/&gt;&lt;/element&gt;</w:delText>
        </w:r>
      </w:del>
    </w:p>
    <w:p w:rsidR="007D30C8" w:rsidRPr="007D30C8" w:rsidDel="000075A5" w:rsidRDefault="007D30C8">
      <w:pPr>
        <w:rPr>
          <w:del w:id="3624" w:author="Author"/>
          <w:rFonts w:ascii="Courier New" w:hAnsi="Courier New" w:cs="Courier New"/>
        </w:rPr>
        <w:pPrChange w:id="3625" w:author="Author">
          <w:pPr>
            <w:pStyle w:val="Appendix1"/>
          </w:pPr>
        </w:pPrChange>
      </w:pPr>
      <w:del w:id="3626" w:author="Author">
        <w:r w:rsidRPr="007D30C8" w:rsidDel="000075A5">
          <w:rPr>
            <w:rFonts w:ascii="Courier New" w:hAnsi="Courier New" w:cs="Courier New"/>
          </w:rPr>
          <w:delText xml:space="preserve">    &lt;element name="String" &gt;&lt;ref name="variabledef"/&gt;&lt;/element&gt;</w:delText>
        </w:r>
      </w:del>
    </w:p>
    <w:p w:rsidR="007D30C8" w:rsidRPr="007D30C8" w:rsidDel="000075A5" w:rsidRDefault="007D30C8">
      <w:pPr>
        <w:rPr>
          <w:del w:id="3627" w:author="Author"/>
          <w:rFonts w:ascii="Courier New" w:hAnsi="Courier New" w:cs="Courier New"/>
        </w:rPr>
        <w:pPrChange w:id="3628" w:author="Author">
          <w:pPr>
            <w:pStyle w:val="Appendix1"/>
          </w:pPr>
        </w:pPrChange>
      </w:pPr>
      <w:del w:id="3629" w:author="Author">
        <w:r w:rsidRPr="007D30C8" w:rsidDel="000075A5">
          <w:rPr>
            <w:rFonts w:ascii="Courier New" w:hAnsi="Courier New" w:cs="Courier New"/>
          </w:rPr>
          <w:delText xml:space="preserve">    &lt;element name="Enumeration"&gt;</w:delText>
        </w:r>
      </w:del>
    </w:p>
    <w:p w:rsidR="007D30C8" w:rsidRPr="007D30C8" w:rsidDel="000075A5" w:rsidRDefault="007D30C8">
      <w:pPr>
        <w:rPr>
          <w:del w:id="3630" w:author="Author"/>
          <w:rFonts w:ascii="Courier New" w:hAnsi="Courier New" w:cs="Courier New"/>
        </w:rPr>
        <w:pPrChange w:id="3631" w:author="Author">
          <w:pPr>
            <w:pStyle w:val="Appendix1"/>
          </w:pPr>
        </w:pPrChange>
      </w:pPr>
      <w:del w:id="3632" w:author="Author">
        <w:r w:rsidRPr="007D30C8" w:rsidDel="000075A5">
          <w:rPr>
            <w:rFonts w:ascii="Courier New" w:hAnsi="Courier New" w:cs="Courier New"/>
          </w:rPr>
          <w:delText xml:space="preserve">      &lt;ref name="enumref"/&gt;</w:delText>
        </w:r>
      </w:del>
    </w:p>
    <w:p w:rsidR="007D30C8" w:rsidRPr="007D30C8" w:rsidDel="000075A5" w:rsidRDefault="007D30C8">
      <w:pPr>
        <w:rPr>
          <w:del w:id="3633" w:author="Author"/>
          <w:rFonts w:ascii="Courier New" w:hAnsi="Courier New" w:cs="Courier New"/>
        </w:rPr>
        <w:pPrChange w:id="3634" w:author="Author">
          <w:pPr>
            <w:pStyle w:val="Appendix1"/>
          </w:pPr>
        </w:pPrChange>
      </w:pPr>
      <w:del w:id="3635"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3636" w:author="Author"/>
          <w:rFonts w:ascii="Courier New" w:hAnsi="Courier New" w:cs="Courier New"/>
        </w:rPr>
        <w:pPrChange w:id="3637" w:author="Author">
          <w:pPr>
            <w:pStyle w:val="Appendix1"/>
          </w:pPr>
        </w:pPrChange>
      </w:pPr>
      <w:del w:id="3638" w:author="Author">
        <w:r w:rsidRPr="007D30C8" w:rsidDel="000075A5">
          <w:rPr>
            <w:rFonts w:ascii="Courier New" w:hAnsi="Courier New" w:cs="Courier New"/>
          </w:rPr>
          <w:delText xml:space="preserve">    &lt;/element&gt;</w:delText>
        </w:r>
      </w:del>
    </w:p>
    <w:p w:rsidR="007D30C8" w:rsidRPr="007D30C8" w:rsidDel="000075A5" w:rsidRDefault="007D30C8">
      <w:pPr>
        <w:rPr>
          <w:del w:id="3639" w:author="Author"/>
          <w:rFonts w:ascii="Courier New" w:hAnsi="Courier New" w:cs="Courier New"/>
        </w:rPr>
        <w:pPrChange w:id="3640" w:author="Author">
          <w:pPr>
            <w:pStyle w:val="Appendix1"/>
          </w:pPr>
        </w:pPrChange>
      </w:pPr>
      <w:del w:id="3641" w:author="Author">
        <w:r w:rsidRPr="007D30C8" w:rsidDel="000075A5">
          <w:rPr>
            <w:rFonts w:ascii="Courier New" w:hAnsi="Courier New" w:cs="Courier New"/>
          </w:rPr>
          <w:delText xml:space="preserve">    &lt;element name="Opaque"&gt;</w:delText>
        </w:r>
      </w:del>
    </w:p>
    <w:p w:rsidR="007D30C8" w:rsidRPr="007D30C8" w:rsidDel="000075A5" w:rsidRDefault="007D30C8">
      <w:pPr>
        <w:rPr>
          <w:del w:id="3642" w:author="Author"/>
          <w:rFonts w:ascii="Courier New" w:hAnsi="Courier New" w:cs="Courier New"/>
        </w:rPr>
        <w:pPrChange w:id="3643" w:author="Author">
          <w:pPr>
            <w:pStyle w:val="Appendix1"/>
          </w:pPr>
        </w:pPrChange>
      </w:pPr>
      <w:del w:id="3644" w:author="Author">
        <w:r w:rsidRPr="007D30C8" w:rsidDel="000075A5">
          <w:rPr>
            <w:rFonts w:ascii="Courier New" w:hAnsi="Courier New" w:cs="Courier New"/>
          </w:rPr>
          <w:delText xml:space="preserve">      &lt;attribute name="size"&gt;&lt;data type="integer"/&gt;&lt;/attribute&gt;</w:delText>
        </w:r>
      </w:del>
    </w:p>
    <w:p w:rsidR="007D30C8" w:rsidRPr="007D30C8" w:rsidDel="000075A5" w:rsidRDefault="007D30C8">
      <w:pPr>
        <w:rPr>
          <w:del w:id="3645" w:author="Author"/>
          <w:rFonts w:ascii="Courier New" w:hAnsi="Courier New" w:cs="Courier New"/>
        </w:rPr>
        <w:pPrChange w:id="3646" w:author="Author">
          <w:pPr>
            <w:pStyle w:val="Appendix1"/>
          </w:pPr>
        </w:pPrChange>
      </w:pPr>
      <w:del w:id="3647" w:author="Author">
        <w:r w:rsidRPr="007D30C8" w:rsidDel="000075A5">
          <w:rPr>
            <w:rFonts w:ascii="Courier New" w:hAnsi="Courier New" w:cs="Courier New"/>
          </w:rPr>
          <w:delText xml:space="preserve">      &lt;ref name="variabledef"/&gt;</w:delText>
        </w:r>
      </w:del>
    </w:p>
    <w:p w:rsidR="007D30C8" w:rsidRPr="007D30C8" w:rsidDel="000075A5" w:rsidRDefault="007D30C8">
      <w:pPr>
        <w:rPr>
          <w:del w:id="3648" w:author="Author"/>
          <w:rFonts w:ascii="Courier New" w:hAnsi="Courier New" w:cs="Courier New"/>
        </w:rPr>
        <w:pPrChange w:id="3649" w:author="Author">
          <w:pPr>
            <w:pStyle w:val="Appendix1"/>
          </w:pPr>
        </w:pPrChange>
      </w:pPr>
      <w:del w:id="3650" w:author="Author">
        <w:r w:rsidRPr="007D30C8" w:rsidDel="000075A5">
          <w:rPr>
            <w:rFonts w:ascii="Courier New" w:hAnsi="Courier New" w:cs="Courier New"/>
          </w:rPr>
          <w:delText xml:space="preserve">    &lt;/element&gt;</w:delText>
        </w:r>
      </w:del>
    </w:p>
    <w:p w:rsidR="007D30C8" w:rsidRPr="007D30C8" w:rsidDel="000075A5" w:rsidRDefault="007D30C8">
      <w:pPr>
        <w:rPr>
          <w:del w:id="3651" w:author="Author"/>
          <w:rFonts w:ascii="Courier New" w:hAnsi="Courier New" w:cs="Courier New"/>
        </w:rPr>
        <w:pPrChange w:id="3652" w:author="Author">
          <w:pPr>
            <w:pStyle w:val="Appendix1"/>
          </w:pPr>
        </w:pPrChange>
      </w:pPr>
      <w:del w:id="3653" w:author="Author">
        <w:r w:rsidRPr="007D30C8" w:rsidDel="000075A5">
          <w:rPr>
            <w:rFonts w:ascii="Courier New" w:hAnsi="Courier New" w:cs="Courier New"/>
          </w:rPr>
          <w:delText xml:space="preserve">  &lt;/choice&gt;</w:delText>
        </w:r>
      </w:del>
    </w:p>
    <w:p w:rsidR="007D30C8" w:rsidRPr="007D30C8" w:rsidDel="000075A5" w:rsidRDefault="007D30C8">
      <w:pPr>
        <w:rPr>
          <w:del w:id="3654" w:author="Author"/>
          <w:rFonts w:ascii="Courier New" w:hAnsi="Courier New" w:cs="Courier New"/>
        </w:rPr>
        <w:pPrChange w:id="3655" w:author="Author">
          <w:pPr>
            <w:pStyle w:val="Appendix1"/>
          </w:pPr>
        </w:pPrChange>
      </w:pPr>
      <w:del w:id="3656" w:author="Author">
        <w:r w:rsidRPr="007D30C8" w:rsidDel="000075A5">
          <w:rPr>
            <w:rFonts w:ascii="Courier New" w:hAnsi="Courier New" w:cs="Courier New"/>
          </w:rPr>
          <w:delText>&lt;/define&gt;</w:delText>
        </w:r>
      </w:del>
    </w:p>
    <w:p w:rsidR="007D30C8" w:rsidRPr="007D30C8" w:rsidDel="000075A5" w:rsidRDefault="007D30C8">
      <w:pPr>
        <w:rPr>
          <w:del w:id="3657" w:author="Author"/>
          <w:rFonts w:ascii="Courier New" w:hAnsi="Courier New" w:cs="Courier New"/>
        </w:rPr>
        <w:pPrChange w:id="3658" w:author="Author">
          <w:pPr>
            <w:pStyle w:val="Appendix1"/>
          </w:pPr>
        </w:pPrChange>
      </w:pPr>
      <w:del w:id="3659" w:author="Author">
        <w:r w:rsidRPr="007D30C8" w:rsidDel="000075A5">
          <w:rPr>
            <w:rFonts w:ascii="Courier New" w:hAnsi="Courier New" w:cs="Courier New"/>
          </w:rPr>
          <w:delText>&lt;define name="variabledef"&gt;</w:delText>
        </w:r>
      </w:del>
    </w:p>
    <w:p w:rsidR="007D30C8" w:rsidRPr="007D30C8" w:rsidDel="000075A5" w:rsidRDefault="007D30C8">
      <w:pPr>
        <w:rPr>
          <w:del w:id="3660" w:author="Author"/>
          <w:rFonts w:ascii="Courier New" w:hAnsi="Courier New" w:cs="Courier New"/>
        </w:rPr>
        <w:pPrChange w:id="3661" w:author="Author">
          <w:pPr>
            <w:pStyle w:val="Appendix1"/>
          </w:pPr>
        </w:pPrChange>
      </w:pPr>
      <w:del w:id="3662"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663" w:author="Author"/>
          <w:rFonts w:ascii="Courier New" w:hAnsi="Courier New" w:cs="Courier New"/>
        </w:rPr>
        <w:pPrChange w:id="3664" w:author="Author">
          <w:pPr>
            <w:pStyle w:val="Appendix1"/>
          </w:pPr>
        </w:pPrChange>
      </w:pPr>
      <w:del w:id="3665" w:author="Author">
        <w:r w:rsidRPr="007D30C8" w:rsidDel="000075A5">
          <w:rPr>
            <w:rFonts w:ascii="Courier New" w:hAnsi="Courier New" w:cs="Courier New"/>
          </w:rPr>
          <w:delText xml:space="preserve">  &lt;ref name="dimset"/&gt;</w:delText>
        </w:r>
      </w:del>
    </w:p>
    <w:p w:rsidR="007D30C8" w:rsidRPr="007D30C8" w:rsidDel="000075A5" w:rsidRDefault="007D30C8">
      <w:pPr>
        <w:rPr>
          <w:del w:id="3666" w:author="Author"/>
          <w:rFonts w:ascii="Courier New" w:hAnsi="Courier New" w:cs="Courier New"/>
        </w:rPr>
        <w:pPrChange w:id="3667" w:author="Author">
          <w:pPr>
            <w:pStyle w:val="Appendix1"/>
          </w:pPr>
        </w:pPrChange>
      </w:pPr>
      <w:del w:id="3668" w:author="Author">
        <w:r w:rsidRPr="007D30C8" w:rsidDel="000075A5">
          <w:rPr>
            <w:rFonts w:ascii="Courier New" w:hAnsi="Courier New" w:cs="Courier New"/>
          </w:rPr>
          <w:delText xml:space="preserve">  &lt;ref name="mapvars"/&gt;</w:delText>
        </w:r>
      </w:del>
    </w:p>
    <w:p w:rsidR="007D30C8" w:rsidRPr="007D30C8" w:rsidDel="000075A5" w:rsidRDefault="007D30C8">
      <w:pPr>
        <w:rPr>
          <w:del w:id="3669" w:author="Author"/>
          <w:rFonts w:ascii="Courier New" w:hAnsi="Courier New" w:cs="Courier New"/>
        </w:rPr>
        <w:pPrChange w:id="3670" w:author="Author">
          <w:pPr>
            <w:pStyle w:val="Appendix1"/>
          </w:pPr>
        </w:pPrChange>
      </w:pPr>
      <w:del w:id="3671"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672" w:author="Author"/>
          <w:rFonts w:ascii="Courier New" w:hAnsi="Courier New" w:cs="Courier New"/>
        </w:rPr>
        <w:pPrChange w:id="3673" w:author="Author">
          <w:pPr>
            <w:pStyle w:val="Appendix1"/>
          </w:pPr>
        </w:pPrChange>
      </w:pPr>
      <w:del w:id="3674" w:author="Author">
        <w:r w:rsidRPr="007D30C8" w:rsidDel="000075A5">
          <w:rPr>
            <w:rFonts w:ascii="Courier New" w:hAnsi="Courier New" w:cs="Courier New"/>
          </w:rPr>
          <w:delText>&lt;/define&gt;</w:delText>
        </w:r>
      </w:del>
    </w:p>
    <w:p w:rsidR="007D30C8" w:rsidRPr="007D30C8" w:rsidDel="000075A5" w:rsidRDefault="007D30C8">
      <w:pPr>
        <w:rPr>
          <w:del w:id="3675" w:author="Author"/>
          <w:rFonts w:ascii="Courier New" w:hAnsi="Courier New" w:cs="Courier New"/>
        </w:rPr>
        <w:pPrChange w:id="3676" w:author="Author">
          <w:pPr>
            <w:pStyle w:val="Appendix1"/>
          </w:pPr>
        </w:pPrChange>
      </w:pPr>
    </w:p>
    <w:p w:rsidR="007D30C8" w:rsidRPr="007D30C8" w:rsidDel="000075A5" w:rsidRDefault="007D30C8">
      <w:pPr>
        <w:rPr>
          <w:del w:id="3677" w:author="Author"/>
          <w:rFonts w:ascii="Courier New" w:hAnsi="Courier New" w:cs="Courier New"/>
        </w:rPr>
        <w:pPrChange w:id="3678" w:author="Author">
          <w:pPr>
            <w:pStyle w:val="Appendix1"/>
          </w:pPr>
        </w:pPrChange>
      </w:pPr>
      <w:del w:id="3679" w:author="Author">
        <w:r w:rsidRPr="007D30C8" w:rsidDel="000075A5">
          <w:rPr>
            <w:rFonts w:ascii="Courier New" w:hAnsi="Courier New" w:cs="Courier New"/>
          </w:rPr>
          <w:delText>&lt;define name="mapvars"&gt;</w:delText>
        </w:r>
      </w:del>
    </w:p>
    <w:p w:rsidR="007D30C8" w:rsidRPr="007D30C8" w:rsidDel="000075A5" w:rsidRDefault="007D30C8">
      <w:pPr>
        <w:rPr>
          <w:del w:id="3680" w:author="Author"/>
          <w:rFonts w:ascii="Courier New" w:hAnsi="Courier New" w:cs="Courier New"/>
        </w:rPr>
        <w:pPrChange w:id="3681" w:author="Author">
          <w:pPr>
            <w:pStyle w:val="Appendix1"/>
          </w:pPr>
        </w:pPrChange>
      </w:pPr>
      <w:del w:id="3682" w:author="Author">
        <w:r w:rsidRPr="007D30C8" w:rsidDel="000075A5">
          <w:rPr>
            <w:rFonts w:ascii="Courier New" w:hAnsi="Courier New" w:cs="Courier New"/>
          </w:rPr>
          <w:delText xml:space="preserve">  &lt;zeroOrMore&gt;</w:delText>
        </w:r>
      </w:del>
    </w:p>
    <w:p w:rsidR="007D30C8" w:rsidRPr="007D30C8" w:rsidDel="000075A5" w:rsidRDefault="007D30C8">
      <w:pPr>
        <w:rPr>
          <w:del w:id="3683" w:author="Author"/>
          <w:rFonts w:ascii="Courier New" w:hAnsi="Courier New" w:cs="Courier New"/>
        </w:rPr>
        <w:pPrChange w:id="3684" w:author="Author">
          <w:pPr>
            <w:pStyle w:val="Appendix1"/>
          </w:pPr>
        </w:pPrChange>
      </w:pPr>
      <w:del w:id="3685" w:author="Author">
        <w:r w:rsidRPr="007D30C8" w:rsidDel="000075A5">
          <w:rPr>
            <w:rFonts w:ascii="Courier New" w:hAnsi="Courier New" w:cs="Courier New"/>
          </w:rPr>
          <w:delText xml:space="preserve">    &lt;ref name="mapref"/&gt;</w:delText>
        </w:r>
      </w:del>
    </w:p>
    <w:p w:rsidR="007D30C8" w:rsidRPr="007D30C8" w:rsidDel="000075A5" w:rsidRDefault="007D30C8">
      <w:pPr>
        <w:rPr>
          <w:del w:id="3686" w:author="Author"/>
          <w:rFonts w:ascii="Courier New" w:hAnsi="Courier New" w:cs="Courier New"/>
        </w:rPr>
        <w:pPrChange w:id="3687" w:author="Author">
          <w:pPr>
            <w:pStyle w:val="Appendix1"/>
          </w:pPr>
        </w:pPrChange>
      </w:pPr>
      <w:del w:id="3688" w:author="Author">
        <w:r w:rsidRPr="007D30C8" w:rsidDel="000075A5">
          <w:rPr>
            <w:rFonts w:ascii="Courier New" w:hAnsi="Courier New" w:cs="Courier New"/>
          </w:rPr>
          <w:delText xml:space="preserve">  &lt;/zeroOrMore&gt;</w:delText>
        </w:r>
      </w:del>
    </w:p>
    <w:p w:rsidR="007D30C8" w:rsidRPr="007D30C8" w:rsidDel="000075A5" w:rsidRDefault="007D30C8">
      <w:pPr>
        <w:rPr>
          <w:del w:id="3689" w:author="Author"/>
          <w:rFonts w:ascii="Courier New" w:hAnsi="Courier New" w:cs="Courier New"/>
        </w:rPr>
        <w:pPrChange w:id="3690" w:author="Author">
          <w:pPr>
            <w:pStyle w:val="Appendix1"/>
          </w:pPr>
        </w:pPrChange>
      </w:pPr>
      <w:del w:id="3691" w:author="Author">
        <w:r w:rsidRPr="007D30C8" w:rsidDel="000075A5">
          <w:rPr>
            <w:rFonts w:ascii="Courier New" w:hAnsi="Courier New" w:cs="Courier New"/>
          </w:rPr>
          <w:delText>&lt;/define&gt;</w:delText>
        </w:r>
      </w:del>
    </w:p>
    <w:p w:rsidR="007D30C8" w:rsidRPr="007D30C8" w:rsidDel="000075A5" w:rsidRDefault="007D30C8">
      <w:pPr>
        <w:rPr>
          <w:del w:id="3692" w:author="Author"/>
          <w:rFonts w:ascii="Courier New" w:hAnsi="Courier New" w:cs="Courier New"/>
        </w:rPr>
        <w:pPrChange w:id="3693" w:author="Author">
          <w:pPr>
            <w:pStyle w:val="Appendix1"/>
          </w:pPr>
        </w:pPrChange>
      </w:pPr>
      <w:del w:id="3694" w:author="Author">
        <w:r w:rsidRPr="007D30C8" w:rsidDel="000075A5">
          <w:rPr>
            <w:rFonts w:ascii="Courier New" w:hAnsi="Courier New" w:cs="Courier New"/>
          </w:rPr>
          <w:delText>&lt;define name="mapref"&gt;</w:delText>
        </w:r>
      </w:del>
    </w:p>
    <w:p w:rsidR="007D30C8" w:rsidRPr="007D30C8" w:rsidDel="000075A5" w:rsidRDefault="007D30C8">
      <w:pPr>
        <w:rPr>
          <w:del w:id="3695" w:author="Author"/>
          <w:rFonts w:ascii="Courier New" w:hAnsi="Courier New" w:cs="Courier New"/>
        </w:rPr>
        <w:pPrChange w:id="3696" w:author="Author">
          <w:pPr>
            <w:pStyle w:val="Appendix1"/>
          </w:pPr>
        </w:pPrChange>
      </w:pPr>
      <w:del w:id="3697" w:author="Author">
        <w:r w:rsidRPr="007D30C8" w:rsidDel="000075A5">
          <w:rPr>
            <w:rFonts w:ascii="Courier New" w:hAnsi="Courier New" w:cs="Courier New"/>
          </w:rPr>
          <w:delText xml:space="preserve">  &lt;element name="Map"&gt;</w:delText>
        </w:r>
      </w:del>
    </w:p>
    <w:p w:rsidR="007D30C8" w:rsidRPr="007D30C8" w:rsidDel="000075A5" w:rsidRDefault="007D30C8">
      <w:pPr>
        <w:rPr>
          <w:del w:id="3698" w:author="Author"/>
          <w:rFonts w:ascii="Courier New" w:hAnsi="Courier New" w:cs="Courier New"/>
        </w:rPr>
        <w:pPrChange w:id="3699" w:author="Author">
          <w:pPr>
            <w:pStyle w:val="Appendix1"/>
          </w:pPr>
        </w:pPrChange>
      </w:pPr>
      <w:del w:id="3700" w:author="Author">
        <w:r w:rsidRPr="007D30C8" w:rsidDel="000075A5">
          <w:rPr>
            <w:rFonts w:ascii="Courier New" w:hAnsi="Courier New" w:cs="Courier New"/>
          </w:rPr>
          <w:delText xml:space="preserve">    &lt;attribute name="name"&gt;&lt;data type="FQN"/&gt;&lt;/attribute&gt;</w:delText>
        </w:r>
      </w:del>
    </w:p>
    <w:p w:rsidR="007D30C8" w:rsidRPr="007D30C8" w:rsidDel="000075A5" w:rsidRDefault="007D30C8">
      <w:pPr>
        <w:rPr>
          <w:del w:id="3701" w:author="Author"/>
          <w:rFonts w:ascii="Courier New" w:hAnsi="Courier New" w:cs="Courier New"/>
        </w:rPr>
        <w:pPrChange w:id="3702" w:author="Author">
          <w:pPr>
            <w:pStyle w:val="Appendix1"/>
          </w:pPr>
        </w:pPrChange>
      </w:pPr>
      <w:del w:id="3703" w:author="Author">
        <w:r w:rsidRPr="007D30C8" w:rsidDel="000075A5">
          <w:rPr>
            <w:rFonts w:ascii="Courier New" w:hAnsi="Courier New" w:cs="Courier New"/>
          </w:rPr>
          <w:delText xml:space="preserve">  &lt;/element&gt;</w:delText>
        </w:r>
      </w:del>
    </w:p>
    <w:p w:rsidR="007D30C8" w:rsidRPr="007D30C8" w:rsidDel="000075A5" w:rsidRDefault="007D30C8">
      <w:pPr>
        <w:rPr>
          <w:del w:id="3704" w:author="Author"/>
          <w:rFonts w:ascii="Courier New" w:hAnsi="Courier New" w:cs="Courier New"/>
        </w:rPr>
        <w:pPrChange w:id="3705" w:author="Author">
          <w:pPr>
            <w:pStyle w:val="Appendix1"/>
          </w:pPr>
        </w:pPrChange>
      </w:pPr>
      <w:del w:id="3706" w:author="Author">
        <w:r w:rsidRPr="007D30C8" w:rsidDel="000075A5">
          <w:rPr>
            <w:rFonts w:ascii="Courier New" w:hAnsi="Courier New" w:cs="Courier New"/>
          </w:rPr>
          <w:delText>&lt;/define&gt;</w:delText>
        </w:r>
      </w:del>
    </w:p>
    <w:p w:rsidR="007D30C8" w:rsidRPr="007D30C8" w:rsidDel="000075A5" w:rsidRDefault="007D30C8">
      <w:pPr>
        <w:rPr>
          <w:del w:id="3707" w:author="Author"/>
          <w:rFonts w:ascii="Courier New" w:hAnsi="Courier New" w:cs="Courier New"/>
        </w:rPr>
        <w:pPrChange w:id="3708" w:author="Author">
          <w:pPr>
            <w:pStyle w:val="Appendix1"/>
          </w:pPr>
        </w:pPrChange>
      </w:pPr>
    </w:p>
    <w:p w:rsidR="007D30C8" w:rsidRPr="007D30C8" w:rsidDel="000075A5" w:rsidRDefault="007D30C8">
      <w:pPr>
        <w:rPr>
          <w:del w:id="3709" w:author="Author"/>
          <w:rFonts w:ascii="Courier New" w:hAnsi="Courier New" w:cs="Courier New"/>
        </w:rPr>
        <w:pPrChange w:id="3710" w:author="Author">
          <w:pPr>
            <w:pStyle w:val="Appendix1"/>
          </w:pPr>
        </w:pPrChange>
      </w:pPr>
      <w:del w:id="3711" w:author="Author">
        <w:r w:rsidRPr="007D30C8" w:rsidDel="000075A5">
          <w:rPr>
            <w:rFonts w:ascii="Courier New" w:hAnsi="Courier New" w:cs="Courier New"/>
          </w:rPr>
          <w:delText>&lt;define name="structurevariable"&gt;</w:delText>
        </w:r>
      </w:del>
    </w:p>
    <w:p w:rsidR="007D30C8" w:rsidRPr="007D30C8" w:rsidDel="000075A5" w:rsidRDefault="007D30C8">
      <w:pPr>
        <w:rPr>
          <w:del w:id="3712" w:author="Author"/>
          <w:rFonts w:ascii="Courier New" w:hAnsi="Courier New" w:cs="Courier New"/>
        </w:rPr>
        <w:pPrChange w:id="3713" w:author="Author">
          <w:pPr>
            <w:pStyle w:val="Appendix1"/>
          </w:pPr>
        </w:pPrChange>
      </w:pPr>
      <w:del w:id="3714" w:author="Author">
        <w:r w:rsidRPr="007D30C8" w:rsidDel="000075A5">
          <w:rPr>
            <w:rFonts w:ascii="Courier New" w:hAnsi="Courier New" w:cs="Courier New"/>
          </w:rPr>
          <w:delText xml:space="preserve">  &lt;element name="Structure"&gt;</w:delText>
        </w:r>
      </w:del>
    </w:p>
    <w:p w:rsidR="007D30C8" w:rsidRPr="007D30C8" w:rsidDel="000075A5" w:rsidRDefault="007D30C8">
      <w:pPr>
        <w:rPr>
          <w:del w:id="3715" w:author="Author"/>
          <w:rFonts w:ascii="Courier New" w:hAnsi="Courier New" w:cs="Courier New"/>
        </w:rPr>
        <w:pPrChange w:id="3716" w:author="Author">
          <w:pPr>
            <w:pStyle w:val="Appendix1"/>
          </w:pPr>
        </w:pPrChange>
      </w:pPr>
      <w:del w:id="3717"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18" w:author="Author"/>
          <w:rFonts w:ascii="Courier New" w:hAnsi="Courier New" w:cs="Courier New"/>
        </w:rPr>
        <w:pPrChange w:id="3719" w:author="Author">
          <w:pPr>
            <w:pStyle w:val="Appendix1"/>
          </w:pPr>
        </w:pPrChange>
      </w:pPr>
      <w:del w:id="3720" w:author="Author">
        <w:r w:rsidRPr="007D30C8" w:rsidDel="000075A5">
          <w:rPr>
            <w:rFonts w:ascii="Courier New" w:hAnsi="Courier New" w:cs="Courier New"/>
          </w:rPr>
          <w:delText xml:space="preserve">    &lt;ref name="dimset"/&gt;</w:delText>
        </w:r>
      </w:del>
    </w:p>
    <w:p w:rsidR="007D30C8" w:rsidRPr="007D30C8" w:rsidDel="000075A5" w:rsidRDefault="007D30C8">
      <w:pPr>
        <w:rPr>
          <w:del w:id="3721" w:author="Author"/>
          <w:rFonts w:ascii="Courier New" w:hAnsi="Courier New" w:cs="Courier New"/>
        </w:rPr>
        <w:pPrChange w:id="3722" w:author="Author">
          <w:pPr>
            <w:pStyle w:val="Appendix1"/>
          </w:pPr>
        </w:pPrChange>
      </w:pPr>
      <w:del w:id="3723" w:author="Author">
        <w:r w:rsidRPr="007D30C8" w:rsidDel="000075A5">
          <w:rPr>
            <w:rFonts w:ascii="Courier New" w:hAnsi="Courier New" w:cs="Courier New"/>
          </w:rPr>
          <w:delText xml:space="preserve">    &lt;zeroOrMore&gt;</w:delText>
        </w:r>
      </w:del>
    </w:p>
    <w:p w:rsidR="007D30C8" w:rsidRPr="007D30C8" w:rsidDel="000075A5" w:rsidRDefault="007D30C8">
      <w:pPr>
        <w:rPr>
          <w:del w:id="3724" w:author="Author"/>
          <w:rFonts w:ascii="Courier New" w:hAnsi="Courier New" w:cs="Courier New"/>
        </w:rPr>
        <w:pPrChange w:id="3725" w:author="Author">
          <w:pPr>
            <w:pStyle w:val="Appendix1"/>
          </w:pPr>
        </w:pPrChange>
      </w:pPr>
      <w:del w:id="3726" w:author="Author">
        <w:r w:rsidRPr="007D30C8" w:rsidDel="000075A5">
          <w:rPr>
            <w:rFonts w:ascii="Courier New" w:hAnsi="Courier New" w:cs="Courier New"/>
          </w:rPr>
          <w:delText xml:space="preserve">      &lt;ref name="variable"/&gt;</w:delText>
        </w:r>
      </w:del>
    </w:p>
    <w:p w:rsidR="007D30C8" w:rsidRPr="007D30C8" w:rsidDel="000075A5" w:rsidRDefault="007D30C8">
      <w:pPr>
        <w:rPr>
          <w:del w:id="3727" w:author="Author"/>
          <w:rFonts w:ascii="Courier New" w:hAnsi="Courier New" w:cs="Courier New"/>
        </w:rPr>
        <w:pPrChange w:id="3728" w:author="Author">
          <w:pPr>
            <w:pStyle w:val="Appendix1"/>
          </w:pPr>
        </w:pPrChange>
      </w:pPr>
      <w:del w:id="3729" w:author="Author">
        <w:r w:rsidRPr="007D30C8" w:rsidDel="000075A5">
          <w:rPr>
            <w:rFonts w:ascii="Courier New" w:hAnsi="Courier New" w:cs="Courier New"/>
          </w:rPr>
          <w:delText xml:space="preserve">    &lt;/zeroOrMore&gt;</w:delText>
        </w:r>
      </w:del>
    </w:p>
    <w:p w:rsidR="007D30C8" w:rsidRPr="007D30C8" w:rsidDel="000075A5" w:rsidRDefault="007D30C8">
      <w:pPr>
        <w:rPr>
          <w:del w:id="3730" w:author="Author"/>
          <w:rFonts w:ascii="Courier New" w:hAnsi="Courier New" w:cs="Courier New"/>
        </w:rPr>
        <w:pPrChange w:id="3731" w:author="Author">
          <w:pPr>
            <w:pStyle w:val="Appendix1"/>
          </w:pPr>
        </w:pPrChange>
      </w:pPr>
      <w:del w:id="3732" w:author="Author">
        <w:r w:rsidRPr="007D30C8" w:rsidDel="000075A5">
          <w:rPr>
            <w:rFonts w:ascii="Courier New" w:hAnsi="Courier New" w:cs="Courier New"/>
          </w:rPr>
          <w:delText xml:space="preserve">    &lt;ref name="metadata"/&gt;</w:delText>
        </w:r>
      </w:del>
    </w:p>
    <w:p w:rsidR="007D30C8" w:rsidRPr="007D30C8" w:rsidDel="000075A5" w:rsidRDefault="007D30C8">
      <w:pPr>
        <w:rPr>
          <w:del w:id="3733" w:author="Author"/>
          <w:rFonts w:ascii="Courier New" w:hAnsi="Courier New" w:cs="Courier New"/>
        </w:rPr>
        <w:pPrChange w:id="3734" w:author="Author">
          <w:pPr>
            <w:pStyle w:val="Appendix1"/>
          </w:pPr>
        </w:pPrChange>
      </w:pPr>
      <w:del w:id="3735" w:author="Author">
        <w:r w:rsidRPr="007D30C8" w:rsidDel="000075A5">
          <w:rPr>
            <w:rFonts w:ascii="Courier New" w:hAnsi="Courier New" w:cs="Courier New"/>
          </w:rPr>
          <w:delText xml:space="preserve">  &lt;/element&gt;</w:delText>
        </w:r>
      </w:del>
    </w:p>
    <w:p w:rsidR="007D30C8" w:rsidRPr="007D30C8" w:rsidDel="000075A5" w:rsidRDefault="007D30C8">
      <w:pPr>
        <w:rPr>
          <w:del w:id="3736" w:author="Author"/>
          <w:rFonts w:ascii="Courier New" w:hAnsi="Courier New" w:cs="Courier New"/>
        </w:rPr>
        <w:pPrChange w:id="3737" w:author="Author">
          <w:pPr>
            <w:pStyle w:val="Appendix1"/>
          </w:pPr>
        </w:pPrChange>
      </w:pPr>
      <w:del w:id="3738" w:author="Author">
        <w:r w:rsidRPr="007D30C8" w:rsidDel="000075A5">
          <w:rPr>
            <w:rFonts w:ascii="Courier New" w:hAnsi="Courier New" w:cs="Courier New"/>
          </w:rPr>
          <w:delText>&lt;/define&gt;</w:delText>
        </w:r>
      </w:del>
    </w:p>
    <w:p w:rsidR="007D30C8" w:rsidRPr="007D30C8" w:rsidDel="000075A5" w:rsidRDefault="007D30C8">
      <w:pPr>
        <w:rPr>
          <w:del w:id="3739" w:author="Author"/>
          <w:rFonts w:ascii="Courier New" w:hAnsi="Courier New" w:cs="Courier New"/>
        </w:rPr>
        <w:pPrChange w:id="3740" w:author="Author">
          <w:pPr>
            <w:pStyle w:val="Appendix1"/>
          </w:pPr>
        </w:pPrChange>
      </w:pPr>
    </w:p>
    <w:p w:rsidR="007D30C8" w:rsidRPr="007D30C8" w:rsidDel="000075A5" w:rsidRDefault="007D30C8">
      <w:pPr>
        <w:rPr>
          <w:del w:id="3741" w:author="Author"/>
          <w:rFonts w:ascii="Courier New" w:hAnsi="Courier New" w:cs="Courier New"/>
        </w:rPr>
        <w:pPrChange w:id="3742" w:author="Author">
          <w:pPr>
            <w:pStyle w:val="Appendix1"/>
          </w:pPr>
        </w:pPrChange>
      </w:pPr>
      <w:del w:id="3743" w:author="Author">
        <w:r w:rsidRPr="007D30C8" w:rsidDel="000075A5">
          <w:rPr>
            <w:rFonts w:ascii="Courier New" w:hAnsi="Courier New" w:cs="Courier New"/>
          </w:rPr>
          <w:delText>&lt;define name="metadata"&gt;</w:delText>
        </w:r>
      </w:del>
    </w:p>
    <w:p w:rsidR="007D30C8" w:rsidRPr="007D30C8" w:rsidDel="000075A5" w:rsidRDefault="007D30C8">
      <w:pPr>
        <w:rPr>
          <w:del w:id="3744" w:author="Author"/>
          <w:rFonts w:ascii="Courier New" w:hAnsi="Courier New" w:cs="Courier New"/>
        </w:rPr>
        <w:pPrChange w:id="3745" w:author="Author">
          <w:pPr>
            <w:pStyle w:val="Appendix1"/>
          </w:pPr>
        </w:pPrChange>
      </w:pPr>
      <w:del w:id="3746" w:author="Author">
        <w:r w:rsidRPr="007D30C8" w:rsidDel="000075A5">
          <w:rPr>
            <w:rFonts w:ascii="Courier New" w:hAnsi="Courier New" w:cs="Courier New"/>
          </w:rPr>
          <w:delText xml:space="preserve">  &lt;interleave&gt;</w:delText>
        </w:r>
      </w:del>
    </w:p>
    <w:p w:rsidR="007D30C8" w:rsidRPr="007D30C8" w:rsidDel="000075A5" w:rsidRDefault="007D30C8">
      <w:pPr>
        <w:rPr>
          <w:del w:id="3747" w:author="Author"/>
          <w:rFonts w:ascii="Courier New" w:hAnsi="Courier New" w:cs="Courier New"/>
        </w:rPr>
        <w:pPrChange w:id="3748" w:author="Author">
          <w:pPr>
            <w:pStyle w:val="Appendix1"/>
          </w:pPr>
        </w:pPrChange>
      </w:pPr>
      <w:del w:id="3749" w:author="Author">
        <w:r w:rsidRPr="007D30C8" w:rsidDel="000075A5">
          <w:rPr>
            <w:rFonts w:ascii="Courier New" w:hAnsi="Courier New" w:cs="Courier New"/>
          </w:rPr>
          <w:delText xml:space="preserve">  &lt;zeroOrMore&gt;</w:delText>
        </w:r>
      </w:del>
    </w:p>
    <w:p w:rsidR="007D30C8" w:rsidRPr="007D30C8" w:rsidDel="000075A5" w:rsidRDefault="007D30C8">
      <w:pPr>
        <w:rPr>
          <w:del w:id="3750" w:author="Author"/>
          <w:rFonts w:ascii="Courier New" w:hAnsi="Courier New" w:cs="Courier New"/>
        </w:rPr>
        <w:pPrChange w:id="3751" w:author="Author">
          <w:pPr>
            <w:pStyle w:val="Appendix1"/>
          </w:pPr>
        </w:pPrChange>
      </w:pPr>
      <w:del w:id="3752" w:author="Author">
        <w:r w:rsidRPr="007D30C8" w:rsidDel="000075A5">
          <w:rPr>
            <w:rFonts w:ascii="Courier New" w:hAnsi="Courier New" w:cs="Courier New"/>
          </w:rPr>
          <w:delText xml:space="preserve">    &lt;element name="OtherXML"&gt;&lt;ref name="otherxml"/&gt;&lt;/element&gt; </w:delText>
        </w:r>
      </w:del>
    </w:p>
    <w:p w:rsidR="0065153C" w:rsidDel="000075A5" w:rsidRDefault="007D30C8">
      <w:pPr>
        <w:rPr>
          <w:del w:id="3753" w:author="Author"/>
          <w:rFonts w:ascii="Courier New" w:hAnsi="Courier New" w:cs="Courier New"/>
        </w:rPr>
        <w:pPrChange w:id="3754" w:author="Author">
          <w:pPr>
            <w:pStyle w:val="Appendix1"/>
          </w:pPr>
        </w:pPrChange>
      </w:pPr>
      <w:del w:id="3755" w:author="Author">
        <w:r w:rsidRPr="007D30C8" w:rsidDel="000075A5">
          <w:rPr>
            <w:rFonts w:ascii="Courier New" w:hAnsi="Courier New" w:cs="Courier New"/>
          </w:rPr>
          <w:delText xml:space="preserve">   </w:delText>
        </w:r>
        <w:r w:rsidR="0065153C" w:rsidDel="000075A5">
          <w:rPr>
            <w:rFonts w:ascii="Courier New" w:hAnsi="Courier New" w:cs="Courier New"/>
          </w:rPr>
          <w:delText xml:space="preserve"> &lt;element name="Attribute"&gt;</w:delText>
        </w:r>
      </w:del>
    </w:p>
    <w:p w:rsidR="0065153C" w:rsidDel="000075A5" w:rsidRDefault="0065153C">
      <w:pPr>
        <w:rPr>
          <w:del w:id="3756" w:author="Author"/>
          <w:rFonts w:ascii="Courier New" w:hAnsi="Courier New" w:cs="Courier New"/>
        </w:rPr>
        <w:pPrChange w:id="3757" w:author="Author">
          <w:pPr>
            <w:pStyle w:val="Appendix1"/>
          </w:pPr>
        </w:pPrChange>
      </w:pPr>
      <w:del w:id="3758" w:author="Author">
        <w:r w:rsidDel="000075A5">
          <w:rPr>
            <w:rFonts w:ascii="Courier New" w:hAnsi="Courier New" w:cs="Courier New"/>
          </w:rPr>
          <w:delText xml:space="preserve">        &lt;ref</w:delText>
        </w:r>
        <w:r w:rsidR="007D30C8" w:rsidRPr="007D30C8" w:rsidDel="000075A5">
          <w:rPr>
            <w:rFonts w:ascii="Courier New" w:hAnsi="Courier New" w:cs="Courier New"/>
          </w:rPr>
          <w:delText>name="attributedef"/&gt;</w:delText>
        </w:r>
      </w:del>
    </w:p>
    <w:p w:rsidR="007D30C8" w:rsidRPr="007D30C8" w:rsidDel="000075A5" w:rsidRDefault="0065153C">
      <w:pPr>
        <w:rPr>
          <w:del w:id="3759" w:author="Author"/>
          <w:rFonts w:ascii="Courier New" w:hAnsi="Courier New" w:cs="Courier New"/>
        </w:rPr>
        <w:pPrChange w:id="3760" w:author="Author">
          <w:pPr>
            <w:pStyle w:val="Appendix1"/>
          </w:pPr>
        </w:pPrChange>
      </w:pPr>
      <w:del w:id="3761" w:author="Author">
        <w:r w:rsidDel="000075A5">
          <w:rPr>
            <w:rFonts w:ascii="Courier New" w:hAnsi="Courier New" w:cs="Courier New"/>
          </w:rPr>
          <w:delText xml:space="preserve">    </w:delText>
        </w:r>
        <w:r w:rsidR="007D30C8" w:rsidRPr="007D30C8" w:rsidDel="000075A5">
          <w:rPr>
            <w:rFonts w:ascii="Courier New" w:hAnsi="Courier New" w:cs="Courier New"/>
          </w:rPr>
          <w:delText>&lt;/element&gt;</w:delText>
        </w:r>
      </w:del>
    </w:p>
    <w:p w:rsidR="007D30C8" w:rsidRPr="007D30C8" w:rsidDel="000075A5" w:rsidRDefault="007D30C8">
      <w:pPr>
        <w:rPr>
          <w:del w:id="3762" w:author="Author"/>
          <w:rFonts w:ascii="Courier New" w:hAnsi="Courier New" w:cs="Courier New"/>
        </w:rPr>
        <w:pPrChange w:id="3763" w:author="Author">
          <w:pPr>
            <w:pStyle w:val="Appendix1"/>
          </w:pPr>
        </w:pPrChange>
      </w:pPr>
      <w:del w:id="3764" w:author="Author">
        <w:r w:rsidRPr="007D30C8" w:rsidDel="000075A5">
          <w:rPr>
            <w:rFonts w:ascii="Courier New" w:hAnsi="Courier New" w:cs="Courier New"/>
          </w:rPr>
          <w:delText xml:space="preserve">    &lt;element name="Namespace"&gt;&lt;ref name="string"/&gt;&lt;/element&gt;</w:delText>
        </w:r>
      </w:del>
    </w:p>
    <w:p w:rsidR="007D30C8" w:rsidRPr="007D30C8" w:rsidDel="000075A5" w:rsidRDefault="007D30C8">
      <w:pPr>
        <w:rPr>
          <w:del w:id="3765" w:author="Author"/>
          <w:rFonts w:ascii="Courier New" w:hAnsi="Courier New" w:cs="Courier New"/>
        </w:rPr>
        <w:pPrChange w:id="3766" w:author="Author">
          <w:pPr>
            <w:pStyle w:val="Appendix1"/>
          </w:pPr>
        </w:pPrChange>
      </w:pPr>
      <w:del w:id="3767" w:author="Author">
        <w:r w:rsidRPr="007D30C8" w:rsidDel="000075A5">
          <w:rPr>
            <w:rFonts w:ascii="Courier New" w:hAnsi="Courier New" w:cs="Courier New"/>
          </w:rPr>
          <w:delText xml:space="preserve">  &lt;/zeroOrMore&gt;</w:delText>
        </w:r>
      </w:del>
    </w:p>
    <w:p w:rsidR="007D30C8" w:rsidRPr="007D30C8" w:rsidDel="000075A5" w:rsidRDefault="007D30C8">
      <w:pPr>
        <w:rPr>
          <w:del w:id="3768" w:author="Author"/>
          <w:rFonts w:ascii="Courier New" w:hAnsi="Courier New" w:cs="Courier New"/>
        </w:rPr>
        <w:pPrChange w:id="3769" w:author="Author">
          <w:pPr>
            <w:pStyle w:val="Appendix1"/>
          </w:pPr>
        </w:pPrChange>
      </w:pPr>
      <w:del w:id="3770" w:author="Author">
        <w:r w:rsidRPr="007D30C8" w:rsidDel="000075A5">
          <w:rPr>
            <w:rFonts w:ascii="Courier New" w:hAnsi="Courier New" w:cs="Courier New"/>
          </w:rPr>
          <w:delText>&lt;/define&gt;</w:delText>
        </w:r>
      </w:del>
    </w:p>
    <w:p w:rsidR="007D30C8" w:rsidRPr="007D30C8" w:rsidDel="000075A5" w:rsidRDefault="007D30C8">
      <w:pPr>
        <w:rPr>
          <w:del w:id="3771" w:author="Author"/>
          <w:rFonts w:ascii="Courier New" w:hAnsi="Courier New" w:cs="Courier New"/>
        </w:rPr>
        <w:pPrChange w:id="3772" w:author="Author">
          <w:pPr>
            <w:pStyle w:val="Appendix1"/>
          </w:pPr>
        </w:pPrChange>
      </w:pPr>
    </w:p>
    <w:p w:rsidR="007D30C8" w:rsidRPr="007D30C8" w:rsidDel="000075A5" w:rsidRDefault="007D30C8">
      <w:pPr>
        <w:rPr>
          <w:del w:id="3773" w:author="Author"/>
          <w:rFonts w:ascii="Courier New" w:hAnsi="Courier New" w:cs="Courier New"/>
        </w:rPr>
        <w:pPrChange w:id="3774" w:author="Author">
          <w:pPr>
            <w:pStyle w:val="Appendix1"/>
          </w:pPr>
        </w:pPrChange>
      </w:pPr>
      <w:del w:id="3775" w:author="Author">
        <w:r w:rsidRPr="007D30C8" w:rsidDel="000075A5">
          <w:rPr>
            <w:rFonts w:ascii="Courier New" w:hAnsi="Courier New" w:cs="Courier New"/>
          </w:rPr>
          <w:delText>&lt;define name="attributedef"&gt;</w:delText>
        </w:r>
      </w:del>
    </w:p>
    <w:p w:rsidR="007D30C8" w:rsidRPr="007D30C8" w:rsidDel="000075A5" w:rsidRDefault="007D30C8">
      <w:pPr>
        <w:rPr>
          <w:del w:id="3776" w:author="Author"/>
          <w:rFonts w:ascii="Courier New" w:hAnsi="Courier New" w:cs="Courier New"/>
        </w:rPr>
        <w:pPrChange w:id="3777" w:author="Author">
          <w:pPr>
            <w:pStyle w:val="Appendix1"/>
          </w:pPr>
        </w:pPrChange>
      </w:pPr>
      <w:del w:id="3778" w:author="Author">
        <w:r w:rsidRPr="007D30C8" w:rsidDel="000075A5">
          <w:rPr>
            <w:rFonts w:ascii="Courier New" w:hAnsi="Courier New" w:cs="Courier New"/>
          </w:rPr>
          <w:delText xml:space="preserve">  &lt;attribute name="name"&gt;&lt;data type="ID"/&gt;&lt;/attribute&gt;</w:delText>
        </w:r>
      </w:del>
    </w:p>
    <w:p w:rsidR="007D30C8" w:rsidRPr="007D30C8" w:rsidDel="000075A5" w:rsidRDefault="007D30C8">
      <w:pPr>
        <w:rPr>
          <w:del w:id="3779" w:author="Author"/>
          <w:rFonts w:ascii="Courier New" w:hAnsi="Courier New" w:cs="Courier New"/>
        </w:rPr>
        <w:pPrChange w:id="3780" w:author="Author">
          <w:pPr>
            <w:pStyle w:val="Appendix1"/>
          </w:pPr>
        </w:pPrChange>
      </w:pPr>
      <w:del w:id="3781" w:author="Author">
        <w:r w:rsidRPr="007D30C8" w:rsidDel="000075A5">
          <w:rPr>
            <w:rFonts w:ascii="Courier New" w:hAnsi="Courier New" w:cs="Courier New"/>
          </w:rPr>
          <w:delText xml:space="preserve">  &lt;optional&gt;</w:delText>
        </w:r>
      </w:del>
    </w:p>
    <w:p w:rsidR="00825BAD" w:rsidDel="000075A5" w:rsidRDefault="00825BAD">
      <w:pPr>
        <w:rPr>
          <w:del w:id="3782" w:author="Author"/>
          <w:rFonts w:ascii="Courier New" w:hAnsi="Courier New" w:cs="Courier New"/>
        </w:rPr>
        <w:pPrChange w:id="3783" w:author="Author">
          <w:pPr>
            <w:pStyle w:val="Appendix1"/>
          </w:pPr>
        </w:pPrChange>
      </w:pPr>
      <w:del w:id="3784" w:author="Author">
        <w:r w:rsidDel="000075A5">
          <w:rPr>
            <w:rFonts w:ascii="Courier New" w:hAnsi="Courier New" w:cs="Courier New"/>
          </w:rPr>
          <w:delText xml:space="preserve">    &lt;attribute name="type"&gt;</w:delText>
        </w:r>
      </w:del>
    </w:p>
    <w:p w:rsidR="00825BAD" w:rsidDel="000075A5" w:rsidRDefault="00825BAD">
      <w:pPr>
        <w:rPr>
          <w:del w:id="3785" w:author="Author"/>
          <w:rFonts w:ascii="Courier New" w:hAnsi="Courier New" w:cs="Courier New"/>
        </w:rPr>
        <w:pPrChange w:id="3786" w:author="Author">
          <w:pPr>
            <w:pStyle w:val="Appendix1"/>
          </w:pPr>
        </w:pPrChange>
      </w:pPr>
      <w:del w:id="3787" w:author="Author">
        <w:r w:rsidDel="000075A5">
          <w:rPr>
            <w:rFonts w:ascii="Courier New" w:hAnsi="Courier New" w:cs="Courier New"/>
          </w:rPr>
          <w:delText xml:space="preserve">        &lt;ref </w:delText>
        </w:r>
        <w:r w:rsidR="00A95221" w:rsidDel="000075A5">
          <w:rPr>
            <w:rFonts w:ascii="Courier New" w:hAnsi="Courier New" w:cs="Courier New"/>
          </w:rPr>
          <w:delText>name="atomic</w:delText>
        </w:r>
        <w:r w:rsidR="007D30C8" w:rsidRPr="007D30C8" w:rsidDel="000075A5">
          <w:rPr>
            <w:rFonts w:ascii="Courier New" w:hAnsi="Courier New" w:cs="Courier New"/>
          </w:rPr>
          <w:delText>type"/&gt;</w:delText>
        </w:r>
      </w:del>
    </w:p>
    <w:p w:rsidR="007D30C8" w:rsidRPr="007D30C8" w:rsidDel="000075A5" w:rsidRDefault="00825BAD">
      <w:pPr>
        <w:rPr>
          <w:del w:id="3788" w:author="Author"/>
          <w:rFonts w:ascii="Courier New" w:hAnsi="Courier New" w:cs="Courier New"/>
        </w:rPr>
        <w:pPrChange w:id="3789" w:author="Author">
          <w:pPr>
            <w:pStyle w:val="Appendix1"/>
          </w:pPr>
        </w:pPrChange>
      </w:pPr>
      <w:del w:id="3790" w:author="Author">
        <w:r w:rsidDel="000075A5">
          <w:rPr>
            <w:rFonts w:ascii="Courier New" w:hAnsi="Courier New" w:cs="Courier New"/>
          </w:rPr>
          <w:delText xml:space="preserve">  </w:delText>
        </w:r>
        <w:r w:rsidR="007D30C8" w:rsidRPr="007D30C8" w:rsidDel="000075A5">
          <w:rPr>
            <w:rFonts w:ascii="Courier New" w:hAnsi="Courier New" w:cs="Courier New"/>
          </w:rPr>
          <w:delText>&lt;/attribute&gt;</w:delText>
        </w:r>
      </w:del>
    </w:p>
    <w:p w:rsidR="007D30C8" w:rsidRPr="007D30C8" w:rsidDel="000075A5" w:rsidRDefault="007D30C8">
      <w:pPr>
        <w:rPr>
          <w:del w:id="3791" w:author="Author"/>
          <w:rFonts w:ascii="Courier New" w:hAnsi="Courier New" w:cs="Courier New"/>
        </w:rPr>
        <w:pPrChange w:id="3792" w:author="Author">
          <w:pPr>
            <w:pStyle w:val="Appendix1"/>
          </w:pPr>
        </w:pPrChange>
      </w:pPr>
      <w:del w:id="3793" w:author="Author">
        <w:r w:rsidRPr="007D30C8" w:rsidDel="000075A5">
          <w:rPr>
            <w:rFonts w:ascii="Courier New" w:hAnsi="Courier New" w:cs="Courier New"/>
          </w:rPr>
          <w:delText xml:space="preserve">  &lt;/optional&gt;</w:delText>
        </w:r>
      </w:del>
    </w:p>
    <w:p w:rsidR="007D30C8" w:rsidRPr="007D30C8" w:rsidDel="000075A5" w:rsidRDefault="007D30C8">
      <w:pPr>
        <w:rPr>
          <w:del w:id="3794" w:author="Author"/>
          <w:rFonts w:ascii="Courier New" w:hAnsi="Courier New" w:cs="Courier New"/>
        </w:rPr>
        <w:pPrChange w:id="3795" w:author="Author">
          <w:pPr>
            <w:pStyle w:val="Appendix1"/>
          </w:pPr>
        </w:pPrChange>
      </w:pPr>
      <w:del w:id="3796" w:author="Author">
        <w:r w:rsidRPr="007D30C8" w:rsidDel="000075A5">
          <w:rPr>
            <w:rFonts w:ascii="Courier New" w:hAnsi="Courier New" w:cs="Courier New"/>
          </w:rPr>
          <w:delText xml:space="preserve">  &lt;zeroOrMore&gt;</w:delText>
        </w:r>
      </w:del>
    </w:p>
    <w:p w:rsidR="007D30C8" w:rsidRPr="007D30C8" w:rsidDel="000075A5" w:rsidRDefault="007D30C8">
      <w:pPr>
        <w:rPr>
          <w:del w:id="3797" w:author="Author"/>
          <w:rFonts w:ascii="Courier New" w:hAnsi="Courier New" w:cs="Courier New"/>
        </w:rPr>
        <w:pPrChange w:id="3798" w:author="Author">
          <w:pPr>
            <w:pStyle w:val="Appendix1"/>
          </w:pPr>
        </w:pPrChange>
      </w:pPr>
      <w:del w:id="3799" w:author="Author">
        <w:r w:rsidRPr="007D30C8" w:rsidDel="000075A5">
          <w:rPr>
            <w:rFonts w:ascii="Courier New" w:hAnsi="Courier New" w:cs="Courier New"/>
          </w:rPr>
          <w:delText xml:space="preserve">    &lt;optional&gt;</w:delText>
        </w:r>
      </w:del>
    </w:p>
    <w:p w:rsidR="007D30C8" w:rsidRPr="007D30C8" w:rsidDel="000075A5" w:rsidRDefault="007D30C8">
      <w:pPr>
        <w:rPr>
          <w:del w:id="3800" w:author="Author"/>
          <w:rFonts w:ascii="Courier New" w:hAnsi="Courier New" w:cs="Courier New"/>
        </w:rPr>
        <w:pPrChange w:id="3801" w:author="Author">
          <w:pPr>
            <w:pStyle w:val="Appendix1"/>
          </w:pPr>
        </w:pPrChange>
      </w:pPr>
      <w:del w:id="3802" w:author="Author">
        <w:r w:rsidRPr="007D30C8" w:rsidDel="000075A5">
          <w:rPr>
            <w:rFonts w:ascii="Courier New" w:hAnsi="Courier New" w:cs="Courier New"/>
          </w:rPr>
          <w:delText xml:space="preserve">      &lt;element name="Namespace"&gt;</w:delText>
        </w:r>
      </w:del>
    </w:p>
    <w:p w:rsidR="007D30C8" w:rsidRPr="007D30C8" w:rsidDel="000075A5" w:rsidRDefault="007D30C8">
      <w:pPr>
        <w:rPr>
          <w:del w:id="3803" w:author="Author"/>
          <w:rFonts w:ascii="Courier New" w:hAnsi="Courier New" w:cs="Courier New"/>
        </w:rPr>
        <w:pPrChange w:id="3804" w:author="Author">
          <w:pPr>
            <w:pStyle w:val="Appendix1"/>
          </w:pPr>
        </w:pPrChange>
      </w:pPr>
      <w:del w:id="3805" w:author="Author">
        <w:r w:rsidRPr="007D30C8" w:rsidDel="000075A5">
          <w:rPr>
            <w:rFonts w:ascii="Courier New" w:hAnsi="Courier New" w:cs="Courier New"/>
          </w:rPr>
          <w:delText xml:space="preserve">      &lt;attribute name="name"&gt;&lt;data type="string"/&gt;&lt;/attribute&gt;</w:delText>
        </w:r>
      </w:del>
    </w:p>
    <w:p w:rsidR="007D30C8" w:rsidRPr="007D30C8" w:rsidDel="000075A5" w:rsidRDefault="007D30C8">
      <w:pPr>
        <w:rPr>
          <w:del w:id="3806" w:author="Author"/>
          <w:rFonts w:ascii="Courier New" w:hAnsi="Courier New" w:cs="Courier New"/>
        </w:rPr>
        <w:pPrChange w:id="3807" w:author="Author">
          <w:pPr>
            <w:pStyle w:val="Appendix1"/>
          </w:pPr>
        </w:pPrChange>
      </w:pPr>
      <w:del w:id="3808" w:author="Author">
        <w:r w:rsidRPr="007D30C8" w:rsidDel="000075A5">
          <w:rPr>
            <w:rFonts w:ascii="Courier New" w:hAnsi="Courier New" w:cs="Courier New"/>
          </w:rPr>
          <w:delText xml:space="preserve">    &lt;/element&gt;</w:delText>
        </w:r>
      </w:del>
    </w:p>
    <w:p w:rsidR="007D30C8" w:rsidRPr="007D30C8" w:rsidDel="000075A5" w:rsidRDefault="007D30C8">
      <w:pPr>
        <w:rPr>
          <w:del w:id="3809" w:author="Author"/>
          <w:rFonts w:ascii="Courier New" w:hAnsi="Courier New" w:cs="Courier New"/>
        </w:rPr>
        <w:pPrChange w:id="3810" w:author="Author">
          <w:pPr>
            <w:pStyle w:val="Appendix1"/>
          </w:pPr>
        </w:pPrChange>
      </w:pPr>
      <w:del w:id="3811" w:author="Author">
        <w:r w:rsidRPr="007D30C8" w:rsidDel="000075A5">
          <w:rPr>
            <w:rFonts w:ascii="Courier New" w:hAnsi="Courier New" w:cs="Courier New"/>
          </w:rPr>
          <w:delText xml:space="preserve">    &lt;/optional&gt;</w:delText>
        </w:r>
      </w:del>
    </w:p>
    <w:p w:rsidR="007D30C8" w:rsidRPr="007D30C8" w:rsidDel="000075A5" w:rsidRDefault="007D30C8">
      <w:pPr>
        <w:rPr>
          <w:del w:id="3812" w:author="Author"/>
          <w:rFonts w:ascii="Courier New" w:hAnsi="Courier New" w:cs="Courier New"/>
        </w:rPr>
        <w:pPrChange w:id="3813" w:author="Author">
          <w:pPr>
            <w:pStyle w:val="Appendix1"/>
          </w:pPr>
        </w:pPrChange>
      </w:pPr>
      <w:del w:id="3814" w:author="Author">
        <w:r w:rsidRPr="007D30C8" w:rsidDel="000075A5">
          <w:rPr>
            <w:rFonts w:ascii="Courier New" w:hAnsi="Courier New" w:cs="Courier New"/>
          </w:rPr>
          <w:delText xml:space="preserve">    &lt;element name="Value"&gt;</w:delText>
        </w:r>
      </w:del>
    </w:p>
    <w:p w:rsidR="007D30C8" w:rsidRPr="007D30C8" w:rsidDel="000075A5" w:rsidRDefault="007D30C8">
      <w:pPr>
        <w:rPr>
          <w:del w:id="3815" w:author="Author"/>
          <w:rFonts w:ascii="Courier New" w:hAnsi="Courier New" w:cs="Courier New"/>
        </w:rPr>
        <w:pPrChange w:id="3816" w:author="Author">
          <w:pPr>
            <w:pStyle w:val="Appendix1"/>
          </w:pPr>
        </w:pPrChange>
      </w:pPr>
      <w:del w:id="3817" w:author="Author">
        <w:r w:rsidRPr="007D30C8" w:rsidDel="000075A5">
          <w:rPr>
            <w:rFonts w:ascii="Courier New" w:hAnsi="Courier New" w:cs="Courier New"/>
          </w:rPr>
          <w:delText xml:space="preserve">      &lt;attribute name="value"&gt;&lt;data type="string"/&gt;&lt;/attribute&gt;</w:delText>
        </w:r>
      </w:del>
    </w:p>
    <w:p w:rsidR="007D30C8" w:rsidRPr="007D30C8" w:rsidDel="000075A5" w:rsidRDefault="007D30C8">
      <w:pPr>
        <w:rPr>
          <w:del w:id="3818" w:author="Author"/>
          <w:rFonts w:ascii="Courier New" w:hAnsi="Courier New" w:cs="Courier New"/>
        </w:rPr>
        <w:pPrChange w:id="3819" w:author="Author">
          <w:pPr>
            <w:pStyle w:val="Appendix1"/>
          </w:pPr>
        </w:pPrChange>
      </w:pPr>
      <w:del w:id="3820" w:author="Author">
        <w:r w:rsidRPr="007D30C8" w:rsidDel="000075A5">
          <w:rPr>
            <w:rFonts w:ascii="Courier New" w:hAnsi="Courier New" w:cs="Courier New"/>
          </w:rPr>
          <w:delText xml:space="preserve">    &lt;/element&gt;</w:delText>
        </w:r>
      </w:del>
    </w:p>
    <w:p w:rsidR="007D30C8" w:rsidRPr="007D30C8" w:rsidDel="000075A5" w:rsidRDefault="007D30C8">
      <w:pPr>
        <w:rPr>
          <w:del w:id="3821" w:author="Author"/>
          <w:rFonts w:ascii="Courier New" w:hAnsi="Courier New" w:cs="Courier New"/>
        </w:rPr>
        <w:pPrChange w:id="3822" w:author="Author">
          <w:pPr>
            <w:pStyle w:val="Appendix1"/>
          </w:pPr>
        </w:pPrChange>
      </w:pPr>
      <w:del w:id="3823" w:author="Author">
        <w:r w:rsidRPr="007D30C8" w:rsidDel="000075A5">
          <w:rPr>
            <w:rFonts w:ascii="Courier New" w:hAnsi="Courier New" w:cs="Courier New"/>
          </w:rPr>
          <w:delText xml:space="preserve">  &lt;/zeroOrMore&gt;</w:delText>
        </w:r>
      </w:del>
    </w:p>
    <w:p w:rsidR="007D30C8" w:rsidRPr="007D30C8" w:rsidDel="000075A5" w:rsidRDefault="007D30C8">
      <w:pPr>
        <w:rPr>
          <w:del w:id="3824" w:author="Author"/>
          <w:rFonts w:ascii="Courier New" w:hAnsi="Courier New" w:cs="Courier New"/>
        </w:rPr>
        <w:pPrChange w:id="3825" w:author="Author">
          <w:pPr>
            <w:pStyle w:val="Appendix1"/>
          </w:pPr>
        </w:pPrChange>
      </w:pPr>
      <w:del w:id="3826" w:author="Author">
        <w:r w:rsidRPr="007D30C8" w:rsidDel="000075A5">
          <w:rPr>
            <w:rFonts w:ascii="Courier New" w:hAnsi="Courier New" w:cs="Courier New"/>
          </w:rPr>
          <w:delText>&lt;/define&gt;</w:delText>
        </w:r>
      </w:del>
    </w:p>
    <w:p w:rsidR="007D30C8" w:rsidRPr="007D30C8" w:rsidDel="000075A5" w:rsidRDefault="007D30C8">
      <w:pPr>
        <w:rPr>
          <w:del w:id="3827" w:author="Author"/>
          <w:rFonts w:ascii="Courier New" w:hAnsi="Courier New" w:cs="Courier New"/>
        </w:rPr>
        <w:pPrChange w:id="3828" w:author="Author">
          <w:pPr>
            <w:pStyle w:val="Appendix1"/>
          </w:pPr>
        </w:pPrChange>
      </w:pPr>
    </w:p>
    <w:p w:rsidR="007D30C8" w:rsidRPr="007D30C8" w:rsidDel="000075A5" w:rsidRDefault="007D30C8">
      <w:pPr>
        <w:rPr>
          <w:del w:id="3829" w:author="Author"/>
          <w:rFonts w:ascii="Courier New" w:hAnsi="Courier New" w:cs="Courier New"/>
        </w:rPr>
        <w:pPrChange w:id="3830" w:author="Author">
          <w:pPr>
            <w:pStyle w:val="Appendix1"/>
          </w:pPr>
        </w:pPrChange>
      </w:pPr>
      <w:del w:id="3831" w:author="Author">
        <w:r w:rsidRPr="007D30C8" w:rsidDel="000075A5">
          <w:rPr>
            <w:rFonts w:ascii="Courier New" w:hAnsi="Courier New" w:cs="Courier New"/>
          </w:rPr>
          <w:delText>&lt;define name="otherxml"&gt;</w:delText>
        </w:r>
      </w:del>
    </w:p>
    <w:p w:rsidR="007D30C8" w:rsidRPr="007D30C8" w:rsidDel="000075A5" w:rsidRDefault="007D30C8">
      <w:pPr>
        <w:rPr>
          <w:del w:id="3832" w:author="Author"/>
          <w:rFonts w:ascii="Courier New" w:hAnsi="Courier New" w:cs="Courier New"/>
        </w:rPr>
        <w:pPrChange w:id="3833" w:author="Author">
          <w:pPr>
            <w:pStyle w:val="Appendix1"/>
          </w:pPr>
        </w:pPrChange>
      </w:pPr>
      <w:del w:id="3834" w:author="Author">
        <w:r w:rsidRPr="007D30C8" w:rsidDel="000075A5">
          <w:rPr>
            <w:rFonts w:ascii="Courier New" w:hAnsi="Courier New" w:cs="Courier New"/>
          </w:rPr>
          <w:delText xml:space="preserve">  &lt;element&gt;</w:delText>
        </w:r>
      </w:del>
    </w:p>
    <w:p w:rsidR="007D30C8" w:rsidRPr="007D30C8" w:rsidDel="000075A5" w:rsidRDefault="007D30C8">
      <w:pPr>
        <w:rPr>
          <w:del w:id="3835" w:author="Author"/>
          <w:rFonts w:ascii="Courier New" w:hAnsi="Courier New" w:cs="Courier New"/>
        </w:rPr>
        <w:pPrChange w:id="3836" w:author="Author">
          <w:pPr>
            <w:pStyle w:val="Appendix1"/>
          </w:pPr>
        </w:pPrChange>
      </w:pPr>
      <w:del w:id="3837" w:author="Author">
        <w:r w:rsidRPr="007D30C8" w:rsidDel="000075A5">
          <w:rPr>
            <w:rFonts w:ascii="Courier New" w:hAnsi="Courier New" w:cs="Courier New"/>
          </w:rPr>
          <w:delText xml:space="preserve">    &lt;anyName/&gt;</w:delText>
        </w:r>
      </w:del>
    </w:p>
    <w:p w:rsidR="007D30C8" w:rsidRPr="007D30C8" w:rsidDel="000075A5" w:rsidRDefault="007D30C8">
      <w:pPr>
        <w:rPr>
          <w:del w:id="3838" w:author="Author"/>
          <w:rFonts w:ascii="Courier New" w:hAnsi="Courier New" w:cs="Courier New"/>
        </w:rPr>
        <w:pPrChange w:id="3839" w:author="Author">
          <w:pPr>
            <w:pStyle w:val="Appendix1"/>
          </w:pPr>
        </w:pPrChange>
      </w:pPr>
      <w:del w:id="3840" w:author="Author">
        <w:r w:rsidRPr="007D30C8" w:rsidDel="000075A5">
          <w:rPr>
            <w:rFonts w:ascii="Courier New" w:hAnsi="Courier New" w:cs="Courier New"/>
          </w:rPr>
          <w:delText xml:space="preserve">    &lt;zeroOrMore&gt;</w:delText>
        </w:r>
      </w:del>
    </w:p>
    <w:p w:rsidR="007D30C8" w:rsidRPr="007D30C8" w:rsidDel="000075A5" w:rsidRDefault="007D30C8">
      <w:pPr>
        <w:rPr>
          <w:del w:id="3841" w:author="Author"/>
          <w:rFonts w:ascii="Courier New" w:hAnsi="Courier New" w:cs="Courier New"/>
        </w:rPr>
        <w:pPrChange w:id="3842" w:author="Author">
          <w:pPr>
            <w:pStyle w:val="Appendix1"/>
          </w:pPr>
        </w:pPrChange>
      </w:pPr>
      <w:del w:id="3843" w:author="Author">
        <w:r w:rsidRPr="007D30C8" w:rsidDel="000075A5">
          <w:rPr>
            <w:rFonts w:ascii="Courier New" w:hAnsi="Courier New" w:cs="Courier New"/>
          </w:rPr>
          <w:delText xml:space="preserve">      &lt;choice&gt;</w:delText>
        </w:r>
      </w:del>
    </w:p>
    <w:p w:rsidR="007D30C8" w:rsidRPr="007D30C8" w:rsidDel="000075A5" w:rsidRDefault="007D30C8">
      <w:pPr>
        <w:rPr>
          <w:del w:id="3844" w:author="Author"/>
          <w:rFonts w:ascii="Courier New" w:hAnsi="Courier New" w:cs="Courier New"/>
        </w:rPr>
        <w:pPrChange w:id="3845" w:author="Author">
          <w:pPr>
            <w:pStyle w:val="Appendix1"/>
          </w:pPr>
        </w:pPrChange>
      </w:pPr>
      <w:del w:id="3846" w:author="Author">
        <w:r w:rsidRPr="007D30C8" w:rsidDel="000075A5">
          <w:rPr>
            <w:rFonts w:ascii="Courier New" w:hAnsi="Courier New" w:cs="Courier New"/>
          </w:rPr>
          <w:delText xml:space="preserve">        &lt;attribute&gt;</w:delText>
        </w:r>
      </w:del>
    </w:p>
    <w:p w:rsidR="007D30C8" w:rsidRPr="007D30C8" w:rsidDel="000075A5" w:rsidRDefault="007D30C8">
      <w:pPr>
        <w:rPr>
          <w:del w:id="3847" w:author="Author"/>
          <w:rFonts w:ascii="Courier New" w:hAnsi="Courier New" w:cs="Courier New"/>
        </w:rPr>
        <w:pPrChange w:id="3848" w:author="Author">
          <w:pPr>
            <w:pStyle w:val="Appendix1"/>
          </w:pPr>
        </w:pPrChange>
      </w:pPr>
      <w:del w:id="3849" w:author="Author">
        <w:r w:rsidRPr="007D30C8" w:rsidDel="000075A5">
          <w:rPr>
            <w:rFonts w:ascii="Courier New" w:hAnsi="Courier New" w:cs="Courier New"/>
          </w:rPr>
          <w:delText xml:space="preserve">          &lt;anyName/&gt;</w:delText>
        </w:r>
      </w:del>
    </w:p>
    <w:p w:rsidR="007D30C8" w:rsidRPr="007D30C8" w:rsidDel="000075A5" w:rsidRDefault="007D30C8">
      <w:pPr>
        <w:rPr>
          <w:del w:id="3850" w:author="Author"/>
          <w:rFonts w:ascii="Courier New" w:hAnsi="Courier New" w:cs="Courier New"/>
        </w:rPr>
        <w:pPrChange w:id="3851" w:author="Author">
          <w:pPr>
            <w:pStyle w:val="Appendix1"/>
          </w:pPr>
        </w:pPrChange>
      </w:pPr>
      <w:del w:id="3852" w:author="Author">
        <w:r w:rsidRPr="007D30C8" w:rsidDel="000075A5">
          <w:rPr>
            <w:rFonts w:ascii="Courier New" w:hAnsi="Courier New" w:cs="Courier New"/>
          </w:rPr>
          <w:delText xml:space="preserve">        &lt;/attribute&gt;</w:delText>
        </w:r>
      </w:del>
    </w:p>
    <w:p w:rsidR="007D30C8" w:rsidRPr="007D30C8" w:rsidDel="000075A5" w:rsidRDefault="007D30C8">
      <w:pPr>
        <w:rPr>
          <w:del w:id="3853" w:author="Author"/>
          <w:rFonts w:ascii="Courier New" w:hAnsi="Courier New" w:cs="Courier New"/>
        </w:rPr>
        <w:pPrChange w:id="3854" w:author="Author">
          <w:pPr>
            <w:pStyle w:val="Appendix1"/>
          </w:pPr>
        </w:pPrChange>
      </w:pPr>
      <w:del w:id="3855" w:author="Author">
        <w:r w:rsidRPr="007D30C8" w:rsidDel="000075A5">
          <w:rPr>
            <w:rFonts w:ascii="Courier New" w:hAnsi="Courier New" w:cs="Courier New"/>
          </w:rPr>
          <w:delText xml:space="preserve">        &lt;text/&gt;</w:delText>
        </w:r>
      </w:del>
    </w:p>
    <w:p w:rsidR="007D30C8" w:rsidRPr="007D30C8" w:rsidDel="000075A5" w:rsidRDefault="007D30C8">
      <w:pPr>
        <w:rPr>
          <w:del w:id="3856" w:author="Author"/>
          <w:rFonts w:ascii="Courier New" w:hAnsi="Courier New" w:cs="Courier New"/>
        </w:rPr>
        <w:pPrChange w:id="3857" w:author="Author">
          <w:pPr>
            <w:pStyle w:val="Appendix1"/>
          </w:pPr>
        </w:pPrChange>
      </w:pPr>
      <w:del w:id="3858" w:author="Author">
        <w:r w:rsidRPr="007D30C8" w:rsidDel="000075A5">
          <w:rPr>
            <w:rFonts w:ascii="Courier New" w:hAnsi="Courier New" w:cs="Courier New"/>
          </w:rPr>
          <w:delText xml:space="preserve">        &lt;ref name="otherxml"/&gt;</w:delText>
        </w:r>
      </w:del>
    </w:p>
    <w:p w:rsidR="007D30C8" w:rsidRPr="007D30C8" w:rsidDel="000075A5" w:rsidRDefault="007D30C8">
      <w:pPr>
        <w:rPr>
          <w:del w:id="3859" w:author="Author"/>
          <w:rFonts w:ascii="Courier New" w:hAnsi="Courier New" w:cs="Courier New"/>
        </w:rPr>
        <w:pPrChange w:id="3860" w:author="Author">
          <w:pPr>
            <w:pStyle w:val="Appendix1"/>
          </w:pPr>
        </w:pPrChange>
      </w:pPr>
      <w:del w:id="3861" w:author="Author">
        <w:r w:rsidRPr="007D30C8" w:rsidDel="000075A5">
          <w:rPr>
            <w:rFonts w:ascii="Courier New" w:hAnsi="Courier New" w:cs="Courier New"/>
          </w:rPr>
          <w:delText xml:space="preserve">      &lt;/choice&gt;</w:delText>
        </w:r>
      </w:del>
    </w:p>
    <w:p w:rsidR="007D30C8" w:rsidRPr="007D30C8" w:rsidDel="000075A5" w:rsidRDefault="007D30C8">
      <w:pPr>
        <w:rPr>
          <w:del w:id="3862" w:author="Author"/>
          <w:rFonts w:ascii="Courier New" w:hAnsi="Courier New" w:cs="Courier New"/>
        </w:rPr>
        <w:pPrChange w:id="3863" w:author="Author">
          <w:pPr>
            <w:pStyle w:val="Appendix1"/>
          </w:pPr>
        </w:pPrChange>
      </w:pPr>
      <w:del w:id="3864" w:author="Author">
        <w:r w:rsidRPr="007D30C8" w:rsidDel="000075A5">
          <w:rPr>
            <w:rFonts w:ascii="Courier New" w:hAnsi="Courier New" w:cs="Courier New"/>
          </w:rPr>
          <w:delText xml:space="preserve">    &lt;/zeroOrMore&gt;</w:delText>
        </w:r>
      </w:del>
    </w:p>
    <w:p w:rsidR="007D30C8" w:rsidRPr="007D30C8" w:rsidDel="000075A5" w:rsidRDefault="007D30C8">
      <w:pPr>
        <w:rPr>
          <w:del w:id="3865" w:author="Author"/>
          <w:rFonts w:ascii="Courier New" w:hAnsi="Courier New" w:cs="Courier New"/>
        </w:rPr>
        <w:pPrChange w:id="3866" w:author="Author">
          <w:pPr>
            <w:pStyle w:val="Appendix1"/>
          </w:pPr>
        </w:pPrChange>
      </w:pPr>
      <w:del w:id="3867" w:author="Author">
        <w:r w:rsidRPr="007D30C8" w:rsidDel="000075A5">
          <w:rPr>
            <w:rFonts w:ascii="Courier New" w:hAnsi="Courier New" w:cs="Courier New"/>
          </w:rPr>
          <w:delText xml:space="preserve">  &lt;/element&gt;</w:delText>
        </w:r>
      </w:del>
    </w:p>
    <w:p w:rsidR="007D30C8" w:rsidRPr="007D30C8" w:rsidDel="000075A5" w:rsidRDefault="007D30C8">
      <w:pPr>
        <w:rPr>
          <w:del w:id="3868" w:author="Author"/>
          <w:rFonts w:ascii="Courier New" w:hAnsi="Courier New" w:cs="Courier New"/>
        </w:rPr>
        <w:pPrChange w:id="3869" w:author="Author">
          <w:pPr>
            <w:pStyle w:val="Appendix1"/>
          </w:pPr>
        </w:pPrChange>
      </w:pPr>
      <w:del w:id="3870" w:author="Author">
        <w:r w:rsidRPr="007D30C8" w:rsidDel="000075A5">
          <w:rPr>
            <w:rFonts w:ascii="Courier New" w:hAnsi="Courier New" w:cs="Courier New"/>
          </w:rPr>
          <w:delText>&lt;/define&gt;</w:delText>
        </w:r>
      </w:del>
    </w:p>
    <w:p w:rsidR="007D30C8" w:rsidRPr="007D30C8" w:rsidDel="000075A5" w:rsidRDefault="007D30C8">
      <w:pPr>
        <w:rPr>
          <w:del w:id="3871" w:author="Author"/>
          <w:rFonts w:ascii="Courier New" w:hAnsi="Courier New" w:cs="Courier New"/>
        </w:rPr>
        <w:pPrChange w:id="3872" w:author="Author">
          <w:pPr>
            <w:pStyle w:val="Appendix1"/>
          </w:pPr>
        </w:pPrChange>
      </w:pPr>
    </w:p>
    <w:p w:rsidR="00A947CE" w:rsidDel="000075A5" w:rsidRDefault="007D30C8">
      <w:pPr>
        <w:rPr>
          <w:del w:id="3873" w:author="Author"/>
          <w:rFonts w:ascii="Courier New" w:hAnsi="Courier New" w:cs="Courier New"/>
        </w:rPr>
        <w:pPrChange w:id="3874" w:author="Author">
          <w:pPr>
            <w:pStyle w:val="Appendix1"/>
          </w:pPr>
        </w:pPrChange>
      </w:pPr>
      <w:del w:id="3875" w:author="Author">
        <w:r w:rsidRPr="007D30C8" w:rsidDel="000075A5">
          <w:rPr>
            <w:rFonts w:ascii="Courier New" w:hAnsi="Courier New" w:cs="Courier New"/>
          </w:rPr>
          <w:delText>&lt;/grammar&gt;</w:delText>
        </w:r>
      </w:del>
    </w:p>
    <w:p w:rsidR="00AC7571" w:rsidRPr="00AC7571" w:rsidRDefault="00AC7571">
      <w:pPr>
        <w:pPrChange w:id="3876" w:author="Author">
          <w:pPr>
            <w:pStyle w:val="Appendix1"/>
          </w:pPr>
        </w:pPrChange>
      </w:pPr>
    </w:p>
    <w:sectPr w:rsidR="00AC7571" w:rsidRPr="00AC7571" w:rsidSect="00347ADB">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139" w:rsidRDefault="009F1139" w:rsidP="009E29C8">
      <w:r>
        <w:separator/>
      </w:r>
    </w:p>
    <w:p w:rsidR="009F1139" w:rsidRDefault="009F1139" w:rsidP="009E29C8"/>
    <w:p w:rsidR="009F1139" w:rsidRDefault="009F1139" w:rsidP="009E29C8"/>
    <w:p w:rsidR="009F1139" w:rsidRDefault="009F1139" w:rsidP="009E29C8"/>
    <w:p w:rsidR="009F1139" w:rsidRDefault="009F1139" w:rsidP="009E29C8"/>
  </w:endnote>
  <w:endnote w:type="continuationSeparator" w:id="0">
    <w:p w:rsidR="009F1139" w:rsidRDefault="009F1139" w:rsidP="009E29C8">
      <w:r>
        <w:continuationSeparator/>
      </w:r>
    </w:p>
    <w:p w:rsidR="009F1139" w:rsidRDefault="009F1139" w:rsidP="009E29C8"/>
    <w:p w:rsidR="009F1139" w:rsidRDefault="009F1139" w:rsidP="009E29C8"/>
    <w:p w:rsidR="009F1139" w:rsidRDefault="009F1139" w:rsidP="009E29C8"/>
    <w:p w:rsidR="009F1139" w:rsidRDefault="009F1139" w:rsidP="009E29C8"/>
  </w:endnote>
  <w:endnote w:type="continuationNotice" w:id="1">
    <w:p w:rsidR="009F1139" w:rsidRDefault="009F11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139" w:rsidRDefault="009F1139" w:rsidP="009E29C8">
      <w:r>
        <w:separator/>
      </w:r>
    </w:p>
    <w:p w:rsidR="009F1139" w:rsidRDefault="009F1139" w:rsidP="009E29C8"/>
    <w:p w:rsidR="009F1139" w:rsidRDefault="009F1139" w:rsidP="009E29C8"/>
    <w:p w:rsidR="009F1139" w:rsidRDefault="009F1139" w:rsidP="009E29C8"/>
    <w:p w:rsidR="009F1139" w:rsidRDefault="009F1139" w:rsidP="009E29C8"/>
  </w:footnote>
  <w:footnote w:type="continuationSeparator" w:id="0">
    <w:p w:rsidR="009F1139" w:rsidRDefault="009F1139" w:rsidP="009E29C8">
      <w:r>
        <w:continuationSeparator/>
      </w:r>
    </w:p>
    <w:p w:rsidR="009F1139" w:rsidRDefault="009F1139" w:rsidP="009E29C8"/>
    <w:p w:rsidR="009F1139" w:rsidRDefault="009F1139" w:rsidP="009E29C8"/>
    <w:p w:rsidR="009F1139" w:rsidRDefault="009F1139" w:rsidP="009E29C8"/>
    <w:p w:rsidR="009F1139" w:rsidRDefault="009F1139" w:rsidP="009E29C8"/>
  </w:footnote>
  <w:footnote w:type="continuationNotice" w:id="1">
    <w:p w:rsidR="009F1139" w:rsidRDefault="009F113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84A2E05C"/>
    <w:lvl w:ilvl="0">
      <w:start w:val="1"/>
      <w:numFmt w:val="decimal"/>
      <w:pStyle w:val="ListNumber"/>
      <w:lvlText w:val="%1."/>
      <w:lvlJc w:val="left"/>
      <w:pPr>
        <w:tabs>
          <w:tab w:val="num" w:pos="360"/>
        </w:tabs>
        <w:ind w:left="360" w:hanging="360"/>
      </w:pPr>
    </w:lvl>
  </w:abstractNum>
  <w:abstractNum w:abstractNumId="1">
    <w:nsid w:val="027577AF"/>
    <w:multiLevelType w:val="multilevel"/>
    <w:tmpl w:val="F28EDEE6"/>
    <w:styleLink w:val="Header1"/>
    <w:lvl w:ilvl="0">
      <w:start w:val="1"/>
      <w:numFmt w:val="decimal"/>
      <w:lvlText w:val="%1."/>
      <w:lvlJc w:val="left"/>
      <w:pPr>
        <w:ind w:left="360" w:hanging="360"/>
      </w:pPr>
      <w:rPr>
        <w:rFonts w:ascii="Times New Roman" w:hAnsi="Times New Roman" w:hint="default"/>
        <w:b/>
        <w:sz w:val="28"/>
      </w:rPr>
    </w:lvl>
    <w:lvl w:ilvl="1">
      <w:start w:val="1"/>
      <w:numFmt w:val="decimal"/>
      <w:lvlText w:val="%1.%2."/>
      <w:lvlJc w:val="left"/>
      <w:pPr>
        <w:ind w:left="360" w:hanging="360"/>
      </w:pPr>
      <w:rPr>
        <w:rFonts w:ascii="Times New Roman" w:hAnsi="Times New Roman" w:hint="default"/>
        <w:b/>
        <w:i w:val="0"/>
        <w:sz w:val="24"/>
      </w:rPr>
    </w:lvl>
    <w:lvl w:ilvl="2">
      <w:start w:val="1"/>
      <w:numFmt w:val="decimal"/>
      <w:lvlText w:val="%1.%2.%3."/>
      <w:lvlJc w:val="left"/>
      <w:pPr>
        <w:ind w:left="360" w:hanging="360"/>
      </w:pPr>
      <w:rPr>
        <w:rFonts w:ascii="Times New Roman" w:hAnsi="Times New Roman" w:hint="default"/>
        <w:b/>
        <w:i w:val="0"/>
        <w:sz w:val="24"/>
      </w:rPr>
    </w:lvl>
    <w:lvl w:ilvl="3">
      <w:start w:val="1"/>
      <w:numFmt w:val="decimal"/>
      <w:lvlText w:val="%1.%2.%3.%4."/>
      <w:lvlJc w:val="left"/>
      <w:pPr>
        <w:ind w:left="360" w:hanging="360"/>
      </w:pPr>
      <w:rPr>
        <w:rFonts w:ascii="Times New Roman" w:hAnsi="Times New Roman" w:hint="default"/>
        <w:b w:val="0"/>
        <w:i w:val="0"/>
        <w:sz w:val="24"/>
        <w:u w:val="single"/>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2">
    <w:nsid w:val="07F03A54"/>
    <w:multiLevelType w:val="hybridMultilevel"/>
    <w:tmpl w:val="E0746110"/>
    <w:lvl w:ilvl="0" w:tplc="04090001">
      <w:start w:val="1"/>
      <w:numFmt w:val="bullet"/>
      <w:lvlText w:val=""/>
      <w:lvlJc w:val="left"/>
      <w:pPr>
        <w:ind w:left="1080" w:hanging="360"/>
      </w:pPr>
      <w:rPr>
        <w:rFonts w:ascii="Symbol" w:hAnsi="Symbol" w:hint="default"/>
        <w:b w:val="0"/>
        <w:i w:val="0"/>
        <w:sz w:val="24"/>
        <w:szCs w:val="18"/>
        <w:u w:val="none"/>
      </w:rPr>
    </w:lvl>
    <w:lvl w:ilvl="1" w:tplc="5E067628">
      <w:start w:val="1"/>
      <w:numFmt w:val="decimal"/>
      <w:lvlText w:val="%2."/>
      <w:lvlJc w:val="left"/>
      <w:pPr>
        <w:tabs>
          <w:tab w:val="num" w:pos="2160"/>
        </w:tabs>
        <w:ind w:left="2160" w:hanging="360"/>
      </w:pPr>
      <w:rPr>
        <w:rFonts w:hint="default"/>
      </w:rPr>
    </w:lvl>
    <w:lvl w:ilvl="2" w:tplc="0409001B">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
    <w:nsid w:val="14250964"/>
    <w:multiLevelType w:val="hybridMultilevel"/>
    <w:tmpl w:val="1C987AA6"/>
    <w:lvl w:ilvl="0" w:tplc="4C3C22D8">
      <w:start w:val="1"/>
      <w:numFmt w:val="decimal"/>
      <w:pStyle w:val="Caption"/>
      <w:lvlText w:val="Table %1."/>
      <w:lvlJc w:val="left"/>
      <w:pPr>
        <w:ind w:left="720" w:hanging="360"/>
      </w:pPr>
      <w:rPr>
        <w:rFonts w:hint="default"/>
        <w:b/>
        <w:i w:val="0"/>
        <w:sz w:val="24"/>
        <w:szCs w:val="18"/>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DE4F87"/>
    <w:multiLevelType w:val="singleLevel"/>
    <w:tmpl w:val="21ECB396"/>
    <w:lvl w:ilvl="0">
      <w:start w:val="1"/>
      <w:numFmt w:val="bullet"/>
      <w:pStyle w:val="ListBullet"/>
      <w:lvlText w:val=""/>
      <w:lvlJc w:val="left"/>
      <w:pPr>
        <w:tabs>
          <w:tab w:val="num" w:pos="288"/>
        </w:tabs>
        <w:ind w:left="288" w:hanging="288"/>
      </w:pPr>
      <w:rPr>
        <w:rFonts w:ascii="Symbol" w:hAnsi="Symbol" w:hint="default"/>
        <w:b w:val="0"/>
        <w:i w:val="0"/>
        <w:sz w:val="20"/>
        <w:szCs w:val="20"/>
      </w:rPr>
    </w:lvl>
  </w:abstractNum>
  <w:abstractNum w:abstractNumId="5">
    <w:nsid w:val="3D953064"/>
    <w:multiLevelType w:val="hybridMultilevel"/>
    <w:tmpl w:val="6F8847DC"/>
    <w:lvl w:ilvl="0" w:tplc="04090001">
      <w:start w:val="1"/>
      <w:numFmt w:val="bullet"/>
      <w:lvlText w:val=""/>
      <w:lvlJc w:val="left"/>
      <w:pPr>
        <w:ind w:left="720" w:hanging="360"/>
      </w:pPr>
      <w:rPr>
        <w:rFonts w:ascii="Symbol" w:hAnsi="Symbol" w:hint="default"/>
        <w:b w:val="0"/>
        <w:i w:val="0"/>
        <w:sz w:val="24"/>
        <w:szCs w:val="18"/>
        <w:u w:val="none"/>
      </w:rPr>
    </w:lvl>
    <w:lvl w:ilvl="1" w:tplc="5E067628">
      <w:start w:val="1"/>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40437A85"/>
    <w:multiLevelType w:val="hybridMultilevel"/>
    <w:tmpl w:val="40BCBBCE"/>
    <w:lvl w:ilvl="0" w:tplc="E706693E">
      <w:start w:val="1"/>
      <w:numFmt w:val="decimal"/>
      <w:pStyle w:val="Reference"/>
      <w:lvlText w:val="[%1]"/>
      <w:lvlJc w:val="left"/>
      <w:pPr>
        <w:tabs>
          <w:tab w:val="num" w:pos="504"/>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7CC28C0"/>
    <w:multiLevelType w:val="multilevel"/>
    <w:tmpl w:val="C30E7F50"/>
    <w:lvl w:ilvl="0">
      <w:start w:val="1"/>
      <w:numFmt w:val="upperLetter"/>
      <w:pStyle w:val="appendix"/>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nsid w:val="4C227ADB"/>
    <w:multiLevelType w:val="multilevel"/>
    <w:tmpl w:val="2EA25958"/>
    <w:styleLink w:val="AppendixSection"/>
    <w:lvl w:ilvl="0">
      <w:start w:val="1"/>
      <w:numFmt w:val="upperLetter"/>
      <w:pStyle w:val="Appendix1"/>
      <w:suff w:val="space"/>
      <w:lvlText w:val="Appendix %1."/>
      <w:lvlJc w:val="left"/>
      <w:pPr>
        <w:ind w:left="360" w:hanging="360"/>
      </w:pPr>
      <w:rPr>
        <w:rFonts w:ascii="Times New Roman" w:hAnsi="Times New Roman" w:hint="default"/>
        <w:sz w:val="32"/>
      </w:rPr>
    </w:lvl>
    <w:lvl w:ilvl="1">
      <w:start w:val="1"/>
      <w:numFmt w:val="decimal"/>
      <w:pStyle w:val="Appendix2"/>
      <w:suff w:val="space"/>
      <w:lvlText w:val="%1.%2"/>
      <w:lvlJc w:val="left"/>
      <w:pPr>
        <w:ind w:left="720" w:hanging="360"/>
      </w:pPr>
      <w:rPr>
        <w:rFonts w:ascii="Times New Roman" w:hAnsi="Times New Roman" w:hint="default"/>
        <w:b/>
        <w:i w:val="0"/>
        <w:sz w:val="28"/>
      </w:rPr>
    </w:lvl>
    <w:lvl w:ilvl="2">
      <w:start w:val="1"/>
      <w:numFmt w:val="decimal"/>
      <w:pStyle w:val="Appendix3"/>
      <w:suff w:val="space"/>
      <w:lvlText w:val="%1.%2.%3"/>
      <w:lvlJc w:val="left"/>
      <w:pPr>
        <w:ind w:left="360" w:hanging="360"/>
      </w:pPr>
      <w:rPr>
        <w:rFonts w:ascii="Times New Roman" w:hAnsi="Times New Roman" w:hint="default"/>
        <w:b/>
        <w:i w:val="0"/>
        <w:sz w:val="24"/>
      </w:rPr>
    </w:lvl>
    <w:lvl w:ilvl="3">
      <w:start w:val="1"/>
      <w:numFmt w:val="decimal"/>
      <w:pStyle w:val="Appendix4"/>
      <w:lvlText w:val="%1.%2.%3.%4"/>
      <w:lvlJc w:val="left"/>
      <w:pPr>
        <w:tabs>
          <w:tab w:val="num" w:pos="360"/>
        </w:tabs>
        <w:ind w:left="360" w:hanging="360"/>
      </w:pPr>
      <w:rPr>
        <w:rFonts w:hint="default"/>
      </w:rPr>
    </w:lvl>
    <w:lvl w:ilvl="4">
      <w:start w:val="1"/>
      <w:numFmt w:val="lowerLetter"/>
      <w:lvlText w:val="(%5)"/>
      <w:lvlJc w:val="left"/>
      <w:pPr>
        <w:tabs>
          <w:tab w:val="num" w:pos="360"/>
        </w:tabs>
        <w:ind w:left="360" w:hanging="360"/>
      </w:pPr>
      <w:rPr>
        <w:rFonts w:hint="default"/>
      </w:rPr>
    </w:lvl>
    <w:lvl w:ilvl="5">
      <w:start w:val="1"/>
      <w:numFmt w:val="lowerRoman"/>
      <w:lvlText w:val="(%6)"/>
      <w:lvlJc w:val="left"/>
      <w:pPr>
        <w:tabs>
          <w:tab w:val="num" w:pos="360"/>
        </w:tabs>
        <w:ind w:left="360" w:hanging="360"/>
      </w:pPr>
      <w:rPr>
        <w:rFonts w:hint="default"/>
      </w:rPr>
    </w:lvl>
    <w:lvl w:ilvl="6">
      <w:start w:val="1"/>
      <w:numFmt w:val="decimal"/>
      <w:lvlText w:val="%7."/>
      <w:lvlJc w:val="left"/>
      <w:pPr>
        <w:tabs>
          <w:tab w:val="num" w:pos="360"/>
        </w:tabs>
        <w:ind w:left="360" w:hanging="360"/>
      </w:pPr>
      <w:rPr>
        <w:rFonts w:hint="default"/>
      </w:rPr>
    </w:lvl>
    <w:lvl w:ilvl="7">
      <w:start w:val="1"/>
      <w:numFmt w:val="lowerLetter"/>
      <w:lvlText w:val="%8."/>
      <w:lvlJc w:val="left"/>
      <w:pPr>
        <w:tabs>
          <w:tab w:val="num" w:pos="360"/>
        </w:tabs>
        <w:ind w:left="360" w:hanging="360"/>
      </w:pPr>
      <w:rPr>
        <w:rFonts w:hint="default"/>
      </w:rPr>
    </w:lvl>
    <w:lvl w:ilvl="8">
      <w:start w:val="1"/>
      <w:numFmt w:val="lowerRoman"/>
      <w:lvlText w:val="%9."/>
      <w:lvlJc w:val="left"/>
      <w:pPr>
        <w:tabs>
          <w:tab w:val="num" w:pos="360"/>
        </w:tabs>
        <w:ind w:left="360" w:hanging="360"/>
      </w:pPr>
      <w:rPr>
        <w:rFonts w:hint="default"/>
      </w:rPr>
    </w:lvl>
  </w:abstractNum>
  <w:abstractNum w:abstractNumId="9">
    <w:nsid w:val="6DE4212F"/>
    <w:multiLevelType w:val="multilevel"/>
    <w:tmpl w:val="551A5830"/>
    <w:lvl w:ilvl="0">
      <w:start w:val="1"/>
      <w:numFmt w:val="decimal"/>
      <w:suff w:val="space"/>
      <w:lvlText w:val="%1."/>
      <w:lvlJc w:val="left"/>
      <w:pPr>
        <w:ind w:left="288" w:hanging="288"/>
      </w:pPr>
      <w:rPr>
        <w:rFonts w:hint="default"/>
      </w:rPr>
    </w:lvl>
    <w:lvl w:ilvl="1">
      <w:start w:val="1"/>
      <w:numFmt w:val="decimal"/>
      <w:suff w:val="space"/>
      <w:lvlText w:val="%1.%2"/>
      <w:lvlJc w:val="left"/>
      <w:pPr>
        <w:ind w:left="475" w:hanging="47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6E145597"/>
    <w:multiLevelType w:val="multilevel"/>
    <w:tmpl w:val="A942FC4E"/>
    <w:lvl w:ilvl="0">
      <w:start w:val="1"/>
      <w:numFmt w:val="decimal"/>
      <w:pStyle w:val="Heading1"/>
      <w:lvlText w:val="%1."/>
      <w:lvlJc w:val="left"/>
      <w:pPr>
        <w:ind w:left="360" w:hanging="360"/>
      </w:pPr>
      <w:rPr>
        <w:rFonts w:ascii="Times New Roman" w:hAnsi="Times New Roman" w:hint="default"/>
        <w:b/>
        <w:i w:val="0"/>
        <w:sz w:val="28"/>
      </w:rPr>
    </w:lvl>
    <w:lvl w:ilvl="1">
      <w:start w:val="1"/>
      <w:numFmt w:val="decimal"/>
      <w:pStyle w:val="Heading2"/>
      <w:lvlText w:val="%1.%2"/>
      <w:lvlJc w:val="left"/>
      <w:pPr>
        <w:ind w:left="360" w:hanging="360"/>
      </w:pPr>
      <w:rPr>
        <w:rFonts w:ascii="Times New Roman" w:hAnsi="Times New Roman" w:hint="default"/>
        <w:b/>
        <w:i w:val="0"/>
        <w:sz w:val="24"/>
      </w:rPr>
    </w:lvl>
    <w:lvl w:ilvl="2">
      <w:start w:val="1"/>
      <w:numFmt w:val="decimal"/>
      <w:pStyle w:val="Heading3"/>
      <w:lvlText w:val="%1.%2.%3"/>
      <w:lvlJc w:val="left"/>
      <w:pPr>
        <w:tabs>
          <w:tab w:val="num" w:pos="360"/>
        </w:tabs>
        <w:ind w:left="360" w:hanging="360"/>
      </w:pPr>
      <w:rPr>
        <w:rFonts w:ascii="Times New Roman" w:hAnsi="Times New Roman" w:hint="default"/>
        <w:b/>
        <w:i w:val="0"/>
        <w:sz w:val="24"/>
      </w:rPr>
    </w:lvl>
    <w:lvl w:ilvl="3">
      <w:start w:val="1"/>
      <w:numFmt w:val="decimal"/>
      <w:pStyle w:val="Heading4"/>
      <w:lvlText w:val="%1.%2.%3.%4"/>
      <w:lvlJc w:val="left"/>
      <w:pPr>
        <w:ind w:left="360" w:hanging="360"/>
      </w:pPr>
      <w:rPr>
        <w:rFonts w:ascii="Times New Roman" w:hAnsi="Times New Roman" w:hint="default"/>
        <w:b/>
        <w:i w:val="0"/>
        <w:sz w:val="24"/>
        <w:u w:val="none"/>
      </w:rPr>
    </w:lvl>
    <w:lvl w:ilvl="4">
      <w:start w:val="1"/>
      <w:numFmt w:val="decimal"/>
      <w:pStyle w:val="Heading5"/>
      <w:lvlText w:val="%1.%2.%3.%4.%5"/>
      <w:lvlJc w:val="left"/>
      <w:pPr>
        <w:ind w:left="360" w:hanging="360"/>
      </w:pPr>
      <w:rPr>
        <w:rFonts w:ascii="Times New Roman" w:hAnsi="Times New Roman" w:hint="default"/>
        <w:b w:val="0"/>
        <w:i w:val="0"/>
        <w:sz w:val="24"/>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11">
    <w:nsid w:val="7DDA76B4"/>
    <w:multiLevelType w:val="hybridMultilevel"/>
    <w:tmpl w:val="6324B5D4"/>
    <w:lvl w:ilvl="0" w:tplc="34A02C08">
      <w:start w:val="1"/>
      <w:numFmt w:val="decimal"/>
      <w:lvlText w:val="%1."/>
      <w:lvlJc w:val="left"/>
      <w:pPr>
        <w:ind w:left="360" w:hanging="360"/>
      </w:pPr>
      <w:rPr>
        <w:rFonts w:ascii="Times New Roman" w:hAnsi="Times New Roman" w:hint="default"/>
        <w:b w:val="0"/>
        <w:i w:val="0"/>
        <w:sz w:val="24"/>
        <w:szCs w:val="18"/>
        <w:u w:val="none"/>
      </w:rPr>
    </w:lvl>
    <w:lvl w:ilvl="1" w:tplc="5E067628">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4"/>
  </w:num>
  <w:num w:numId="2">
    <w:abstractNumId w:val="6"/>
  </w:num>
  <w:num w:numId="3">
    <w:abstractNumId w:val="9"/>
  </w:num>
  <w:num w:numId="4">
    <w:abstractNumId w:val="11"/>
  </w:num>
  <w:num w:numId="5">
    <w:abstractNumId w:val="11"/>
    <w:lvlOverride w:ilvl="0">
      <w:startOverride w:val="1"/>
    </w:lvlOverride>
  </w:num>
  <w:num w:numId="6">
    <w:abstractNumId w:val="11"/>
    <w:lvlOverride w:ilvl="0">
      <w:startOverride w:val="1"/>
    </w:lvlOverride>
  </w:num>
  <w:num w:numId="7">
    <w:abstractNumId w:val="3"/>
  </w:num>
  <w:num w:numId="8">
    <w:abstractNumId w:val="11"/>
    <w:lvlOverride w:ilvl="0">
      <w:startOverride w:val="1"/>
    </w:lvlOverride>
  </w:num>
  <w:num w:numId="9">
    <w:abstractNumId w:val="7"/>
  </w:num>
  <w:num w:numId="10">
    <w:abstractNumId w:val="11"/>
    <w:lvlOverride w:ilvl="0">
      <w:startOverride w:val="1"/>
    </w:lvlOverride>
  </w:num>
  <w:num w:numId="11">
    <w:abstractNumId w:val="1"/>
  </w:num>
  <w:num w:numId="12">
    <w:abstractNumId w:val="10"/>
  </w:num>
  <w:num w:numId="13">
    <w:abstractNumId w:val="11"/>
    <w:lvlOverride w:ilvl="0">
      <w:startOverride w:val="1"/>
    </w:lvlOverride>
  </w:num>
  <w:num w:numId="14">
    <w:abstractNumId w:val="11"/>
    <w:lvlOverride w:ilvl="0">
      <w:startOverride w:val="1"/>
    </w:lvlOverride>
  </w:num>
  <w:num w:numId="15">
    <w:abstractNumId w:val="11"/>
    <w:lvlOverride w:ilvl="0">
      <w:startOverride w:val="1"/>
    </w:lvlOverride>
  </w:num>
  <w:num w:numId="16">
    <w:abstractNumId w:val="11"/>
    <w:lvlOverride w:ilvl="0">
      <w:startOverride w:val="1"/>
    </w:lvlOverride>
  </w:num>
  <w:num w:numId="17">
    <w:abstractNumId w:val="11"/>
    <w:lvlOverride w:ilvl="0">
      <w:startOverride w:val="1"/>
    </w:lvlOverride>
  </w:num>
  <w:num w:numId="18">
    <w:abstractNumId w:val="11"/>
    <w:lvlOverride w:ilvl="0">
      <w:startOverride w:val="1"/>
    </w:lvlOverride>
  </w:num>
  <w:num w:numId="19">
    <w:abstractNumId w:val="11"/>
    <w:lvlOverride w:ilvl="0">
      <w:startOverride w:val="1"/>
    </w:lvlOverride>
  </w:num>
  <w:num w:numId="20">
    <w:abstractNumId w:val="11"/>
    <w:lvlOverride w:ilvl="0">
      <w:startOverride w:val="1"/>
    </w:lvlOverride>
  </w:num>
  <w:num w:numId="21">
    <w:abstractNumId w:val="11"/>
    <w:lvlOverride w:ilvl="0">
      <w:startOverride w:val="1"/>
    </w:lvlOverride>
  </w:num>
  <w:num w:numId="22">
    <w:abstractNumId w:val="8"/>
  </w:num>
  <w:num w:numId="23">
    <w:abstractNumId w:val="11"/>
    <w:lvlOverride w:ilvl="0">
      <w:startOverride w:val="1"/>
    </w:lvlOverride>
  </w:num>
  <w:num w:numId="24">
    <w:abstractNumId w:val="11"/>
    <w:lvlOverride w:ilvl="0">
      <w:startOverride w:val="1"/>
    </w:lvlOverride>
  </w:num>
  <w:num w:numId="25">
    <w:abstractNumId w:val="11"/>
    <w:lvlOverride w:ilvl="0">
      <w:startOverride w:val="1"/>
    </w:lvlOverride>
  </w:num>
  <w:num w:numId="26">
    <w:abstractNumId w:val="11"/>
    <w:lvlOverride w:ilvl="0">
      <w:startOverride w:val="1"/>
    </w:lvlOverride>
  </w:num>
  <w:num w:numId="27">
    <w:abstractNumId w:val="5"/>
  </w:num>
  <w:num w:numId="28">
    <w:abstractNumId w:val="11"/>
    <w:lvlOverride w:ilvl="0">
      <w:startOverride w:val="1"/>
    </w:lvlOverride>
  </w:num>
  <w:num w:numId="29">
    <w:abstractNumId w:val="11"/>
    <w:lvlOverride w:ilvl="0">
      <w:startOverride w:val="1"/>
    </w:lvlOverride>
  </w:num>
  <w:num w:numId="30">
    <w:abstractNumId w:val="0"/>
  </w:num>
  <w:num w:numId="3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1"/>
    <w:lvlOverride w:ilvl="0">
      <w:startOverride w:val="1"/>
    </w:lvlOverride>
  </w:num>
  <w:num w:numId="33">
    <w:abstractNumId w:val="11"/>
    <w:lvlOverride w:ilvl="0">
      <w:startOverride w:val="1"/>
    </w:lvlOverride>
  </w:num>
  <w:num w:numId="34">
    <w:abstractNumId w:val="11"/>
    <w:lvlOverride w:ilvl="0">
      <w:startOverride w:val="1"/>
    </w:lvlOverride>
  </w:num>
  <w:num w:numId="35">
    <w:abstractNumId w:val="2"/>
  </w:num>
  <w:num w:numId="36">
    <w:abstractNumId w:val="11"/>
    <w:lvlOverride w:ilvl="0">
      <w:startOverride w:val="1"/>
    </w:lvlOverride>
  </w:num>
  <w:num w:numId="37">
    <w:abstractNumId w:val="11"/>
    <w:lvlOverride w:ilvl="0">
      <w:startOverride w:val="1"/>
    </w:lvlOverride>
  </w:num>
  <w:num w:numId="38">
    <w:abstractNumId w:val="0"/>
    <w:lvlOverride w:ilvl="0">
      <w:startOverride w:val="1"/>
    </w:lvlOverride>
  </w:num>
  <w:num w:numId="39">
    <w:abstractNumId w:val="0"/>
    <w:lvlOverride w:ilvl="0">
      <w:startOverride w:val="1"/>
    </w:lvlOverride>
  </w:num>
  <w:num w:numId="40">
    <w:abstractNumId w:val="0"/>
    <w:lvlOverride w:ilvl="0">
      <w:startOverride w:val="1"/>
    </w:lvlOverride>
  </w:num>
  <w:num w:numId="41">
    <w:abstractNumId w:val="0"/>
    <w:lvlOverride w:ilvl="0">
      <w:startOverride w:val="1"/>
    </w:lvlOverride>
  </w:num>
  <w:num w:numId="42">
    <w:abstractNumId w:val="0"/>
    <w:lvlOverride w:ilvl="0">
      <w:startOverride w:val="1"/>
    </w:lvlOverride>
  </w:num>
  <w:num w:numId="43">
    <w:abstractNumId w:val="0"/>
    <w:lvlOverride w:ilvl="0">
      <w:startOverride w:val="1"/>
    </w:lvlOverride>
  </w:num>
  <w:num w:numId="44">
    <w:abstractNumId w:val="0"/>
    <w:lvlOverride w:ilvl="0">
      <w:startOverride w:val="1"/>
    </w:lvlOverride>
  </w:num>
  <w:num w:numId="45">
    <w:abstractNumId w:val="0"/>
    <w:lvlOverride w:ilvl="0">
      <w:startOverride w:val="1"/>
    </w:lvlOverride>
  </w:num>
  <w:num w:numId="46">
    <w:abstractNumId w:val="0"/>
    <w:lvlOverride w:ilvl="0">
      <w:startOverride w:val="1"/>
    </w:lvlOverride>
  </w:num>
  <w:num w:numId="47">
    <w:abstractNumId w:val="0"/>
    <w:lvlOverride w:ilvl="0">
      <w:startOverride w:val="1"/>
    </w:lvlOverride>
  </w:num>
  <w:num w:numId="48">
    <w:abstractNumId w:val="0"/>
    <w:lvlOverride w:ilvl="0">
      <w:startOverride w:val="1"/>
    </w:lvlOverride>
  </w:num>
  <w:num w:numId="49">
    <w:abstractNumId w:val="0"/>
    <w:lvlOverride w:ilvl="0">
      <w:startOverride w:val="1"/>
    </w:lvlOverride>
  </w:num>
  <w:num w:numId="50">
    <w:abstractNumId w:val="0"/>
    <w:lvlOverride w:ilvl="0">
      <w:startOverride w:val="1"/>
    </w:lvlOverride>
  </w:num>
  <w:num w:numId="51">
    <w:abstractNumId w:val="0"/>
    <w:lvlOverride w:ilvl="0">
      <w:startOverride w:val="1"/>
    </w:lvlOverride>
  </w:num>
  <w:num w:numId="52">
    <w:abstractNumId w:val="0"/>
    <w:lvlOverride w:ilvl="0">
      <w:startOverride w:val="1"/>
    </w:lvlOverride>
  </w:num>
  <w:num w:numId="53">
    <w:abstractNumId w:val="0"/>
    <w:lvlOverride w:ilvl="0">
      <w:startOverride w:val="1"/>
    </w:lvlOverride>
  </w:num>
  <w:num w:numId="54">
    <w:abstractNumId w:val="0"/>
    <w:lvlOverride w:ilvl="0">
      <w:startOverride w:val="1"/>
    </w:lvlOverride>
  </w:num>
  <w:num w:numId="55">
    <w:abstractNumId w:val="0"/>
    <w:lvlOverride w:ilvl="0">
      <w:startOverride w:val="1"/>
    </w:lvlOverride>
  </w:num>
  <w:num w:numId="56">
    <w:abstractNumId w:val="0"/>
    <w:lvlOverride w:ilvl="0">
      <w:startOverride w:val="1"/>
    </w:lvlOverride>
  </w:num>
  <w:num w:numId="57">
    <w:abstractNumId w:val="0"/>
    <w:lvlOverride w:ilvl="0">
      <w:startOverride w:val="1"/>
    </w:lvlOverride>
  </w:num>
  <w:num w:numId="58">
    <w:abstractNumId w:val="0"/>
    <w:lvlOverride w:ilvl="0">
      <w:startOverride w:val="1"/>
    </w:lvlOverride>
  </w:num>
  <w:num w:numId="59">
    <w:abstractNumId w:val="0"/>
    <w:lvlOverride w:ilvl="0">
      <w:startOverride w:val="1"/>
    </w:lvlOverride>
  </w:num>
  <w:numIdMacAtCleanup w:val="5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ctiveWritingStyle w:appName="MSWord" w:lang="en-US" w:vendorID="64" w:dllVersion="131078" w:nlCheck="1" w:checkStyle="1"/>
  <w:activeWritingStyle w:appName="MSWord" w:lang="en-US" w:vendorID="8" w:dllVersion="513" w:checkStyle="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revisionView w:markup="0"/>
  <w:defaultTabStop w:val="36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5852"/>
    <w:rsid w:val="000001A4"/>
    <w:rsid w:val="000017B0"/>
    <w:rsid w:val="00002467"/>
    <w:rsid w:val="000072F8"/>
    <w:rsid w:val="000075A5"/>
    <w:rsid w:val="00007943"/>
    <w:rsid w:val="00013083"/>
    <w:rsid w:val="00015501"/>
    <w:rsid w:val="00023DFF"/>
    <w:rsid w:val="00024DD6"/>
    <w:rsid w:val="00027E10"/>
    <w:rsid w:val="00032A10"/>
    <w:rsid w:val="00036E23"/>
    <w:rsid w:val="00036FBB"/>
    <w:rsid w:val="000406C3"/>
    <w:rsid w:val="00054169"/>
    <w:rsid w:val="00055880"/>
    <w:rsid w:val="00061A52"/>
    <w:rsid w:val="000642C3"/>
    <w:rsid w:val="00065F92"/>
    <w:rsid w:val="00066649"/>
    <w:rsid w:val="00066E5A"/>
    <w:rsid w:val="00066F7D"/>
    <w:rsid w:val="00067BAD"/>
    <w:rsid w:val="00073B16"/>
    <w:rsid w:val="00076196"/>
    <w:rsid w:val="00080C62"/>
    <w:rsid w:val="00080D59"/>
    <w:rsid w:val="00081CEF"/>
    <w:rsid w:val="0008259B"/>
    <w:rsid w:val="00085203"/>
    <w:rsid w:val="000931D4"/>
    <w:rsid w:val="000962C1"/>
    <w:rsid w:val="0009702C"/>
    <w:rsid w:val="000A4B53"/>
    <w:rsid w:val="000A58A4"/>
    <w:rsid w:val="000A77BB"/>
    <w:rsid w:val="000B0AC5"/>
    <w:rsid w:val="000C05AE"/>
    <w:rsid w:val="000C523B"/>
    <w:rsid w:val="000C66E7"/>
    <w:rsid w:val="000D028C"/>
    <w:rsid w:val="000D0813"/>
    <w:rsid w:val="000D2AC9"/>
    <w:rsid w:val="000D2D2B"/>
    <w:rsid w:val="000D5C1F"/>
    <w:rsid w:val="000D7C45"/>
    <w:rsid w:val="000E2384"/>
    <w:rsid w:val="000E397D"/>
    <w:rsid w:val="000E5602"/>
    <w:rsid w:val="000E65A8"/>
    <w:rsid w:val="000F0C75"/>
    <w:rsid w:val="000F0E0D"/>
    <w:rsid w:val="000F18AF"/>
    <w:rsid w:val="000F4A87"/>
    <w:rsid w:val="000F6CF6"/>
    <w:rsid w:val="00106D8E"/>
    <w:rsid w:val="0011056A"/>
    <w:rsid w:val="0011114B"/>
    <w:rsid w:val="00111CB8"/>
    <w:rsid w:val="00113FF9"/>
    <w:rsid w:val="0012080A"/>
    <w:rsid w:val="001257A4"/>
    <w:rsid w:val="00132522"/>
    <w:rsid w:val="0013333E"/>
    <w:rsid w:val="00133D43"/>
    <w:rsid w:val="00135738"/>
    <w:rsid w:val="00136622"/>
    <w:rsid w:val="00136DD2"/>
    <w:rsid w:val="001438F4"/>
    <w:rsid w:val="001524BB"/>
    <w:rsid w:val="00153B3C"/>
    <w:rsid w:val="001603CE"/>
    <w:rsid w:val="001606A6"/>
    <w:rsid w:val="0016303E"/>
    <w:rsid w:val="001664AB"/>
    <w:rsid w:val="00167877"/>
    <w:rsid w:val="0017123A"/>
    <w:rsid w:val="001730DA"/>
    <w:rsid w:val="0017375B"/>
    <w:rsid w:val="001770FB"/>
    <w:rsid w:val="00180111"/>
    <w:rsid w:val="00183704"/>
    <w:rsid w:val="001877E9"/>
    <w:rsid w:val="00192E92"/>
    <w:rsid w:val="001A0F00"/>
    <w:rsid w:val="001A1B67"/>
    <w:rsid w:val="001A42C5"/>
    <w:rsid w:val="001A4768"/>
    <w:rsid w:val="001B3498"/>
    <w:rsid w:val="001B3904"/>
    <w:rsid w:val="001B6F42"/>
    <w:rsid w:val="001C10B8"/>
    <w:rsid w:val="001C7308"/>
    <w:rsid w:val="001D3825"/>
    <w:rsid w:val="001E1E36"/>
    <w:rsid w:val="001E3473"/>
    <w:rsid w:val="001E5B18"/>
    <w:rsid w:val="001E677A"/>
    <w:rsid w:val="001F05F1"/>
    <w:rsid w:val="001F0A3D"/>
    <w:rsid w:val="001F21B8"/>
    <w:rsid w:val="001F3345"/>
    <w:rsid w:val="001F37E9"/>
    <w:rsid w:val="001F3CB9"/>
    <w:rsid w:val="001F4463"/>
    <w:rsid w:val="0020049E"/>
    <w:rsid w:val="002035D8"/>
    <w:rsid w:val="0021269F"/>
    <w:rsid w:val="00213E08"/>
    <w:rsid w:val="00215547"/>
    <w:rsid w:val="00215669"/>
    <w:rsid w:val="00217677"/>
    <w:rsid w:val="00217906"/>
    <w:rsid w:val="0022334E"/>
    <w:rsid w:val="00224E46"/>
    <w:rsid w:val="0023382F"/>
    <w:rsid w:val="00234BAE"/>
    <w:rsid w:val="00235B8F"/>
    <w:rsid w:val="002360CF"/>
    <w:rsid w:val="00236515"/>
    <w:rsid w:val="0023701A"/>
    <w:rsid w:val="00244237"/>
    <w:rsid w:val="002475DF"/>
    <w:rsid w:val="00252863"/>
    <w:rsid w:val="002578A3"/>
    <w:rsid w:val="00260702"/>
    <w:rsid w:val="00261E5C"/>
    <w:rsid w:val="0026241B"/>
    <w:rsid w:val="002638D3"/>
    <w:rsid w:val="00265CC4"/>
    <w:rsid w:val="00274C03"/>
    <w:rsid w:val="00277429"/>
    <w:rsid w:val="0027786C"/>
    <w:rsid w:val="00277D50"/>
    <w:rsid w:val="002801C3"/>
    <w:rsid w:val="00281844"/>
    <w:rsid w:val="00283605"/>
    <w:rsid w:val="00285507"/>
    <w:rsid w:val="0029385D"/>
    <w:rsid w:val="002939DC"/>
    <w:rsid w:val="002952F1"/>
    <w:rsid w:val="00297A3E"/>
    <w:rsid w:val="002A1CCD"/>
    <w:rsid w:val="002B5057"/>
    <w:rsid w:val="002B554A"/>
    <w:rsid w:val="002B5A99"/>
    <w:rsid w:val="002B5CBE"/>
    <w:rsid w:val="002C4913"/>
    <w:rsid w:val="002D0375"/>
    <w:rsid w:val="002D364B"/>
    <w:rsid w:val="002D4BF7"/>
    <w:rsid w:val="002D5331"/>
    <w:rsid w:val="002D5DB3"/>
    <w:rsid w:val="002D64EA"/>
    <w:rsid w:val="002E17A9"/>
    <w:rsid w:val="002E22BC"/>
    <w:rsid w:val="002E4E95"/>
    <w:rsid w:val="002E5FBF"/>
    <w:rsid w:val="002E66FD"/>
    <w:rsid w:val="002F1713"/>
    <w:rsid w:val="002F1990"/>
    <w:rsid w:val="002F356E"/>
    <w:rsid w:val="002F3C79"/>
    <w:rsid w:val="002F446E"/>
    <w:rsid w:val="002F631E"/>
    <w:rsid w:val="00302099"/>
    <w:rsid w:val="0030221D"/>
    <w:rsid w:val="00303537"/>
    <w:rsid w:val="0030432A"/>
    <w:rsid w:val="00304799"/>
    <w:rsid w:val="0031054C"/>
    <w:rsid w:val="00310E7D"/>
    <w:rsid w:val="0031187D"/>
    <w:rsid w:val="0032039A"/>
    <w:rsid w:val="00322B5A"/>
    <w:rsid w:val="00332E2E"/>
    <w:rsid w:val="00340854"/>
    <w:rsid w:val="0034151F"/>
    <w:rsid w:val="00341566"/>
    <w:rsid w:val="00342D29"/>
    <w:rsid w:val="00343975"/>
    <w:rsid w:val="00344518"/>
    <w:rsid w:val="00347ADB"/>
    <w:rsid w:val="00347DC7"/>
    <w:rsid w:val="003523D6"/>
    <w:rsid w:val="00355EB1"/>
    <w:rsid w:val="00360263"/>
    <w:rsid w:val="00362AC7"/>
    <w:rsid w:val="0037333C"/>
    <w:rsid w:val="00374FD1"/>
    <w:rsid w:val="00375437"/>
    <w:rsid w:val="00381370"/>
    <w:rsid w:val="003818B2"/>
    <w:rsid w:val="003835A1"/>
    <w:rsid w:val="00396501"/>
    <w:rsid w:val="003A02F6"/>
    <w:rsid w:val="003A5F85"/>
    <w:rsid w:val="003B1614"/>
    <w:rsid w:val="003B5631"/>
    <w:rsid w:val="003B7CDA"/>
    <w:rsid w:val="003C2C25"/>
    <w:rsid w:val="003C38CD"/>
    <w:rsid w:val="003C6447"/>
    <w:rsid w:val="003C711C"/>
    <w:rsid w:val="003D294F"/>
    <w:rsid w:val="003E1786"/>
    <w:rsid w:val="003E1EDC"/>
    <w:rsid w:val="003E20ED"/>
    <w:rsid w:val="003E7DDC"/>
    <w:rsid w:val="003F0BDE"/>
    <w:rsid w:val="003F314C"/>
    <w:rsid w:val="003F35BA"/>
    <w:rsid w:val="003F3ED8"/>
    <w:rsid w:val="003F6686"/>
    <w:rsid w:val="003F6C51"/>
    <w:rsid w:val="0040175C"/>
    <w:rsid w:val="00401954"/>
    <w:rsid w:val="004068A9"/>
    <w:rsid w:val="00411E3A"/>
    <w:rsid w:val="00412E30"/>
    <w:rsid w:val="00414446"/>
    <w:rsid w:val="0042022F"/>
    <w:rsid w:val="004215D1"/>
    <w:rsid w:val="00421726"/>
    <w:rsid w:val="00423145"/>
    <w:rsid w:val="00424899"/>
    <w:rsid w:val="00426647"/>
    <w:rsid w:val="00426D05"/>
    <w:rsid w:val="00427413"/>
    <w:rsid w:val="004353D2"/>
    <w:rsid w:val="004411FC"/>
    <w:rsid w:val="00441724"/>
    <w:rsid w:val="0044695F"/>
    <w:rsid w:val="00450670"/>
    <w:rsid w:val="0045145E"/>
    <w:rsid w:val="00456B30"/>
    <w:rsid w:val="004628F1"/>
    <w:rsid w:val="00466145"/>
    <w:rsid w:val="00472A62"/>
    <w:rsid w:val="00482063"/>
    <w:rsid w:val="00486921"/>
    <w:rsid w:val="004903A6"/>
    <w:rsid w:val="004943E4"/>
    <w:rsid w:val="0049584B"/>
    <w:rsid w:val="0049736B"/>
    <w:rsid w:val="004A0693"/>
    <w:rsid w:val="004A199F"/>
    <w:rsid w:val="004A3703"/>
    <w:rsid w:val="004A5B41"/>
    <w:rsid w:val="004B0CFF"/>
    <w:rsid w:val="004B1B14"/>
    <w:rsid w:val="004B21D6"/>
    <w:rsid w:val="004B36A7"/>
    <w:rsid w:val="004B55DB"/>
    <w:rsid w:val="004B718D"/>
    <w:rsid w:val="004D0B91"/>
    <w:rsid w:val="004D1489"/>
    <w:rsid w:val="004D1AB3"/>
    <w:rsid w:val="004E1D88"/>
    <w:rsid w:val="004E384D"/>
    <w:rsid w:val="004E3AC9"/>
    <w:rsid w:val="004E3E21"/>
    <w:rsid w:val="004E57E5"/>
    <w:rsid w:val="004F49E5"/>
    <w:rsid w:val="004F665F"/>
    <w:rsid w:val="0050279D"/>
    <w:rsid w:val="00503819"/>
    <w:rsid w:val="00517348"/>
    <w:rsid w:val="00521445"/>
    <w:rsid w:val="00530DDD"/>
    <w:rsid w:val="005322A0"/>
    <w:rsid w:val="00535E16"/>
    <w:rsid w:val="0053768A"/>
    <w:rsid w:val="00540F92"/>
    <w:rsid w:val="0054332D"/>
    <w:rsid w:val="005436B4"/>
    <w:rsid w:val="00545A7F"/>
    <w:rsid w:val="00557218"/>
    <w:rsid w:val="00557302"/>
    <w:rsid w:val="005610CA"/>
    <w:rsid w:val="00563F83"/>
    <w:rsid w:val="00564738"/>
    <w:rsid w:val="00565F04"/>
    <w:rsid w:val="005723FC"/>
    <w:rsid w:val="0057390F"/>
    <w:rsid w:val="00576C51"/>
    <w:rsid w:val="00580031"/>
    <w:rsid w:val="00590B35"/>
    <w:rsid w:val="00590DDF"/>
    <w:rsid w:val="0059136D"/>
    <w:rsid w:val="005923F8"/>
    <w:rsid w:val="0059258D"/>
    <w:rsid w:val="005927A6"/>
    <w:rsid w:val="00594541"/>
    <w:rsid w:val="00597879"/>
    <w:rsid w:val="005A0E4C"/>
    <w:rsid w:val="005A29DC"/>
    <w:rsid w:val="005A51B5"/>
    <w:rsid w:val="005A576F"/>
    <w:rsid w:val="005A605E"/>
    <w:rsid w:val="005A722F"/>
    <w:rsid w:val="005A7E80"/>
    <w:rsid w:val="005B2030"/>
    <w:rsid w:val="005B220F"/>
    <w:rsid w:val="005B4324"/>
    <w:rsid w:val="005B43AB"/>
    <w:rsid w:val="005C1201"/>
    <w:rsid w:val="005C1203"/>
    <w:rsid w:val="005C123A"/>
    <w:rsid w:val="005C1CD9"/>
    <w:rsid w:val="005C26D8"/>
    <w:rsid w:val="005C3507"/>
    <w:rsid w:val="005C357F"/>
    <w:rsid w:val="005C429B"/>
    <w:rsid w:val="005C6BA8"/>
    <w:rsid w:val="005D1BBC"/>
    <w:rsid w:val="005D7457"/>
    <w:rsid w:val="005D74A1"/>
    <w:rsid w:val="005D7798"/>
    <w:rsid w:val="005E0D3B"/>
    <w:rsid w:val="005E51F1"/>
    <w:rsid w:val="005E5218"/>
    <w:rsid w:val="005E760F"/>
    <w:rsid w:val="005F146D"/>
    <w:rsid w:val="005F37D8"/>
    <w:rsid w:val="005F4A20"/>
    <w:rsid w:val="005F5178"/>
    <w:rsid w:val="005F6CBF"/>
    <w:rsid w:val="005F7C8D"/>
    <w:rsid w:val="005F7D44"/>
    <w:rsid w:val="00600456"/>
    <w:rsid w:val="00605ADF"/>
    <w:rsid w:val="006132EE"/>
    <w:rsid w:val="00616E5A"/>
    <w:rsid w:val="0061768D"/>
    <w:rsid w:val="00623BBC"/>
    <w:rsid w:val="006349B8"/>
    <w:rsid w:val="00635A42"/>
    <w:rsid w:val="00636409"/>
    <w:rsid w:val="006433DC"/>
    <w:rsid w:val="00644118"/>
    <w:rsid w:val="0065147A"/>
    <w:rsid w:val="0065153C"/>
    <w:rsid w:val="00652AA0"/>
    <w:rsid w:val="006550BE"/>
    <w:rsid w:val="00655828"/>
    <w:rsid w:val="00662BE6"/>
    <w:rsid w:val="006651E9"/>
    <w:rsid w:val="006674F3"/>
    <w:rsid w:val="006676A9"/>
    <w:rsid w:val="00670207"/>
    <w:rsid w:val="006718B8"/>
    <w:rsid w:val="0067217E"/>
    <w:rsid w:val="00680EBD"/>
    <w:rsid w:val="00680FBA"/>
    <w:rsid w:val="0068424B"/>
    <w:rsid w:val="00684B9B"/>
    <w:rsid w:val="00690497"/>
    <w:rsid w:val="0069065F"/>
    <w:rsid w:val="00691BE5"/>
    <w:rsid w:val="00693463"/>
    <w:rsid w:val="00695B21"/>
    <w:rsid w:val="006A2B40"/>
    <w:rsid w:val="006A5234"/>
    <w:rsid w:val="006A6523"/>
    <w:rsid w:val="006B38D1"/>
    <w:rsid w:val="006B68A4"/>
    <w:rsid w:val="006C593E"/>
    <w:rsid w:val="006C6109"/>
    <w:rsid w:val="006C62F5"/>
    <w:rsid w:val="006C634F"/>
    <w:rsid w:val="006D062A"/>
    <w:rsid w:val="006D3511"/>
    <w:rsid w:val="006D73B9"/>
    <w:rsid w:val="006D7499"/>
    <w:rsid w:val="006E12F9"/>
    <w:rsid w:val="006E30B4"/>
    <w:rsid w:val="006E4A7B"/>
    <w:rsid w:val="006E6D3D"/>
    <w:rsid w:val="006E77B9"/>
    <w:rsid w:val="006E7C8E"/>
    <w:rsid w:val="006F0BAF"/>
    <w:rsid w:val="006F1149"/>
    <w:rsid w:val="006F1CD0"/>
    <w:rsid w:val="006F1D97"/>
    <w:rsid w:val="006F2F6F"/>
    <w:rsid w:val="006F6405"/>
    <w:rsid w:val="006F688A"/>
    <w:rsid w:val="0070252B"/>
    <w:rsid w:val="00704D30"/>
    <w:rsid w:val="0071020D"/>
    <w:rsid w:val="00715538"/>
    <w:rsid w:val="00715613"/>
    <w:rsid w:val="007161F8"/>
    <w:rsid w:val="00716B56"/>
    <w:rsid w:val="00722A3E"/>
    <w:rsid w:val="007242D3"/>
    <w:rsid w:val="00727CA6"/>
    <w:rsid w:val="007318F8"/>
    <w:rsid w:val="007324AB"/>
    <w:rsid w:val="00732D86"/>
    <w:rsid w:val="00734022"/>
    <w:rsid w:val="00734C51"/>
    <w:rsid w:val="00736482"/>
    <w:rsid w:val="00742BC2"/>
    <w:rsid w:val="00742C2E"/>
    <w:rsid w:val="007431CE"/>
    <w:rsid w:val="007434A7"/>
    <w:rsid w:val="00745339"/>
    <w:rsid w:val="007525A3"/>
    <w:rsid w:val="00756F45"/>
    <w:rsid w:val="0075734D"/>
    <w:rsid w:val="00757B25"/>
    <w:rsid w:val="00760E1A"/>
    <w:rsid w:val="00767910"/>
    <w:rsid w:val="00772D53"/>
    <w:rsid w:val="00775A91"/>
    <w:rsid w:val="00775EE2"/>
    <w:rsid w:val="00782AB1"/>
    <w:rsid w:val="00783F66"/>
    <w:rsid w:val="00787CD8"/>
    <w:rsid w:val="00793EA0"/>
    <w:rsid w:val="007946B4"/>
    <w:rsid w:val="00795AAA"/>
    <w:rsid w:val="007974F6"/>
    <w:rsid w:val="007A41DD"/>
    <w:rsid w:val="007A557D"/>
    <w:rsid w:val="007A7423"/>
    <w:rsid w:val="007A7B70"/>
    <w:rsid w:val="007B0CE9"/>
    <w:rsid w:val="007B0FE0"/>
    <w:rsid w:val="007B3758"/>
    <w:rsid w:val="007B40A9"/>
    <w:rsid w:val="007B7497"/>
    <w:rsid w:val="007C1844"/>
    <w:rsid w:val="007C2411"/>
    <w:rsid w:val="007C32BE"/>
    <w:rsid w:val="007C3A95"/>
    <w:rsid w:val="007C615B"/>
    <w:rsid w:val="007D30C8"/>
    <w:rsid w:val="007D6102"/>
    <w:rsid w:val="007D72F3"/>
    <w:rsid w:val="007E1054"/>
    <w:rsid w:val="007E166A"/>
    <w:rsid w:val="007E6421"/>
    <w:rsid w:val="007E654E"/>
    <w:rsid w:val="007F55B2"/>
    <w:rsid w:val="007F5D3E"/>
    <w:rsid w:val="007F5FB0"/>
    <w:rsid w:val="00800D17"/>
    <w:rsid w:val="008011C2"/>
    <w:rsid w:val="00801BF1"/>
    <w:rsid w:val="00803833"/>
    <w:rsid w:val="00803BB7"/>
    <w:rsid w:val="00805F38"/>
    <w:rsid w:val="00810494"/>
    <w:rsid w:val="0081056D"/>
    <w:rsid w:val="00811C7A"/>
    <w:rsid w:val="00812D1E"/>
    <w:rsid w:val="00813410"/>
    <w:rsid w:val="00821475"/>
    <w:rsid w:val="00822BE6"/>
    <w:rsid w:val="008230F6"/>
    <w:rsid w:val="008232B5"/>
    <w:rsid w:val="00825BAD"/>
    <w:rsid w:val="00826EE4"/>
    <w:rsid w:val="0082782C"/>
    <w:rsid w:val="00830877"/>
    <w:rsid w:val="00830BE0"/>
    <w:rsid w:val="00832860"/>
    <w:rsid w:val="0083736E"/>
    <w:rsid w:val="00842AD2"/>
    <w:rsid w:val="00842F44"/>
    <w:rsid w:val="00843642"/>
    <w:rsid w:val="00843B5E"/>
    <w:rsid w:val="008544ED"/>
    <w:rsid w:val="008568E5"/>
    <w:rsid w:val="008607C7"/>
    <w:rsid w:val="0086158D"/>
    <w:rsid w:val="00861932"/>
    <w:rsid w:val="00862D68"/>
    <w:rsid w:val="00862E55"/>
    <w:rsid w:val="00867E9F"/>
    <w:rsid w:val="00872210"/>
    <w:rsid w:val="00872F60"/>
    <w:rsid w:val="00873B48"/>
    <w:rsid w:val="0087410C"/>
    <w:rsid w:val="00877A80"/>
    <w:rsid w:val="008818ED"/>
    <w:rsid w:val="00882EB4"/>
    <w:rsid w:val="008874ED"/>
    <w:rsid w:val="0089068E"/>
    <w:rsid w:val="00891EB7"/>
    <w:rsid w:val="00892CB0"/>
    <w:rsid w:val="00895A99"/>
    <w:rsid w:val="008A0466"/>
    <w:rsid w:val="008A097E"/>
    <w:rsid w:val="008A0D80"/>
    <w:rsid w:val="008A23E6"/>
    <w:rsid w:val="008B04FD"/>
    <w:rsid w:val="008B3BE6"/>
    <w:rsid w:val="008C1D35"/>
    <w:rsid w:val="008C3FE4"/>
    <w:rsid w:val="008D071E"/>
    <w:rsid w:val="008D0EB4"/>
    <w:rsid w:val="008D100D"/>
    <w:rsid w:val="008D284B"/>
    <w:rsid w:val="008D371C"/>
    <w:rsid w:val="008E0682"/>
    <w:rsid w:val="008E1ED0"/>
    <w:rsid w:val="008E5CE5"/>
    <w:rsid w:val="008E72A8"/>
    <w:rsid w:val="008F0E7C"/>
    <w:rsid w:val="008F5403"/>
    <w:rsid w:val="0090165E"/>
    <w:rsid w:val="0090168B"/>
    <w:rsid w:val="00905F8D"/>
    <w:rsid w:val="00906DB5"/>
    <w:rsid w:val="00911342"/>
    <w:rsid w:val="00913FF9"/>
    <w:rsid w:val="00920394"/>
    <w:rsid w:val="00922D87"/>
    <w:rsid w:val="00923BE0"/>
    <w:rsid w:val="00927448"/>
    <w:rsid w:val="00931B36"/>
    <w:rsid w:val="0093409E"/>
    <w:rsid w:val="0093567C"/>
    <w:rsid w:val="009367DD"/>
    <w:rsid w:val="0094352F"/>
    <w:rsid w:val="009435DA"/>
    <w:rsid w:val="00945087"/>
    <w:rsid w:val="009469CB"/>
    <w:rsid w:val="00947800"/>
    <w:rsid w:val="00947F60"/>
    <w:rsid w:val="0095389A"/>
    <w:rsid w:val="00954126"/>
    <w:rsid w:val="009608FC"/>
    <w:rsid w:val="0096227F"/>
    <w:rsid w:val="009627F0"/>
    <w:rsid w:val="00963F81"/>
    <w:rsid w:val="009648C6"/>
    <w:rsid w:val="00965E14"/>
    <w:rsid w:val="009664E1"/>
    <w:rsid w:val="00971E44"/>
    <w:rsid w:val="00973E00"/>
    <w:rsid w:val="009754FF"/>
    <w:rsid w:val="0097590A"/>
    <w:rsid w:val="00975D9D"/>
    <w:rsid w:val="00976240"/>
    <w:rsid w:val="00976CE2"/>
    <w:rsid w:val="009776A2"/>
    <w:rsid w:val="00983641"/>
    <w:rsid w:val="00983CA5"/>
    <w:rsid w:val="00986810"/>
    <w:rsid w:val="00992842"/>
    <w:rsid w:val="00993204"/>
    <w:rsid w:val="009A0B10"/>
    <w:rsid w:val="009A1147"/>
    <w:rsid w:val="009A4A86"/>
    <w:rsid w:val="009A4D09"/>
    <w:rsid w:val="009A5CEA"/>
    <w:rsid w:val="009A7679"/>
    <w:rsid w:val="009B01D7"/>
    <w:rsid w:val="009B0399"/>
    <w:rsid w:val="009B0BE2"/>
    <w:rsid w:val="009B3BD1"/>
    <w:rsid w:val="009B3E8D"/>
    <w:rsid w:val="009B6E39"/>
    <w:rsid w:val="009C17B8"/>
    <w:rsid w:val="009C62DE"/>
    <w:rsid w:val="009C6681"/>
    <w:rsid w:val="009C6C19"/>
    <w:rsid w:val="009C7D45"/>
    <w:rsid w:val="009D26C5"/>
    <w:rsid w:val="009D4607"/>
    <w:rsid w:val="009D4CD1"/>
    <w:rsid w:val="009E2654"/>
    <w:rsid w:val="009E29C8"/>
    <w:rsid w:val="009E49BD"/>
    <w:rsid w:val="009E4A5E"/>
    <w:rsid w:val="009F1139"/>
    <w:rsid w:val="009F479B"/>
    <w:rsid w:val="009F65DE"/>
    <w:rsid w:val="009F7858"/>
    <w:rsid w:val="00A0396B"/>
    <w:rsid w:val="00A03CE7"/>
    <w:rsid w:val="00A0710B"/>
    <w:rsid w:val="00A15384"/>
    <w:rsid w:val="00A205CA"/>
    <w:rsid w:val="00A32A62"/>
    <w:rsid w:val="00A3403F"/>
    <w:rsid w:val="00A34E0E"/>
    <w:rsid w:val="00A41398"/>
    <w:rsid w:val="00A41A33"/>
    <w:rsid w:val="00A4409F"/>
    <w:rsid w:val="00A4548C"/>
    <w:rsid w:val="00A45B9C"/>
    <w:rsid w:val="00A46CE4"/>
    <w:rsid w:val="00A46F4C"/>
    <w:rsid w:val="00A47235"/>
    <w:rsid w:val="00A50601"/>
    <w:rsid w:val="00A535AF"/>
    <w:rsid w:val="00A53FD4"/>
    <w:rsid w:val="00A578CB"/>
    <w:rsid w:val="00A602F5"/>
    <w:rsid w:val="00A60A74"/>
    <w:rsid w:val="00A61FA4"/>
    <w:rsid w:val="00A627AF"/>
    <w:rsid w:val="00A638F5"/>
    <w:rsid w:val="00A66BB6"/>
    <w:rsid w:val="00A704B1"/>
    <w:rsid w:val="00A76831"/>
    <w:rsid w:val="00A77E5E"/>
    <w:rsid w:val="00A8099D"/>
    <w:rsid w:val="00A81F73"/>
    <w:rsid w:val="00A82403"/>
    <w:rsid w:val="00A837D0"/>
    <w:rsid w:val="00A85417"/>
    <w:rsid w:val="00A860CB"/>
    <w:rsid w:val="00A86C85"/>
    <w:rsid w:val="00A8717A"/>
    <w:rsid w:val="00A87914"/>
    <w:rsid w:val="00A91D3C"/>
    <w:rsid w:val="00A9449E"/>
    <w:rsid w:val="00A947CE"/>
    <w:rsid w:val="00A948E6"/>
    <w:rsid w:val="00A95221"/>
    <w:rsid w:val="00AA0C8A"/>
    <w:rsid w:val="00AA0F53"/>
    <w:rsid w:val="00AA19B3"/>
    <w:rsid w:val="00AA1BB2"/>
    <w:rsid w:val="00AA5A71"/>
    <w:rsid w:val="00AB1BA3"/>
    <w:rsid w:val="00AB3BBF"/>
    <w:rsid w:val="00AC032A"/>
    <w:rsid w:val="00AC1EE0"/>
    <w:rsid w:val="00AC590F"/>
    <w:rsid w:val="00AC7571"/>
    <w:rsid w:val="00AD0CD9"/>
    <w:rsid w:val="00AD131E"/>
    <w:rsid w:val="00AD34D5"/>
    <w:rsid w:val="00AD4568"/>
    <w:rsid w:val="00AD793B"/>
    <w:rsid w:val="00AD7C89"/>
    <w:rsid w:val="00AE1396"/>
    <w:rsid w:val="00AE30AB"/>
    <w:rsid w:val="00AE3561"/>
    <w:rsid w:val="00AE5EC8"/>
    <w:rsid w:val="00AE7337"/>
    <w:rsid w:val="00AF1826"/>
    <w:rsid w:val="00B03267"/>
    <w:rsid w:val="00B04ECF"/>
    <w:rsid w:val="00B20B0A"/>
    <w:rsid w:val="00B22E08"/>
    <w:rsid w:val="00B25D5A"/>
    <w:rsid w:val="00B3115C"/>
    <w:rsid w:val="00B32396"/>
    <w:rsid w:val="00B379CE"/>
    <w:rsid w:val="00B40B40"/>
    <w:rsid w:val="00B42491"/>
    <w:rsid w:val="00B429A7"/>
    <w:rsid w:val="00B43340"/>
    <w:rsid w:val="00B434EF"/>
    <w:rsid w:val="00B45E11"/>
    <w:rsid w:val="00B51622"/>
    <w:rsid w:val="00B52927"/>
    <w:rsid w:val="00B53031"/>
    <w:rsid w:val="00B536A2"/>
    <w:rsid w:val="00B53A5E"/>
    <w:rsid w:val="00B5457F"/>
    <w:rsid w:val="00B559C2"/>
    <w:rsid w:val="00B562F7"/>
    <w:rsid w:val="00B60E62"/>
    <w:rsid w:val="00B615F9"/>
    <w:rsid w:val="00B65CCB"/>
    <w:rsid w:val="00B66485"/>
    <w:rsid w:val="00B713AC"/>
    <w:rsid w:val="00B7722F"/>
    <w:rsid w:val="00B852B0"/>
    <w:rsid w:val="00B865D6"/>
    <w:rsid w:val="00B908B7"/>
    <w:rsid w:val="00B9297E"/>
    <w:rsid w:val="00B94688"/>
    <w:rsid w:val="00B97B59"/>
    <w:rsid w:val="00BA0EF5"/>
    <w:rsid w:val="00BA18DF"/>
    <w:rsid w:val="00BA1C76"/>
    <w:rsid w:val="00BA1D9D"/>
    <w:rsid w:val="00BA4154"/>
    <w:rsid w:val="00BB0046"/>
    <w:rsid w:val="00BB0BEC"/>
    <w:rsid w:val="00BB1462"/>
    <w:rsid w:val="00BB17BE"/>
    <w:rsid w:val="00BB1DD5"/>
    <w:rsid w:val="00BB3C5D"/>
    <w:rsid w:val="00BB6E5F"/>
    <w:rsid w:val="00BC1F8F"/>
    <w:rsid w:val="00BC4354"/>
    <w:rsid w:val="00BD5144"/>
    <w:rsid w:val="00BE32D0"/>
    <w:rsid w:val="00BE33D1"/>
    <w:rsid w:val="00BE4795"/>
    <w:rsid w:val="00BE65D0"/>
    <w:rsid w:val="00BF4ABB"/>
    <w:rsid w:val="00C00726"/>
    <w:rsid w:val="00C0599B"/>
    <w:rsid w:val="00C05BFD"/>
    <w:rsid w:val="00C06073"/>
    <w:rsid w:val="00C0629D"/>
    <w:rsid w:val="00C07166"/>
    <w:rsid w:val="00C07AC2"/>
    <w:rsid w:val="00C27ECE"/>
    <w:rsid w:val="00C30D90"/>
    <w:rsid w:val="00C330B1"/>
    <w:rsid w:val="00C362FE"/>
    <w:rsid w:val="00C37847"/>
    <w:rsid w:val="00C37DF8"/>
    <w:rsid w:val="00C40118"/>
    <w:rsid w:val="00C40CB8"/>
    <w:rsid w:val="00C41B87"/>
    <w:rsid w:val="00C42A7A"/>
    <w:rsid w:val="00C446F7"/>
    <w:rsid w:val="00C514D7"/>
    <w:rsid w:val="00C53A58"/>
    <w:rsid w:val="00C546B2"/>
    <w:rsid w:val="00C601F6"/>
    <w:rsid w:val="00C61E62"/>
    <w:rsid w:val="00C6532C"/>
    <w:rsid w:val="00C66B28"/>
    <w:rsid w:val="00C70757"/>
    <w:rsid w:val="00C70D33"/>
    <w:rsid w:val="00C80DFE"/>
    <w:rsid w:val="00C84366"/>
    <w:rsid w:val="00C84409"/>
    <w:rsid w:val="00C845BD"/>
    <w:rsid w:val="00C90D51"/>
    <w:rsid w:val="00C90E85"/>
    <w:rsid w:val="00C91931"/>
    <w:rsid w:val="00C942BA"/>
    <w:rsid w:val="00C952C4"/>
    <w:rsid w:val="00C953F6"/>
    <w:rsid w:val="00CA3AD7"/>
    <w:rsid w:val="00CA3BDD"/>
    <w:rsid w:val="00CA5E59"/>
    <w:rsid w:val="00CB2889"/>
    <w:rsid w:val="00CB4F00"/>
    <w:rsid w:val="00CB7B6D"/>
    <w:rsid w:val="00CC144A"/>
    <w:rsid w:val="00CC29EC"/>
    <w:rsid w:val="00CD1942"/>
    <w:rsid w:val="00CD1CDA"/>
    <w:rsid w:val="00CD4A64"/>
    <w:rsid w:val="00CE3ED0"/>
    <w:rsid w:val="00CF0630"/>
    <w:rsid w:val="00CF3CF0"/>
    <w:rsid w:val="00CF43EC"/>
    <w:rsid w:val="00CF4FF9"/>
    <w:rsid w:val="00CF5ABF"/>
    <w:rsid w:val="00CF69E1"/>
    <w:rsid w:val="00CF6D22"/>
    <w:rsid w:val="00D01F9C"/>
    <w:rsid w:val="00D026E9"/>
    <w:rsid w:val="00D05307"/>
    <w:rsid w:val="00D059A2"/>
    <w:rsid w:val="00D06C17"/>
    <w:rsid w:val="00D0726D"/>
    <w:rsid w:val="00D11D00"/>
    <w:rsid w:val="00D13FBC"/>
    <w:rsid w:val="00D14E9E"/>
    <w:rsid w:val="00D15A94"/>
    <w:rsid w:val="00D211DD"/>
    <w:rsid w:val="00D25951"/>
    <w:rsid w:val="00D25ACF"/>
    <w:rsid w:val="00D26D92"/>
    <w:rsid w:val="00D35CD9"/>
    <w:rsid w:val="00D35E72"/>
    <w:rsid w:val="00D415A4"/>
    <w:rsid w:val="00D52D86"/>
    <w:rsid w:val="00D53C59"/>
    <w:rsid w:val="00D56D42"/>
    <w:rsid w:val="00D6127F"/>
    <w:rsid w:val="00D623F7"/>
    <w:rsid w:val="00D631E2"/>
    <w:rsid w:val="00D73CF6"/>
    <w:rsid w:val="00D73E84"/>
    <w:rsid w:val="00D74B7D"/>
    <w:rsid w:val="00D75C9D"/>
    <w:rsid w:val="00D763FD"/>
    <w:rsid w:val="00D77135"/>
    <w:rsid w:val="00D827C7"/>
    <w:rsid w:val="00D84269"/>
    <w:rsid w:val="00D845D2"/>
    <w:rsid w:val="00D87605"/>
    <w:rsid w:val="00D92379"/>
    <w:rsid w:val="00D946B0"/>
    <w:rsid w:val="00D95061"/>
    <w:rsid w:val="00DA3ABD"/>
    <w:rsid w:val="00DA41D1"/>
    <w:rsid w:val="00DA6B87"/>
    <w:rsid w:val="00DB1031"/>
    <w:rsid w:val="00DB1127"/>
    <w:rsid w:val="00DB1E4E"/>
    <w:rsid w:val="00DB1F96"/>
    <w:rsid w:val="00DB2CEE"/>
    <w:rsid w:val="00DB7BF3"/>
    <w:rsid w:val="00DC0C39"/>
    <w:rsid w:val="00DC0DB7"/>
    <w:rsid w:val="00DC2301"/>
    <w:rsid w:val="00DC2ED1"/>
    <w:rsid w:val="00DC7F76"/>
    <w:rsid w:val="00DD19F0"/>
    <w:rsid w:val="00DD6C48"/>
    <w:rsid w:val="00DE1715"/>
    <w:rsid w:val="00DE2611"/>
    <w:rsid w:val="00DF05F0"/>
    <w:rsid w:val="00DF42D4"/>
    <w:rsid w:val="00DF5E68"/>
    <w:rsid w:val="00E002FE"/>
    <w:rsid w:val="00E0655A"/>
    <w:rsid w:val="00E075F5"/>
    <w:rsid w:val="00E113A7"/>
    <w:rsid w:val="00E12581"/>
    <w:rsid w:val="00E1691E"/>
    <w:rsid w:val="00E200DB"/>
    <w:rsid w:val="00E243CA"/>
    <w:rsid w:val="00E25419"/>
    <w:rsid w:val="00E3242B"/>
    <w:rsid w:val="00E33E4A"/>
    <w:rsid w:val="00E40A77"/>
    <w:rsid w:val="00E40D22"/>
    <w:rsid w:val="00E46C99"/>
    <w:rsid w:val="00E5360C"/>
    <w:rsid w:val="00E54894"/>
    <w:rsid w:val="00E63521"/>
    <w:rsid w:val="00E63A60"/>
    <w:rsid w:val="00E651ED"/>
    <w:rsid w:val="00E678BB"/>
    <w:rsid w:val="00E70456"/>
    <w:rsid w:val="00E72772"/>
    <w:rsid w:val="00E72835"/>
    <w:rsid w:val="00E77CA6"/>
    <w:rsid w:val="00E803B7"/>
    <w:rsid w:val="00E83F7F"/>
    <w:rsid w:val="00E867E5"/>
    <w:rsid w:val="00E91BB9"/>
    <w:rsid w:val="00E91CA1"/>
    <w:rsid w:val="00E92494"/>
    <w:rsid w:val="00E92CA4"/>
    <w:rsid w:val="00E93B40"/>
    <w:rsid w:val="00E93F83"/>
    <w:rsid w:val="00E96BBB"/>
    <w:rsid w:val="00EA1B94"/>
    <w:rsid w:val="00EA6176"/>
    <w:rsid w:val="00EA7742"/>
    <w:rsid w:val="00EB4CCB"/>
    <w:rsid w:val="00EC1D82"/>
    <w:rsid w:val="00EC2D5F"/>
    <w:rsid w:val="00EC4135"/>
    <w:rsid w:val="00EC5055"/>
    <w:rsid w:val="00EC5D0B"/>
    <w:rsid w:val="00ED1E16"/>
    <w:rsid w:val="00ED2215"/>
    <w:rsid w:val="00ED2850"/>
    <w:rsid w:val="00ED305D"/>
    <w:rsid w:val="00ED4AF0"/>
    <w:rsid w:val="00ED69B3"/>
    <w:rsid w:val="00ED6A7E"/>
    <w:rsid w:val="00EE08C7"/>
    <w:rsid w:val="00EE2835"/>
    <w:rsid w:val="00EE31AE"/>
    <w:rsid w:val="00EE32C3"/>
    <w:rsid w:val="00EE3C1D"/>
    <w:rsid w:val="00EE47E1"/>
    <w:rsid w:val="00EE5852"/>
    <w:rsid w:val="00EE7FC3"/>
    <w:rsid w:val="00EF0634"/>
    <w:rsid w:val="00EF0DBE"/>
    <w:rsid w:val="00EF63D7"/>
    <w:rsid w:val="00EF7C0C"/>
    <w:rsid w:val="00EF7F71"/>
    <w:rsid w:val="00F03962"/>
    <w:rsid w:val="00F043C0"/>
    <w:rsid w:val="00F07BB4"/>
    <w:rsid w:val="00F12BCD"/>
    <w:rsid w:val="00F12F46"/>
    <w:rsid w:val="00F130CE"/>
    <w:rsid w:val="00F20542"/>
    <w:rsid w:val="00F21C44"/>
    <w:rsid w:val="00F26710"/>
    <w:rsid w:val="00F27A37"/>
    <w:rsid w:val="00F300A1"/>
    <w:rsid w:val="00F31C49"/>
    <w:rsid w:val="00F360E2"/>
    <w:rsid w:val="00F37718"/>
    <w:rsid w:val="00F40F69"/>
    <w:rsid w:val="00F4405B"/>
    <w:rsid w:val="00F50BD0"/>
    <w:rsid w:val="00F517D7"/>
    <w:rsid w:val="00F51BFF"/>
    <w:rsid w:val="00F535F4"/>
    <w:rsid w:val="00F60A85"/>
    <w:rsid w:val="00F61543"/>
    <w:rsid w:val="00F63A43"/>
    <w:rsid w:val="00F63FD6"/>
    <w:rsid w:val="00F64FFF"/>
    <w:rsid w:val="00F66BA3"/>
    <w:rsid w:val="00F71B67"/>
    <w:rsid w:val="00F726F8"/>
    <w:rsid w:val="00F7321D"/>
    <w:rsid w:val="00F76962"/>
    <w:rsid w:val="00F84B90"/>
    <w:rsid w:val="00F91FF4"/>
    <w:rsid w:val="00F93DBD"/>
    <w:rsid w:val="00F96E22"/>
    <w:rsid w:val="00FA09BC"/>
    <w:rsid w:val="00FA1111"/>
    <w:rsid w:val="00FA64D8"/>
    <w:rsid w:val="00FA6C9A"/>
    <w:rsid w:val="00FB3DD5"/>
    <w:rsid w:val="00FB4D94"/>
    <w:rsid w:val="00FB4F76"/>
    <w:rsid w:val="00FB5232"/>
    <w:rsid w:val="00FB59FF"/>
    <w:rsid w:val="00FC1625"/>
    <w:rsid w:val="00FC3FCC"/>
    <w:rsid w:val="00FD0E36"/>
    <w:rsid w:val="00FD3ADF"/>
    <w:rsid w:val="00FE06D8"/>
    <w:rsid w:val="00FE0CAB"/>
    <w:rsid w:val="00FE1890"/>
    <w:rsid w:val="00FE68B7"/>
    <w:rsid w:val="00FE7613"/>
    <w:rsid w:val="00FF07D4"/>
    <w:rsid w:val="00FF4296"/>
    <w:rsid w:val="00FF4653"/>
    <w:rsid w:val="00FF4D1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semiHidden="0" w:uiPriority="0" w:unhideWhenUsed="0" w:qFormat="1"/>
    <w:lsdException w:name="page number" w:uiPriority="0"/>
    <w:lsdException w:name="List Bullet" w:uiPriority="0"/>
    <w:lsdException w:name="List Number" w:uiPriority="0"/>
    <w:lsdException w:name="Title" w:semiHidden="0" w:uiPriority="10" w:unhideWhenUsed="0" w:qFormat="1"/>
    <w:lsdException w:name="Default Paragraph Font" w:uiPriority="1"/>
    <w:lsdException w:name="Body Text" w:uiPriority="0" w:qFormat="1"/>
    <w:lsdException w:name="Body Text Indent" w:uiPriority="0"/>
    <w:lsdException w:name="Subtitle" w:semiHidden="0" w:uiPriority="11" w:unhideWhenUsed="0" w:qFormat="1"/>
    <w:lsdException w:name="Date" w:uiPriority="0"/>
    <w:lsdException w:name="Body Text First Indent" w:uiPriority="0"/>
    <w:lsdException w:name="Body Text 2" w:uiPriority="0"/>
    <w:lsdException w:name="Body Text 3" w:uiPriority="0"/>
    <w:lsdException w:name="FollowedHyperlink" w:uiPriority="0"/>
    <w:lsdException w:name="Strong" w:semiHidden="0" w:uiPriority="22" w:unhideWhenUsed="0"/>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32039A"/>
    <w:rPr>
      <w:sz w:val="24"/>
      <w:szCs w:val="28"/>
    </w:rPr>
  </w:style>
  <w:style w:type="paragraph" w:styleId="Heading1">
    <w:name w:val="heading 1"/>
    <w:next w:val="BodyText"/>
    <w:autoRedefine/>
    <w:rsid w:val="005A7E80"/>
    <w:pPr>
      <w:keepNext/>
      <w:keepLines/>
      <w:widowControl w:val="0"/>
      <w:numPr>
        <w:numId w:val="12"/>
      </w:numPr>
      <w:spacing w:before="240"/>
      <w:outlineLvl w:val="0"/>
    </w:pPr>
    <w:rPr>
      <w:b/>
      <w:bCs/>
      <w:snapToGrid w:val="0"/>
      <w:sz w:val="28"/>
      <w:szCs w:val="24"/>
    </w:rPr>
  </w:style>
  <w:style w:type="paragraph" w:styleId="Heading2">
    <w:name w:val="heading 2"/>
    <w:basedOn w:val="Heading1"/>
    <w:next w:val="BodyText"/>
    <w:autoRedefine/>
    <w:qFormat/>
    <w:rsid w:val="002C4913"/>
    <w:pPr>
      <w:numPr>
        <w:ilvl w:val="1"/>
      </w:numPr>
      <w:outlineLvl w:val="1"/>
    </w:pPr>
    <w:rPr>
      <w:sz w:val="24"/>
    </w:rPr>
  </w:style>
  <w:style w:type="paragraph" w:styleId="Heading3">
    <w:name w:val="heading 3"/>
    <w:basedOn w:val="Heading2"/>
    <w:next w:val="BodyText"/>
    <w:link w:val="Heading3Char"/>
    <w:autoRedefine/>
    <w:qFormat/>
    <w:rsid w:val="00C514D7"/>
    <w:pPr>
      <w:numPr>
        <w:ilvl w:val="2"/>
      </w:numPr>
      <w:spacing w:before="120"/>
      <w:outlineLvl w:val="2"/>
    </w:pPr>
    <w:rPr>
      <w:bCs w:val="0"/>
    </w:rPr>
  </w:style>
  <w:style w:type="paragraph" w:styleId="Heading4">
    <w:name w:val="heading 4"/>
    <w:basedOn w:val="Heading3"/>
    <w:next w:val="Normal"/>
    <w:link w:val="Heading4Char"/>
    <w:qFormat/>
    <w:rsid w:val="00C514D7"/>
    <w:pPr>
      <w:numPr>
        <w:ilvl w:val="3"/>
      </w:numPr>
      <w:outlineLvl w:val="3"/>
    </w:pPr>
  </w:style>
  <w:style w:type="paragraph" w:styleId="Heading5">
    <w:name w:val="heading 5"/>
    <w:basedOn w:val="Normal"/>
    <w:next w:val="BodyText"/>
    <w:qFormat/>
    <w:rsid w:val="005A7E80"/>
    <w:pPr>
      <w:keepNext/>
      <w:numPr>
        <w:ilvl w:val="4"/>
        <w:numId w:val="12"/>
      </w:numPr>
      <w:outlineLvl w:val="4"/>
    </w:pPr>
    <w:rPr>
      <w:sz w:val="28"/>
    </w:rPr>
  </w:style>
  <w:style w:type="paragraph" w:styleId="Heading6">
    <w:name w:val="heading 6"/>
    <w:basedOn w:val="Normal"/>
    <w:next w:val="Normal"/>
    <w:rsid w:val="00FE06D8"/>
    <w:pPr>
      <w:numPr>
        <w:ilvl w:val="5"/>
        <w:numId w:val="3"/>
      </w:numPr>
      <w:spacing w:before="240" w:after="60"/>
      <w:outlineLvl w:val="5"/>
    </w:pPr>
    <w:rPr>
      <w:b/>
      <w:bCs/>
      <w:sz w:val="22"/>
      <w:szCs w:val="22"/>
    </w:rPr>
  </w:style>
  <w:style w:type="paragraph" w:styleId="Heading7">
    <w:name w:val="heading 7"/>
    <w:basedOn w:val="Normal"/>
    <w:next w:val="Normal"/>
    <w:rsid w:val="00FE06D8"/>
    <w:pPr>
      <w:numPr>
        <w:ilvl w:val="6"/>
        <w:numId w:val="3"/>
      </w:numPr>
      <w:spacing w:before="240" w:after="60"/>
      <w:outlineLvl w:val="6"/>
    </w:pPr>
    <w:rPr>
      <w:szCs w:val="24"/>
    </w:rPr>
  </w:style>
  <w:style w:type="paragraph" w:styleId="Heading8">
    <w:name w:val="heading 8"/>
    <w:basedOn w:val="Normal"/>
    <w:next w:val="Normal"/>
    <w:rsid w:val="00FE06D8"/>
    <w:pPr>
      <w:numPr>
        <w:ilvl w:val="7"/>
        <w:numId w:val="3"/>
      </w:numPr>
      <w:spacing w:before="240" w:after="60"/>
      <w:outlineLvl w:val="7"/>
    </w:pPr>
    <w:rPr>
      <w:i/>
      <w:iCs/>
      <w:szCs w:val="24"/>
    </w:rPr>
  </w:style>
  <w:style w:type="paragraph" w:styleId="Heading9">
    <w:name w:val="heading 9"/>
    <w:basedOn w:val="Normal"/>
    <w:next w:val="Normal"/>
    <w:autoRedefine/>
    <w:rsid w:val="00590DD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autoRedefine/>
    <w:uiPriority w:val="10"/>
    <w:qFormat/>
    <w:rsid w:val="008011C2"/>
    <w:pPr>
      <w:jc w:val="center"/>
      <w:outlineLvl w:val="0"/>
    </w:pPr>
    <w:rPr>
      <w:b/>
      <w:bCs/>
      <w:kern w:val="28"/>
      <w:sz w:val="36"/>
      <w:szCs w:val="32"/>
    </w:rPr>
  </w:style>
  <w:style w:type="paragraph" w:styleId="Subtitle">
    <w:name w:val="Subtitle"/>
    <w:basedOn w:val="Normal"/>
    <w:link w:val="SubtitleChar"/>
    <w:autoRedefine/>
    <w:uiPriority w:val="11"/>
    <w:qFormat/>
    <w:rsid w:val="00CF4FF9"/>
    <w:pPr>
      <w:ind w:left="360"/>
      <w:contextualSpacing/>
      <w:jc w:val="center"/>
    </w:pPr>
    <w:rPr>
      <w:sz w:val="28"/>
    </w:rPr>
  </w:style>
  <w:style w:type="paragraph" w:styleId="BodyTextIndent">
    <w:name w:val="Body Text Indent"/>
    <w:basedOn w:val="Normal"/>
    <w:rsid w:val="00285507"/>
    <w:pPr>
      <w:ind w:firstLine="360"/>
    </w:pPr>
    <w:rPr>
      <w:sz w:val="20"/>
      <w:szCs w:val="20"/>
    </w:rPr>
  </w:style>
  <w:style w:type="paragraph" w:styleId="ListBullet">
    <w:name w:val="List Bullet"/>
    <w:basedOn w:val="BodyText"/>
    <w:autoRedefine/>
    <w:rsid w:val="00D53C59"/>
    <w:pPr>
      <w:numPr>
        <w:numId w:val="1"/>
      </w:numPr>
      <w:spacing w:before="60" w:after="60"/>
    </w:pPr>
  </w:style>
  <w:style w:type="paragraph" w:styleId="BodyText">
    <w:name w:val="Body Text"/>
    <w:basedOn w:val="Normal"/>
    <w:link w:val="BodyTextChar"/>
    <w:autoRedefine/>
    <w:qFormat/>
    <w:rsid w:val="00136622"/>
    <w:pPr>
      <w:spacing w:before="120" w:after="120"/>
      <w:jc w:val="both"/>
    </w:pPr>
  </w:style>
  <w:style w:type="paragraph" w:styleId="BodyTextFirstIndent">
    <w:name w:val="Body Text First Indent"/>
    <w:basedOn w:val="BodyText"/>
    <w:rsid w:val="00285507"/>
    <w:pPr>
      <w:ind w:firstLine="210"/>
    </w:pPr>
  </w:style>
  <w:style w:type="paragraph" w:customStyle="1" w:styleId="ReferenceSection">
    <w:name w:val="ReferenceSection"/>
    <w:basedOn w:val="Heading9"/>
    <w:autoRedefine/>
    <w:qFormat/>
    <w:rsid w:val="007E1054"/>
    <w:rPr>
      <w:rFonts w:ascii="Times New Roman" w:hAnsi="Times New Roman"/>
      <w:sz w:val="28"/>
      <w:u w:val="single"/>
    </w:rPr>
  </w:style>
  <w:style w:type="paragraph" w:styleId="Header">
    <w:name w:val="header"/>
    <w:basedOn w:val="Normal"/>
    <w:rsid w:val="00285507"/>
    <w:pPr>
      <w:tabs>
        <w:tab w:val="center" w:pos="4320"/>
        <w:tab w:val="right" w:pos="8640"/>
      </w:tabs>
    </w:pPr>
  </w:style>
  <w:style w:type="character" w:styleId="Emphasis">
    <w:name w:val="Emphasis"/>
    <w:qFormat/>
    <w:rsid w:val="00285507"/>
    <w:rPr>
      <w:i/>
      <w:iCs/>
    </w:rPr>
  </w:style>
  <w:style w:type="paragraph" w:styleId="PlainText">
    <w:name w:val="Plain Text"/>
    <w:basedOn w:val="Normal"/>
    <w:link w:val="PlainTextChar"/>
    <w:autoRedefine/>
    <w:uiPriority w:val="99"/>
    <w:rsid w:val="00715538"/>
    <w:pPr>
      <w:contextualSpacing/>
    </w:pPr>
    <w:rPr>
      <w:rFonts w:ascii="Courier New" w:hAnsi="Courier New" w:cs="Courier New"/>
      <w:szCs w:val="20"/>
    </w:rPr>
  </w:style>
  <w:style w:type="paragraph" w:styleId="Footer">
    <w:name w:val="footer"/>
    <w:basedOn w:val="Normal"/>
    <w:rsid w:val="00285507"/>
    <w:pPr>
      <w:tabs>
        <w:tab w:val="center" w:pos="4320"/>
        <w:tab w:val="right" w:pos="8640"/>
      </w:tabs>
    </w:pPr>
  </w:style>
  <w:style w:type="character" w:styleId="PageNumber">
    <w:name w:val="page number"/>
    <w:basedOn w:val="DefaultParagraphFont"/>
    <w:rsid w:val="00285507"/>
  </w:style>
  <w:style w:type="paragraph" w:styleId="Caption">
    <w:name w:val="caption"/>
    <w:basedOn w:val="Normal"/>
    <w:next w:val="Normal"/>
    <w:autoRedefine/>
    <w:qFormat/>
    <w:rsid w:val="004B21D6"/>
    <w:pPr>
      <w:numPr>
        <w:numId w:val="7"/>
      </w:numPr>
      <w:spacing w:before="120" w:after="120"/>
      <w:jc w:val="center"/>
    </w:pPr>
    <w:rPr>
      <w:b/>
      <w:bCs/>
    </w:rPr>
  </w:style>
  <w:style w:type="paragraph" w:styleId="BodyText2">
    <w:name w:val="Body Text 2"/>
    <w:basedOn w:val="BodyText"/>
    <w:next w:val="BodyText"/>
    <w:autoRedefine/>
    <w:rsid w:val="00274C03"/>
  </w:style>
  <w:style w:type="paragraph" w:styleId="BodyText3">
    <w:name w:val="Body Text 3"/>
    <w:basedOn w:val="Normal"/>
    <w:rsid w:val="00285507"/>
    <w:rPr>
      <w:rFonts w:ascii="Courier New" w:hAnsi="Courier New" w:cs="Courier New"/>
    </w:rPr>
  </w:style>
  <w:style w:type="character" w:customStyle="1" w:styleId="arttext">
    <w:name w:val="arttext"/>
    <w:basedOn w:val="DefaultParagraphFont"/>
    <w:rsid w:val="00CA3BDD"/>
  </w:style>
  <w:style w:type="character" w:styleId="Hyperlink">
    <w:name w:val="Hyperlink"/>
    <w:uiPriority w:val="99"/>
    <w:rsid w:val="00CA3BDD"/>
    <w:rPr>
      <w:color w:val="0000FF"/>
      <w:u w:val="single"/>
    </w:rPr>
  </w:style>
  <w:style w:type="paragraph" w:customStyle="1" w:styleId="articlebody">
    <w:name w:val="articlebody"/>
    <w:basedOn w:val="Normal"/>
    <w:rsid w:val="00CA3BDD"/>
    <w:pPr>
      <w:spacing w:before="100" w:beforeAutospacing="1" w:after="100" w:afterAutospacing="1"/>
    </w:pPr>
    <w:rPr>
      <w:rFonts w:eastAsia="Batang"/>
      <w:szCs w:val="24"/>
      <w:lang w:eastAsia="ko-KR"/>
    </w:rPr>
  </w:style>
  <w:style w:type="paragraph" w:styleId="Quote">
    <w:name w:val="Quote"/>
    <w:basedOn w:val="BodyText"/>
    <w:autoRedefine/>
    <w:qFormat/>
    <w:rsid w:val="00795AAA"/>
    <w:pPr>
      <w:ind w:left="720"/>
    </w:pPr>
  </w:style>
  <w:style w:type="paragraph" w:customStyle="1" w:styleId="Reference">
    <w:name w:val="Reference"/>
    <w:basedOn w:val="Normal"/>
    <w:autoRedefine/>
    <w:rsid w:val="009469CB"/>
    <w:pPr>
      <w:numPr>
        <w:numId w:val="2"/>
      </w:numPr>
      <w:spacing w:before="60"/>
    </w:pPr>
    <w:rPr>
      <w:sz w:val="18"/>
      <w:szCs w:val="24"/>
    </w:rPr>
  </w:style>
  <w:style w:type="character" w:styleId="FollowedHyperlink">
    <w:name w:val="FollowedHyperlink"/>
    <w:rsid w:val="00AD4568"/>
    <w:rPr>
      <w:color w:val="800080"/>
      <w:u w:val="single"/>
    </w:rPr>
  </w:style>
  <w:style w:type="table" w:styleId="TableGrid">
    <w:name w:val="Table Grid"/>
    <w:basedOn w:val="TableNormal"/>
    <w:uiPriority w:val="59"/>
    <w:rsid w:val="00D35E72"/>
    <w:pPr>
      <w:spacing w:after="120"/>
      <w:ind w:left="360"/>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semiHidden/>
    <w:rsid w:val="00A66BB6"/>
    <w:pPr>
      <w:shd w:val="clear" w:color="auto" w:fill="000080"/>
    </w:pPr>
    <w:rPr>
      <w:rFonts w:ascii="Tahoma" w:hAnsi="Tahoma" w:cs="Tahoma"/>
    </w:rPr>
  </w:style>
  <w:style w:type="paragraph" w:customStyle="1" w:styleId="Paragraph">
    <w:name w:val="Paragraph"/>
    <w:basedOn w:val="Heading4"/>
    <w:autoRedefine/>
    <w:rsid w:val="008D371C"/>
    <w:pPr>
      <w:numPr>
        <w:ilvl w:val="0"/>
        <w:numId w:val="0"/>
      </w:numPr>
      <w:spacing w:after="120"/>
    </w:pPr>
    <w:rPr>
      <w:u w:val="single"/>
    </w:rPr>
  </w:style>
  <w:style w:type="paragraph" w:customStyle="1" w:styleId="abstract">
    <w:name w:val="abstract"/>
    <w:basedOn w:val="BodyText"/>
    <w:autoRedefine/>
    <w:rsid w:val="00421726"/>
    <w:pPr>
      <w:spacing w:after="0"/>
      <w:jc w:val="center"/>
    </w:pPr>
    <w:rPr>
      <w:b/>
      <w:i/>
      <w:noProof/>
      <w:szCs w:val="22"/>
      <w:u w:val="words"/>
    </w:rPr>
  </w:style>
  <w:style w:type="paragraph" w:customStyle="1" w:styleId="Abstract0">
    <w:name w:val="Abstract"/>
    <w:basedOn w:val="Normal"/>
    <w:autoRedefine/>
    <w:rsid w:val="009E29C8"/>
    <w:pPr>
      <w:jc w:val="both"/>
    </w:pPr>
    <w:rPr>
      <w:rFonts w:eastAsia="Batang"/>
      <w:i/>
      <w:szCs w:val="24"/>
      <w:lang w:eastAsia="ko-KR"/>
    </w:rPr>
  </w:style>
  <w:style w:type="paragraph" w:styleId="Date">
    <w:name w:val="Date"/>
    <w:basedOn w:val="Normal"/>
    <w:next w:val="Normal"/>
    <w:rsid w:val="009C7D45"/>
  </w:style>
  <w:style w:type="paragraph" w:customStyle="1" w:styleId="BodyText1">
    <w:name w:val="Body Text 1"/>
    <w:basedOn w:val="BodyText"/>
    <w:next w:val="BodyText"/>
    <w:autoRedefine/>
    <w:rsid w:val="00A41398"/>
    <w:pPr>
      <w:spacing w:before="240"/>
    </w:pPr>
    <w:rPr>
      <w:noProof/>
      <w:lang w:eastAsia="ko-KR"/>
    </w:rPr>
  </w:style>
  <w:style w:type="paragraph" w:customStyle="1" w:styleId="appendix">
    <w:name w:val="appendix"/>
    <w:next w:val="BodyText"/>
    <w:autoRedefine/>
    <w:rsid w:val="00DD19F0"/>
    <w:pPr>
      <w:pageBreakBefore/>
      <w:numPr>
        <w:numId w:val="9"/>
      </w:numPr>
      <w:spacing w:before="120" w:after="120"/>
      <w:outlineLvl w:val="0"/>
    </w:pPr>
    <w:rPr>
      <w:b/>
      <w:bCs/>
      <w:noProof/>
      <w:snapToGrid w:val="0"/>
      <w:sz w:val="28"/>
      <w:szCs w:val="24"/>
    </w:rPr>
  </w:style>
  <w:style w:type="paragraph" w:customStyle="1" w:styleId="Header2">
    <w:name w:val="Header 2"/>
    <w:basedOn w:val="appendix"/>
    <w:rsid w:val="00F26710"/>
  </w:style>
  <w:style w:type="paragraph" w:customStyle="1" w:styleId="Descriptor">
    <w:name w:val="Descriptor"/>
    <w:basedOn w:val="Normal"/>
    <w:autoRedefine/>
    <w:rsid w:val="009F7858"/>
    <w:pPr>
      <w:spacing w:after="60"/>
    </w:pPr>
    <w:rPr>
      <w:sz w:val="18"/>
    </w:rPr>
  </w:style>
  <w:style w:type="paragraph" w:styleId="BalloonText">
    <w:name w:val="Balloon Text"/>
    <w:basedOn w:val="Normal"/>
    <w:link w:val="BalloonTextChar"/>
    <w:uiPriority w:val="99"/>
    <w:semiHidden/>
    <w:unhideWhenUsed/>
    <w:rsid w:val="0071020D"/>
    <w:rPr>
      <w:rFonts w:ascii="Tahoma" w:hAnsi="Tahoma" w:cs="Tahoma"/>
      <w:sz w:val="16"/>
      <w:szCs w:val="16"/>
    </w:rPr>
  </w:style>
  <w:style w:type="character" w:customStyle="1" w:styleId="BalloonTextChar">
    <w:name w:val="Balloon Text Char"/>
    <w:link w:val="BalloonText"/>
    <w:uiPriority w:val="99"/>
    <w:semiHidden/>
    <w:rsid w:val="0071020D"/>
    <w:rPr>
      <w:rFonts w:ascii="Tahoma" w:hAnsi="Tahoma" w:cs="Tahoma"/>
      <w:sz w:val="16"/>
      <w:szCs w:val="16"/>
    </w:rPr>
  </w:style>
  <w:style w:type="character" w:customStyle="1" w:styleId="PlainTextChar">
    <w:name w:val="Plain Text Char"/>
    <w:link w:val="PlainText"/>
    <w:uiPriority w:val="99"/>
    <w:rsid w:val="00715538"/>
    <w:rPr>
      <w:rFonts w:ascii="Courier New" w:hAnsi="Courier New" w:cs="Courier New"/>
      <w:sz w:val="24"/>
    </w:rPr>
  </w:style>
  <w:style w:type="character" w:customStyle="1" w:styleId="TitleChar">
    <w:name w:val="Title Char"/>
    <w:link w:val="Title"/>
    <w:uiPriority w:val="10"/>
    <w:rsid w:val="008011C2"/>
    <w:rPr>
      <w:b/>
      <w:bCs/>
      <w:kern w:val="28"/>
      <w:sz w:val="36"/>
      <w:szCs w:val="32"/>
    </w:rPr>
  </w:style>
  <w:style w:type="character" w:customStyle="1" w:styleId="SubtitleChar">
    <w:name w:val="Subtitle Char"/>
    <w:link w:val="Subtitle"/>
    <w:uiPriority w:val="11"/>
    <w:rsid w:val="00CF4FF9"/>
    <w:rPr>
      <w:sz w:val="28"/>
      <w:szCs w:val="28"/>
    </w:rPr>
  </w:style>
  <w:style w:type="paragraph" w:styleId="NoSpacing">
    <w:name w:val="No Spacing"/>
    <w:uiPriority w:val="1"/>
    <w:qFormat/>
    <w:rsid w:val="008011C2"/>
    <w:rPr>
      <w:rFonts w:ascii="Arial" w:eastAsia="Arial" w:hAnsi="Arial"/>
      <w:sz w:val="22"/>
      <w:szCs w:val="22"/>
    </w:rPr>
  </w:style>
  <w:style w:type="paragraph" w:styleId="TOC1">
    <w:name w:val="toc 1"/>
    <w:basedOn w:val="Normal"/>
    <w:next w:val="Normal"/>
    <w:autoRedefine/>
    <w:uiPriority w:val="39"/>
    <w:unhideWhenUsed/>
    <w:rsid w:val="00793EA0"/>
    <w:pPr>
      <w:tabs>
        <w:tab w:val="left" w:pos="480"/>
        <w:tab w:val="right" w:leader="dot" w:pos="9350"/>
      </w:tabs>
      <w:spacing w:before="120"/>
    </w:pPr>
    <w:rPr>
      <w:rFonts w:cstheme="minorHAnsi"/>
      <w:bCs/>
      <w:szCs w:val="20"/>
    </w:rPr>
  </w:style>
  <w:style w:type="paragraph" w:styleId="TOC2">
    <w:name w:val="toc 2"/>
    <w:basedOn w:val="Normal"/>
    <w:next w:val="Normal"/>
    <w:autoRedefine/>
    <w:uiPriority w:val="39"/>
    <w:unhideWhenUsed/>
    <w:rsid w:val="00066E5A"/>
    <w:pPr>
      <w:ind w:left="240"/>
    </w:pPr>
    <w:rPr>
      <w:rFonts w:cstheme="minorHAnsi"/>
      <w:szCs w:val="20"/>
    </w:rPr>
  </w:style>
  <w:style w:type="character" w:styleId="Strong">
    <w:name w:val="Strong"/>
    <w:basedOn w:val="DefaultParagraphFont"/>
    <w:uiPriority w:val="22"/>
    <w:rsid w:val="002D4BF7"/>
    <w:rPr>
      <w:b/>
      <w:bCs/>
    </w:rPr>
  </w:style>
  <w:style w:type="character" w:styleId="SubtleReference">
    <w:name w:val="Subtle Reference"/>
    <w:basedOn w:val="DefaultParagraphFont"/>
    <w:uiPriority w:val="31"/>
    <w:qFormat/>
    <w:rsid w:val="00007943"/>
    <w:rPr>
      <w:smallCaps/>
      <w:color w:val="C0504D" w:themeColor="accent2"/>
      <w:u w:val="single"/>
    </w:rPr>
  </w:style>
  <w:style w:type="character" w:customStyle="1" w:styleId="BodyTextChar">
    <w:name w:val="Body Text Char"/>
    <w:basedOn w:val="DefaultParagraphFont"/>
    <w:link w:val="BodyText"/>
    <w:rsid w:val="00136622"/>
    <w:rPr>
      <w:sz w:val="24"/>
      <w:szCs w:val="28"/>
    </w:rPr>
  </w:style>
  <w:style w:type="paragraph" w:styleId="TOC3">
    <w:name w:val="toc 3"/>
    <w:basedOn w:val="Normal"/>
    <w:next w:val="Normal"/>
    <w:autoRedefine/>
    <w:uiPriority w:val="39"/>
    <w:unhideWhenUsed/>
    <w:rsid w:val="00066E5A"/>
    <w:pPr>
      <w:tabs>
        <w:tab w:val="left" w:pos="1200"/>
        <w:tab w:val="right" w:leader="dot" w:pos="9350"/>
      </w:tabs>
      <w:ind w:left="480"/>
    </w:pPr>
    <w:rPr>
      <w:rFonts w:cstheme="minorHAnsi"/>
      <w:iCs/>
      <w:szCs w:val="20"/>
    </w:rPr>
  </w:style>
  <w:style w:type="paragraph" w:styleId="TOC4">
    <w:name w:val="toc 4"/>
    <w:basedOn w:val="Normal"/>
    <w:next w:val="Normal"/>
    <w:autoRedefine/>
    <w:uiPriority w:val="39"/>
    <w:unhideWhenUsed/>
    <w:rsid w:val="00235B8F"/>
    <w:pPr>
      <w:ind w:left="720"/>
    </w:pPr>
    <w:rPr>
      <w:rFonts w:asciiTheme="minorHAnsi" w:hAnsiTheme="minorHAnsi" w:cstheme="minorHAnsi"/>
      <w:sz w:val="18"/>
      <w:szCs w:val="18"/>
    </w:rPr>
  </w:style>
  <w:style w:type="paragraph" w:styleId="TOC5">
    <w:name w:val="toc 5"/>
    <w:basedOn w:val="Normal"/>
    <w:next w:val="Normal"/>
    <w:autoRedefine/>
    <w:uiPriority w:val="39"/>
    <w:unhideWhenUsed/>
    <w:rsid w:val="00235B8F"/>
    <w:pPr>
      <w:ind w:left="960"/>
    </w:pPr>
    <w:rPr>
      <w:rFonts w:asciiTheme="minorHAnsi" w:hAnsiTheme="minorHAnsi" w:cstheme="minorHAnsi"/>
      <w:sz w:val="18"/>
      <w:szCs w:val="18"/>
    </w:rPr>
  </w:style>
  <w:style w:type="paragraph" w:styleId="TOC6">
    <w:name w:val="toc 6"/>
    <w:basedOn w:val="Normal"/>
    <w:next w:val="Normal"/>
    <w:autoRedefine/>
    <w:uiPriority w:val="39"/>
    <w:unhideWhenUsed/>
    <w:rsid w:val="00235B8F"/>
    <w:pPr>
      <w:ind w:left="1200"/>
    </w:pPr>
    <w:rPr>
      <w:rFonts w:asciiTheme="minorHAnsi" w:hAnsiTheme="minorHAnsi" w:cstheme="minorHAnsi"/>
      <w:sz w:val="18"/>
      <w:szCs w:val="18"/>
    </w:rPr>
  </w:style>
  <w:style w:type="paragraph" w:styleId="TOC7">
    <w:name w:val="toc 7"/>
    <w:basedOn w:val="Normal"/>
    <w:next w:val="Normal"/>
    <w:autoRedefine/>
    <w:uiPriority w:val="39"/>
    <w:unhideWhenUsed/>
    <w:rsid w:val="00235B8F"/>
    <w:pPr>
      <w:ind w:left="1440"/>
    </w:pPr>
    <w:rPr>
      <w:rFonts w:asciiTheme="minorHAnsi" w:hAnsiTheme="minorHAnsi" w:cstheme="minorHAnsi"/>
      <w:sz w:val="18"/>
      <w:szCs w:val="18"/>
    </w:rPr>
  </w:style>
  <w:style w:type="paragraph" w:styleId="TOC8">
    <w:name w:val="toc 8"/>
    <w:basedOn w:val="Normal"/>
    <w:next w:val="Normal"/>
    <w:autoRedefine/>
    <w:uiPriority w:val="39"/>
    <w:unhideWhenUsed/>
    <w:rsid w:val="00235B8F"/>
    <w:pPr>
      <w:ind w:left="1680"/>
    </w:pPr>
    <w:rPr>
      <w:rFonts w:asciiTheme="minorHAnsi" w:hAnsiTheme="minorHAnsi" w:cstheme="minorHAnsi"/>
      <w:sz w:val="18"/>
      <w:szCs w:val="18"/>
    </w:rPr>
  </w:style>
  <w:style w:type="paragraph" w:styleId="TOC9">
    <w:name w:val="toc 9"/>
    <w:basedOn w:val="Normal"/>
    <w:next w:val="Normal"/>
    <w:autoRedefine/>
    <w:uiPriority w:val="39"/>
    <w:unhideWhenUsed/>
    <w:rsid w:val="00235B8F"/>
    <w:pPr>
      <w:ind w:left="1920"/>
    </w:pPr>
    <w:rPr>
      <w:rFonts w:asciiTheme="minorHAnsi" w:hAnsiTheme="minorHAnsi" w:cstheme="minorHAnsi"/>
      <w:sz w:val="18"/>
      <w:szCs w:val="18"/>
    </w:rPr>
  </w:style>
  <w:style w:type="paragraph" w:styleId="TOCHeading">
    <w:name w:val="TOC Heading"/>
    <w:basedOn w:val="Heading1"/>
    <w:next w:val="Normal"/>
    <w:uiPriority w:val="39"/>
    <w:semiHidden/>
    <w:unhideWhenUsed/>
    <w:qFormat/>
    <w:rsid w:val="00235B8F"/>
    <w:pPr>
      <w:widowControl/>
      <w:numPr>
        <w:numId w:val="0"/>
      </w:numPr>
      <w:spacing w:before="480" w:line="276" w:lineRule="auto"/>
      <w:outlineLvl w:val="9"/>
    </w:pPr>
    <w:rPr>
      <w:rFonts w:asciiTheme="majorHAnsi" w:eastAsiaTheme="majorEastAsia" w:hAnsiTheme="majorHAnsi" w:cstheme="majorBidi"/>
      <w:snapToGrid/>
      <w:color w:val="365F91" w:themeColor="accent1" w:themeShade="BF"/>
      <w:szCs w:val="28"/>
      <w:lang w:eastAsia="ja-JP"/>
    </w:rPr>
  </w:style>
  <w:style w:type="paragraph" w:customStyle="1" w:styleId="Code">
    <w:name w:val="Code"/>
    <w:autoRedefine/>
    <w:qFormat/>
    <w:rsid w:val="00801BF1"/>
    <w:pPr>
      <w:framePr w:wrap="around" w:vAnchor="text" w:hAnchor="text" w:x="217" w:y="1"/>
      <w:pBdr>
        <w:top w:val="single" w:sz="2" w:space="10" w:color="auto"/>
        <w:left w:val="single" w:sz="2" w:space="10" w:color="auto"/>
        <w:bottom w:val="single" w:sz="2" w:space="10" w:color="auto"/>
        <w:right w:val="single" w:sz="2" w:space="10" w:color="auto"/>
      </w:pBdr>
    </w:pPr>
    <w:rPr>
      <w:rFonts w:ascii="Courier New" w:eastAsiaTheme="minorEastAsia" w:hAnsi="Courier New" w:cstheme="minorBidi"/>
      <w:iCs/>
      <w:sz w:val="24"/>
      <w:szCs w:val="28"/>
    </w:rPr>
  </w:style>
  <w:style w:type="paragraph" w:customStyle="1" w:styleId="Appendix1">
    <w:name w:val="Appendix 1"/>
    <w:next w:val="BodyText"/>
    <w:link w:val="Appendix1Char"/>
    <w:autoRedefine/>
    <w:qFormat/>
    <w:rsid w:val="0032039A"/>
    <w:pPr>
      <w:numPr>
        <w:numId w:val="22"/>
      </w:numPr>
      <w:spacing w:before="120" w:after="120"/>
      <w:outlineLvl w:val="1"/>
    </w:pPr>
    <w:rPr>
      <w:b/>
      <w:bCs/>
      <w:noProof/>
      <w:snapToGrid w:val="0"/>
      <w:sz w:val="28"/>
      <w:szCs w:val="24"/>
    </w:rPr>
  </w:style>
  <w:style w:type="paragraph" w:customStyle="1" w:styleId="Appendix2">
    <w:name w:val="Appendix 2"/>
    <w:basedOn w:val="Appendix1"/>
    <w:next w:val="BodyText"/>
    <w:link w:val="Appendix2Char"/>
    <w:autoRedefine/>
    <w:qFormat/>
    <w:rsid w:val="0089068E"/>
    <w:pPr>
      <w:numPr>
        <w:ilvl w:val="1"/>
      </w:numPr>
      <w:ind w:left="360"/>
    </w:pPr>
  </w:style>
  <w:style w:type="character" w:customStyle="1" w:styleId="Appendix1Char">
    <w:name w:val="Appendix 1 Char"/>
    <w:basedOn w:val="DefaultParagraphFont"/>
    <w:link w:val="Appendix1"/>
    <w:rsid w:val="0032039A"/>
    <w:rPr>
      <w:b/>
      <w:bCs/>
      <w:noProof/>
      <w:snapToGrid w:val="0"/>
      <w:sz w:val="28"/>
      <w:szCs w:val="24"/>
    </w:rPr>
  </w:style>
  <w:style w:type="character" w:customStyle="1" w:styleId="Appendix2Char">
    <w:name w:val="Appendix 2 Char"/>
    <w:basedOn w:val="Appendix1Char"/>
    <w:link w:val="Appendix2"/>
    <w:rsid w:val="0089068E"/>
    <w:rPr>
      <w:b/>
      <w:bCs/>
      <w:noProof/>
      <w:snapToGrid w:val="0"/>
      <w:sz w:val="28"/>
      <w:szCs w:val="24"/>
    </w:rPr>
  </w:style>
  <w:style w:type="numbering" w:customStyle="1" w:styleId="Header1">
    <w:name w:val="Header 1"/>
    <w:uiPriority w:val="99"/>
    <w:rsid w:val="00427413"/>
    <w:pPr>
      <w:numPr>
        <w:numId w:val="11"/>
      </w:numPr>
    </w:pPr>
  </w:style>
  <w:style w:type="numbering" w:customStyle="1" w:styleId="Section">
    <w:name w:val="Section"/>
    <w:uiPriority w:val="99"/>
    <w:rsid w:val="005A7E80"/>
  </w:style>
  <w:style w:type="paragraph" w:customStyle="1" w:styleId="Description">
    <w:name w:val="Description"/>
    <w:basedOn w:val="Normal"/>
    <w:autoRedefine/>
    <w:qFormat/>
    <w:rsid w:val="00FE68B7"/>
    <w:pPr>
      <w:spacing w:before="120" w:after="120"/>
      <w:ind w:left="1800" w:hanging="1800"/>
    </w:pPr>
  </w:style>
  <w:style w:type="paragraph" w:styleId="HTMLPreformatted">
    <w:name w:val="HTML Preformatted"/>
    <w:basedOn w:val="Normal"/>
    <w:link w:val="HTMLPreformattedChar"/>
    <w:uiPriority w:val="99"/>
    <w:unhideWhenUsed/>
    <w:rsid w:val="00860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607C7"/>
    <w:rPr>
      <w:rFonts w:ascii="Courier New" w:hAnsi="Courier New" w:cs="Courier New"/>
    </w:rPr>
  </w:style>
  <w:style w:type="paragraph" w:styleId="NormalWeb">
    <w:name w:val="Normal (Web)"/>
    <w:basedOn w:val="Normal"/>
    <w:uiPriority w:val="99"/>
    <w:unhideWhenUsed/>
    <w:rsid w:val="00811C7A"/>
    <w:pPr>
      <w:spacing w:before="100" w:beforeAutospacing="1" w:after="100" w:afterAutospacing="1"/>
    </w:pPr>
    <w:rPr>
      <w:szCs w:val="24"/>
    </w:rPr>
  </w:style>
  <w:style w:type="paragraph" w:styleId="BlockText">
    <w:name w:val="Block Text"/>
    <w:basedOn w:val="Normal"/>
    <w:uiPriority w:val="99"/>
    <w:rsid w:val="00EE7FC3"/>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customStyle="1" w:styleId="CodeBlock">
    <w:name w:val="CodeBlock"/>
    <w:autoRedefine/>
    <w:qFormat/>
    <w:rsid w:val="00421726"/>
    <w:pPr>
      <w:pBdr>
        <w:top w:val="single" w:sz="2" w:space="1" w:color="auto"/>
        <w:left w:val="single" w:sz="2" w:space="4" w:color="auto"/>
        <w:bottom w:val="single" w:sz="2" w:space="1" w:color="auto"/>
        <w:right w:val="single" w:sz="2" w:space="4" w:color="auto"/>
      </w:pBdr>
      <w:spacing w:before="240" w:after="240"/>
      <w:ind w:left="720"/>
      <w:contextualSpacing/>
    </w:pPr>
    <w:rPr>
      <w:rFonts w:ascii="Courier New" w:eastAsiaTheme="minorEastAsia" w:hAnsi="Courier New" w:cstheme="minorBidi"/>
      <w:iCs/>
      <w:sz w:val="24"/>
      <w:szCs w:val="28"/>
    </w:rPr>
  </w:style>
  <w:style w:type="paragraph" w:styleId="ListNumber">
    <w:name w:val="List Number"/>
    <w:basedOn w:val="Normal"/>
    <w:unhideWhenUsed/>
    <w:rsid w:val="00A76831"/>
    <w:pPr>
      <w:numPr>
        <w:numId w:val="30"/>
      </w:numPr>
      <w:contextualSpacing/>
    </w:pPr>
  </w:style>
  <w:style w:type="paragraph" w:styleId="Revision">
    <w:name w:val="Revision"/>
    <w:hidden/>
    <w:uiPriority w:val="99"/>
    <w:semiHidden/>
    <w:rsid w:val="009435DA"/>
    <w:rPr>
      <w:sz w:val="24"/>
      <w:szCs w:val="28"/>
    </w:rPr>
  </w:style>
  <w:style w:type="paragraph" w:customStyle="1" w:styleId="Appendix3">
    <w:name w:val="Appendix 3"/>
    <w:basedOn w:val="Appendix2"/>
    <w:next w:val="BodyText"/>
    <w:autoRedefine/>
    <w:qFormat/>
    <w:rsid w:val="006F688A"/>
    <w:pPr>
      <w:numPr>
        <w:ilvl w:val="2"/>
      </w:numPr>
    </w:pPr>
    <w:rPr>
      <w:sz w:val="24"/>
    </w:rPr>
  </w:style>
  <w:style w:type="numbering" w:customStyle="1" w:styleId="AppendixSection">
    <w:name w:val="AppendixSection"/>
    <w:uiPriority w:val="99"/>
    <w:rsid w:val="0032039A"/>
    <w:pPr>
      <w:numPr>
        <w:numId w:val="22"/>
      </w:numPr>
    </w:pPr>
  </w:style>
  <w:style w:type="character" w:styleId="CommentReference">
    <w:name w:val="annotation reference"/>
    <w:basedOn w:val="DefaultParagraphFont"/>
    <w:uiPriority w:val="99"/>
    <w:semiHidden/>
    <w:unhideWhenUsed/>
    <w:rsid w:val="00590DDF"/>
    <w:rPr>
      <w:sz w:val="18"/>
      <w:szCs w:val="18"/>
    </w:rPr>
  </w:style>
  <w:style w:type="paragraph" w:styleId="CommentText">
    <w:name w:val="annotation text"/>
    <w:basedOn w:val="Normal"/>
    <w:link w:val="CommentTextChar"/>
    <w:uiPriority w:val="99"/>
    <w:unhideWhenUsed/>
    <w:rsid w:val="00590DDF"/>
    <w:rPr>
      <w:szCs w:val="24"/>
    </w:rPr>
  </w:style>
  <w:style w:type="character" w:customStyle="1" w:styleId="CommentTextChar">
    <w:name w:val="Comment Text Char"/>
    <w:basedOn w:val="DefaultParagraphFont"/>
    <w:link w:val="CommentText"/>
    <w:uiPriority w:val="99"/>
    <w:rsid w:val="00590DDF"/>
    <w:rPr>
      <w:sz w:val="24"/>
      <w:szCs w:val="24"/>
    </w:rPr>
  </w:style>
  <w:style w:type="paragraph" w:styleId="CommentSubject">
    <w:name w:val="annotation subject"/>
    <w:basedOn w:val="CommentText"/>
    <w:next w:val="CommentText"/>
    <w:link w:val="CommentSubjectChar"/>
    <w:uiPriority w:val="99"/>
    <w:semiHidden/>
    <w:unhideWhenUsed/>
    <w:rsid w:val="00590DDF"/>
    <w:rPr>
      <w:b/>
      <w:bCs/>
      <w:sz w:val="20"/>
      <w:szCs w:val="20"/>
    </w:rPr>
  </w:style>
  <w:style w:type="character" w:customStyle="1" w:styleId="CommentSubjectChar">
    <w:name w:val="Comment Subject Char"/>
    <w:basedOn w:val="CommentTextChar"/>
    <w:link w:val="CommentSubject"/>
    <w:uiPriority w:val="99"/>
    <w:semiHidden/>
    <w:rsid w:val="00590DDF"/>
    <w:rPr>
      <w:b/>
      <w:bCs/>
      <w:sz w:val="24"/>
      <w:szCs w:val="24"/>
    </w:rPr>
  </w:style>
  <w:style w:type="paragraph" w:styleId="FootnoteText">
    <w:name w:val="footnote text"/>
    <w:basedOn w:val="Normal"/>
    <w:link w:val="FootnoteTextChar"/>
    <w:uiPriority w:val="99"/>
    <w:semiHidden/>
    <w:unhideWhenUsed/>
    <w:rsid w:val="00590DDF"/>
    <w:rPr>
      <w:sz w:val="20"/>
      <w:szCs w:val="20"/>
    </w:rPr>
  </w:style>
  <w:style w:type="character" w:customStyle="1" w:styleId="FootnoteTextChar">
    <w:name w:val="Footnote Text Char"/>
    <w:basedOn w:val="DefaultParagraphFont"/>
    <w:link w:val="FootnoteText"/>
    <w:uiPriority w:val="99"/>
    <w:semiHidden/>
    <w:rsid w:val="00590DDF"/>
  </w:style>
  <w:style w:type="character" w:styleId="FootnoteReference">
    <w:name w:val="footnote reference"/>
    <w:basedOn w:val="DefaultParagraphFont"/>
    <w:uiPriority w:val="99"/>
    <w:semiHidden/>
    <w:unhideWhenUsed/>
    <w:rsid w:val="00590DDF"/>
    <w:rPr>
      <w:vertAlign w:val="superscript"/>
    </w:rPr>
  </w:style>
  <w:style w:type="paragraph" w:customStyle="1" w:styleId="Appendix4">
    <w:name w:val="Appendix 4"/>
    <w:basedOn w:val="Appendix3"/>
    <w:next w:val="BodyText"/>
    <w:autoRedefine/>
    <w:qFormat/>
    <w:rsid w:val="0032039A"/>
    <w:pPr>
      <w:numPr>
        <w:ilvl w:val="3"/>
      </w:numPr>
    </w:pPr>
  </w:style>
  <w:style w:type="character" w:customStyle="1" w:styleId="Heading3Char">
    <w:name w:val="Heading 3 Char"/>
    <w:basedOn w:val="DefaultParagraphFont"/>
    <w:link w:val="Heading3"/>
    <w:rsid w:val="00C514D7"/>
    <w:rPr>
      <w:b/>
      <w:snapToGrid w:val="0"/>
      <w:sz w:val="24"/>
      <w:szCs w:val="24"/>
    </w:rPr>
  </w:style>
  <w:style w:type="character" w:customStyle="1" w:styleId="Heading4Char">
    <w:name w:val="Heading 4 Char"/>
    <w:basedOn w:val="DefaultParagraphFont"/>
    <w:link w:val="Heading4"/>
    <w:rsid w:val="00C514D7"/>
    <w:rPr>
      <w:b/>
      <w:snapToGrid w:val="0"/>
      <w:sz w:val="24"/>
      <w:szCs w:val="24"/>
    </w:rPr>
  </w:style>
  <w:style w:type="character" w:customStyle="1" w:styleId="hl">
    <w:name w:val="hl"/>
    <w:basedOn w:val="DefaultParagraphFont"/>
    <w:rsid w:val="000072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4392">
      <w:bodyDiv w:val="1"/>
      <w:marLeft w:val="0"/>
      <w:marRight w:val="0"/>
      <w:marTop w:val="0"/>
      <w:marBottom w:val="0"/>
      <w:divBdr>
        <w:top w:val="none" w:sz="0" w:space="0" w:color="auto"/>
        <w:left w:val="none" w:sz="0" w:space="0" w:color="auto"/>
        <w:bottom w:val="none" w:sz="0" w:space="0" w:color="auto"/>
        <w:right w:val="none" w:sz="0" w:space="0" w:color="auto"/>
      </w:divBdr>
    </w:div>
    <w:div w:id="121772339">
      <w:bodyDiv w:val="1"/>
      <w:marLeft w:val="0"/>
      <w:marRight w:val="0"/>
      <w:marTop w:val="0"/>
      <w:marBottom w:val="0"/>
      <w:divBdr>
        <w:top w:val="none" w:sz="0" w:space="0" w:color="auto"/>
        <w:left w:val="none" w:sz="0" w:space="0" w:color="auto"/>
        <w:bottom w:val="none" w:sz="0" w:space="0" w:color="auto"/>
        <w:right w:val="none" w:sz="0" w:space="0" w:color="auto"/>
      </w:divBdr>
    </w:div>
    <w:div w:id="154226525">
      <w:bodyDiv w:val="1"/>
      <w:marLeft w:val="0"/>
      <w:marRight w:val="0"/>
      <w:marTop w:val="0"/>
      <w:marBottom w:val="0"/>
      <w:divBdr>
        <w:top w:val="none" w:sz="0" w:space="0" w:color="auto"/>
        <w:left w:val="none" w:sz="0" w:space="0" w:color="auto"/>
        <w:bottom w:val="none" w:sz="0" w:space="0" w:color="auto"/>
        <w:right w:val="none" w:sz="0" w:space="0" w:color="auto"/>
      </w:divBdr>
    </w:div>
    <w:div w:id="210460118">
      <w:bodyDiv w:val="1"/>
      <w:marLeft w:val="0"/>
      <w:marRight w:val="0"/>
      <w:marTop w:val="0"/>
      <w:marBottom w:val="0"/>
      <w:divBdr>
        <w:top w:val="none" w:sz="0" w:space="0" w:color="auto"/>
        <w:left w:val="none" w:sz="0" w:space="0" w:color="auto"/>
        <w:bottom w:val="none" w:sz="0" w:space="0" w:color="auto"/>
        <w:right w:val="none" w:sz="0" w:space="0" w:color="auto"/>
      </w:divBdr>
    </w:div>
    <w:div w:id="347565236">
      <w:bodyDiv w:val="1"/>
      <w:marLeft w:val="0"/>
      <w:marRight w:val="0"/>
      <w:marTop w:val="0"/>
      <w:marBottom w:val="0"/>
      <w:divBdr>
        <w:top w:val="none" w:sz="0" w:space="0" w:color="auto"/>
        <w:left w:val="none" w:sz="0" w:space="0" w:color="auto"/>
        <w:bottom w:val="none" w:sz="0" w:space="0" w:color="auto"/>
        <w:right w:val="none" w:sz="0" w:space="0" w:color="auto"/>
      </w:divBdr>
    </w:div>
    <w:div w:id="387144721">
      <w:bodyDiv w:val="1"/>
      <w:marLeft w:val="0"/>
      <w:marRight w:val="0"/>
      <w:marTop w:val="0"/>
      <w:marBottom w:val="0"/>
      <w:divBdr>
        <w:top w:val="none" w:sz="0" w:space="0" w:color="auto"/>
        <w:left w:val="none" w:sz="0" w:space="0" w:color="auto"/>
        <w:bottom w:val="none" w:sz="0" w:space="0" w:color="auto"/>
        <w:right w:val="none" w:sz="0" w:space="0" w:color="auto"/>
      </w:divBdr>
    </w:div>
    <w:div w:id="495144594">
      <w:bodyDiv w:val="1"/>
      <w:marLeft w:val="0"/>
      <w:marRight w:val="0"/>
      <w:marTop w:val="0"/>
      <w:marBottom w:val="0"/>
      <w:divBdr>
        <w:top w:val="none" w:sz="0" w:space="0" w:color="auto"/>
        <w:left w:val="none" w:sz="0" w:space="0" w:color="auto"/>
        <w:bottom w:val="none" w:sz="0" w:space="0" w:color="auto"/>
        <w:right w:val="none" w:sz="0" w:space="0" w:color="auto"/>
      </w:divBdr>
    </w:div>
    <w:div w:id="510031358">
      <w:bodyDiv w:val="1"/>
      <w:marLeft w:val="0"/>
      <w:marRight w:val="0"/>
      <w:marTop w:val="0"/>
      <w:marBottom w:val="0"/>
      <w:divBdr>
        <w:top w:val="none" w:sz="0" w:space="0" w:color="auto"/>
        <w:left w:val="none" w:sz="0" w:space="0" w:color="auto"/>
        <w:bottom w:val="none" w:sz="0" w:space="0" w:color="auto"/>
        <w:right w:val="none" w:sz="0" w:space="0" w:color="auto"/>
      </w:divBdr>
    </w:div>
    <w:div w:id="514006384">
      <w:bodyDiv w:val="1"/>
      <w:marLeft w:val="0"/>
      <w:marRight w:val="0"/>
      <w:marTop w:val="0"/>
      <w:marBottom w:val="0"/>
      <w:divBdr>
        <w:top w:val="none" w:sz="0" w:space="0" w:color="auto"/>
        <w:left w:val="none" w:sz="0" w:space="0" w:color="auto"/>
        <w:bottom w:val="none" w:sz="0" w:space="0" w:color="auto"/>
        <w:right w:val="none" w:sz="0" w:space="0" w:color="auto"/>
      </w:divBdr>
    </w:div>
    <w:div w:id="619922182">
      <w:bodyDiv w:val="1"/>
      <w:marLeft w:val="0"/>
      <w:marRight w:val="0"/>
      <w:marTop w:val="0"/>
      <w:marBottom w:val="0"/>
      <w:divBdr>
        <w:top w:val="none" w:sz="0" w:space="0" w:color="auto"/>
        <w:left w:val="none" w:sz="0" w:space="0" w:color="auto"/>
        <w:bottom w:val="none" w:sz="0" w:space="0" w:color="auto"/>
        <w:right w:val="none" w:sz="0" w:space="0" w:color="auto"/>
      </w:divBdr>
    </w:div>
    <w:div w:id="791746577">
      <w:bodyDiv w:val="1"/>
      <w:marLeft w:val="0"/>
      <w:marRight w:val="0"/>
      <w:marTop w:val="0"/>
      <w:marBottom w:val="0"/>
      <w:divBdr>
        <w:top w:val="none" w:sz="0" w:space="0" w:color="auto"/>
        <w:left w:val="none" w:sz="0" w:space="0" w:color="auto"/>
        <w:bottom w:val="none" w:sz="0" w:space="0" w:color="auto"/>
        <w:right w:val="none" w:sz="0" w:space="0" w:color="auto"/>
      </w:divBdr>
    </w:div>
    <w:div w:id="892733469">
      <w:bodyDiv w:val="1"/>
      <w:marLeft w:val="0"/>
      <w:marRight w:val="0"/>
      <w:marTop w:val="0"/>
      <w:marBottom w:val="0"/>
      <w:divBdr>
        <w:top w:val="none" w:sz="0" w:space="0" w:color="auto"/>
        <w:left w:val="none" w:sz="0" w:space="0" w:color="auto"/>
        <w:bottom w:val="none" w:sz="0" w:space="0" w:color="auto"/>
        <w:right w:val="none" w:sz="0" w:space="0" w:color="auto"/>
      </w:divBdr>
    </w:div>
    <w:div w:id="930553433">
      <w:bodyDiv w:val="1"/>
      <w:marLeft w:val="0"/>
      <w:marRight w:val="0"/>
      <w:marTop w:val="0"/>
      <w:marBottom w:val="0"/>
      <w:divBdr>
        <w:top w:val="none" w:sz="0" w:space="0" w:color="auto"/>
        <w:left w:val="none" w:sz="0" w:space="0" w:color="auto"/>
        <w:bottom w:val="none" w:sz="0" w:space="0" w:color="auto"/>
        <w:right w:val="none" w:sz="0" w:space="0" w:color="auto"/>
      </w:divBdr>
    </w:div>
    <w:div w:id="1137072247">
      <w:bodyDiv w:val="1"/>
      <w:marLeft w:val="0"/>
      <w:marRight w:val="0"/>
      <w:marTop w:val="0"/>
      <w:marBottom w:val="0"/>
      <w:divBdr>
        <w:top w:val="none" w:sz="0" w:space="0" w:color="auto"/>
        <w:left w:val="none" w:sz="0" w:space="0" w:color="auto"/>
        <w:bottom w:val="none" w:sz="0" w:space="0" w:color="auto"/>
        <w:right w:val="none" w:sz="0" w:space="0" w:color="auto"/>
      </w:divBdr>
    </w:div>
    <w:div w:id="1162695752">
      <w:bodyDiv w:val="1"/>
      <w:marLeft w:val="0"/>
      <w:marRight w:val="0"/>
      <w:marTop w:val="0"/>
      <w:marBottom w:val="0"/>
      <w:divBdr>
        <w:top w:val="none" w:sz="0" w:space="0" w:color="auto"/>
        <w:left w:val="none" w:sz="0" w:space="0" w:color="auto"/>
        <w:bottom w:val="none" w:sz="0" w:space="0" w:color="auto"/>
        <w:right w:val="none" w:sz="0" w:space="0" w:color="auto"/>
      </w:divBdr>
      <w:divsChild>
        <w:div w:id="871184273">
          <w:marLeft w:val="0"/>
          <w:marRight w:val="0"/>
          <w:marTop w:val="0"/>
          <w:marBottom w:val="0"/>
          <w:divBdr>
            <w:top w:val="none" w:sz="0" w:space="0" w:color="auto"/>
            <w:left w:val="none" w:sz="0" w:space="0" w:color="auto"/>
            <w:bottom w:val="none" w:sz="0" w:space="0" w:color="auto"/>
            <w:right w:val="none" w:sz="0" w:space="0" w:color="auto"/>
          </w:divBdr>
          <w:divsChild>
            <w:div w:id="430660205">
              <w:marLeft w:val="0"/>
              <w:marRight w:val="0"/>
              <w:marTop w:val="0"/>
              <w:marBottom w:val="0"/>
              <w:divBdr>
                <w:top w:val="none" w:sz="0" w:space="0" w:color="auto"/>
                <w:left w:val="none" w:sz="0" w:space="0" w:color="auto"/>
                <w:bottom w:val="none" w:sz="0" w:space="0" w:color="auto"/>
                <w:right w:val="none" w:sz="0" w:space="0" w:color="auto"/>
              </w:divBdr>
            </w:div>
          </w:divsChild>
        </w:div>
        <w:div w:id="1896964650">
          <w:marLeft w:val="0"/>
          <w:marRight w:val="0"/>
          <w:marTop w:val="0"/>
          <w:marBottom w:val="0"/>
          <w:divBdr>
            <w:top w:val="none" w:sz="0" w:space="0" w:color="auto"/>
            <w:left w:val="none" w:sz="0" w:space="0" w:color="auto"/>
            <w:bottom w:val="none" w:sz="0" w:space="0" w:color="auto"/>
            <w:right w:val="none" w:sz="0" w:space="0" w:color="auto"/>
          </w:divBdr>
          <w:divsChild>
            <w:div w:id="652638195">
              <w:marLeft w:val="0"/>
              <w:marRight w:val="0"/>
              <w:marTop w:val="0"/>
              <w:marBottom w:val="0"/>
              <w:divBdr>
                <w:top w:val="none" w:sz="0" w:space="0" w:color="auto"/>
                <w:left w:val="none" w:sz="0" w:space="0" w:color="auto"/>
                <w:bottom w:val="none" w:sz="0" w:space="0" w:color="auto"/>
                <w:right w:val="none" w:sz="0" w:space="0" w:color="auto"/>
              </w:divBdr>
              <w:divsChild>
                <w:div w:id="209730075">
                  <w:marLeft w:val="0"/>
                  <w:marRight w:val="0"/>
                  <w:marTop w:val="0"/>
                  <w:marBottom w:val="0"/>
                  <w:divBdr>
                    <w:top w:val="none" w:sz="0" w:space="0" w:color="auto"/>
                    <w:left w:val="none" w:sz="0" w:space="0" w:color="auto"/>
                    <w:bottom w:val="none" w:sz="0" w:space="0" w:color="auto"/>
                    <w:right w:val="none" w:sz="0" w:space="0" w:color="auto"/>
                  </w:divBdr>
                </w:div>
              </w:divsChild>
            </w:div>
            <w:div w:id="1075399930">
              <w:marLeft w:val="0"/>
              <w:marRight w:val="0"/>
              <w:marTop w:val="0"/>
              <w:marBottom w:val="0"/>
              <w:divBdr>
                <w:top w:val="none" w:sz="0" w:space="0" w:color="auto"/>
                <w:left w:val="none" w:sz="0" w:space="0" w:color="auto"/>
                <w:bottom w:val="none" w:sz="0" w:space="0" w:color="auto"/>
                <w:right w:val="none" w:sz="0" w:space="0" w:color="auto"/>
              </w:divBdr>
              <w:divsChild>
                <w:div w:id="1200895218">
                  <w:marLeft w:val="0"/>
                  <w:marRight w:val="0"/>
                  <w:marTop w:val="0"/>
                  <w:marBottom w:val="0"/>
                  <w:divBdr>
                    <w:top w:val="none" w:sz="0" w:space="0" w:color="auto"/>
                    <w:left w:val="none" w:sz="0" w:space="0" w:color="auto"/>
                    <w:bottom w:val="none" w:sz="0" w:space="0" w:color="auto"/>
                    <w:right w:val="none" w:sz="0" w:space="0" w:color="auto"/>
                  </w:divBdr>
                </w:div>
              </w:divsChild>
            </w:div>
            <w:div w:id="1437675653">
              <w:marLeft w:val="0"/>
              <w:marRight w:val="0"/>
              <w:marTop w:val="0"/>
              <w:marBottom w:val="0"/>
              <w:divBdr>
                <w:top w:val="none" w:sz="0" w:space="0" w:color="auto"/>
                <w:left w:val="none" w:sz="0" w:space="0" w:color="auto"/>
                <w:bottom w:val="none" w:sz="0" w:space="0" w:color="auto"/>
                <w:right w:val="none" w:sz="0" w:space="0" w:color="auto"/>
              </w:divBdr>
              <w:divsChild>
                <w:div w:id="492377562">
                  <w:marLeft w:val="0"/>
                  <w:marRight w:val="0"/>
                  <w:marTop w:val="0"/>
                  <w:marBottom w:val="0"/>
                  <w:divBdr>
                    <w:top w:val="none" w:sz="0" w:space="0" w:color="auto"/>
                    <w:left w:val="none" w:sz="0" w:space="0" w:color="auto"/>
                    <w:bottom w:val="none" w:sz="0" w:space="0" w:color="auto"/>
                    <w:right w:val="none" w:sz="0" w:space="0" w:color="auto"/>
                  </w:divBdr>
                </w:div>
              </w:divsChild>
            </w:div>
            <w:div w:id="1439450419">
              <w:marLeft w:val="0"/>
              <w:marRight w:val="0"/>
              <w:marTop w:val="0"/>
              <w:marBottom w:val="0"/>
              <w:divBdr>
                <w:top w:val="none" w:sz="0" w:space="0" w:color="auto"/>
                <w:left w:val="none" w:sz="0" w:space="0" w:color="auto"/>
                <w:bottom w:val="none" w:sz="0" w:space="0" w:color="auto"/>
                <w:right w:val="none" w:sz="0" w:space="0" w:color="auto"/>
              </w:divBdr>
              <w:divsChild>
                <w:div w:id="1249385626">
                  <w:marLeft w:val="0"/>
                  <w:marRight w:val="0"/>
                  <w:marTop w:val="0"/>
                  <w:marBottom w:val="0"/>
                  <w:divBdr>
                    <w:top w:val="none" w:sz="0" w:space="0" w:color="auto"/>
                    <w:left w:val="none" w:sz="0" w:space="0" w:color="auto"/>
                    <w:bottom w:val="none" w:sz="0" w:space="0" w:color="auto"/>
                    <w:right w:val="none" w:sz="0" w:space="0" w:color="auto"/>
                  </w:divBdr>
                </w:div>
              </w:divsChild>
            </w:div>
            <w:div w:id="1714186861">
              <w:marLeft w:val="0"/>
              <w:marRight w:val="0"/>
              <w:marTop w:val="0"/>
              <w:marBottom w:val="0"/>
              <w:divBdr>
                <w:top w:val="none" w:sz="0" w:space="0" w:color="auto"/>
                <w:left w:val="none" w:sz="0" w:space="0" w:color="auto"/>
                <w:bottom w:val="none" w:sz="0" w:space="0" w:color="auto"/>
                <w:right w:val="none" w:sz="0" w:space="0" w:color="auto"/>
              </w:divBdr>
              <w:divsChild>
                <w:div w:id="40483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560000">
          <w:marLeft w:val="0"/>
          <w:marRight w:val="0"/>
          <w:marTop w:val="0"/>
          <w:marBottom w:val="0"/>
          <w:divBdr>
            <w:top w:val="none" w:sz="0" w:space="0" w:color="auto"/>
            <w:left w:val="none" w:sz="0" w:space="0" w:color="auto"/>
            <w:bottom w:val="none" w:sz="0" w:space="0" w:color="auto"/>
            <w:right w:val="none" w:sz="0" w:space="0" w:color="auto"/>
          </w:divBdr>
          <w:divsChild>
            <w:div w:id="817763903">
              <w:marLeft w:val="0"/>
              <w:marRight w:val="0"/>
              <w:marTop w:val="0"/>
              <w:marBottom w:val="0"/>
              <w:divBdr>
                <w:top w:val="none" w:sz="0" w:space="0" w:color="auto"/>
                <w:left w:val="none" w:sz="0" w:space="0" w:color="auto"/>
                <w:bottom w:val="none" w:sz="0" w:space="0" w:color="auto"/>
                <w:right w:val="none" w:sz="0" w:space="0" w:color="auto"/>
              </w:divBdr>
              <w:divsChild>
                <w:div w:id="789400693">
                  <w:marLeft w:val="0"/>
                  <w:marRight w:val="0"/>
                  <w:marTop w:val="0"/>
                  <w:marBottom w:val="0"/>
                  <w:divBdr>
                    <w:top w:val="none" w:sz="0" w:space="0" w:color="auto"/>
                    <w:left w:val="none" w:sz="0" w:space="0" w:color="auto"/>
                    <w:bottom w:val="none" w:sz="0" w:space="0" w:color="auto"/>
                    <w:right w:val="none" w:sz="0" w:space="0" w:color="auto"/>
                  </w:divBdr>
                  <w:divsChild>
                    <w:div w:id="702709079">
                      <w:marLeft w:val="0"/>
                      <w:marRight w:val="0"/>
                      <w:marTop w:val="0"/>
                      <w:marBottom w:val="0"/>
                      <w:divBdr>
                        <w:top w:val="none" w:sz="0" w:space="0" w:color="auto"/>
                        <w:left w:val="none" w:sz="0" w:space="0" w:color="auto"/>
                        <w:bottom w:val="none" w:sz="0" w:space="0" w:color="auto"/>
                        <w:right w:val="none" w:sz="0" w:space="0" w:color="auto"/>
                      </w:divBdr>
                      <w:divsChild>
                        <w:div w:id="549655508">
                          <w:marLeft w:val="0"/>
                          <w:marRight w:val="0"/>
                          <w:marTop w:val="0"/>
                          <w:marBottom w:val="0"/>
                          <w:divBdr>
                            <w:top w:val="none" w:sz="0" w:space="0" w:color="auto"/>
                            <w:left w:val="none" w:sz="0" w:space="0" w:color="auto"/>
                            <w:bottom w:val="none" w:sz="0" w:space="0" w:color="auto"/>
                            <w:right w:val="none" w:sz="0" w:space="0" w:color="auto"/>
                          </w:divBdr>
                        </w:div>
                      </w:divsChild>
                    </w:div>
                    <w:div w:id="183167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067517">
      <w:bodyDiv w:val="1"/>
      <w:marLeft w:val="0"/>
      <w:marRight w:val="0"/>
      <w:marTop w:val="0"/>
      <w:marBottom w:val="0"/>
      <w:divBdr>
        <w:top w:val="none" w:sz="0" w:space="0" w:color="auto"/>
        <w:left w:val="none" w:sz="0" w:space="0" w:color="auto"/>
        <w:bottom w:val="none" w:sz="0" w:space="0" w:color="auto"/>
        <w:right w:val="none" w:sz="0" w:space="0" w:color="auto"/>
      </w:divBdr>
    </w:div>
    <w:div w:id="1200556077">
      <w:bodyDiv w:val="1"/>
      <w:marLeft w:val="0"/>
      <w:marRight w:val="0"/>
      <w:marTop w:val="0"/>
      <w:marBottom w:val="0"/>
      <w:divBdr>
        <w:top w:val="none" w:sz="0" w:space="0" w:color="auto"/>
        <w:left w:val="none" w:sz="0" w:space="0" w:color="auto"/>
        <w:bottom w:val="none" w:sz="0" w:space="0" w:color="auto"/>
        <w:right w:val="none" w:sz="0" w:space="0" w:color="auto"/>
      </w:divBdr>
      <w:divsChild>
        <w:div w:id="557279506">
          <w:marLeft w:val="0"/>
          <w:marRight w:val="0"/>
          <w:marTop w:val="0"/>
          <w:marBottom w:val="0"/>
          <w:divBdr>
            <w:top w:val="none" w:sz="0" w:space="0" w:color="auto"/>
            <w:left w:val="none" w:sz="0" w:space="0" w:color="auto"/>
            <w:bottom w:val="none" w:sz="0" w:space="0" w:color="auto"/>
            <w:right w:val="none" w:sz="0" w:space="0" w:color="auto"/>
          </w:divBdr>
        </w:div>
        <w:div w:id="932711587">
          <w:marLeft w:val="0"/>
          <w:marRight w:val="0"/>
          <w:marTop w:val="0"/>
          <w:marBottom w:val="0"/>
          <w:divBdr>
            <w:top w:val="none" w:sz="0" w:space="0" w:color="auto"/>
            <w:left w:val="none" w:sz="0" w:space="0" w:color="auto"/>
            <w:bottom w:val="none" w:sz="0" w:space="0" w:color="auto"/>
            <w:right w:val="none" w:sz="0" w:space="0" w:color="auto"/>
          </w:divBdr>
          <w:divsChild>
            <w:div w:id="183888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98737">
      <w:bodyDiv w:val="1"/>
      <w:marLeft w:val="0"/>
      <w:marRight w:val="0"/>
      <w:marTop w:val="0"/>
      <w:marBottom w:val="0"/>
      <w:divBdr>
        <w:top w:val="none" w:sz="0" w:space="0" w:color="auto"/>
        <w:left w:val="none" w:sz="0" w:space="0" w:color="auto"/>
        <w:bottom w:val="none" w:sz="0" w:space="0" w:color="auto"/>
        <w:right w:val="none" w:sz="0" w:space="0" w:color="auto"/>
      </w:divBdr>
    </w:div>
    <w:div w:id="1324625261">
      <w:bodyDiv w:val="1"/>
      <w:marLeft w:val="0"/>
      <w:marRight w:val="0"/>
      <w:marTop w:val="0"/>
      <w:marBottom w:val="0"/>
      <w:divBdr>
        <w:top w:val="none" w:sz="0" w:space="0" w:color="auto"/>
        <w:left w:val="none" w:sz="0" w:space="0" w:color="auto"/>
        <w:bottom w:val="none" w:sz="0" w:space="0" w:color="auto"/>
        <w:right w:val="none" w:sz="0" w:space="0" w:color="auto"/>
      </w:divBdr>
    </w:div>
    <w:div w:id="1327628783">
      <w:bodyDiv w:val="1"/>
      <w:marLeft w:val="0"/>
      <w:marRight w:val="0"/>
      <w:marTop w:val="0"/>
      <w:marBottom w:val="0"/>
      <w:divBdr>
        <w:top w:val="none" w:sz="0" w:space="0" w:color="auto"/>
        <w:left w:val="none" w:sz="0" w:space="0" w:color="auto"/>
        <w:bottom w:val="none" w:sz="0" w:space="0" w:color="auto"/>
        <w:right w:val="none" w:sz="0" w:space="0" w:color="auto"/>
      </w:divBdr>
    </w:div>
    <w:div w:id="1344237074">
      <w:bodyDiv w:val="1"/>
      <w:marLeft w:val="0"/>
      <w:marRight w:val="0"/>
      <w:marTop w:val="0"/>
      <w:marBottom w:val="0"/>
      <w:divBdr>
        <w:top w:val="none" w:sz="0" w:space="0" w:color="auto"/>
        <w:left w:val="none" w:sz="0" w:space="0" w:color="auto"/>
        <w:bottom w:val="none" w:sz="0" w:space="0" w:color="auto"/>
        <w:right w:val="none" w:sz="0" w:space="0" w:color="auto"/>
      </w:divBdr>
    </w:div>
    <w:div w:id="1716347646">
      <w:bodyDiv w:val="1"/>
      <w:marLeft w:val="0"/>
      <w:marRight w:val="0"/>
      <w:marTop w:val="0"/>
      <w:marBottom w:val="0"/>
      <w:divBdr>
        <w:top w:val="none" w:sz="0" w:space="0" w:color="auto"/>
        <w:left w:val="none" w:sz="0" w:space="0" w:color="auto"/>
        <w:bottom w:val="none" w:sz="0" w:space="0" w:color="auto"/>
        <w:right w:val="none" w:sz="0" w:space="0" w:color="auto"/>
      </w:divBdr>
      <w:divsChild>
        <w:div w:id="1748771385">
          <w:marLeft w:val="0"/>
          <w:marRight w:val="0"/>
          <w:marTop w:val="0"/>
          <w:marBottom w:val="0"/>
          <w:divBdr>
            <w:top w:val="none" w:sz="0" w:space="0" w:color="auto"/>
            <w:left w:val="none" w:sz="0" w:space="0" w:color="auto"/>
            <w:bottom w:val="none" w:sz="0" w:space="0" w:color="auto"/>
            <w:right w:val="none" w:sz="0" w:space="0" w:color="auto"/>
          </w:divBdr>
        </w:div>
      </w:divsChild>
    </w:div>
    <w:div w:id="1914658333">
      <w:bodyDiv w:val="1"/>
      <w:marLeft w:val="0"/>
      <w:marRight w:val="0"/>
      <w:marTop w:val="0"/>
      <w:marBottom w:val="0"/>
      <w:divBdr>
        <w:top w:val="none" w:sz="0" w:space="0" w:color="auto"/>
        <w:left w:val="none" w:sz="0" w:space="0" w:color="auto"/>
        <w:bottom w:val="none" w:sz="0" w:space="0" w:color="auto"/>
        <w:right w:val="none" w:sz="0" w:space="0" w:color="auto"/>
      </w:divBdr>
    </w:div>
    <w:div w:id="1937327569">
      <w:bodyDiv w:val="1"/>
      <w:marLeft w:val="0"/>
      <w:marRight w:val="0"/>
      <w:marTop w:val="0"/>
      <w:marBottom w:val="0"/>
      <w:divBdr>
        <w:top w:val="none" w:sz="0" w:space="0" w:color="auto"/>
        <w:left w:val="none" w:sz="0" w:space="0" w:color="auto"/>
        <w:bottom w:val="none" w:sz="0" w:space="0" w:color="auto"/>
        <w:right w:val="none" w:sz="0" w:space="0" w:color="auto"/>
      </w:divBdr>
    </w:div>
    <w:div w:id="2087917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w3.org/2005/03/23-lex-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591A5FC9-EC5F-4E3E-8E68-FD202AF13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38</Pages>
  <Words>12498</Words>
  <Characters>71243</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83574</CharactersWithSpaces>
  <SharedDoc>false</SharedDoc>
  <HLinks>
    <vt:vector size="48" baseType="variant">
      <vt:variant>
        <vt:i4>3932258</vt:i4>
      </vt:variant>
      <vt:variant>
        <vt:i4>51</vt:i4>
      </vt:variant>
      <vt:variant>
        <vt:i4>0</vt:i4>
      </vt:variant>
      <vt:variant>
        <vt:i4>5</vt:i4>
      </vt:variant>
      <vt:variant>
        <vt:lpwstr>http://www.openspf.org/</vt:lpwstr>
      </vt:variant>
      <vt:variant>
        <vt:lpwstr/>
      </vt:variant>
      <vt:variant>
        <vt:i4>5701719</vt:i4>
      </vt:variant>
      <vt:variant>
        <vt:i4>48</vt:i4>
      </vt:variant>
      <vt:variant>
        <vt:i4>0</vt:i4>
      </vt:variant>
      <vt:variant>
        <vt:i4>5</vt:i4>
      </vt:variant>
      <vt:variant>
        <vt:lpwstr>http://www.spamhaus.org/</vt:lpwstr>
      </vt:variant>
      <vt:variant>
        <vt:lpwstr/>
      </vt:variant>
      <vt:variant>
        <vt:i4>3145833</vt:i4>
      </vt:variant>
      <vt:variant>
        <vt:i4>45</vt:i4>
      </vt:variant>
      <vt:variant>
        <vt:i4>0</vt:i4>
      </vt:variant>
      <vt:variant>
        <vt:i4>5</vt:i4>
      </vt:variant>
      <vt:variant>
        <vt:lpwstr>http://www.spamcop.net/</vt:lpwstr>
      </vt:variant>
      <vt:variant>
        <vt:lpwstr/>
      </vt:variant>
      <vt:variant>
        <vt:i4>2424950</vt:i4>
      </vt:variant>
      <vt:variant>
        <vt:i4>42</vt:i4>
      </vt:variant>
      <vt:variant>
        <vt:i4>0</vt:i4>
      </vt:variant>
      <vt:variant>
        <vt:i4>5</vt:i4>
      </vt:variant>
      <vt:variant>
        <vt:lpwstr>http://www.pgp.com/</vt:lpwstr>
      </vt:variant>
      <vt:variant>
        <vt:lpwstr/>
      </vt:variant>
      <vt:variant>
        <vt:i4>3997747</vt:i4>
      </vt:variant>
      <vt:variant>
        <vt:i4>39</vt:i4>
      </vt:variant>
      <vt:variant>
        <vt:i4>0</vt:i4>
      </vt:variant>
      <vt:variant>
        <vt:i4>5</vt:i4>
      </vt:variant>
      <vt:variant>
        <vt:lpwstr>http://www.eweek.com/article2/0,1895,2060235,00.asp</vt:lpwstr>
      </vt:variant>
      <vt:variant>
        <vt:lpwstr/>
      </vt:variant>
      <vt:variant>
        <vt:i4>5242959</vt:i4>
      </vt:variant>
      <vt:variant>
        <vt:i4>36</vt:i4>
      </vt:variant>
      <vt:variant>
        <vt:i4>0</vt:i4>
      </vt:variant>
      <vt:variant>
        <vt:i4>5</vt:i4>
      </vt:variant>
      <vt:variant>
        <vt:lpwstr>http://uspto.gov/</vt:lpwstr>
      </vt:variant>
      <vt:variant>
        <vt:lpwstr/>
      </vt:variant>
      <vt:variant>
        <vt:i4>3145833</vt:i4>
      </vt:variant>
      <vt:variant>
        <vt:i4>3</vt:i4>
      </vt:variant>
      <vt:variant>
        <vt:i4>0</vt:i4>
      </vt:variant>
      <vt:variant>
        <vt:i4>5</vt:i4>
      </vt:variant>
      <vt:variant>
        <vt:lpwstr>http://www.cs.colorado.edu/X/dennis.heimbigner,</vt:lpwstr>
      </vt:variant>
      <vt:variant>
        <vt:lpwstr/>
      </vt:variant>
      <vt:variant>
        <vt:i4>65587</vt:i4>
      </vt:variant>
      <vt:variant>
        <vt:i4>0</vt:i4>
      </vt:variant>
      <vt:variant>
        <vt:i4>0</vt:i4>
      </vt:variant>
      <vt:variant>
        <vt:i4>5</vt:i4>
      </vt:variant>
      <vt:variant>
        <vt:lpwstr>mailto:dennis.heimbigner@cs.colorado.edu.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2012-06-28T22:53:00Z</dcterms:created>
  <dcterms:modified xsi:type="dcterms:W3CDTF">2012-08-22T21:46:00Z</dcterms:modified>
</cp:coreProperties>
</file>